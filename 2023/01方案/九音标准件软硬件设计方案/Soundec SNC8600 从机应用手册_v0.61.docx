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D50F" w14:textId="77777777" w:rsidR="0013181F" w:rsidRPr="006D01E5" w:rsidRDefault="0013181F">
      <w:pPr>
        <w:rPr>
          <w:rFonts w:ascii="宋体" w:hAnsi="宋体"/>
        </w:rPr>
      </w:pPr>
    </w:p>
    <w:p w14:paraId="27457BB7" w14:textId="77777777" w:rsidR="0013181F" w:rsidRPr="006D01E5" w:rsidRDefault="0013181F">
      <w:pPr>
        <w:rPr>
          <w:rFonts w:ascii="宋体" w:hAnsi="宋体"/>
        </w:rPr>
      </w:pPr>
    </w:p>
    <w:p w14:paraId="2FA7D819" w14:textId="77777777" w:rsidR="0013181F" w:rsidRPr="006D01E5" w:rsidRDefault="0013181F">
      <w:pPr>
        <w:pStyle w:val="af0"/>
        <w:jc w:val="both"/>
        <w:rPr>
          <w:rFonts w:ascii="宋体" w:hAnsi="宋体"/>
        </w:rPr>
      </w:pPr>
    </w:p>
    <w:p w14:paraId="551A0EE6" w14:textId="77777777" w:rsidR="0013181F" w:rsidRPr="006D01E5" w:rsidRDefault="0013181F">
      <w:pPr>
        <w:rPr>
          <w:rFonts w:ascii="宋体" w:hAnsi="宋体"/>
        </w:rPr>
      </w:pPr>
    </w:p>
    <w:p w14:paraId="63BA62E5" w14:textId="77777777" w:rsidR="0013181F" w:rsidRPr="006D01E5" w:rsidRDefault="0013181F">
      <w:pPr>
        <w:rPr>
          <w:rFonts w:ascii="宋体" w:hAnsi="宋体"/>
        </w:rPr>
      </w:pPr>
    </w:p>
    <w:p w14:paraId="0070E721" w14:textId="77777777" w:rsidR="0013181F" w:rsidRPr="006D01E5" w:rsidRDefault="0013181F">
      <w:pPr>
        <w:rPr>
          <w:rFonts w:ascii="宋体" w:hAnsi="宋体"/>
        </w:rPr>
      </w:pPr>
    </w:p>
    <w:p w14:paraId="065F7ABD" w14:textId="77777777" w:rsidR="0013181F" w:rsidRPr="006D01E5" w:rsidRDefault="0013181F">
      <w:pPr>
        <w:rPr>
          <w:rFonts w:ascii="宋体" w:hAnsi="宋体"/>
        </w:rPr>
      </w:pPr>
    </w:p>
    <w:p w14:paraId="17F45C69" w14:textId="77777777" w:rsidR="0013181F" w:rsidRPr="006D01E5" w:rsidRDefault="00000000" w:rsidP="00031DC8">
      <w:pPr>
        <w:jc w:val="center"/>
        <w:rPr>
          <w:rFonts w:ascii="宋体" w:hAnsi="宋体"/>
        </w:rPr>
      </w:pPr>
      <w:r w:rsidRPr="006D01E5">
        <w:rPr>
          <w:rFonts w:ascii="宋体" w:hAnsi="宋体"/>
          <w:noProof/>
          <w:color w:val="000000" w:themeColor="text1"/>
        </w:rPr>
        <w:drawing>
          <wp:inline distT="0" distB="0" distL="0" distR="0" wp14:anchorId="3B828CEB" wp14:editId="1A64D66F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EC84" w14:textId="77777777" w:rsidR="0013181F" w:rsidRPr="006D01E5" w:rsidRDefault="0013181F">
      <w:pPr>
        <w:rPr>
          <w:rFonts w:ascii="宋体" w:hAnsi="宋体"/>
        </w:rPr>
      </w:pPr>
    </w:p>
    <w:p w14:paraId="0A433949" w14:textId="77777777" w:rsidR="0013181F" w:rsidRPr="006D01E5" w:rsidRDefault="0013181F">
      <w:pPr>
        <w:rPr>
          <w:rFonts w:ascii="宋体" w:hAnsi="宋体"/>
        </w:rPr>
      </w:pPr>
    </w:p>
    <w:p w14:paraId="4FF96D6E" w14:textId="77777777" w:rsidR="0013181F" w:rsidRPr="006D01E5" w:rsidRDefault="0013181F">
      <w:pPr>
        <w:rPr>
          <w:rFonts w:ascii="宋体" w:hAnsi="宋体"/>
        </w:rPr>
      </w:pPr>
    </w:p>
    <w:bookmarkStart w:id="0" w:name="_Toc22719412"/>
    <w:bookmarkStart w:id="1" w:name="_Toc22719292"/>
    <w:p w14:paraId="2EE80509" w14:textId="11EC7FB4" w:rsidR="0013181F" w:rsidRPr="006D01E5" w:rsidRDefault="00000000">
      <w:pPr>
        <w:jc w:val="center"/>
        <w:rPr>
          <w:rFonts w:ascii="宋体" w:hAnsi="宋体"/>
          <w:b/>
          <w:bCs/>
          <w:sz w:val="44"/>
          <w:szCs w:val="44"/>
        </w:rPr>
      </w:pPr>
      <w:sdt>
        <w:sdtPr>
          <w:rPr>
            <w:rFonts w:ascii="宋体" w:hAnsi="宋体" w:hint="eastAsia"/>
            <w:b/>
            <w:bCs/>
            <w:sz w:val="44"/>
            <w:szCs w:val="44"/>
          </w:rPr>
          <w:alias w:val="标题"/>
          <w:id w:val="838196502"/>
          <w:placeholder>
            <w:docPart w:val="4F6DB4F838DE465183010C11CF26B5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71A02" w:rsidRPr="006D01E5">
            <w:rPr>
              <w:rFonts w:ascii="宋体" w:hAnsi="宋体" w:hint="eastAsia"/>
              <w:b/>
              <w:bCs/>
              <w:sz w:val="44"/>
              <w:szCs w:val="44"/>
            </w:rPr>
            <w:t>Soundec</w:t>
          </w:r>
          <w:r w:rsidR="00276C1B">
            <w:rPr>
              <w:rFonts w:ascii="宋体" w:hAnsi="宋体"/>
              <w:b/>
              <w:bCs/>
              <w:sz w:val="44"/>
              <w:szCs w:val="44"/>
            </w:rPr>
            <w:t xml:space="preserve"> </w:t>
          </w:r>
          <w:r w:rsidR="00F71A02" w:rsidRPr="006D01E5">
            <w:rPr>
              <w:rFonts w:ascii="宋体" w:hAnsi="宋体" w:hint="eastAsia"/>
              <w:b/>
              <w:bCs/>
              <w:sz w:val="44"/>
              <w:szCs w:val="44"/>
            </w:rPr>
            <w:t>SNC8x</w:t>
          </w:r>
          <w:r w:rsidR="00AA7E4E">
            <w:rPr>
              <w:rFonts w:ascii="宋体" w:hAnsi="宋体" w:hint="eastAsia"/>
              <w:b/>
              <w:bCs/>
              <w:sz w:val="44"/>
              <w:szCs w:val="44"/>
            </w:rPr>
            <w:t>从机应用手册</w:t>
          </w:r>
        </w:sdtContent>
      </w:sdt>
      <w:bookmarkEnd w:id="0"/>
      <w:bookmarkEnd w:id="1"/>
    </w:p>
    <w:p w14:paraId="161601CA" w14:textId="7D15A651" w:rsidR="0013181F" w:rsidRPr="006D01E5" w:rsidRDefault="00000000">
      <w:pPr>
        <w:jc w:val="center"/>
        <w:rPr>
          <w:rFonts w:ascii="宋体" w:hAnsi="宋体"/>
          <w:sz w:val="32"/>
          <w:szCs w:val="32"/>
        </w:rPr>
      </w:pPr>
      <w:r w:rsidRPr="006D01E5">
        <w:rPr>
          <w:rFonts w:ascii="宋体" w:hAnsi="宋体" w:hint="eastAsia"/>
          <w:sz w:val="32"/>
          <w:szCs w:val="32"/>
        </w:rPr>
        <w:t>V</w:t>
      </w:r>
      <w:r w:rsidRPr="006D01E5">
        <w:rPr>
          <w:rFonts w:ascii="宋体" w:hAnsi="宋体"/>
          <w:sz w:val="32"/>
          <w:szCs w:val="32"/>
        </w:rPr>
        <w:t>0.</w:t>
      </w:r>
      <w:r w:rsidR="002117D6" w:rsidRPr="006D01E5">
        <w:rPr>
          <w:rFonts w:ascii="宋体" w:hAnsi="宋体"/>
          <w:sz w:val="32"/>
          <w:szCs w:val="32"/>
        </w:rPr>
        <w:t>6</w:t>
      </w:r>
      <w:r w:rsidR="00940F13">
        <w:rPr>
          <w:rFonts w:ascii="宋体" w:hAnsi="宋体"/>
          <w:sz w:val="32"/>
          <w:szCs w:val="32"/>
        </w:rPr>
        <w:t>1</w:t>
      </w:r>
    </w:p>
    <w:p w14:paraId="654F5BDA" w14:textId="77777777" w:rsidR="0013181F" w:rsidRPr="006D01E5" w:rsidRDefault="00000000">
      <w:pPr>
        <w:widowControl/>
        <w:jc w:val="left"/>
        <w:rPr>
          <w:rFonts w:ascii="宋体" w:hAnsi="宋体"/>
          <w:sz w:val="32"/>
          <w:szCs w:val="32"/>
        </w:rPr>
      </w:pPr>
      <w:r w:rsidRPr="006D01E5">
        <w:rPr>
          <w:rFonts w:ascii="宋体" w:hAnsi="宋体"/>
          <w:sz w:val="32"/>
          <w:szCs w:val="32"/>
        </w:rPr>
        <w:br w:type="page"/>
      </w:r>
    </w:p>
    <w:p w14:paraId="3083A040" w14:textId="77777777" w:rsidR="0013181F" w:rsidRPr="006D01E5" w:rsidRDefault="00000000">
      <w:pPr>
        <w:rPr>
          <w:rFonts w:ascii="宋体" w:hAnsi="宋体"/>
          <w:b/>
          <w:bCs/>
          <w:sz w:val="40"/>
          <w:szCs w:val="44"/>
        </w:rPr>
      </w:pPr>
      <w:r w:rsidRPr="006D01E5">
        <w:rPr>
          <w:rFonts w:ascii="宋体" w:hAnsi="宋体" w:hint="eastAsia"/>
          <w:b/>
          <w:bCs/>
          <w:sz w:val="40"/>
          <w:szCs w:val="44"/>
        </w:rPr>
        <w:lastRenderedPageBreak/>
        <w:t>版本记录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961"/>
        <w:gridCol w:w="1213"/>
      </w:tblGrid>
      <w:tr w:rsidR="0013181F" w:rsidRPr="006D01E5" w14:paraId="681D3716" w14:textId="77777777" w:rsidTr="003C6278">
        <w:tc>
          <w:tcPr>
            <w:tcW w:w="704" w:type="dxa"/>
            <w:shd w:val="clear" w:color="auto" w:fill="EDEDED" w:themeFill="accent3" w:themeFillTint="33"/>
            <w:vAlign w:val="center"/>
          </w:tcPr>
          <w:p w14:paraId="44A779DC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7FAD91E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发行时间</w:t>
            </w:r>
          </w:p>
        </w:tc>
        <w:tc>
          <w:tcPr>
            <w:tcW w:w="4961" w:type="dxa"/>
            <w:shd w:val="clear" w:color="auto" w:fill="EDEDED" w:themeFill="accent3" w:themeFillTint="33"/>
            <w:vAlign w:val="center"/>
          </w:tcPr>
          <w:p w14:paraId="1D6838D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版本说明</w:t>
            </w:r>
          </w:p>
        </w:tc>
        <w:tc>
          <w:tcPr>
            <w:tcW w:w="1213" w:type="dxa"/>
            <w:shd w:val="clear" w:color="auto" w:fill="EDEDED" w:themeFill="accent3" w:themeFillTint="33"/>
            <w:vAlign w:val="center"/>
          </w:tcPr>
          <w:p w14:paraId="4258EA31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作者</w:t>
            </w:r>
          </w:p>
        </w:tc>
      </w:tr>
      <w:tr w:rsidR="0013181F" w:rsidRPr="006D01E5" w14:paraId="72293987" w14:textId="77777777" w:rsidTr="003C6278">
        <w:tc>
          <w:tcPr>
            <w:tcW w:w="704" w:type="dxa"/>
            <w:vAlign w:val="center"/>
          </w:tcPr>
          <w:p w14:paraId="43D7264D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.1</w:t>
            </w:r>
          </w:p>
        </w:tc>
        <w:tc>
          <w:tcPr>
            <w:tcW w:w="1418" w:type="dxa"/>
            <w:vAlign w:val="center"/>
          </w:tcPr>
          <w:p w14:paraId="2FE5339C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2020-8-3</w:t>
            </w:r>
          </w:p>
        </w:tc>
        <w:tc>
          <w:tcPr>
            <w:tcW w:w="4961" w:type="dxa"/>
            <w:vAlign w:val="center"/>
          </w:tcPr>
          <w:p w14:paraId="06F9C722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初版发行</w:t>
            </w:r>
          </w:p>
        </w:tc>
        <w:tc>
          <w:tcPr>
            <w:tcW w:w="1213" w:type="dxa"/>
            <w:vAlign w:val="center"/>
          </w:tcPr>
          <w:p w14:paraId="37592690" w14:textId="75AA0B29" w:rsidR="0013181F" w:rsidRPr="006D01E5" w:rsidRDefault="0044243C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白</w:t>
            </w:r>
            <w:r w:rsidR="00000000" w:rsidRPr="006D01E5">
              <w:rPr>
                <w:rFonts w:ascii="宋体" w:hAnsi="宋体" w:hint="eastAsia"/>
              </w:rPr>
              <w:t>蓉</w:t>
            </w:r>
          </w:p>
        </w:tc>
      </w:tr>
      <w:tr w:rsidR="0013181F" w:rsidRPr="006D01E5" w14:paraId="3C8E3354" w14:textId="77777777" w:rsidTr="003C6278">
        <w:tc>
          <w:tcPr>
            <w:tcW w:w="704" w:type="dxa"/>
            <w:vAlign w:val="center"/>
          </w:tcPr>
          <w:p w14:paraId="3290DA5E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.2</w:t>
            </w:r>
          </w:p>
        </w:tc>
        <w:tc>
          <w:tcPr>
            <w:tcW w:w="1418" w:type="dxa"/>
            <w:vAlign w:val="center"/>
          </w:tcPr>
          <w:p w14:paraId="7A161865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</w:t>
            </w:r>
            <w:r w:rsidRPr="006D01E5">
              <w:rPr>
                <w:rFonts w:ascii="宋体" w:hAnsi="宋体"/>
              </w:rPr>
              <w:t>020-8-11</w:t>
            </w:r>
          </w:p>
        </w:tc>
        <w:tc>
          <w:tcPr>
            <w:tcW w:w="4961" w:type="dxa"/>
            <w:vAlign w:val="center"/>
          </w:tcPr>
          <w:p w14:paraId="3CB2C923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增加R</w:t>
            </w:r>
            <w:r w:rsidRPr="006D01E5">
              <w:rPr>
                <w:rFonts w:ascii="宋体" w:hAnsi="宋体"/>
              </w:rPr>
              <w:t xml:space="preserve">et_Keys </w:t>
            </w:r>
            <w:r w:rsidRPr="006D01E5">
              <w:rPr>
                <w:rFonts w:ascii="宋体" w:hAnsi="宋体" w:hint="eastAsia"/>
              </w:rPr>
              <w:t>命令</w:t>
            </w:r>
          </w:p>
        </w:tc>
        <w:tc>
          <w:tcPr>
            <w:tcW w:w="1213" w:type="dxa"/>
            <w:vAlign w:val="center"/>
          </w:tcPr>
          <w:p w14:paraId="31DB13AA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白蓉</w:t>
            </w:r>
          </w:p>
        </w:tc>
      </w:tr>
      <w:tr w:rsidR="0013181F" w:rsidRPr="006D01E5" w14:paraId="1E4F36BA" w14:textId="77777777" w:rsidTr="003C6278">
        <w:tc>
          <w:tcPr>
            <w:tcW w:w="704" w:type="dxa"/>
            <w:vAlign w:val="center"/>
          </w:tcPr>
          <w:p w14:paraId="3653FDCD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.3</w:t>
            </w:r>
          </w:p>
        </w:tc>
        <w:tc>
          <w:tcPr>
            <w:tcW w:w="1418" w:type="dxa"/>
            <w:vAlign w:val="center"/>
          </w:tcPr>
          <w:p w14:paraId="4F3C649C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</w:t>
            </w:r>
            <w:r w:rsidRPr="006D01E5">
              <w:rPr>
                <w:rFonts w:ascii="宋体" w:hAnsi="宋体"/>
              </w:rPr>
              <w:t>020-8-11</w:t>
            </w:r>
          </w:p>
        </w:tc>
        <w:tc>
          <w:tcPr>
            <w:tcW w:w="4961" w:type="dxa"/>
            <w:vAlign w:val="center"/>
          </w:tcPr>
          <w:p w14:paraId="5AEC84EB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增加采样率设置命令</w:t>
            </w:r>
          </w:p>
        </w:tc>
        <w:tc>
          <w:tcPr>
            <w:tcW w:w="1213" w:type="dxa"/>
            <w:vAlign w:val="center"/>
          </w:tcPr>
          <w:p w14:paraId="3EB419D1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白蓉</w:t>
            </w:r>
          </w:p>
        </w:tc>
      </w:tr>
      <w:tr w:rsidR="0013181F" w:rsidRPr="006D01E5" w14:paraId="03FBD500" w14:textId="77777777" w:rsidTr="003C6278">
        <w:tc>
          <w:tcPr>
            <w:tcW w:w="704" w:type="dxa"/>
            <w:vAlign w:val="center"/>
          </w:tcPr>
          <w:p w14:paraId="5FF34234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0.4</w:t>
            </w:r>
          </w:p>
        </w:tc>
        <w:tc>
          <w:tcPr>
            <w:tcW w:w="1418" w:type="dxa"/>
            <w:vAlign w:val="center"/>
          </w:tcPr>
          <w:p w14:paraId="123FAD6B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2020-8-12</w:t>
            </w:r>
          </w:p>
        </w:tc>
        <w:tc>
          <w:tcPr>
            <w:tcW w:w="4961" w:type="dxa"/>
            <w:vAlign w:val="center"/>
          </w:tcPr>
          <w:p w14:paraId="2FECA442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增加应用框图</w:t>
            </w:r>
          </w:p>
        </w:tc>
        <w:tc>
          <w:tcPr>
            <w:tcW w:w="1213" w:type="dxa"/>
            <w:vAlign w:val="center"/>
          </w:tcPr>
          <w:p w14:paraId="24664F45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白蓉</w:t>
            </w:r>
          </w:p>
        </w:tc>
      </w:tr>
      <w:tr w:rsidR="0013181F" w:rsidRPr="006D01E5" w14:paraId="6DAB242F" w14:textId="77777777" w:rsidTr="003C6278">
        <w:tc>
          <w:tcPr>
            <w:tcW w:w="704" w:type="dxa"/>
            <w:vMerge w:val="restart"/>
            <w:vAlign w:val="center"/>
          </w:tcPr>
          <w:p w14:paraId="6F2706B0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0.5</w:t>
            </w:r>
          </w:p>
        </w:tc>
        <w:tc>
          <w:tcPr>
            <w:tcW w:w="1418" w:type="dxa"/>
            <w:vAlign w:val="center"/>
          </w:tcPr>
          <w:p w14:paraId="473875CA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2020-8-13</w:t>
            </w:r>
          </w:p>
        </w:tc>
        <w:tc>
          <w:tcPr>
            <w:tcW w:w="4961" w:type="dxa"/>
            <w:vAlign w:val="center"/>
          </w:tcPr>
          <w:p w14:paraId="5C0B96EE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增加错误代码列表</w:t>
            </w:r>
          </w:p>
        </w:tc>
        <w:tc>
          <w:tcPr>
            <w:tcW w:w="1213" w:type="dxa"/>
            <w:vAlign w:val="center"/>
          </w:tcPr>
          <w:p w14:paraId="43AA0C6A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白蓉</w:t>
            </w:r>
          </w:p>
        </w:tc>
      </w:tr>
      <w:tr w:rsidR="0013181F" w:rsidRPr="006D01E5" w14:paraId="5F3E26B1" w14:textId="77777777" w:rsidTr="003C6278">
        <w:tc>
          <w:tcPr>
            <w:tcW w:w="704" w:type="dxa"/>
            <w:vMerge/>
            <w:vAlign w:val="center"/>
          </w:tcPr>
          <w:p w14:paraId="59980B92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14:paraId="3900BA7A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2020-10-10</w:t>
            </w:r>
          </w:p>
        </w:tc>
        <w:tc>
          <w:tcPr>
            <w:tcW w:w="4961" w:type="dxa"/>
            <w:vAlign w:val="center"/>
          </w:tcPr>
          <w:p w14:paraId="6BFEBD60" w14:textId="77777777" w:rsidR="0013181F" w:rsidRPr="006D01E5" w:rsidRDefault="0013181F">
            <w:pPr>
              <w:rPr>
                <w:rFonts w:ascii="宋体" w:hAnsi="宋体"/>
              </w:rPr>
            </w:pPr>
          </w:p>
        </w:tc>
        <w:tc>
          <w:tcPr>
            <w:tcW w:w="1213" w:type="dxa"/>
            <w:vAlign w:val="center"/>
          </w:tcPr>
          <w:p w14:paraId="26B3EAA9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姜宇凡</w:t>
            </w:r>
          </w:p>
        </w:tc>
      </w:tr>
      <w:tr w:rsidR="0013181F" w:rsidRPr="006D01E5" w14:paraId="3C225E1C" w14:textId="77777777" w:rsidTr="003C6278">
        <w:tc>
          <w:tcPr>
            <w:tcW w:w="704" w:type="dxa"/>
            <w:vAlign w:val="center"/>
          </w:tcPr>
          <w:p w14:paraId="6E5F3136" w14:textId="3BBDDE1E" w:rsidR="0013181F" w:rsidRPr="006D01E5" w:rsidRDefault="0071410C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.6</w:t>
            </w:r>
          </w:p>
        </w:tc>
        <w:tc>
          <w:tcPr>
            <w:tcW w:w="1418" w:type="dxa"/>
            <w:vAlign w:val="center"/>
          </w:tcPr>
          <w:p w14:paraId="54EFC772" w14:textId="7E079F36" w:rsidR="0013181F" w:rsidRPr="006D01E5" w:rsidRDefault="0071410C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2</w:t>
            </w:r>
            <w:r w:rsidRPr="006D01E5">
              <w:rPr>
                <w:rFonts w:ascii="宋体" w:hAnsi="宋体"/>
              </w:rPr>
              <w:t>023-3-27</w:t>
            </w:r>
          </w:p>
        </w:tc>
        <w:tc>
          <w:tcPr>
            <w:tcW w:w="4961" w:type="dxa"/>
            <w:vAlign w:val="center"/>
          </w:tcPr>
          <w:p w14:paraId="0A16D96E" w14:textId="77777777" w:rsidR="00373DB4" w:rsidRDefault="00373DB4" w:rsidP="00561D59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删除ADC按键</w:t>
            </w:r>
            <w:r w:rsidR="00561D59" w:rsidRPr="006D01E5">
              <w:rPr>
                <w:rFonts w:ascii="宋体" w:hAnsi="宋体" w:hint="eastAsia"/>
              </w:rPr>
              <w:t>及电路、</w:t>
            </w:r>
            <w:r w:rsidRPr="006D01E5">
              <w:rPr>
                <w:rFonts w:ascii="宋体" w:hAnsi="宋体" w:hint="eastAsia"/>
              </w:rPr>
              <w:t>增加</w:t>
            </w:r>
            <w:r w:rsidR="00561D59" w:rsidRPr="006D01E5">
              <w:rPr>
                <w:rFonts w:ascii="宋体" w:hAnsi="宋体" w:hint="eastAsia"/>
              </w:rPr>
              <w:t>模数音频接口的外围控制引脚说明</w:t>
            </w:r>
          </w:p>
          <w:p w14:paraId="0DC350BC" w14:textId="29A01153" w:rsidR="00DF140E" w:rsidRPr="006D01E5" w:rsidRDefault="00DF140E" w:rsidP="00561D59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订正部分文档错误</w:t>
            </w:r>
          </w:p>
        </w:tc>
        <w:tc>
          <w:tcPr>
            <w:tcW w:w="1213" w:type="dxa"/>
            <w:vAlign w:val="center"/>
          </w:tcPr>
          <w:p w14:paraId="18FCFA7D" w14:textId="70EFC26B" w:rsidR="0013181F" w:rsidRPr="006D01E5" w:rsidRDefault="0071410C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傅宗波</w:t>
            </w:r>
          </w:p>
        </w:tc>
      </w:tr>
      <w:tr w:rsidR="0071410C" w:rsidRPr="006D01E5" w14:paraId="3B9CA60F" w14:textId="77777777" w:rsidTr="003C6278">
        <w:tc>
          <w:tcPr>
            <w:tcW w:w="704" w:type="dxa"/>
            <w:vAlign w:val="center"/>
          </w:tcPr>
          <w:p w14:paraId="0A9142C7" w14:textId="3A2D7E5A" w:rsidR="0071410C" w:rsidRPr="006D01E5" w:rsidRDefault="001649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.61</w:t>
            </w:r>
          </w:p>
        </w:tc>
        <w:tc>
          <w:tcPr>
            <w:tcW w:w="1418" w:type="dxa"/>
            <w:vAlign w:val="center"/>
          </w:tcPr>
          <w:p w14:paraId="01BB9042" w14:textId="5046DEA8" w:rsidR="0071410C" w:rsidRPr="006D01E5" w:rsidRDefault="0016497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023-3-30</w:t>
            </w:r>
          </w:p>
        </w:tc>
        <w:tc>
          <w:tcPr>
            <w:tcW w:w="4961" w:type="dxa"/>
            <w:vAlign w:val="center"/>
          </w:tcPr>
          <w:p w14:paraId="1399DDCA" w14:textId="4777A22F" w:rsidR="0071410C" w:rsidRPr="006D01E5" w:rsidRDefault="00DF73D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增加拾音器通讯需求</w:t>
            </w:r>
          </w:p>
        </w:tc>
        <w:tc>
          <w:tcPr>
            <w:tcW w:w="1213" w:type="dxa"/>
            <w:vAlign w:val="center"/>
          </w:tcPr>
          <w:p w14:paraId="10DE4F80" w14:textId="1ABC5D3C" w:rsidR="0071410C" w:rsidRPr="006D01E5" w:rsidRDefault="0071410C">
            <w:pPr>
              <w:jc w:val="center"/>
              <w:rPr>
                <w:rFonts w:ascii="宋体" w:hAnsi="宋体"/>
              </w:rPr>
            </w:pPr>
          </w:p>
        </w:tc>
      </w:tr>
      <w:tr w:rsidR="0071410C" w:rsidRPr="006D01E5" w14:paraId="74C49A92" w14:textId="77777777" w:rsidTr="003C6278">
        <w:tc>
          <w:tcPr>
            <w:tcW w:w="704" w:type="dxa"/>
            <w:vAlign w:val="center"/>
          </w:tcPr>
          <w:p w14:paraId="21AE3647" w14:textId="77777777" w:rsidR="0071410C" w:rsidRPr="006D01E5" w:rsidRDefault="00714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vAlign w:val="center"/>
          </w:tcPr>
          <w:p w14:paraId="33650BAC" w14:textId="77777777" w:rsidR="0071410C" w:rsidRPr="006D01E5" w:rsidRDefault="00714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961" w:type="dxa"/>
            <w:vAlign w:val="center"/>
          </w:tcPr>
          <w:p w14:paraId="467DA312" w14:textId="77777777" w:rsidR="0071410C" w:rsidRPr="006D01E5" w:rsidRDefault="0071410C">
            <w:pPr>
              <w:rPr>
                <w:rFonts w:ascii="宋体" w:hAnsi="宋体"/>
              </w:rPr>
            </w:pPr>
          </w:p>
        </w:tc>
        <w:tc>
          <w:tcPr>
            <w:tcW w:w="1213" w:type="dxa"/>
            <w:vAlign w:val="center"/>
          </w:tcPr>
          <w:p w14:paraId="5CE5BE5B" w14:textId="77777777" w:rsidR="0071410C" w:rsidRPr="006D01E5" w:rsidRDefault="0071410C">
            <w:pPr>
              <w:jc w:val="center"/>
              <w:rPr>
                <w:rFonts w:ascii="宋体" w:hAnsi="宋体"/>
              </w:rPr>
            </w:pPr>
          </w:p>
        </w:tc>
      </w:tr>
    </w:tbl>
    <w:p w14:paraId="0D8123B4" w14:textId="77777777" w:rsidR="0013181F" w:rsidRPr="006D01E5" w:rsidRDefault="0013181F">
      <w:pPr>
        <w:rPr>
          <w:rFonts w:ascii="宋体" w:hAnsi="宋体"/>
        </w:rPr>
      </w:pPr>
    </w:p>
    <w:p w14:paraId="2E436777" w14:textId="77777777" w:rsidR="0013181F" w:rsidRPr="006D01E5" w:rsidRDefault="00000000">
      <w:pPr>
        <w:widowControl/>
        <w:jc w:val="left"/>
        <w:rPr>
          <w:rFonts w:ascii="宋体" w:hAnsi="宋体"/>
        </w:rPr>
      </w:pPr>
      <w:r w:rsidRPr="006D01E5">
        <w:rPr>
          <w:rFonts w:ascii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923028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5071C" w14:textId="77777777" w:rsidR="0013181F" w:rsidRPr="006D01E5" w:rsidRDefault="00000000">
          <w:pPr>
            <w:pStyle w:val="TOC10"/>
            <w:rPr>
              <w:rFonts w:ascii="宋体" w:eastAsia="宋体" w:hAnsi="宋体"/>
              <w:b/>
              <w:bCs/>
              <w:color w:val="auto"/>
            </w:rPr>
          </w:pPr>
          <w:r w:rsidRPr="006D01E5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0F6155B1" w14:textId="249EFF42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r w:rsidRPr="006D01E5">
            <w:rPr>
              <w:rFonts w:ascii="宋体" w:hAnsi="宋体"/>
            </w:rPr>
            <w:fldChar w:fldCharType="begin"/>
          </w:r>
          <w:r w:rsidRPr="006D01E5">
            <w:rPr>
              <w:rFonts w:ascii="宋体" w:hAnsi="宋体"/>
            </w:rPr>
            <w:instrText xml:space="preserve"> TOC \o "1-3" \h \z \u </w:instrText>
          </w:r>
          <w:r w:rsidRPr="006D01E5">
            <w:rPr>
              <w:rFonts w:ascii="宋体" w:hAnsi="宋体"/>
            </w:rPr>
            <w:fldChar w:fldCharType="separate"/>
          </w:r>
          <w:hyperlink w:anchor="_Toc131446005" w:history="1">
            <w:r w:rsidR="004828DF" w:rsidRPr="00540B7B">
              <w:rPr>
                <w:rStyle w:val="ad"/>
                <w:rFonts w:ascii="宋体" w:hAnsi="宋体"/>
                <w:noProof/>
              </w:rPr>
              <w:t>1 概述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_Toc131446005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4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24211A8E" w14:textId="3659195C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06" w:history="1">
            <w:r w:rsidR="004828DF" w:rsidRPr="00540B7B">
              <w:rPr>
                <w:rStyle w:val="ad"/>
                <w:rFonts w:ascii="宋体" w:hAnsi="宋体"/>
                <w:noProof/>
              </w:rPr>
              <w:t>1.1 关键技术指标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_Toc131446006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4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2504765B" w14:textId="3E8180CE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07" w:history="1">
            <w:r w:rsidR="004828DF" w:rsidRPr="00540B7B">
              <w:rPr>
                <w:rStyle w:val="ad"/>
                <w:rFonts w:ascii="宋体" w:hAnsi="宋体"/>
                <w:noProof/>
              </w:rPr>
              <w:t>2 DSP工作流程控制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_Toc131446007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5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373D4073" w14:textId="24DB4E81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08" w:history="1">
            <w:r w:rsidR="004828DF" w:rsidRPr="00540B7B">
              <w:rPr>
                <w:rStyle w:val="ad"/>
                <w:rFonts w:ascii="宋体" w:hAnsi="宋体"/>
                <w:noProof/>
              </w:rPr>
              <w:t>2.1 工作模式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_Toc131446008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5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3DE48E1" w14:textId="14C74E81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09" w:history="1">
            <w:r w:rsidR="004828DF" w:rsidRPr="00540B7B">
              <w:rPr>
                <w:rStyle w:val="ad"/>
                <w:rFonts w:ascii="宋体" w:hAnsi="宋体"/>
                <w:noProof/>
              </w:rPr>
              <w:t>2.2上电控制时序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_Toc131446009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6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19EB60E" w14:textId="78F73AB4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0" w:history="1">
            <w:r w:rsidR="004828DF" w:rsidRPr="00540B7B">
              <w:rPr>
                <w:rStyle w:val="ad"/>
                <w:noProof/>
              </w:rPr>
              <w:t>2.2.1</w:t>
            </w:r>
            <w:r w:rsidR="004828DF" w:rsidRPr="00540B7B">
              <w:rPr>
                <w:rStyle w:val="ad"/>
                <w:noProof/>
              </w:rPr>
              <w:t>初始化控制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_Toc131446010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6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00BB1A85" w14:textId="2431F49F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1" w:history="1">
            <w:r w:rsidR="004828DF" w:rsidRPr="00540B7B">
              <w:rPr>
                <w:rStyle w:val="ad"/>
                <w:noProof/>
              </w:rPr>
              <w:t xml:space="preserve">2.2.2 </w:t>
            </w:r>
            <w:r w:rsidR="004828DF" w:rsidRPr="00540B7B">
              <w:rPr>
                <w:rStyle w:val="ad"/>
                <w:noProof/>
              </w:rPr>
              <w:t>运行时控制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_Toc131446011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7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24F51538" w14:textId="7C477F66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2" w:history="1">
            <w:r w:rsidR="004828DF" w:rsidRPr="00540B7B">
              <w:rPr>
                <w:rStyle w:val="ad"/>
                <w:noProof/>
              </w:rPr>
              <w:t xml:space="preserve">2.2.3 </w:t>
            </w:r>
            <w:r w:rsidR="004828DF" w:rsidRPr="00540B7B">
              <w:rPr>
                <w:rStyle w:val="ad"/>
                <w:noProof/>
              </w:rPr>
              <w:t>初始化参数设置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_Toc131446012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7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693BC1F6" w14:textId="39C16AC6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3" w:history="1">
            <w:r w:rsidR="004828DF" w:rsidRPr="00540B7B">
              <w:rPr>
                <w:rStyle w:val="ad"/>
                <w:rFonts w:ascii="宋体" w:hAnsi="宋体"/>
                <w:noProof/>
              </w:rPr>
              <w:t>3引脚控制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_Toc131446013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7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348CDDB0" w14:textId="1EC8AEE3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4" w:history="1">
            <w:r w:rsidR="004828DF" w:rsidRPr="00540B7B">
              <w:rPr>
                <w:rStyle w:val="ad"/>
                <w:rFonts w:ascii="宋体" w:hAnsi="宋体"/>
                <w:noProof/>
              </w:rPr>
              <w:t>3.1功能引脚定义¹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_Toc131446014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7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1B216688" w14:textId="58BBB7EC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5" w:history="1">
            <w:r w:rsidR="004828DF" w:rsidRPr="00540B7B">
              <w:rPr>
                <w:rStyle w:val="ad"/>
                <w:rFonts w:ascii="宋体" w:hAnsi="宋体"/>
                <w:noProof/>
              </w:rPr>
              <w:t>3.2  硬件控制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_Toc131446015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8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6B672EB8" w14:textId="083F08F1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6" w:history="1">
            <w:r w:rsidR="004828DF" w:rsidRPr="00540B7B">
              <w:rPr>
                <w:rStyle w:val="ad"/>
                <w:noProof/>
              </w:rPr>
              <w:t>3.3.1</w:t>
            </w:r>
            <w:r w:rsidR="004828DF" w:rsidRPr="00540B7B">
              <w:rPr>
                <w:rStyle w:val="ad"/>
                <w:noProof/>
              </w:rPr>
              <w:t>上电控制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_Toc131446016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8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70783556" w14:textId="67BC5DC7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7" w:history="1">
            <w:r w:rsidR="004828DF" w:rsidRPr="00540B7B">
              <w:rPr>
                <w:rStyle w:val="ad"/>
                <w:noProof/>
              </w:rPr>
              <w:t xml:space="preserve">3.3.2 </w:t>
            </w:r>
            <w:r w:rsidR="004828DF" w:rsidRPr="00540B7B">
              <w:rPr>
                <w:rStyle w:val="ad"/>
                <w:noProof/>
              </w:rPr>
              <w:t>唤醒控制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_Toc131446017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8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EA3250B" w14:textId="4A3F5E8E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8" w:history="1">
            <w:r w:rsidR="004828DF" w:rsidRPr="00540B7B">
              <w:rPr>
                <w:rStyle w:val="ad"/>
                <w:rFonts w:ascii="宋体" w:hAnsi="宋体"/>
                <w:noProof/>
              </w:rPr>
              <w:t>3.3.3 升级控制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_Toc131446018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9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63D0FA20" w14:textId="074FBD7D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19" w:history="1">
            <w:r w:rsidR="004828DF" w:rsidRPr="00540B7B">
              <w:rPr>
                <w:rStyle w:val="ad"/>
                <w:rFonts w:ascii="宋体" w:hAnsi="宋体"/>
                <w:noProof/>
              </w:rPr>
              <w:t>4 SNC8x系列DSP控制协议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_Toc131446019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9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63188360" w14:textId="7AAF1E17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0" w:history="1">
            <w:r w:rsidR="004828DF" w:rsidRPr="00540B7B">
              <w:rPr>
                <w:rStyle w:val="ad"/>
                <w:rFonts w:ascii="宋体" w:hAnsi="宋体"/>
                <w:noProof/>
              </w:rPr>
              <w:t>4.1 Uart协议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_Toc131446020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9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3E74ED57" w14:textId="6913BFE4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1" w:history="1">
            <w:r w:rsidR="004828DF" w:rsidRPr="00540B7B">
              <w:rPr>
                <w:rStyle w:val="ad"/>
                <w:rFonts w:ascii="宋体" w:hAnsi="宋体"/>
                <w:noProof/>
              </w:rPr>
              <w:t>4.2 控制命令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_Toc131446021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9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26C1F8ED" w14:textId="2F40FB7F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2" w:history="1">
            <w:r w:rsidR="004828DF" w:rsidRPr="00540B7B">
              <w:rPr>
                <w:rStyle w:val="ad"/>
                <w:rFonts w:ascii="宋体" w:hAnsi="宋体"/>
                <w:noProof/>
              </w:rPr>
              <w:t>4.2.1 控制协议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_Toc131446022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9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7A775929" w14:textId="150329EA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3" w:history="1">
            <w:r w:rsidR="004828DF" w:rsidRPr="00540B7B">
              <w:rPr>
                <w:rStyle w:val="ad"/>
                <w:rFonts w:ascii="宋体" w:hAnsi="宋体"/>
                <w:noProof/>
              </w:rPr>
              <w:t>4.2.2控制命令列表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_Toc131446023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10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FA47B85" w14:textId="3C181763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4" w:history="1">
            <w:r w:rsidR="004828DF" w:rsidRPr="00540B7B">
              <w:rPr>
                <w:rStyle w:val="ad"/>
                <w:rFonts w:ascii="宋体" w:hAnsi="宋体"/>
                <w:noProof/>
              </w:rPr>
              <w:t>5应用框图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_Toc131446024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13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74238072" w14:textId="478C127A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5" w:history="1">
            <w:r w:rsidR="004828DF" w:rsidRPr="00540B7B">
              <w:rPr>
                <w:rStyle w:val="ad"/>
                <w:rFonts w:ascii="宋体" w:hAnsi="宋体"/>
                <w:noProof/>
              </w:rPr>
              <w:t>5.1 单耳蓝牙耳机应用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_Toc131446025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13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11037B2B" w14:textId="7D7FBE1A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6" w:history="1">
            <w:r w:rsidR="004828DF" w:rsidRPr="00540B7B">
              <w:rPr>
                <w:rStyle w:val="ad"/>
                <w:rFonts w:ascii="宋体" w:hAnsi="宋体"/>
                <w:noProof/>
              </w:rPr>
              <w:t>5.2 蓝牙TWS耳机应用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_Toc131446026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13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D98EDDF" w14:textId="728A3344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7" w:history="1">
            <w:r w:rsidR="004828DF" w:rsidRPr="00540B7B">
              <w:rPr>
                <w:rStyle w:val="ad"/>
                <w:rFonts w:ascii="宋体" w:hAnsi="宋体"/>
                <w:noProof/>
              </w:rPr>
              <w:t>5.2.1 左声道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_Toc131446027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13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7EEA6843" w14:textId="4B8B3CCF" w:rsidR="004828DF" w:rsidRDefault="00000000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8" w:history="1">
            <w:r w:rsidR="004828DF" w:rsidRPr="00540B7B">
              <w:rPr>
                <w:rStyle w:val="ad"/>
                <w:rFonts w:ascii="宋体" w:hAnsi="宋体"/>
                <w:noProof/>
              </w:rPr>
              <w:t>5.2.2 右声道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_Toc131446028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14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01AED3E5" w14:textId="71FD0B37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29" w:history="1">
            <w:r w:rsidR="004828DF" w:rsidRPr="00540B7B">
              <w:rPr>
                <w:rStyle w:val="ad"/>
                <w:rFonts w:ascii="宋体" w:hAnsi="宋体"/>
                <w:noProof/>
              </w:rPr>
              <w:t>5.3蓝牙/USB Microphone阵列/音箱应用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_Toc131446029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14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2B03ADEB" w14:textId="4CFFD43B" w:rsidR="004828D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30" w:history="1">
            <w:r w:rsidR="004828DF" w:rsidRPr="00540B7B">
              <w:rPr>
                <w:rStyle w:val="ad"/>
                <w:rFonts w:ascii="宋体" w:hAnsi="宋体"/>
                <w:noProof/>
              </w:rPr>
              <w:t>6 附录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_Toc131446030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15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4733CCEA" w14:textId="31D92610" w:rsidR="004828DF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131446031" w:history="1">
            <w:r w:rsidR="004828DF" w:rsidRPr="00540B7B">
              <w:rPr>
                <w:rStyle w:val="ad"/>
                <w:rFonts w:ascii="宋体" w:hAnsi="宋体"/>
                <w:noProof/>
              </w:rPr>
              <w:t>上位机功能引脚定义</w:t>
            </w:r>
            <w:r w:rsidR="004828DF">
              <w:rPr>
                <w:noProof/>
                <w:webHidden/>
              </w:rPr>
              <w:tab/>
            </w:r>
            <w:r w:rsidR="004828DF">
              <w:rPr>
                <w:noProof/>
                <w:webHidden/>
              </w:rPr>
              <w:fldChar w:fldCharType="begin"/>
            </w:r>
            <w:r w:rsidR="004828DF">
              <w:rPr>
                <w:noProof/>
                <w:webHidden/>
              </w:rPr>
              <w:instrText xml:space="preserve"> PAGEREF _Toc131446031 \h </w:instrText>
            </w:r>
            <w:r w:rsidR="004828DF">
              <w:rPr>
                <w:noProof/>
                <w:webHidden/>
              </w:rPr>
            </w:r>
            <w:r w:rsidR="004828DF">
              <w:rPr>
                <w:noProof/>
                <w:webHidden/>
              </w:rPr>
              <w:fldChar w:fldCharType="separate"/>
            </w:r>
            <w:r w:rsidR="004828DF">
              <w:rPr>
                <w:noProof/>
                <w:webHidden/>
              </w:rPr>
              <w:t>15</w:t>
            </w:r>
            <w:r w:rsidR="004828DF">
              <w:rPr>
                <w:noProof/>
                <w:webHidden/>
              </w:rPr>
              <w:fldChar w:fldCharType="end"/>
            </w:r>
          </w:hyperlink>
        </w:p>
        <w:p w14:paraId="69BBF1D3" w14:textId="294914DC" w:rsidR="0013181F" w:rsidRPr="006D01E5" w:rsidRDefault="00000000">
          <w:pPr>
            <w:rPr>
              <w:rFonts w:ascii="宋体" w:hAnsi="宋体"/>
            </w:rPr>
          </w:pPr>
          <w:r w:rsidRPr="006D01E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6A390DE2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</w:rPr>
        <w:br w:type="page"/>
      </w:r>
    </w:p>
    <w:p w14:paraId="29D675F6" w14:textId="77777777" w:rsidR="0013181F" w:rsidRPr="006D01E5" w:rsidRDefault="00000000">
      <w:pPr>
        <w:pStyle w:val="1"/>
        <w:rPr>
          <w:rFonts w:ascii="宋体" w:hAnsi="宋体"/>
        </w:rPr>
      </w:pPr>
      <w:bookmarkStart w:id="2" w:name="_Toc131446005"/>
      <w:r w:rsidRPr="006D01E5">
        <w:rPr>
          <w:rFonts w:ascii="宋体" w:hAnsi="宋体" w:hint="eastAsia"/>
        </w:rPr>
        <w:lastRenderedPageBreak/>
        <w:t>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概述</w:t>
      </w:r>
      <w:bookmarkEnd w:id="2"/>
    </w:p>
    <w:p w14:paraId="2378368F" w14:textId="70A80A25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本用户手册主要面向使用SNC8</w:t>
      </w:r>
      <w:r w:rsidR="006B2D2B" w:rsidRPr="006D01E5">
        <w:rPr>
          <w:rFonts w:ascii="宋体" w:hAnsi="宋体"/>
        </w:rPr>
        <w:t>x</w:t>
      </w:r>
      <w:r w:rsidR="006B2D2B" w:rsidRPr="006D01E5">
        <w:rPr>
          <w:rFonts w:ascii="宋体" w:hAnsi="宋体" w:hint="eastAsia"/>
        </w:rPr>
        <w:t>系列DSP</w:t>
      </w:r>
      <w:r w:rsidRPr="006D01E5">
        <w:rPr>
          <w:rFonts w:ascii="宋体" w:hAnsi="宋体" w:hint="eastAsia"/>
        </w:rPr>
        <w:t>作为</w:t>
      </w:r>
      <w:r w:rsidR="008232CF" w:rsidRPr="006D01E5">
        <w:rPr>
          <w:rFonts w:ascii="宋体" w:hAnsi="宋体" w:hint="eastAsia"/>
        </w:rPr>
        <w:t>前端音频处理</w:t>
      </w:r>
      <w:r w:rsidRPr="006D01E5">
        <w:rPr>
          <w:rFonts w:ascii="宋体" w:hAnsi="宋体" w:hint="eastAsia"/>
        </w:rPr>
        <w:t>的应用设计参考，包含IC引脚的控制连接以及软件控制流程和通讯协议。</w:t>
      </w:r>
    </w:p>
    <w:p w14:paraId="55D1DDC5" w14:textId="24781A2B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/>
        </w:rPr>
        <w:t>SNC8</w:t>
      </w:r>
      <w:r w:rsidR="00E33134" w:rsidRPr="006D01E5">
        <w:rPr>
          <w:rFonts w:ascii="宋体" w:hAnsi="宋体" w:hint="eastAsia"/>
        </w:rPr>
        <w:t>x系列DSP</w:t>
      </w:r>
      <w:r w:rsidRPr="006D01E5">
        <w:rPr>
          <w:rFonts w:ascii="宋体" w:hAnsi="宋体" w:hint="eastAsia"/>
        </w:rPr>
        <w:t>是由</w:t>
      </w:r>
      <w:r w:rsidRPr="006D01E5">
        <w:rPr>
          <w:rFonts w:ascii="宋体" w:hAnsi="宋体"/>
        </w:rPr>
        <w:t>一个高质量的音频编解码器</w:t>
      </w:r>
      <w:r w:rsidRPr="006D01E5">
        <w:rPr>
          <w:rFonts w:ascii="宋体" w:hAnsi="宋体" w:hint="eastAsia"/>
        </w:rPr>
        <w:t>、</w:t>
      </w:r>
      <w:r w:rsidRPr="006D01E5">
        <w:rPr>
          <w:rFonts w:ascii="宋体" w:hAnsi="宋体"/>
        </w:rPr>
        <w:t>高性能Hi</w:t>
      </w:r>
      <w:r w:rsidRPr="006D01E5">
        <w:rPr>
          <w:rFonts w:ascii="宋体" w:hAnsi="宋体" w:hint="eastAsia"/>
        </w:rPr>
        <w:t>F</w:t>
      </w:r>
      <w:r w:rsidRPr="006D01E5">
        <w:rPr>
          <w:rFonts w:ascii="宋体" w:hAnsi="宋体"/>
        </w:rPr>
        <w:t>i3 DSP核心</w:t>
      </w:r>
      <w:r w:rsidRPr="006D01E5">
        <w:rPr>
          <w:rFonts w:ascii="宋体" w:hAnsi="宋体" w:hint="eastAsia"/>
        </w:rPr>
        <w:t>、</w:t>
      </w:r>
      <w:r w:rsidR="00FC78F6" w:rsidRPr="006D01E5">
        <w:rPr>
          <w:rFonts w:ascii="宋体" w:hAnsi="宋体" w:hint="eastAsia"/>
        </w:rPr>
        <w:t>高速USB、多路模数音频接口、以及</w:t>
      </w:r>
      <w:r w:rsidRPr="006D01E5">
        <w:rPr>
          <w:rFonts w:ascii="宋体" w:hAnsi="宋体" w:hint="eastAsia"/>
        </w:rPr>
        <w:t>电源</w:t>
      </w:r>
      <w:r w:rsidRPr="006D01E5">
        <w:rPr>
          <w:rFonts w:ascii="宋体" w:hAnsi="宋体"/>
        </w:rPr>
        <w:t>管理</w:t>
      </w:r>
      <w:r w:rsidRPr="006D01E5">
        <w:rPr>
          <w:rFonts w:ascii="宋体" w:hAnsi="宋体" w:hint="eastAsia"/>
        </w:rPr>
        <w:t>单元</w:t>
      </w:r>
      <w:r w:rsidRPr="006D01E5">
        <w:rPr>
          <w:rFonts w:ascii="宋体" w:hAnsi="宋体"/>
        </w:rPr>
        <w:t>集成</w:t>
      </w:r>
      <w:r w:rsidR="00FC78F6" w:rsidRPr="006D01E5">
        <w:rPr>
          <w:rFonts w:ascii="宋体" w:hAnsi="宋体"/>
        </w:rPr>
        <w:t>的单芯片</w:t>
      </w:r>
      <w:r w:rsidR="00FC78F6" w:rsidRPr="006D01E5">
        <w:rPr>
          <w:rFonts w:ascii="宋体" w:hAnsi="宋体" w:hint="eastAsia"/>
        </w:rPr>
        <w:t>Soc</w:t>
      </w:r>
      <w:r w:rsidRPr="006D01E5">
        <w:rPr>
          <w:rFonts w:ascii="宋体" w:hAnsi="宋体" w:hint="eastAsia"/>
        </w:rPr>
        <w:t>。</w:t>
      </w:r>
    </w:p>
    <w:p w14:paraId="7B6502FF" w14:textId="3F80C796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电源</w:t>
      </w:r>
      <w:r w:rsidRPr="006D01E5">
        <w:rPr>
          <w:rFonts w:ascii="宋体" w:hAnsi="宋体"/>
        </w:rPr>
        <w:t>管理单元以低功耗提供芯片所需的所有电源</w:t>
      </w:r>
      <w:r w:rsidRPr="006D01E5">
        <w:rPr>
          <w:rFonts w:ascii="宋体" w:hAnsi="宋体" w:hint="eastAsia"/>
        </w:rPr>
        <w:t>，片内</w:t>
      </w:r>
      <w:r w:rsidRPr="006D01E5">
        <w:rPr>
          <w:rFonts w:ascii="宋体" w:hAnsi="宋体"/>
        </w:rPr>
        <w:t>锁相环</w:t>
      </w:r>
      <w:r w:rsidRPr="006D01E5">
        <w:rPr>
          <w:rFonts w:ascii="宋体" w:hAnsi="宋体" w:hint="eastAsia"/>
        </w:rPr>
        <w:t>为各模块提供各自独立的</w:t>
      </w:r>
      <w:r w:rsidRPr="006D01E5">
        <w:rPr>
          <w:rFonts w:ascii="宋体" w:hAnsi="宋体"/>
        </w:rPr>
        <w:t>频率</w:t>
      </w:r>
      <w:r w:rsidR="00194C9A" w:rsidRPr="006D01E5">
        <w:rPr>
          <w:rFonts w:ascii="宋体" w:hAnsi="宋体" w:hint="eastAsia"/>
        </w:rPr>
        <w:t>，支持3</w:t>
      </w:r>
      <w:r w:rsidR="00194C9A" w:rsidRPr="006D01E5">
        <w:rPr>
          <w:rFonts w:ascii="宋体" w:hAnsi="宋体"/>
        </w:rPr>
        <w:t>.3</w:t>
      </w:r>
      <w:r w:rsidR="00194C9A" w:rsidRPr="006D01E5">
        <w:rPr>
          <w:rFonts w:ascii="宋体" w:hAnsi="宋体" w:hint="eastAsia"/>
        </w:rPr>
        <w:t>V</w:t>
      </w:r>
      <w:r w:rsidR="00194C9A" w:rsidRPr="006D01E5">
        <w:rPr>
          <w:rFonts w:ascii="宋体" w:hAnsi="宋体"/>
        </w:rPr>
        <w:t>~5.5</w:t>
      </w:r>
      <w:r w:rsidR="00194C9A" w:rsidRPr="006D01E5">
        <w:rPr>
          <w:rFonts w:ascii="宋体" w:hAnsi="宋体" w:hint="eastAsia"/>
        </w:rPr>
        <w:t>V宽电压输入</w:t>
      </w:r>
      <w:r w:rsidRPr="006D01E5">
        <w:rPr>
          <w:rFonts w:ascii="宋体" w:hAnsi="宋体"/>
        </w:rPr>
        <w:t>。</w:t>
      </w:r>
    </w:p>
    <w:p w14:paraId="088BC5C1" w14:textId="260C3F11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同时提供</w:t>
      </w:r>
      <w:r w:rsidRPr="006D01E5">
        <w:rPr>
          <w:rFonts w:ascii="宋体" w:hAnsi="宋体"/>
        </w:rPr>
        <w:t>了一套丰富的</w:t>
      </w:r>
      <w:r w:rsidR="0032104C" w:rsidRPr="006D01E5">
        <w:rPr>
          <w:rFonts w:ascii="宋体" w:hAnsi="宋体" w:hint="eastAsia"/>
        </w:rPr>
        <w:t>数字</w:t>
      </w:r>
      <w:r w:rsidRPr="006D01E5">
        <w:rPr>
          <w:rFonts w:ascii="宋体" w:hAnsi="宋体"/>
        </w:rPr>
        <w:t>接口</w:t>
      </w:r>
      <w:r w:rsidRPr="006D01E5">
        <w:rPr>
          <w:rFonts w:ascii="宋体" w:hAnsi="宋体" w:hint="eastAsia"/>
        </w:rPr>
        <w:t>：高速</w:t>
      </w:r>
      <w:r w:rsidRPr="006D01E5">
        <w:rPr>
          <w:rFonts w:ascii="宋体" w:hAnsi="宋体"/>
        </w:rPr>
        <w:t>USB2.0设备</w:t>
      </w:r>
      <w:r w:rsidRPr="006D01E5">
        <w:rPr>
          <w:rFonts w:ascii="宋体" w:hAnsi="宋体" w:hint="eastAsia"/>
        </w:rPr>
        <w:t>支持U</w:t>
      </w:r>
      <w:r w:rsidR="005B1B2E" w:rsidRPr="006D01E5">
        <w:rPr>
          <w:rFonts w:ascii="宋体" w:hAnsi="宋体" w:hint="eastAsia"/>
        </w:rPr>
        <w:t>AC</w:t>
      </w:r>
      <w:r w:rsidR="005B1B2E" w:rsidRPr="006D01E5">
        <w:rPr>
          <w:rFonts w:ascii="宋体" w:hAnsi="宋体"/>
        </w:rPr>
        <w:t>1.0</w:t>
      </w:r>
      <w:r w:rsidR="005B1B2E" w:rsidRPr="006D01E5">
        <w:rPr>
          <w:rFonts w:ascii="宋体" w:hAnsi="宋体" w:hint="eastAsia"/>
        </w:rPr>
        <w:t>和UAC</w:t>
      </w:r>
      <w:r w:rsidR="005B1B2E" w:rsidRPr="006D01E5">
        <w:rPr>
          <w:rFonts w:ascii="宋体" w:hAnsi="宋体"/>
        </w:rPr>
        <w:t>2.0</w:t>
      </w:r>
      <w:r w:rsidRPr="006D01E5">
        <w:rPr>
          <w:rFonts w:ascii="宋体" w:hAnsi="宋体"/>
        </w:rPr>
        <w:t>，</w:t>
      </w:r>
      <w:r w:rsidRPr="006D01E5">
        <w:rPr>
          <w:rFonts w:ascii="宋体" w:hAnsi="宋体" w:hint="eastAsia"/>
        </w:rPr>
        <w:t>3路</w:t>
      </w:r>
      <w:r w:rsidR="00784392" w:rsidRPr="006D01E5">
        <w:rPr>
          <w:rFonts w:ascii="宋体" w:hAnsi="宋体" w:hint="eastAsia"/>
        </w:rPr>
        <w:t>全双工</w:t>
      </w:r>
      <w:r w:rsidRPr="006D01E5">
        <w:rPr>
          <w:rFonts w:ascii="宋体" w:hAnsi="宋体"/>
        </w:rPr>
        <w:t>I2S 接口，以及I2C/ UART</w:t>
      </w:r>
      <w:r w:rsidRPr="006D01E5">
        <w:rPr>
          <w:rFonts w:ascii="宋体" w:hAnsi="宋体" w:hint="eastAsia"/>
        </w:rPr>
        <w:t>等外围通讯接口。</w:t>
      </w:r>
    </w:p>
    <w:p w14:paraId="752E32AF" w14:textId="77777777" w:rsidR="0013181F" w:rsidRPr="006D01E5" w:rsidRDefault="00000000" w:rsidP="004469B8">
      <w:pPr>
        <w:jc w:val="center"/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2983299B" wp14:editId="27DFEB83">
            <wp:extent cx="5274310" cy="44462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EE9" w14:textId="0FFE6B72" w:rsidR="0013181F" w:rsidRPr="006D01E5" w:rsidRDefault="00000000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图1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</w:t>
      </w:r>
      <w:r w:rsidR="0067179E" w:rsidRPr="006D01E5">
        <w:rPr>
          <w:rFonts w:ascii="宋体" w:hAnsi="宋体" w:hint="eastAsia"/>
        </w:rPr>
        <w:t>x</w:t>
      </w:r>
      <w:r w:rsidR="0067179E" w:rsidRPr="006D01E5">
        <w:rPr>
          <w:rFonts w:ascii="宋体" w:hAnsi="宋体"/>
        </w:rPr>
        <w:t xml:space="preserve"> </w:t>
      </w:r>
      <w:r w:rsidR="0067179E" w:rsidRPr="006D01E5">
        <w:rPr>
          <w:rFonts w:ascii="宋体" w:hAnsi="宋体" w:hint="eastAsia"/>
        </w:rPr>
        <w:t>系列DSP</w:t>
      </w:r>
      <w:r w:rsidRPr="006D01E5">
        <w:rPr>
          <w:rFonts w:ascii="宋体" w:hAnsi="宋体" w:hint="eastAsia"/>
        </w:rPr>
        <w:t>系统框图</w:t>
      </w:r>
    </w:p>
    <w:p w14:paraId="707C5463" w14:textId="67866FDE" w:rsidR="00B7264B" w:rsidRPr="006D01E5" w:rsidRDefault="00456D45" w:rsidP="00B7264B">
      <w:pPr>
        <w:pStyle w:val="2"/>
        <w:rPr>
          <w:rFonts w:ascii="宋体" w:hAnsi="宋体"/>
        </w:rPr>
      </w:pPr>
      <w:bookmarkStart w:id="3" w:name="_Toc131446006"/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 xml:space="preserve">.1 </w:t>
      </w:r>
      <w:r w:rsidR="00B7264B" w:rsidRPr="006D01E5">
        <w:rPr>
          <w:rFonts w:ascii="宋体" w:hAnsi="宋体" w:hint="eastAsia"/>
        </w:rPr>
        <w:t>关键技术指标</w:t>
      </w:r>
      <w:bookmarkEnd w:id="3"/>
    </w:p>
    <w:p w14:paraId="2CF61511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Cadence Tensilica 32位 HiFi3 DSP核心 @200MHz</w:t>
      </w:r>
    </w:p>
    <w:p w14:paraId="05B6B1C1" w14:textId="734158BC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32位浮点计算单元、AI硬件加速</w:t>
      </w:r>
    </w:p>
    <w:p w14:paraId="4812BD9C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内建AGC、DRC、混音器、风噪抑制</w:t>
      </w:r>
    </w:p>
    <w:p w14:paraId="56ECC089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内建LDO与DC-DC电源管理单元</w:t>
      </w:r>
    </w:p>
    <w:p w14:paraId="300864EA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24位高精度ADC, SNR&gt;=106dB，采样率高达192kHz</w:t>
      </w:r>
    </w:p>
    <w:p w14:paraId="528CD59C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lastRenderedPageBreak/>
        <w:t>24位高精度DAC, SNR&gt;=101dB，采样率高达192kHz</w:t>
      </w:r>
    </w:p>
    <w:p w14:paraId="0C2CB1A3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支持USB2.0高速控制器与PHY, 完整支持UAC 1.0/2.0</w:t>
      </w:r>
    </w:p>
    <w:p w14:paraId="7A0F0735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支持3路全双工I²S输入/输出，采样率高达192kHz</w:t>
      </w:r>
    </w:p>
    <w:p w14:paraId="38CA0359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支持2路模拟/10路数字麦克风</w:t>
      </w:r>
    </w:p>
    <w:p w14:paraId="01B8DA24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支持1路全双</w:t>
      </w:r>
      <w:r w:rsidRPr="006D01E5">
        <w:rPr>
          <w:rFonts w:ascii="宋体" w:eastAsia="宋体" w:hAnsi="宋体" w:hint="eastAsia"/>
        </w:rPr>
        <w:t>工</w:t>
      </w:r>
      <w:r w:rsidRPr="006D01E5">
        <w:rPr>
          <w:rFonts w:ascii="宋体" w:eastAsia="宋体" w:hAnsi="宋体"/>
        </w:rPr>
        <w:t>UART与JTAG</w:t>
      </w:r>
    </w:p>
    <w:p w14:paraId="39785CEC" w14:textId="77777777" w:rsidR="00B7264B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支持12位 SAR ADC</w:t>
      </w:r>
    </w:p>
    <w:p w14:paraId="3454C386" w14:textId="1B738314" w:rsidR="0013181F" w:rsidRPr="006D01E5" w:rsidRDefault="00B7264B" w:rsidP="00B7264B">
      <w:pPr>
        <w:pStyle w:val="af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/>
        </w:rPr>
        <w:t>支持2路I²C</w:t>
      </w:r>
    </w:p>
    <w:p w14:paraId="32DDABF8" w14:textId="4FDAF6C6" w:rsidR="0013181F" w:rsidRPr="006D01E5" w:rsidRDefault="00435EEE" w:rsidP="00435EEE">
      <w:pPr>
        <w:pStyle w:val="1"/>
        <w:rPr>
          <w:rFonts w:ascii="宋体" w:hAnsi="宋体"/>
        </w:rPr>
      </w:pPr>
      <w:bookmarkStart w:id="4" w:name="_Toc131446007"/>
      <w:r w:rsidRPr="006D01E5">
        <w:rPr>
          <w:rFonts w:ascii="宋体" w:hAnsi="宋体" w:hint="eastAsia"/>
        </w:rPr>
        <w:t>2</w:t>
      </w:r>
      <w:r w:rsidRPr="006D01E5">
        <w:rPr>
          <w:rFonts w:ascii="宋体" w:hAnsi="宋体"/>
        </w:rPr>
        <w:t xml:space="preserve"> </w:t>
      </w:r>
      <w:r w:rsidR="0072117F" w:rsidRPr="006D01E5">
        <w:rPr>
          <w:rFonts w:ascii="宋体" w:hAnsi="宋体" w:hint="eastAsia"/>
        </w:rPr>
        <w:t>DSP</w:t>
      </w:r>
      <w:r w:rsidR="00084116">
        <w:rPr>
          <w:rFonts w:ascii="宋体" w:hAnsi="宋体" w:hint="eastAsia"/>
        </w:rPr>
        <w:t>工作</w:t>
      </w:r>
      <w:r w:rsidRPr="006D01E5">
        <w:rPr>
          <w:rFonts w:ascii="宋体" w:hAnsi="宋体" w:hint="eastAsia"/>
        </w:rPr>
        <w:t>流程</w:t>
      </w:r>
      <w:r w:rsidR="00084116">
        <w:rPr>
          <w:rFonts w:ascii="宋体" w:hAnsi="宋体" w:hint="eastAsia"/>
        </w:rPr>
        <w:t>控制</w:t>
      </w:r>
      <w:bookmarkEnd w:id="4"/>
    </w:p>
    <w:p w14:paraId="70816445" w14:textId="21E6CB71" w:rsidR="004E39F6" w:rsidRPr="006D01E5" w:rsidRDefault="004E39F6" w:rsidP="004E39F6">
      <w:pPr>
        <w:pStyle w:val="2"/>
        <w:rPr>
          <w:rFonts w:ascii="宋体" w:hAnsi="宋体"/>
        </w:rPr>
      </w:pPr>
      <w:bookmarkStart w:id="5" w:name="_Toc131446008"/>
      <w:r w:rsidRPr="006D01E5">
        <w:rPr>
          <w:rFonts w:ascii="宋体" w:hAnsi="宋体"/>
        </w:rPr>
        <w:t xml:space="preserve">2.1 </w:t>
      </w:r>
      <w:r w:rsidRPr="006D01E5">
        <w:rPr>
          <w:rFonts w:ascii="宋体" w:hAnsi="宋体" w:hint="eastAsia"/>
        </w:rPr>
        <w:t>工作模式</w:t>
      </w:r>
      <w:bookmarkEnd w:id="5"/>
    </w:p>
    <w:p w14:paraId="2EF0A02E" w14:textId="11BC86AA" w:rsidR="004E39F6" w:rsidRPr="006D01E5" w:rsidRDefault="004E39F6" w:rsidP="004E39F6">
      <w:pPr>
        <w:ind w:firstLine="420"/>
        <w:rPr>
          <w:rFonts w:ascii="宋体" w:hAnsi="宋体"/>
          <w:szCs w:val="21"/>
        </w:rPr>
      </w:pPr>
      <w:r w:rsidRPr="006D01E5">
        <w:rPr>
          <w:rFonts w:ascii="宋体" w:hAnsi="宋体" w:hint="eastAsia"/>
          <w:szCs w:val="21"/>
        </w:rPr>
        <w:t>根据系统运行需要，SNC8x系列DSP的三种运行模式定义如下。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402"/>
        <w:gridCol w:w="3238"/>
      </w:tblGrid>
      <w:tr w:rsidR="004E39F6" w:rsidRPr="00291F0E" w14:paraId="2959591A" w14:textId="77777777" w:rsidTr="00A802D1">
        <w:trPr>
          <w:trHeight w:val="348"/>
        </w:trPr>
        <w:tc>
          <w:tcPr>
            <w:tcW w:w="1129" w:type="dxa"/>
            <w:shd w:val="clear" w:color="auto" w:fill="EDEDED" w:themeFill="accent3" w:themeFillTint="33"/>
            <w:vAlign w:val="center"/>
          </w:tcPr>
          <w:p w14:paraId="603DDAF4" w14:textId="77777777" w:rsidR="004E39F6" w:rsidRPr="00291F0E" w:rsidRDefault="004E39F6" w:rsidP="006D01E5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91F0E">
              <w:rPr>
                <w:rFonts w:ascii="宋体" w:hAnsi="宋体" w:hint="eastAsia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1843" w:type="dxa"/>
            <w:shd w:val="clear" w:color="auto" w:fill="EDEDED" w:themeFill="accent3" w:themeFillTint="33"/>
            <w:vAlign w:val="center"/>
          </w:tcPr>
          <w:p w14:paraId="40059F1A" w14:textId="77777777" w:rsidR="004E39F6" w:rsidRPr="00291F0E" w:rsidRDefault="004E39F6" w:rsidP="006D01E5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91F0E">
              <w:rPr>
                <w:rFonts w:ascii="宋体" w:hAnsi="宋体" w:hint="eastAsia"/>
                <w:b/>
                <w:bCs/>
                <w:sz w:val="24"/>
                <w:szCs w:val="24"/>
              </w:rPr>
              <w:t>Work_mode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14:paraId="32B587D5" w14:textId="77777777" w:rsidR="004E39F6" w:rsidRPr="00291F0E" w:rsidRDefault="004E39F6" w:rsidP="006D01E5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91F0E">
              <w:rPr>
                <w:rFonts w:ascii="宋体" w:hAnsi="宋体" w:hint="eastAsia"/>
                <w:b/>
                <w:bCs/>
                <w:sz w:val="24"/>
                <w:szCs w:val="24"/>
              </w:rPr>
              <w:t>LP_Mode</w:t>
            </w:r>
          </w:p>
        </w:tc>
        <w:tc>
          <w:tcPr>
            <w:tcW w:w="3238" w:type="dxa"/>
            <w:shd w:val="clear" w:color="auto" w:fill="EDEDED" w:themeFill="accent3" w:themeFillTint="33"/>
            <w:vAlign w:val="center"/>
          </w:tcPr>
          <w:p w14:paraId="7928B29E" w14:textId="77777777" w:rsidR="004E39F6" w:rsidRPr="00291F0E" w:rsidRDefault="004E39F6" w:rsidP="006D01E5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291F0E">
              <w:rPr>
                <w:rFonts w:ascii="宋体" w:hAnsi="宋体" w:hint="eastAsia"/>
                <w:b/>
                <w:bCs/>
                <w:sz w:val="24"/>
                <w:szCs w:val="24"/>
              </w:rPr>
              <w:t>PD_Mode</w:t>
            </w:r>
          </w:p>
        </w:tc>
      </w:tr>
      <w:tr w:rsidR="004E39F6" w:rsidRPr="006D01E5" w14:paraId="14B13813" w14:textId="77777777" w:rsidTr="00A802D1">
        <w:trPr>
          <w:trHeight w:val="336"/>
        </w:trPr>
        <w:tc>
          <w:tcPr>
            <w:tcW w:w="1129" w:type="dxa"/>
            <w:vAlign w:val="center"/>
          </w:tcPr>
          <w:p w14:paraId="63BBFE1B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模式定义</w:t>
            </w:r>
          </w:p>
        </w:tc>
        <w:tc>
          <w:tcPr>
            <w:tcW w:w="1843" w:type="dxa"/>
            <w:vAlign w:val="center"/>
          </w:tcPr>
          <w:p w14:paraId="3E102C79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正常工作模式</w:t>
            </w:r>
          </w:p>
        </w:tc>
        <w:tc>
          <w:tcPr>
            <w:tcW w:w="3402" w:type="dxa"/>
            <w:vAlign w:val="center"/>
          </w:tcPr>
          <w:p w14:paraId="0D86EF8F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低功耗模式</w:t>
            </w:r>
          </w:p>
        </w:tc>
        <w:tc>
          <w:tcPr>
            <w:tcW w:w="3238" w:type="dxa"/>
            <w:vAlign w:val="center"/>
          </w:tcPr>
          <w:p w14:paraId="0CA0ED03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断电模式</w:t>
            </w:r>
          </w:p>
        </w:tc>
      </w:tr>
      <w:tr w:rsidR="004E39F6" w:rsidRPr="006D01E5" w14:paraId="5C04917D" w14:textId="77777777" w:rsidTr="00A802D1">
        <w:trPr>
          <w:trHeight w:val="685"/>
        </w:trPr>
        <w:tc>
          <w:tcPr>
            <w:tcW w:w="1129" w:type="dxa"/>
            <w:vAlign w:val="center"/>
          </w:tcPr>
          <w:p w14:paraId="6DC0FC47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有效操作</w:t>
            </w:r>
          </w:p>
        </w:tc>
        <w:tc>
          <w:tcPr>
            <w:tcW w:w="1843" w:type="dxa"/>
            <w:vAlign w:val="center"/>
          </w:tcPr>
          <w:p w14:paraId="1F9B25A8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所有功能正常工作</w:t>
            </w:r>
          </w:p>
        </w:tc>
        <w:tc>
          <w:tcPr>
            <w:tcW w:w="3402" w:type="dxa"/>
            <w:vAlign w:val="center"/>
          </w:tcPr>
          <w:p w14:paraId="1E006D3C" w14:textId="42276FA9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仅当G</w:t>
            </w:r>
            <w:r w:rsidRPr="006850E0">
              <w:rPr>
                <w:rFonts w:ascii="宋体" w:hAnsi="宋体"/>
                <w:szCs w:val="21"/>
              </w:rPr>
              <w:t>PIO</w:t>
            </w:r>
            <w:r w:rsidR="003B5A02">
              <w:rPr>
                <w:rFonts w:ascii="宋体" w:hAnsi="宋体"/>
                <w:szCs w:val="21"/>
              </w:rPr>
              <w:t>_</w:t>
            </w:r>
            <w:r w:rsidR="003B5A02">
              <w:rPr>
                <w:rFonts w:ascii="宋体" w:hAnsi="宋体" w:hint="eastAsia"/>
                <w:szCs w:val="21"/>
              </w:rPr>
              <w:t>AO</w:t>
            </w:r>
            <w:r w:rsidRPr="006850E0">
              <w:rPr>
                <w:rFonts w:ascii="宋体" w:hAnsi="宋体" w:hint="eastAsia"/>
                <w:szCs w:val="21"/>
              </w:rPr>
              <w:t>检测到下降沿时唤醒SNC8x</w:t>
            </w:r>
            <w:r w:rsidRPr="006850E0">
              <w:rPr>
                <w:rFonts w:ascii="宋体" w:hAnsi="宋体"/>
                <w:szCs w:val="21"/>
              </w:rPr>
              <w:t>DSP</w:t>
            </w:r>
          </w:p>
        </w:tc>
        <w:tc>
          <w:tcPr>
            <w:tcW w:w="3238" w:type="dxa"/>
            <w:vAlign w:val="center"/>
          </w:tcPr>
          <w:p w14:paraId="116B4A0D" w14:textId="77777777" w:rsidR="004E39F6" w:rsidRPr="006850E0" w:rsidRDefault="004E39F6" w:rsidP="00A802D1">
            <w:pPr>
              <w:rPr>
                <w:rFonts w:ascii="宋体" w:hAnsi="宋体"/>
                <w:szCs w:val="21"/>
              </w:rPr>
            </w:pPr>
            <w:r w:rsidRPr="006850E0">
              <w:rPr>
                <w:rFonts w:ascii="宋体" w:hAnsi="宋体" w:hint="eastAsia"/>
                <w:szCs w:val="21"/>
              </w:rPr>
              <w:t>所有功能无效，需要开启SNC8x</w:t>
            </w:r>
            <w:r w:rsidRPr="006850E0">
              <w:rPr>
                <w:rFonts w:ascii="宋体" w:hAnsi="宋体"/>
                <w:szCs w:val="21"/>
              </w:rPr>
              <w:t>DSP</w:t>
            </w:r>
            <w:r w:rsidRPr="006850E0">
              <w:rPr>
                <w:rFonts w:ascii="宋体" w:hAnsi="宋体" w:hint="eastAsia"/>
                <w:szCs w:val="21"/>
              </w:rPr>
              <w:t>电源</w:t>
            </w:r>
          </w:p>
        </w:tc>
      </w:tr>
    </w:tbl>
    <w:p w14:paraId="364E4E2A" w14:textId="3E76F6A6" w:rsidR="004E39F6" w:rsidRPr="006D01E5" w:rsidRDefault="004E39F6" w:rsidP="004E39F6">
      <w:pPr>
        <w:pStyle w:val="af0"/>
        <w:rPr>
          <w:rFonts w:ascii="宋体" w:hAnsi="宋体"/>
          <w:sz w:val="21"/>
          <w:szCs w:val="21"/>
        </w:rPr>
      </w:pPr>
      <w:r w:rsidRPr="006D01E5">
        <w:rPr>
          <w:rFonts w:ascii="宋体" w:hAnsi="宋体" w:hint="eastAsia"/>
          <w:sz w:val="21"/>
          <w:szCs w:val="21"/>
        </w:rPr>
        <w:t>表1</w:t>
      </w:r>
      <w:r w:rsidRPr="006D01E5">
        <w:rPr>
          <w:rFonts w:ascii="宋体" w:hAnsi="宋体"/>
          <w:sz w:val="21"/>
          <w:szCs w:val="21"/>
        </w:rPr>
        <w:t xml:space="preserve"> </w:t>
      </w:r>
      <w:r w:rsidR="00777C91">
        <w:rPr>
          <w:rFonts w:ascii="宋体" w:hAnsi="宋体"/>
          <w:sz w:val="21"/>
          <w:szCs w:val="21"/>
        </w:rPr>
        <w:t>DSP</w:t>
      </w:r>
      <w:r w:rsidRPr="006D01E5">
        <w:rPr>
          <w:rFonts w:ascii="宋体" w:hAnsi="宋体" w:hint="eastAsia"/>
          <w:sz w:val="21"/>
          <w:szCs w:val="21"/>
        </w:rPr>
        <w:t>工作模式</w:t>
      </w:r>
    </w:p>
    <w:p w14:paraId="75196E5B" w14:textId="77777777" w:rsidR="004E39F6" w:rsidRPr="006D01E5" w:rsidRDefault="004E39F6" w:rsidP="004E39F6">
      <w:pPr>
        <w:ind w:firstLine="420"/>
        <w:rPr>
          <w:rFonts w:ascii="宋体" w:hAnsi="宋体"/>
          <w:szCs w:val="21"/>
        </w:rPr>
      </w:pPr>
      <w:r w:rsidRPr="006D01E5">
        <w:rPr>
          <w:rFonts w:ascii="宋体" w:hAnsi="宋体" w:hint="eastAsia"/>
          <w:szCs w:val="21"/>
        </w:rPr>
        <w:t>断电模式下，上位机通过控制SNC8x</w:t>
      </w:r>
      <w:r w:rsidRPr="006D01E5">
        <w:rPr>
          <w:rFonts w:ascii="宋体" w:hAnsi="宋体"/>
          <w:szCs w:val="21"/>
        </w:rPr>
        <w:t>DSP</w:t>
      </w:r>
      <w:r w:rsidRPr="006D01E5">
        <w:rPr>
          <w:rFonts w:ascii="宋体" w:hAnsi="宋体" w:hint="eastAsia"/>
          <w:szCs w:val="21"/>
        </w:rPr>
        <w:t>的电源即可进入正常工作模式</w:t>
      </w:r>
    </w:p>
    <w:p w14:paraId="6BAB95BD" w14:textId="77777777" w:rsidR="004E39F6" w:rsidRPr="006D01E5" w:rsidRDefault="004E39F6" w:rsidP="004E39F6">
      <w:pPr>
        <w:ind w:firstLine="420"/>
        <w:rPr>
          <w:rFonts w:ascii="宋体" w:hAnsi="宋体"/>
          <w:szCs w:val="21"/>
        </w:rPr>
      </w:pPr>
      <w:r w:rsidRPr="006D01E5">
        <w:rPr>
          <w:rFonts w:ascii="宋体" w:hAnsi="宋体" w:hint="eastAsia"/>
          <w:szCs w:val="21"/>
        </w:rPr>
        <w:t>正常工作模式下，上位机可以通过通讯命令控制SNC8x</w:t>
      </w:r>
      <w:r w:rsidRPr="006D01E5">
        <w:rPr>
          <w:rFonts w:ascii="宋体" w:hAnsi="宋体"/>
          <w:szCs w:val="21"/>
        </w:rPr>
        <w:t>DSP</w:t>
      </w:r>
      <w:r w:rsidRPr="006D01E5">
        <w:rPr>
          <w:rFonts w:ascii="宋体" w:hAnsi="宋体" w:hint="eastAsia"/>
          <w:szCs w:val="21"/>
        </w:rPr>
        <w:t>进入低功耗模式LP_Mode，或直接关断电源到PD_Mode。</w:t>
      </w:r>
    </w:p>
    <w:p w14:paraId="1376EBBD" w14:textId="53B495BC" w:rsidR="00B10215" w:rsidRPr="006D01E5" w:rsidRDefault="004E39F6" w:rsidP="001D2258">
      <w:pPr>
        <w:ind w:firstLine="420"/>
        <w:rPr>
          <w:rFonts w:ascii="宋体" w:hAnsi="宋体"/>
          <w:szCs w:val="21"/>
        </w:rPr>
      </w:pPr>
      <w:r w:rsidRPr="006D01E5">
        <w:rPr>
          <w:rFonts w:ascii="宋体" w:hAnsi="宋体" w:hint="eastAsia"/>
          <w:szCs w:val="21"/>
        </w:rPr>
        <w:t>SNC8x系列DSP支持低功耗唤醒功能，上位机可通过低功耗唤醒引脚控制DSP退出低功耗模式，进入Work_Mode</w:t>
      </w:r>
      <w:r w:rsidR="00471DE8">
        <w:rPr>
          <w:rFonts w:ascii="宋体" w:hAnsi="宋体" w:hint="eastAsia"/>
          <w:szCs w:val="21"/>
        </w:rPr>
        <w:t>。</w:t>
      </w:r>
    </w:p>
    <w:p w14:paraId="5CB8DA49" w14:textId="207BA15C" w:rsidR="00A27684" w:rsidRPr="006D01E5" w:rsidRDefault="004469B8" w:rsidP="004469B8">
      <w:pPr>
        <w:pStyle w:val="2"/>
        <w:rPr>
          <w:rFonts w:ascii="宋体" w:hAnsi="宋体"/>
        </w:rPr>
      </w:pPr>
      <w:bookmarkStart w:id="6" w:name="_Toc131446009"/>
      <w:r w:rsidRPr="006D01E5">
        <w:rPr>
          <w:rFonts w:ascii="宋体" w:hAnsi="宋体" w:hint="eastAsia"/>
        </w:rPr>
        <w:lastRenderedPageBreak/>
        <w:t>2</w:t>
      </w:r>
      <w:r w:rsidRPr="006D01E5">
        <w:rPr>
          <w:rFonts w:ascii="宋体" w:hAnsi="宋体"/>
        </w:rPr>
        <w:t>.</w:t>
      </w:r>
      <w:r w:rsidR="00B362F4">
        <w:rPr>
          <w:rFonts w:ascii="宋体" w:hAnsi="宋体"/>
        </w:rPr>
        <w:t>2</w:t>
      </w:r>
      <w:r w:rsidR="00A27684" w:rsidRPr="006D01E5">
        <w:rPr>
          <w:rFonts w:ascii="宋体" w:hAnsi="宋体" w:hint="eastAsia"/>
        </w:rPr>
        <w:t>上电控制时序</w:t>
      </w:r>
      <w:bookmarkEnd w:id="6"/>
    </w:p>
    <w:p w14:paraId="7D1B1D16" w14:textId="77777777" w:rsidR="0013181F" w:rsidRPr="006D01E5" w:rsidRDefault="00000000" w:rsidP="006D0CBC">
      <w:pPr>
        <w:jc w:val="center"/>
        <w:rPr>
          <w:rFonts w:ascii="宋体" w:hAnsi="宋体"/>
        </w:rPr>
      </w:pPr>
      <w:r w:rsidRPr="006D01E5">
        <w:rPr>
          <w:rFonts w:ascii="宋体" w:hAnsi="宋体"/>
          <w:noProof/>
        </w:rPr>
        <mc:AlternateContent>
          <mc:Choice Requires="wpc">
            <w:drawing>
              <wp:inline distT="0" distB="0" distL="0" distR="0" wp14:anchorId="545AD003" wp14:editId="7D24C4A9">
                <wp:extent cx="5430982" cy="6146817"/>
                <wp:effectExtent l="0" t="0" r="0" b="635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矩形 1"/>
                        <wps:cNvSpPr/>
                        <wps:spPr>
                          <a:xfrm>
                            <a:off x="2582214" y="2918014"/>
                            <a:ext cx="2491875" cy="3071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EC8DD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轮询上位机控制命令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621992" y="613600"/>
                            <a:ext cx="2427510" cy="2007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5BB3B" w14:textId="44793DFD" w:rsidR="0013181F" w:rsidRDefault="00AF239F">
                              <w:pPr>
                                <w:jc w:val="center"/>
                              </w:pPr>
                              <w:r>
                                <w:t>DSP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3384568" y="98526"/>
                            <a:ext cx="914400" cy="313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A5F79" w14:textId="77777777" w:rsidR="0013181F" w:rsidRDefault="00000000">
                              <w:pPr>
                                <w:jc w:val="center"/>
                              </w:pPr>
                              <w: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3840717" y="412150"/>
                            <a:ext cx="1051" cy="20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123823" y="900073"/>
                            <a:ext cx="1373898" cy="298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7E123" w14:textId="77777777" w:rsidR="0013181F" w:rsidRDefault="00000000">
                              <w:pPr>
                                <w:jc w:val="center"/>
                              </w:pPr>
                              <w: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79720" y="2191213"/>
                            <a:ext cx="2051684" cy="291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DFECD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向上位机</w:t>
                              </w:r>
                              <w:r>
                                <w:t>回复</w:t>
                              </w:r>
                              <w:r>
                                <w:rPr>
                                  <w:rFonts w:hint="eastAsia"/>
                                </w:rPr>
                                <w:t>初始化成功</w:t>
                              </w:r>
                              <w: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2844571" y="1378798"/>
                            <a:ext cx="1925294" cy="5192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84BE7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ok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730868" y="98492"/>
                            <a:ext cx="1052249" cy="307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D2CDE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783117" y="252424"/>
                            <a:ext cx="1601451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473549" y="973827"/>
                            <a:ext cx="1562292" cy="312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0F43A" w14:textId="5B5087E8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9665FD">
                                <w:t>DSP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254695" y="406355"/>
                            <a:ext cx="2298" cy="567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/>
                        <wps:spPr>
                          <a:xfrm flipH="1" flipV="1">
                            <a:off x="3807218" y="1378798"/>
                            <a:ext cx="962647" cy="259616"/>
                          </a:xfrm>
                          <a:prstGeom prst="bentConnector4">
                            <a:avLst>
                              <a:gd name="adj1" fmla="val -23747"/>
                              <a:gd name="adj2" fmla="val 188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07218" y="1075529"/>
                            <a:ext cx="2" cy="303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2136158" y="1968123"/>
                            <a:ext cx="643563" cy="3689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3778424" y="1925604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79AB9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4713632" y="1430138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CD0F8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377281" y="1595954"/>
                            <a:ext cx="1758876" cy="744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F81CA" w14:textId="77777777" w:rsidR="0013181F" w:rsidRDefault="00000000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收到初始化成功命令？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805562" y="1898029"/>
                            <a:ext cx="1656" cy="29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254695" y="1286285"/>
                            <a:ext cx="2024" cy="309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73549" y="2621615"/>
                            <a:ext cx="1562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10584" w14:textId="5CACE7D5" w:rsidR="0013181F" w:rsidRDefault="00000000">
                              <w:pPr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kern w:val="0"/>
                                  <w:sz w:val="22"/>
                                </w:rPr>
                                <w:t>设置</w:t>
                              </w:r>
                              <w:r w:rsidR="007C14DB">
                                <w:rPr>
                                  <w:rFonts w:hint="eastAsia"/>
                                  <w:kern w:val="0"/>
                                  <w:sz w:val="22"/>
                                </w:rPr>
                                <w:t>DSP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2"/>
                                </w:rPr>
                                <w:t>初始化参数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1254599" y="2340291"/>
                            <a:ext cx="2120" cy="281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1213497" y="2287742"/>
                            <a:ext cx="2622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1C09E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Y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28426" y="1738970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3EDC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连接符: 肘形 28"/>
                        <wps:cNvCnPr/>
                        <wps:spPr>
                          <a:xfrm rot="10800000" flipH="1">
                            <a:off x="377281" y="1129943"/>
                            <a:ext cx="96268" cy="837985"/>
                          </a:xfrm>
                          <a:prstGeom prst="bentConnector3">
                            <a:avLst>
                              <a:gd name="adj1" fmla="val -237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3033777" y="3250221"/>
                            <a:ext cx="1548130" cy="345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7324C" w14:textId="640786C3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更新</w:t>
                              </w:r>
                              <w:r w:rsidR="00115C10"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DSP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连接符: 肘形 30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2035649" y="2777796"/>
                            <a:ext cx="998128" cy="645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473549" y="3232537"/>
                            <a:ext cx="1562100" cy="311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69384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运行时控制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33777" y="3714437"/>
                            <a:ext cx="154813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214EB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连接符: 肘形 33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2035649" y="3388394"/>
                            <a:ext cx="998128" cy="498722"/>
                          </a:xfrm>
                          <a:prstGeom prst="bentConnector3">
                            <a:avLst>
                              <a:gd name="adj1" fmla="val 42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" idx="2"/>
                          <a:endCxn id="1" idx="0"/>
                        </wps:cNvCnPr>
                        <wps:spPr>
                          <a:xfrm flipH="1">
                            <a:off x="3828152" y="2621507"/>
                            <a:ext cx="7595" cy="29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菱形 35"/>
                        <wps:cNvSpPr/>
                        <wps:spPr>
                          <a:xfrm>
                            <a:off x="2852001" y="4256071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47B9B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进入低功耗？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2858486" y="5040768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00EB9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收到唤醒？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连接符: 肘形 37"/>
                        <wps:cNvCnPr>
                          <a:stCxn id="36" idx="3"/>
                          <a:endCxn id="1" idx="0"/>
                        </wps:cNvCnPr>
                        <wps:spPr>
                          <a:xfrm flipH="1" flipV="1">
                            <a:off x="3828152" y="2917821"/>
                            <a:ext cx="955019" cy="2412060"/>
                          </a:xfrm>
                          <a:prstGeom prst="bentConnector4">
                            <a:avLst>
                              <a:gd name="adj1" fmla="val -54399"/>
                              <a:gd name="adj2" fmla="val 109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807842" y="4059714"/>
                            <a:ext cx="6502" cy="196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814344" y="4834996"/>
                            <a:ext cx="6485" cy="205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254599" y="2934035"/>
                            <a:ext cx="0" cy="298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9"/>
                        <wps:cNvSpPr txBox="1"/>
                        <wps:spPr>
                          <a:xfrm>
                            <a:off x="4750547" y="4324444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8297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连接符: 肘形 42"/>
                        <wps:cNvCnPr>
                          <a:stCxn id="35" idx="3"/>
                          <a:endCxn id="1" idx="0"/>
                        </wps:cNvCnPr>
                        <wps:spPr>
                          <a:xfrm flipH="1" flipV="1">
                            <a:off x="3828152" y="2917821"/>
                            <a:ext cx="948534" cy="1627414"/>
                          </a:xfrm>
                          <a:prstGeom prst="bentConnector4">
                            <a:avLst>
                              <a:gd name="adj1" fmla="val -55454"/>
                              <a:gd name="adj2" fmla="val 1140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3617182" y="5588345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75AD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727750" y="5115514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ADBF5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连接符: 肘形 45"/>
                        <wps:cNvCnPr/>
                        <wps:spPr>
                          <a:xfrm rot="5400000" flipH="1">
                            <a:off x="3531378" y="5330014"/>
                            <a:ext cx="578901" cy="12700"/>
                          </a:xfrm>
                          <a:prstGeom prst="bentConnector5">
                            <a:avLst>
                              <a:gd name="adj1" fmla="val -39489"/>
                              <a:gd name="adj2" fmla="val 9377496"/>
                              <a:gd name="adj3" fmla="val 119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/>
                        <wps:spPr>
                          <a:xfrm>
                            <a:off x="2035841" y="1130056"/>
                            <a:ext cx="591121" cy="4874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5AD003" id="画布 47" o:spid="_x0000_s1026" editas="canvas" style="width:427.65pt;height:484pt;mso-position-horizontal-relative:char;mso-position-vertical-relative:line" coordsize="54305,6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305;height:61468;visibility:visible;mso-wrap-style:square" filled="t">
                  <v:fill o:detectmouseclick="t"/>
                  <v:path o:connecttype="none"/>
                </v:shape>
                <v:rect id="矩形 1" o:spid="_x0000_s1028" style="position:absolute;left:25822;top:29180;width:24918;height:30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C5EC8DD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轮询上位机控制命令</w:t>
                        </w:r>
                      </w:p>
                    </w:txbxContent>
                  </v:textbox>
                </v:rect>
                <v:rect id="矩形 3" o:spid="_x0000_s1029" style="position:absolute;left:26219;top:6136;width:24276;height:20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05D5BB3B" w14:textId="44793DFD" w:rsidR="0013181F" w:rsidRDefault="00AF239F">
                        <w:pPr>
                          <w:jc w:val="center"/>
                        </w:pPr>
                        <w:r>
                          <w:t>DSP</w:t>
                        </w:r>
                        <w:r w:rsidR="00000000">
                          <w:t>上电</w:t>
                        </w:r>
                        <w:r w:rsidR="00000000"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oundrect id="矩形: 圆角 5" o:spid="_x0000_s1030" style="position:absolute;left:33845;top:985;width:9144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AEA5F79" w14:textId="77777777" w:rsidR="0013181F" w:rsidRDefault="00000000">
                        <w:pPr>
                          <w:jc w:val="center"/>
                        </w:pPr>
                        <w:r>
                          <w:t>上电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38407;top:4121;width:10;height:20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ect id="矩形 8" o:spid="_x0000_s1032" style="position:absolute;left:31238;top:9000;width:13739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0507E123" w14:textId="77777777" w:rsidR="0013181F" w:rsidRDefault="00000000">
                        <w:pPr>
                          <w:jc w:val="center"/>
                        </w:pPr>
                        <w:r>
                          <w:t>系统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ect id="矩形 9" o:spid="_x0000_s1033" style="position:absolute;left:27797;top:21912;width:20517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3D9DFECD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向上位机</w:t>
                        </w:r>
                        <w:r>
                          <w:t>回复</w:t>
                        </w:r>
                        <w:r>
                          <w:rPr>
                            <w:rFonts w:hint="eastAsia"/>
                          </w:rPr>
                          <w:t>初始化成功</w:t>
                        </w:r>
                        <w:r>
                          <w:t>命令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" o:spid="_x0000_s1034" type="#_x0000_t4" style="position:absolute;left:28445;top:13787;width:19253;height:5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>
                  <v:textbox>
                    <w:txbxContent>
                      <w:p w14:paraId="78B84BE7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>ok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oundrect id="矩形: 圆角 11" o:spid="_x0000_s1035" style="position:absolute;left:7308;top:984;width:10523;height:3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5B8D2CDE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上位机</w:t>
                        </w:r>
                      </w:p>
                    </w:txbxContent>
                  </v:textbox>
                </v:roundrect>
                <v:shape id="直接箭头连接符 12" o:spid="_x0000_s1036" type="#_x0000_t32" style="position:absolute;left:17831;top:2524;width:16014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rect id="矩形 14" o:spid="_x0000_s1037" style="position:absolute;left:4735;top:9738;width:1562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14:paraId="3850F43A" w14:textId="5B5087E8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 w:rsidR="009665FD">
                          <w:t>DSP</w:t>
                        </w:r>
                        <w:r>
                          <w:t>上电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12546;top:4063;width:23;height:5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16" o:spid="_x0000_s1039" type="#_x0000_t35" style="position:absolute;left:38072;top:13787;width:9626;height:259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" adj="-5129,40619" strokecolor="#4472c4 [3204]" strokeweight=".5pt">
                  <v:stroke endarrow="block"/>
                </v:shape>
                <v:shape id="直接箭头连接符 17" o:spid="_x0000_s1040" type="#_x0000_t32" style="position:absolute;left:38072;top:10755;width:0;height:3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" o:spid="_x0000_s1041" type="#_x0000_t34" style="position:absolute;left:21361;top:19681;width:6436;height:36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42" type="#_x0000_t202" style="position:absolute;left:37784;top:19256;width:2622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2B779AB9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9" o:spid="_x0000_s1043" type="#_x0000_t202" style="position:absolute;left:47136;top:14301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520CD0F8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菱形 21" o:spid="_x0000_s1044" type="#_x0000_t4" style="position:absolute;left:3772;top:15959;width:17589;height:7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7DDF81CA" w14:textId="77777777" w:rsidR="0013181F" w:rsidRDefault="00000000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收到初始化成功命令？</w:t>
                        </w:r>
                      </w:p>
                    </w:txbxContent>
                  </v:textbox>
                </v:shape>
                <v:shape id="直接箭头连接符 22" o:spid="_x0000_s1045" type="#_x0000_t32" style="position:absolute;left:38055;top:18980;width:17;height:29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6" type="#_x0000_t32" style="position:absolute;left:12546;top:12862;width:21;height:3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矩形 24" o:spid="_x0000_s1047" style="position:absolute;left:4735;top:26216;width:1562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>
                  <v:textbox>
                    <w:txbxContent>
                      <w:p w14:paraId="7BE10584" w14:textId="5CACE7D5" w:rsidR="0013181F" w:rsidRDefault="00000000">
                        <w:pPr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kern w:val="0"/>
                            <w:sz w:val="22"/>
                          </w:rPr>
                          <w:t>设置</w:t>
                        </w:r>
                        <w:r w:rsidR="007C14DB">
                          <w:rPr>
                            <w:rFonts w:hint="eastAsia"/>
                            <w:kern w:val="0"/>
                            <w:sz w:val="22"/>
                          </w:rPr>
                          <w:t>DSP</w:t>
                        </w:r>
                        <w:r>
                          <w:rPr>
                            <w:rFonts w:hint="eastAsia"/>
                            <w:kern w:val="0"/>
                            <w:sz w:val="22"/>
                          </w:rPr>
                          <w:t>初始化参数</w:t>
                        </w:r>
                      </w:p>
                    </w:txbxContent>
                  </v:textbox>
                </v:rect>
                <v:shape id="直接箭头连接符 25" o:spid="_x0000_s1048" type="#_x0000_t32" style="position:absolute;left:12545;top:23402;width:22;height:28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文本框 9" o:spid="_x0000_s1049" type="#_x0000_t202" style="position:absolute;left:12134;top:22877;width:2623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FE1C09E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Y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9" o:spid="_x0000_s1050" type="#_x0000_t202" style="position:absolute;left:1284;top:17389;width:286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2CD3EDC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28" o:spid="_x0000_s1051" type="#_x0000_t34" style="position:absolute;left:3772;top:11299;width:963;height:838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" adj="-51292" strokecolor="#4472c4 [3204]" strokeweight=".5pt">
                  <v:stroke endarrow="block"/>
                </v:shape>
                <v:rect id="矩形 29" o:spid="_x0000_s1052" style="position:absolute;left:30337;top:32502;width:15482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E7324C" w14:textId="640786C3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更新</w:t>
                        </w:r>
                        <w:r w:rsidR="00115C10">
                          <w:rPr>
                            <w:rFonts w:ascii="等线" w:eastAsia="等线" w:hAnsi="等线" w:cs="Times New Roman"/>
                            <w:szCs w:val="21"/>
                          </w:rPr>
                          <w:t>DSP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0" o:spid="_x0000_s1053" type="#_x0000_t34" style="position:absolute;left:20356;top:27777;width:9981;height:64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6awwAAANsAAAAPAAAAZHJzL2Rvd25yZXYueG1sRE/Pa8Iw&#10;FL4L/g/hCbtp6ga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mlQOmsMAAADbAAAADwAA&#10;AAAAAAAAAAAAAAAHAgAAZHJzL2Rvd25yZXYueG1sUEsFBgAAAAADAAMAtwAAAPcCAAAAAA==&#10;" strokecolor="#4472c4 [3204]" strokeweight=".5pt">
                  <v:stroke endarrow="block"/>
                </v:shape>
                <v:rect id="矩形 31" o:spid="_x0000_s1054" style="position:absolute;left:4735;top:32325;width:1562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<v:textbox>
                    <w:txbxContent>
                      <w:p w14:paraId="59669384" w14:textId="77777777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运行时控制</w:t>
                        </w:r>
                      </w:p>
                    </w:txbxContent>
                  </v:textbox>
                </v:rect>
                <v:rect id="矩形 32" o:spid="_x0000_s1055" style="position:absolute;left:30337;top:37144;width:15482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B3214EB" w14:textId="77777777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更新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控制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3" o:spid="_x0000_s1056" type="#_x0000_t34" style="position:absolute;left:20356;top:33883;width:9981;height:49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" adj="9079" strokecolor="#4472c4 [3204]" strokeweight=".5pt">
                  <v:stroke endarrow="block"/>
                </v:shape>
                <v:shape id="直接箭头连接符 34" o:spid="_x0000_s1057" type="#_x0000_t32" style="position:absolute;left:38281;top:26215;width:76;height:29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菱形 35" o:spid="_x0000_s1058" type="#_x0000_t4" style="position:absolute;left:28520;top:42560;width:19246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31347B9B" w14:textId="77777777" w:rsidR="0013181F" w:rsidRDefault="00000000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进入低功耗？</w:t>
                        </w:r>
                      </w:p>
                    </w:txbxContent>
                  </v:textbox>
                </v:shape>
                <v:shape id="菱形 36" o:spid="_x0000_s1059" type="#_x0000_t4" style="position:absolute;left:28584;top:50407;width:19247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23xgAAANsAAAAPAAAAZHJzL2Rvd25yZXYueG1sRI9Ba8JA&#10;EIXvQv/DMoXedKOl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n9Btt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73A00EB9" w14:textId="77777777" w:rsidR="0013181F" w:rsidRDefault="00000000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收到唤醒？</w:t>
                        </w:r>
                      </w:p>
                    </w:txbxContent>
                  </v:textbox>
                </v:shape>
                <v:shape id="连接符: 肘形 37" o:spid="_x0000_s1060" type="#_x0000_t35" style="position:absolute;left:38281;top:29178;width:9550;height:241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" adj="-11750,23647" strokecolor="#4472c4 [3204]" strokeweight=".5pt">
                  <v:stroke endarrow="block"/>
                </v:shape>
                <v:shape id="直接箭头连接符 38" o:spid="_x0000_s1061" type="#_x0000_t32" style="position:absolute;left:38078;top:40597;width:65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9" o:spid="_x0000_s1062" type="#_x0000_t32" style="position:absolute;left:38143;top:48349;width:65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0" o:spid="_x0000_s1063" type="#_x0000_t32" style="position:absolute;left:12545;top:29340;width:0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文本框 9" o:spid="_x0000_s1064" type="#_x0000_t202" style="position:absolute;left:47505;top:43244;width:2864;height:2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65D8297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42" o:spid="_x0000_s1065" type="#_x0000_t35" style="position:absolute;left:38281;top:29178;width:9485;height:162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" adj="-11978,24634" strokecolor="#4472c4 [3204]" strokeweight=".5pt">
                  <v:stroke endarrow="block"/>
                </v:shape>
                <v:shape id="文本框 9" o:spid="_x0000_s1066" type="#_x0000_t202" style="position:absolute;left:36171;top:55883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5A575AD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文本框 9" o:spid="_x0000_s1067" type="#_x0000_t202" style="position:absolute;left:47277;top:51155;width:262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6DCADBF5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45" o:spid="_x0000_s1068" type="#_x0000_t36" style="position:absolute;left:35313;top:53300;width:5789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" adj="-8530,2025539,25793" strokecolor="#4472c4 [3204]" strokeweight=".5pt">
                  <v:stroke endarrow="block"/>
                </v:shape>
                <v:shape id="连接符: 肘形 46" o:spid="_x0000_s1069" type="#_x0000_t34" style="position:absolute;left:20358;top:11300;width:5911;height:48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37C696" w14:textId="41EA16F8" w:rsidR="0013181F" w:rsidRDefault="00000000" w:rsidP="006D0CBC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图2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</w:t>
      </w:r>
      <w:r w:rsidR="001D3897" w:rsidRPr="006D01E5">
        <w:rPr>
          <w:rFonts w:ascii="宋体" w:hAnsi="宋体" w:hint="eastAsia"/>
        </w:rPr>
        <w:t>xDSP</w:t>
      </w:r>
      <w:r w:rsidRPr="006D01E5">
        <w:rPr>
          <w:rFonts w:ascii="宋体" w:hAnsi="宋体" w:hint="eastAsia"/>
        </w:rPr>
        <w:t>控制流程图</w:t>
      </w:r>
    </w:p>
    <w:p w14:paraId="675B0E09" w14:textId="262164C0" w:rsidR="00B362F4" w:rsidRPr="00AE74D5" w:rsidRDefault="00B362F4" w:rsidP="00B362F4">
      <w:pPr>
        <w:pStyle w:val="3"/>
      </w:pPr>
      <w:bookmarkStart w:id="7" w:name="_Toc131446010"/>
      <w:r>
        <w:rPr>
          <w:rFonts w:hint="eastAsia"/>
        </w:rPr>
        <w:t>2</w:t>
      </w:r>
      <w:r>
        <w:t>.2.1</w:t>
      </w:r>
      <w:r w:rsidRPr="00AE74D5">
        <w:rPr>
          <w:rFonts w:hint="eastAsia"/>
        </w:rPr>
        <w:t>初始化控制</w:t>
      </w:r>
      <w:bookmarkEnd w:id="7"/>
    </w:p>
    <w:p w14:paraId="2B365BC4" w14:textId="77777777" w:rsidR="00B362F4" w:rsidRPr="006D01E5" w:rsidRDefault="00B362F4" w:rsidP="00B362F4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查询DSP的初始化状态</w:t>
      </w:r>
    </w:p>
    <w:p w14:paraId="31CE9EA2" w14:textId="149B7440" w:rsidR="00B362F4" w:rsidRPr="006D01E5" w:rsidRDefault="00B362F4" w:rsidP="000F11E1">
      <w:pPr>
        <w:ind w:firstLine="360"/>
        <w:rPr>
          <w:rFonts w:ascii="宋体" w:hAnsi="宋体"/>
        </w:rPr>
      </w:pPr>
      <w:r w:rsidRPr="006D01E5">
        <w:rPr>
          <w:rFonts w:ascii="宋体" w:hAnsi="宋体" w:hint="eastAsia"/>
        </w:rPr>
        <w:t>成功上电后，DSP进入系统初始化，初始化成功之后会返回成功运行状态位，上位机必须查询该状态位直到返回OK</w:t>
      </w:r>
    </w:p>
    <w:p w14:paraId="5EA88BA2" w14:textId="77777777" w:rsidR="00B362F4" w:rsidRPr="006D01E5" w:rsidRDefault="00B362F4" w:rsidP="00B362F4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配置并传入初始化参数</w:t>
      </w:r>
    </w:p>
    <w:p w14:paraId="0301BD71" w14:textId="77777777" w:rsidR="00B362F4" w:rsidRPr="006D01E5" w:rsidRDefault="00B362F4" w:rsidP="00B362F4">
      <w:pPr>
        <w:ind w:firstLine="360"/>
        <w:rPr>
          <w:rFonts w:ascii="宋体" w:hAnsi="宋体"/>
        </w:rPr>
      </w:pPr>
      <w:r w:rsidRPr="006D01E5">
        <w:rPr>
          <w:rFonts w:ascii="宋体" w:hAnsi="宋体" w:hint="eastAsia"/>
        </w:rPr>
        <w:t>上位机传入初始化参数，用于初始化DSP的音频参数</w:t>
      </w:r>
    </w:p>
    <w:p w14:paraId="74CD47A1" w14:textId="4F1E457F" w:rsidR="00B362F4" w:rsidRPr="00AE74D5" w:rsidRDefault="00B362F4" w:rsidP="00B362F4">
      <w:pPr>
        <w:pStyle w:val="3"/>
      </w:pPr>
      <w:bookmarkStart w:id="8" w:name="_Toc131446011"/>
      <w:r w:rsidRPr="00AE74D5">
        <w:rPr>
          <w:rFonts w:hint="eastAsia"/>
        </w:rPr>
        <w:lastRenderedPageBreak/>
        <w:t>2</w:t>
      </w:r>
      <w:r w:rsidRPr="00AE74D5">
        <w:t>.</w:t>
      </w:r>
      <w:r>
        <w:t>2.2</w:t>
      </w:r>
      <w:r w:rsidRPr="00AE74D5">
        <w:t xml:space="preserve"> </w:t>
      </w:r>
      <w:r w:rsidRPr="00AE74D5">
        <w:rPr>
          <w:rFonts w:hint="eastAsia"/>
        </w:rPr>
        <w:t>运行时控制</w:t>
      </w:r>
      <w:bookmarkEnd w:id="8"/>
    </w:p>
    <w:p w14:paraId="4C800C0C" w14:textId="2EC8A60D" w:rsidR="00B362F4" w:rsidRPr="00B362F4" w:rsidRDefault="00B362F4" w:rsidP="00436A81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系统运行后，上位机通过通讯协议控制DSP的音量加减（DAC输出增益）、高低音增益、Mute/</w:t>
      </w:r>
      <w:r w:rsidRPr="006D01E5">
        <w:rPr>
          <w:rFonts w:ascii="宋体" w:hAnsi="宋体"/>
        </w:rPr>
        <w:t>unmute</w:t>
      </w:r>
      <w:r w:rsidRPr="006D01E5">
        <w:rPr>
          <w:rFonts w:ascii="宋体" w:hAnsi="宋体" w:hint="eastAsia"/>
        </w:rPr>
        <w:t>、EQ模式（实时传入当前EQ模式的所有设置参数）、算法设置等</w:t>
      </w:r>
      <w:r>
        <w:rPr>
          <w:rFonts w:ascii="宋体" w:hAnsi="宋体" w:hint="eastAsia"/>
        </w:rPr>
        <w:t>。</w:t>
      </w:r>
    </w:p>
    <w:p w14:paraId="137225F1" w14:textId="296B54CE" w:rsidR="008F4859" w:rsidRPr="006D01E5" w:rsidRDefault="004469B8" w:rsidP="000374C4">
      <w:pPr>
        <w:pStyle w:val="3"/>
      </w:pPr>
      <w:bookmarkStart w:id="9" w:name="_Toc131446012"/>
      <w:r w:rsidRPr="006D01E5">
        <w:t>2.</w:t>
      </w:r>
      <w:r w:rsidR="000374C4">
        <w:t>2.3</w:t>
      </w:r>
      <w:r w:rsidR="008F4859" w:rsidRPr="006D01E5">
        <w:t xml:space="preserve"> </w:t>
      </w:r>
      <w:r w:rsidR="00C322B6" w:rsidRPr="006D01E5">
        <w:rPr>
          <w:rFonts w:hint="eastAsia"/>
        </w:rPr>
        <w:t>初始化参数设置</w:t>
      </w:r>
      <w:bookmarkEnd w:id="9"/>
    </w:p>
    <w:p w14:paraId="5BF75094" w14:textId="0B99D47C" w:rsidR="00CE5FE5" w:rsidRPr="006D01E5" w:rsidRDefault="000E0944" w:rsidP="000E0944">
      <w:pPr>
        <w:rPr>
          <w:rFonts w:ascii="宋体" w:hAnsi="宋体"/>
        </w:rPr>
      </w:pP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根据不用应用，</w:t>
      </w:r>
      <w:r w:rsidR="004D522D" w:rsidRPr="006D01E5">
        <w:rPr>
          <w:rFonts w:ascii="宋体" w:hAnsi="宋体" w:hint="eastAsia"/>
        </w:rPr>
        <w:t>DSP</w:t>
      </w:r>
      <w:r w:rsidR="00AE6391" w:rsidRPr="006D01E5">
        <w:rPr>
          <w:rFonts w:ascii="宋体" w:hAnsi="宋体" w:hint="eastAsia"/>
        </w:rPr>
        <w:t>会</w:t>
      </w:r>
      <w:r w:rsidR="004D522D" w:rsidRPr="006D01E5">
        <w:rPr>
          <w:rFonts w:ascii="宋体" w:hAnsi="宋体" w:hint="eastAsia"/>
        </w:rPr>
        <w:t>需要</w:t>
      </w:r>
      <w:r w:rsidR="00AE6391" w:rsidRPr="006D01E5">
        <w:rPr>
          <w:rFonts w:ascii="宋体" w:hAnsi="宋体" w:hint="eastAsia"/>
        </w:rPr>
        <w:t>不同的初始化参数</w:t>
      </w:r>
      <w:r w:rsidR="00D9340A" w:rsidRPr="006D01E5">
        <w:rPr>
          <w:rFonts w:ascii="宋体" w:hAnsi="宋体" w:hint="eastAsia"/>
        </w:rPr>
        <w:t>，具体参数内容随项目</w:t>
      </w:r>
      <w:r w:rsidR="001138DB" w:rsidRPr="006D01E5">
        <w:rPr>
          <w:rFonts w:ascii="宋体" w:hAnsi="宋体" w:hint="eastAsia"/>
        </w:rPr>
        <w:t>需求</w:t>
      </w:r>
      <w:r w:rsidR="00D9340A" w:rsidRPr="006D01E5">
        <w:rPr>
          <w:rFonts w:ascii="宋体" w:hAnsi="宋体" w:hint="eastAsia"/>
        </w:rPr>
        <w:t>设定</w:t>
      </w:r>
      <w:r w:rsidR="00AE6391" w:rsidRPr="006D01E5">
        <w:rPr>
          <w:rFonts w:ascii="宋体" w:hAnsi="宋体" w:hint="eastAsia"/>
        </w:rPr>
        <w:t>。</w:t>
      </w:r>
    </w:p>
    <w:p w14:paraId="0657A982" w14:textId="66CDEBDE" w:rsidR="000E0944" w:rsidRPr="006D01E5" w:rsidRDefault="004D4A5B" w:rsidP="00CE5FE5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如参考设计</w:t>
      </w:r>
      <w:r w:rsidR="00CE5FE5" w:rsidRPr="006D01E5">
        <w:rPr>
          <w:rFonts w:ascii="宋体" w:hAnsi="宋体" w:hint="eastAsia"/>
        </w:rPr>
        <w:t>中未</w:t>
      </w:r>
      <w:r w:rsidRPr="006D01E5">
        <w:rPr>
          <w:rFonts w:ascii="宋体" w:hAnsi="宋体" w:hint="eastAsia"/>
        </w:rPr>
        <w:t>提供初始化参数包，则默认不需要上位机提前写入初始化参数。</w:t>
      </w:r>
    </w:p>
    <w:p w14:paraId="7F77210C" w14:textId="2E7D2FE5" w:rsidR="007C6CC3" w:rsidRPr="006D01E5" w:rsidRDefault="007C6CC3" w:rsidP="007C6CC3">
      <w:pPr>
        <w:pStyle w:val="1"/>
        <w:rPr>
          <w:rFonts w:ascii="宋体" w:hAnsi="宋体"/>
        </w:rPr>
      </w:pPr>
      <w:bookmarkStart w:id="10" w:name="_1.2.1_IC引脚控制"/>
      <w:bookmarkStart w:id="11" w:name="_Toc131446013"/>
      <w:bookmarkEnd w:id="10"/>
      <w:r w:rsidRPr="006D01E5">
        <w:rPr>
          <w:rFonts w:ascii="宋体" w:hAnsi="宋体"/>
        </w:rPr>
        <w:t>3</w:t>
      </w:r>
      <w:r w:rsidRPr="006D01E5">
        <w:rPr>
          <w:rFonts w:ascii="宋体" w:hAnsi="宋体" w:hint="eastAsia"/>
        </w:rPr>
        <w:t>引脚控制</w:t>
      </w:r>
      <w:bookmarkEnd w:id="11"/>
    </w:p>
    <w:p w14:paraId="183BBD34" w14:textId="5ADE9B86" w:rsidR="007C6CC3" w:rsidRPr="006D01E5" w:rsidRDefault="007C6CC3" w:rsidP="007C6CC3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为完成DSP的上电控制、升级流程以及信息交互，根据实际需要，请上位机</w:t>
      </w:r>
      <w:r w:rsidR="008508DA">
        <w:rPr>
          <w:rFonts w:ascii="宋体" w:hAnsi="宋体" w:hint="eastAsia"/>
        </w:rPr>
        <w:t>按功能引脚定义</w:t>
      </w:r>
      <w:r w:rsidRPr="006D01E5">
        <w:rPr>
          <w:rFonts w:ascii="宋体" w:hAnsi="宋体" w:hint="eastAsia"/>
        </w:rPr>
        <w:t>引出对应pin脚以支持外围功能扩展。</w:t>
      </w:r>
    </w:p>
    <w:p w14:paraId="46D62079" w14:textId="60FE2793" w:rsidR="007C6CC3" w:rsidRPr="006D01E5" w:rsidRDefault="00595F07" w:rsidP="00595F07">
      <w:pPr>
        <w:pStyle w:val="2"/>
        <w:rPr>
          <w:rFonts w:ascii="宋体" w:hAnsi="宋体"/>
        </w:rPr>
      </w:pPr>
      <w:bookmarkStart w:id="12" w:name="_Toc131446014"/>
      <w:r>
        <w:rPr>
          <w:rFonts w:ascii="宋体" w:hAnsi="宋体" w:hint="eastAsia"/>
        </w:rPr>
        <w:t>3</w:t>
      </w:r>
      <w:r>
        <w:rPr>
          <w:rFonts w:ascii="宋体" w:hAnsi="宋体"/>
        </w:rPr>
        <w:t>.1</w:t>
      </w:r>
      <w:r w:rsidR="007C6CC3" w:rsidRPr="006D01E5">
        <w:rPr>
          <w:rFonts w:ascii="宋体" w:hAnsi="宋体" w:hint="eastAsia"/>
        </w:rPr>
        <w:t>功能引脚定义¹</w:t>
      </w:r>
      <w:bookmarkEnd w:id="12"/>
    </w:p>
    <w:tbl>
      <w:tblPr>
        <w:tblStyle w:val="ab"/>
        <w:tblW w:w="9475" w:type="dxa"/>
        <w:tblLook w:val="04A0" w:firstRow="1" w:lastRow="0" w:firstColumn="1" w:lastColumn="0" w:noHBand="0" w:noVBand="1"/>
      </w:tblPr>
      <w:tblGrid>
        <w:gridCol w:w="988"/>
        <w:gridCol w:w="1316"/>
        <w:gridCol w:w="952"/>
        <w:gridCol w:w="4447"/>
        <w:gridCol w:w="1772"/>
      </w:tblGrid>
      <w:tr w:rsidR="00D3398E" w:rsidRPr="006D01E5" w14:paraId="371A3237" w14:textId="77777777" w:rsidTr="00D3398E">
        <w:trPr>
          <w:trHeight w:val="301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1FA89EB8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Item.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22DDCDBD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Pin name</w:t>
            </w:r>
          </w:p>
        </w:tc>
        <w:tc>
          <w:tcPr>
            <w:tcW w:w="952" w:type="dxa"/>
            <w:shd w:val="clear" w:color="auto" w:fill="EDEDED" w:themeFill="accent3" w:themeFillTint="33"/>
            <w:vAlign w:val="center"/>
          </w:tcPr>
          <w:p w14:paraId="322A9DC8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Type</w:t>
            </w:r>
          </w:p>
        </w:tc>
        <w:tc>
          <w:tcPr>
            <w:tcW w:w="4447" w:type="dxa"/>
            <w:shd w:val="clear" w:color="auto" w:fill="EDEDED" w:themeFill="accent3" w:themeFillTint="33"/>
            <w:vAlign w:val="center"/>
          </w:tcPr>
          <w:p w14:paraId="27F3DE7F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功能描述</w:t>
            </w:r>
          </w:p>
        </w:tc>
        <w:tc>
          <w:tcPr>
            <w:tcW w:w="1772" w:type="dxa"/>
            <w:shd w:val="clear" w:color="auto" w:fill="EDEDED" w:themeFill="accent3" w:themeFillTint="33"/>
            <w:vAlign w:val="center"/>
          </w:tcPr>
          <w:p w14:paraId="51AB63A3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O</w:t>
            </w: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ption</w:t>
            </w:r>
          </w:p>
        </w:tc>
      </w:tr>
      <w:tr w:rsidR="00D3398E" w:rsidRPr="006D01E5" w14:paraId="61615B28" w14:textId="77777777" w:rsidTr="00D3398E">
        <w:trPr>
          <w:trHeight w:val="703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03054532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PWR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7C3C4123" w14:textId="77777777" w:rsidR="007C6CC3" w:rsidRPr="006D01E5" w:rsidRDefault="007C6CC3" w:rsidP="00A802D1">
            <w:pPr>
              <w:ind w:left="600" w:hangingChars="300" w:hanging="600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AVDPWR_RAR</w:t>
            </w:r>
          </w:p>
          <w:p w14:paraId="2E9BE1D7" w14:textId="77777777" w:rsidR="007C6CC3" w:rsidRPr="006D01E5" w:rsidRDefault="007C6CC3" w:rsidP="00A802D1">
            <w:pPr>
              <w:ind w:left="600" w:hangingChars="300" w:hanging="600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AVD_PWR_ESR</w:t>
            </w:r>
          </w:p>
        </w:tc>
        <w:tc>
          <w:tcPr>
            <w:tcW w:w="952" w:type="dxa"/>
            <w:vAlign w:val="center"/>
          </w:tcPr>
          <w:p w14:paraId="2D33C4E8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 w14:paraId="3615BCEB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cs="宋体" w:hint="eastAsia"/>
                <w:color w:val="000000"/>
                <w:kern w:val="0"/>
                <w:sz w:val="20"/>
                <w:szCs w:val="21"/>
              </w:rPr>
              <w:t>连接</w:t>
            </w:r>
            <w:r w:rsidRPr="006D01E5">
              <w:rPr>
                <w:rFonts w:ascii="宋体" w:hAnsi="宋体" w:hint="eastAsia"/>
              </w:rPr>
              <w:t>DSP的</w:t>
            </w:r>
            <w:r w:rsidRPr="006D01E5">
              <w:rPr>
                <w:rFonts w:ascii="宋体" w:hAnsi="宋体" w:cs="宋体" w:hint="eastAsia"/>
                <w:color w:val="000000"/>
                <w:kern w:val="0"/>
                <w:sz w:val="20"/>
                <w:szCs w:val="21"/>
              </w:rPr>
              <w:t>电源，控制DSP电源开关</w:t>
            </w:r>
          </w:p>
        </w:tc>
        <w:tc>
          <w:tcPr>
            <w:tcW w:w="1772" w:type="dxa"/>
            <w:vAlign w:val="center"/>
          </w:tcPr>
          <w:p w14:paraId="7AFD4588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必须控制</w:t>
            </w:r>
          </w:p>
        </w:tc>
      </w:tr>
      <w:tr w:rsidR="00D3398E" w:rsidRPr="006D01E5" w14:paraId="3FD1791D" w14:textId="77777777" w:rsidTr="00D3398E">
        <w:trPr>
          <w:trHeight w:val="301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6EF2E4F8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DFU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7746FD52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DFU_N</w:t>
            </w:r>
          </w:p>
        </w:tc>
        <w:tc>
          <w:tcPr>
            <w:tcW w:w="952" w:type="dxa"/>
            <w:vAlign w:val="center"/>
          </w:tcPr>
          <w:p w14:paraId="79711D1C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</w:t>
            </w:r>
          </w:p>
        </w:tc>
        <w:tc>
          <w:tcPr>
            <w:tcW w:w="4447" w:type="dxa"/>
            <w:vAlign w:val="center"/>
          </w:tcPr>
          <w:p w14:paraId="0376B1CA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DSP代码更新使能</w:t>
            </w:r>
          </w:p>
        </w:tc>
        <w:tc>
          <w:tcPr>
            <w:tcW w:w="1772" w:type="dxa"/>
            <w:vAlign w:val="center"/>
          </w:tcPr>
          <w:p w14:paraId="7B8F342C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必须引出</w:t>
            </w:r>
          </w:p>
        </w:tc>
      </w:tr>
      <w:tr w:rsidR="00D3398E" w:rsidRPr="006D01E5" w14:paraId="3B98E86A" w14:textId="77777777" w:rsidTr="00D3398E">
        <w:trPr>
          <w:trHeight w:val="632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6220348F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088D48CA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GPIOAO</w:t>
            </w:r>
          </w:p>
        </w:tc>
        <w:tc>
          <w:tcPr>
            <w:tcW w:w="952" w:type="dxa"/>
            <w:vAlign w:val="center"/>
          </w:tcPr>
          <w:p w14:paraId="2F2E2402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 w14:paraId="1828242A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cs="宋体" w:hint="eastAsia"/>
                <w:color w:val="000000"/>
                <w:kern w:val="0"/>
                <w:sz w:val="20"/>
                <w:szCs w:val="21"/>
              </w:rPr>
              <w:t>连接DSP低功耗唤醒IO，用于低功耗模式下DSP恢复启动</w:t>
            </w:r>
          </w:p>
        </w:tc>
        <w:tc>
          <w:tcPr>
            <w:tcW w:w="1772" w:type="dxa"/>
            <w:vAlign w:val="center"/>
          </w:tcPr>
          <w:p w14:paraId="57002504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381E4346" w14:textId="77777777" w:rsidTr="00D3398E">
        <w:trPr>
          <w:trHeight w:val="617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7418FBCD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I2C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7D80EABE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I2C2_SCL</w:t>
            </w:r>
          </w:p>
          <w:p w14:paraId="55BA8437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/>
                <w:sz w:val="20"/>
                <w:szCs w:val="21"/>
              </w:rPr>
              <w:t>I2C</w:t>
            </w:r>
            <w:r w:rsidRPr="006D01E5">
              <w:rPr>
                <w:rFonts w:ascii="宋体" w:hAnsi="宋体" w:hint="eastAsia"/>
                <w:sz w:val="20"/>
                <w:szCs w:val="21"/>
              </w:rPr>
              <w:t>2</w:t>
            </w:r>
            <w:r w:rsidRPr="006D01E5">
              <w:rPr>
                <w:rFonts w:ascii="宋体" w:hAnsi="宋体"/>
                <w:sz w:val="20"/>
                <w:szCs w:val="21"/>
              </w:rPr>
              <w:t>_SDA</w:t>
            </w:r>
          </w:p>
        </w:tc>
        <w:tc>
          <w:tcPr>
            <w:tcW w:w="952" w:type="dxa"/>
            <w:vAlign w:val="center"/>
          </w:tcPr>
          <w:p w14:paraId="6F6F224C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 w14:paraId="1583A22B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I2C控制接口</w:t>
            </w:r>
          </w:p>
        </w:tc>
        <w:tc>
          <w:tcPr>
            <w:tcW w:w="1772" w:type="dxa"/>
            <w:vAlign w:val="center"/>
          </w:tcPr>
          <w:p w14:paraId="75F0F61A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4068C274" w14:textId="77777777" w:rsidTr="00D3398E">
        <w:trPr>
          <w:trHeight w:val="617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7C07A9C5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UART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4D08E67F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UART_TXD</w:t>
            </w:r>
          </w:p>
          <w:p w14:paraId="697F80C2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UART_RXD</w:t>
            </w:r>
          </w:p>
        </w:tc>
        <w:tc>
          <w:tcPr>
            <w:tcW w:w="952" w:type="dxa"/>
            <w:vAlign w:val="center"/>
          </w:tcPr>
          <w:p w14:paraId="5B7B7E86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 w14:paraId="2BB1B1AC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串口调试接口</w:t>
            </w:r>
          </w:p>
        </w:tc>
        <w:tc>
          <w:tcPr>
            <w:tcW w:w="1772" w:type="dxa"/>
            <w:vAlign w:val="center"/>
          </w:tcPr>
          <w:p w14:paraId="5AF9E8E7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必须引出</w:t>
            </w:r>
          </w:p>
        </w:tc>
      </w:tr>
      <w:tr w:rsidR="00D3398E" w:rsidRPr="006D01E5" w14:paraId="420A7B80" w14:textId="77777777" w:rsidTr="00D3398E">
        <w:trPr>
          <w:trHeight w:val="124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0DF8C27F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I2S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1B4A3A43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I2S3_CLK</w:t>
            </w:r>
          </w:p>
          <w:p w14:paraId="09A9D1B1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I2S3_WS</w:t>
            </w:r>
          </w:p>
          <w:p w14:paraId="52DE335D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I2S3_SDI</w:t>
            </w:r>
          </w:p>
          <w:p w14:paraId="31655C3D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I2S3_SDO</w:t>
            </w:r>
          </w:p>
        </w:tc>
        <w:tc>
          <w:tcPr>
            <w:tcW w:w="952" w:type="dxa"/>
            <w:vAlign w:val="center"/>
          </w:tcPr>
          <w:p w14:paraId="189067C1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 w14:paraId="76E9178C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I2S音频接口</w:t>
            </w:r>
          </w:p>
          <w:p w14:paraId="67395E27" w14:textId="77777777" w:rsidR="007C6CC3" w:rsidRPr="006D01E5" w:rsidRDefault="007C6CC3" w:rsidP="00A802D1">
            <w:pPr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建议上位机做主模式</w:t>
            </w:r>
          </w:p>
        </w:tc>
        <w:tc>
          <w:tcPr>
            <w:tcW w:w="1772" w:type="dxa"/>
            <w:vAlign w:val="center"/>
          </w:tcPr>
          <w:p w14:paraId="1EDDE798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6104175E" w14:textId="77777777" w:rsidTr="00D3398E">
        <w:trPr>
          <w:trHeight w:val="124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2730A9B4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ADC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10EB2DD1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AIP1</w:t>
            </w:r>
          </w:p>
          <w:p w14:paraId="29497315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AIN1</w:t>
            </w:r>
          </w:p>
          <w:p w14:paraId="01D0C366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AIP2</w:t>
            </w:r>
          </w:p>
          <w:p w14:paraId="40E4E091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AIN2</w:t>
            </w:r>
          </w:p>
        </w:tc>
        <w:tc>
          <w:tcPr>
            <w:tcW w:w="952" w:type="dxa"/>
            <w:vAlign w:val="center"/>
          </w:tcPr>
          <w:p w14:paraId="27880394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 w14:paraId="27FE1AA3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MIC或模拟信号输入接口</w:t>
            </w:r>
          </w:p>
        </w:tc>
        <w:tc>
          <w:tcPr>
            <w:tcW w:w="1772" w:type="dxa"/>
            <w:vAlign w:val="center"/>
          </w:tcPr>
          <w:p w14:paraId="5A5098D5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0CF8F3EB" w14:textId="77777777" w:rsidTr="00D3398E">
        <w:trPr>
          <w:trHeight w:val="124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750151E1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DAC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4EAF11AF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AOHPLP</w:t>
            </w:r>
          </w:p>
          <w:p w14:paraId="2D46449C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AOHPLN</w:t>
            </w:r>
          </w:p>
          <w:p w14:paraId="7BC2ECEF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AOHPRP</w:t>
            </w:r>
          </w:p>
          <w:p w14:paraId="00088BFB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AOHPRN</w:t>
            </w:r>
          </w:p>
        </w:tc>
        <w:tc>
          <w:tcPr>
            <w:tcW w:w="952" w:type="dxa"/>
            <w:vAlign w:val="center"/>
          </w:tcPr>
          <w:p w14:paraId="62EED919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Analog</w:t>
            </w:r>
          </w:p>
        </w:tc>
        <w:tc>
          <w:tcPr>
            <w:tcW w:w="4447" w:type="dxa"/>
            <w:vAlign w:val="center"/>
          </w:tcPr>
          <w:p w14:paraId="000B87C7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DAC输出</w:t>
            </w:r>
          </w:p>
        </w:tc>
        <w:tc>
          <w:tcPr>
            <w:tcW w:w="1772" w:type="dxa"/>
            <w:vAlign w:val="center"/>
          </w:tcPr>
          <w:p w14:paraId="5564896D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741B6F89" w14:textId="77777777" w:rsidTr="00D3398E">
        <w:trPr>
          <w:trHeight w:val="124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45B22CE7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lastRenderedPageBreak/>
              <w:t>DMIC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5F716C0A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DMIC_IN2</w:t>
            </w:r>
          </w:p>
          <w:p w14:paraId="1D4A9879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DMIC_CLK21</w:t>
            </w:r>
          </w:p>
          <w:p w14:paraId="51C80F74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DMIC_IN3</w:t>
            </w:r>
          </w:p>
          <w:p w14:paraId="0305C982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DMIC_CLK31</w:t>
            </w:r>
          </w:p>
        </w:tc>
        <w:tc>
          <w:tcPr>
            <w:tcW w:w="952" w:type="dxa"/>
            <w:vAlign w:val="center"/>
          </w:tcPr>
          <w:p w14:paraId="10103714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I/O</w:t>
            </w:r>
          </w:p>
        </w:tc>
        <w:tc>
          <w:tcPr>
            <w:tcW w:w="4447" w:type="dxa"/>
            <w:vAlign w:val="center"/>
          </w:tcPr>
          <w:p w14:paraId="591DAC3E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4DMIC接口</w:t>
            </w:r>
          </w:p>
        </w:tc>
        <w:tc>
          <w:tcPr>
            <w:tcW w:w="1772" w:type="dxa"/>
            <w:vAlign w:val="center"/>
          </w:tcPr>
          <w:p w14:paraId="6265BD48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可选</w:t>
            </w:r>
          </w:p>
        </w:tc>
      </w:tr>
      <w:tr w:rsidR="00D3398E" w:rsidRPr="006D01E5" w14:paraId="1710D7C9" w14:textId="77777777" w:rsidTr="00D3398E">
        <w:trPr>
          <w:trHeight w:val="617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5B92C8B0" w14:textId="77777777" w:rsidR="007C6CC3" w:rsidRPr="006D01E5" w:rsidRDefault="007C6CC3" w:rsidP="00A802D1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USB</w:t>
            </w:r>
          </w:p>
        </w:tc>
        <w:tc>
          <w:tcPr>
            <w:tcW w:w="1316" w:type="dxa"/>
            <w:shd w:val="clear" w:color="auto" w:fill="EDEDED" w:themeFill="accent3" w:themeFillTint="33"/>
            <w:vAlign w:val="center"/>
          </w:tcPr>
          <w:p w14:paraId="2929F3C3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 xml:space="preserve">DP </w:t>
            </w:r>
          </w:p>
          <w:p w14:paraId="497941ED" w14:textId="77777777" w:rsidR="007C6CC3" w:rsidRPr="006D01E5" w:rsidRDefault="007C6CC3" w:rsidP="00A802D1">
            <w:pPr>
              <w:jc w:val="left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DM</w:t>
            </w:r>
          </w:p>
        </w:tc>
        <w:tc>
          <w:tcPr>
            <w:tcW w:w="952" w:type="dxa"/>
            <w:vAlign w:val="center"/>
          </w:tcPr>
          <w:p w14:paraId="4BE302E1" w14:textId="77777777" w:rsidR="007C6CC3" w:rsidRPr="006D01E5" w:rsidRDefault="007C6CC3" w:rsidP="00A802D1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Digital</w:t>
            </w:r>
          </w:p>
        </w:tc>
        <w:tc>
          <w:tcPr>
            <w:tcW w:w="4447" w:type="dxa"/>
            <w:vAlign w:val="center"/>
          </w:tcPr>
          <w:p w14:paraId="5EF24D26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USB通信</w:t>
            </w:r>
          </w:p>
        </w:tc>
        <w:tc>
          <w:tcPr>
            <w:tcW w:w="1772" w:type="dxa"/>
            <w:vAlign w:val="center"/>
          </w:tcPr>
          <w:p w14:paraId="10869BBA" w14:textId="77777777" w:rsidR="007C6CC3" w:rsidRPr="006D01E5" w:rsidRDefault="007C6CC3" w:rsidP="00A802D1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调试算法时需要</w:t>
            </w:r>
          </w:p>
        </w:tc>
      </w:tr>
    </w:tbl>
    <w:p w14:paraId="7C32E9BF" w14:textId="10CDF69E" w:rsidR="007C6CC3" w:rsidRPr="006D01E5" w:rsidRDefault="007C6CC3" w:rsidP="007C6CC3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表</w:t>
      </w:r>
      <w:r w:rsidR="004828DF">
        <w:rPr>
          <w:rFonts w:ascii="宋体" w:hAnsi="宋体"/>
        </w:rPr>
        <w:t>2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SNC8xDSP外围控制引脚说明</w:t>
      </w:r>
    </w:p>
    <w:p w14:paraId="483E3946" w14:textId="78E3B7AF" w:rsidR="007C6CC3" w:rsidRPr="006D01E5" w:rsidRDefault="007C6CC3" w:rsidP="007C6CC3">
      <w:pPr>
        <w:rPr>
          <w:rFonts w:ascii="宋体" w:hAnsi="宋体"/>
        </w:rPr>
      </w:pPr>
      <w:r w:rsidRPr="006D01E5">
        <w:rPr>
          <w:rFonts w:ascii="宋体" w:hAnsi="宋体" w:hint="eastAsia"/>
        </w:rPr>
        <w:t xml:space="preserve">¹关于上位机的功能引脚定义，请参考附录设计说明 </w:t>
      </w:r>
      <w:hyperlink w:anchor="_上位机功能引脚定义" w:history="1">
        <w:r w:rsidRPr="006D01E5">
          <w:rPr>
            <w:rStyle w:val="ad"/>
            <w:rFonts w:ascii="宋体" w:hAnsi="宋体"/>
          </w:rPr>
          <w:t>上位机功能引脚定义</w:t>
        </w:r>
      </w:hyperlink>
    </w:p>
    <w:p w14:paraId="16281A0F" w14:textId="04B277A6" w:rsidR="007C6CC3" w:rsidRPr="006D01E5" w:rsidRDefault="007C6CC3" w:rsidP="007C6CC3">
      <w:pPr>
        <w:pStyle w:val="2"/>
        <w:rPr>
          <w:rFonts w:ascii="宋体" w:hAnsi="宋体"/>
        </w:rPr>
      </w:pPr>
      <w:bookmarkStart w:id="13" w:name="_Toc131446015"/>
      <w:r w:rsidRPr="006D01E5">
        <w:rPr>
          <w:rFonts w:ascii="宋体" w:hAnsi="宋体"/>
        </w:rPr>
        <w:t>3</w:t>
      </w:r>
      <w:r w:rsidRPr="006D01E5">
        <w:rPr>
          <w:rFonts w:ascii="宋体" w:hAnsi="宋体" w:hint="eastAsia"/>
        </w:rPr>
        <w:t>.</w:t>
      </w:r>
      <w:r w:rsidR="007E3BC9">
        <w:rPr>
          <w:rFonts w:ascii="宋体" w:hAnsi="宋体"/>
        </w:rPr>
        <w:t>2</w:t>
      </w:r>
      <w:r w:rsidRPr="006D01E5">
        <w:rPr>
          <w:rFonts w:ascii="宋体" w:hAnsi="宋体"/>
        </w:rPr>
        <w:t xml:space="preserve">  </w:t>
      </w:r>
      <w:r w:rsidR="00881452">
        <w:rPr>
          <w:rFonts w:ascii="宋体" w:hAnsi="宋体" w:hint="eastAsia"/>
        </w:rPr>
        <w:t>硬件</w:t>
      </w:r>
      <w:r w:rsidRPr="006D01E5">
        <w:rPr>
          <w:rFonts w:ascii="宋体" w:hAnsi="宋体" w:hint="eastAsia"/>
        </w:rPr>
        <w:t>控制</w:t>
      </w:r>
      <w:bookmarkEnd w:id="13"/>
    </w:p>
    <w:p w14:paraId="4E2F3112" w14:textId="2EB8E893" w:rsidR="0013181F" w:rsidRPr="006D01E5" w:rsidRDefault="00EE7318" w:rsidP="007E3BC9">
      <w:pPr>
        <w:pStyle w:val="3"/>
      </w:pPr>
      <w:bookmarkStart w:id="14" w:name="_Toc131446016"/>
      <w:r w:rsidRPr="006D01E5">
        <w:rPr>
          <w:rFonts w:hint="eastAsia"/>
        </w:rPr>
        <w:t>3</w:t>
      </w:r>
      <w:r w:rsidRPr="006D01E5">
        <w:t>.</w:t>
      </w:r>
      <w:r w:rsidR="007E3BC9">
        <w:t>3.</w:t>
      </w:r>
      <w:r w:rsidRPr="006D01E5">
        <w:t>1</w:t>
      </w:r>
      <w:r w:rsidRPr="006D01E5">
        <w:rPr>
          <w:rFonts w:hint="eastAsia"/>
        </w:rPr>
        <w:t>上电控制</w:t>
      </w:r>
      <w:bookmarkEnd w:id="14"/>
    </w:p>
    <w:p w14:paraId="037A6D63" w14:textId="5309DAAB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上位机通过GPIO控制POWER_ON信号为高电平，使得VBAT电源输出到</w:t>
      </w:r>
      <w:r w:rsidR="00D226CC" w:rsidRPr="006D01E5">
        <w:rPr>
          <w:rFonts w:ascii="宋体" w:hAnsi="宋体" w:hint="eastAsia"/>
        </w:rPr>
        <w:t>DSP</w:t>
      </w:r>
      <w:r w:rsidRPr="006D01E5">
        <w:rPr>
          <w:rFonts w:ascii="宋体" w:hAnsi="宋体" w:hint="eastAsia"/>
        </w:rPr>
        <w:t>电源引脚</w:t>
      </w:r>
      <w:r w:rsidRPr="006D01E5">
        <w:rPr>
          <w:rFonts w:ascii="宋体" w:hAnsi="宋体" w:hint="eastAsia"/>
          <w:b/>
          <w:bCs/>
        </w:rPr>
        <w:t>AVD_PWR_ESR</w:t>
      </w:r>
      <w:r w:rsidRPr="006D01E5">
        <w:rPr>
          <w:rFonts w:ascii="宋体" w:hAnsi="宋体"/>
          <w:b/>
          <w:bCs/>
        </w:rPr>
        <w:t>/</w:t>
      </w:r>
      <w:r w:rsidRPr="006D01E5">
        <w:rPr>
          <w:rFonts w:ascii="宋体" w:hAnsi="宋体" w:hint="eastAsia"/>
          <w:b/>
          <w:bCs/>
        </w:rPr>
        <w:t>AVD_PWR_RAR</w:t>
      </w:r>
      <w:r w:rsidRPr="006D01E5">
        <w:rPr>
          <w:rFonts w:ascii="宋体" w:hAnsi="宋体" w:hint="eastAsia"/>
        </w:rPr>
        <w:t>，从而控制</w:t>
      </w:r>
      <w:r w:rsidR="009E462F" w:rsidRPr="006D01E5">
        <w:rPr>
          <w:rFonts w:ascii="宋体" w:hAnsi="宋体" w:hint="eastAsia"/>
          <w:sz w:val="20"/>
          <w:szCs w:val="21"/>
        </w:rPr>
        <w:t>DSP的</w:t>
      </w:r>
      <w:r w:rsidRPr="006D01E5">
        <w:rPr>
          <w:rFonts w:ascii="宋体" w:hAnsi="宋体" w:hint="eastAsia"/>
        </w:rPr>
        <w:t>工作电源。</w:t>
      </w:r>
    </w:p>
    <w:p w14:paraId="0AC32D62" w14:textId="77777777" w:rsidR="0013181F" w:rsidRPr="006D01E5" w:rsidRDefault="00000000" w:rsidP="00AF6866">
      <w:pPr>
        <w:jc w:val="center"/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6243C470" wp14:editId="776846B3">
            <wp:extent cx="4845050" cy="2127365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730" cy="21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C7D6" w14:textId="77777777" w:rsidR="0013181F" w:rsidRPr="006D01E5" w:rsidRDefault="00000000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图3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SNC8600电源控制</w:t>
      </w:r>
    </w:p>
    <w:p w14:paraId="24EF68A3" w14:textId="4B9A842C" w:rsidR="0013181F" w:rsidRPr="006D01E5" w:rsidRDefault="003D6CC1" w:rsidP="00356934">
      <w:pPr>
        <w:pStyle w:val="3"/>
      </w:pPr>
      <w:bookmarkStart w:id="15" w:name="_Toc131446017"/>
      <w:r w:rsidRPr="006D01E5">
        <w:t>3.</w:t>
      </w:r>
      <w:r w:rsidR="00356934">
        <w:t>3.</w:t>
      </w:r>
      <w:r w:rsidRPr="006D01E5">
        <w:t xml:space="preserve">2 </w:t>
      </w:r>
      <w:r w:rsidRPr="006D01E5">
        <w:rPr>
          <w:rFonts w:hint="eastAsia"/>
        </w:rPr>
        <w:t>唤醒控制</w:t>
      </w:r>
      <w:bookmarkEnd w:id="15"/>
    </w:p>
    <w:p w14:paraId="0F8DED7D" w14:textId="79185D5D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低功耗模式（LP_MODE）下，上位机向</w:t>
      </w:r>
      <w:r w:rsidR="00E57175" w:rsidRPr="006D01E5">
        <w:rPr>
          <w:rFonts w:ascii="宋体" w:hAnsi="宋体" w:hint="eastAsia"/>
          <w:sz w:val="20"/>
          <w:szCs w:val="21"/>
        </w:rPr>
        <w:t>SNC8x</w:t>
      </w:r>
      <w:r w:rsidR="00E57175" w:rsidRPr="006D01E5">
        <w:rPr>
          <w:rFonts w:ascii="宋体" w:hAnsi="宋体"/>
          <w:sz w:val="20"/>
          <w:szCs w:val="21"/>
        </w:rPr>
        <w:t>DS</w:t>
      </w:r>
      <w:r w:rsidR="00E57175" w:rsidRPr="006D01E5">
        <w:rPr>
          <w:rFonts w:ascii="宋体" w:hAnsi="宋体" w:hint="eastAsia"/>
          <w:sz w:val="20"/>
          <w:szCs w:val="21"/>
        </w:rPr>
        <w:t>P</w:t>
      </w:r>
      <w:r w:rsidRPr="006D01E5">
        <w:rPr>
          <w:rFonts w:ascii="宋体" w:hAnsi="宋体" w:hint="eastAsia"/>
        </w:rPr>
        <w:t>的唤醒引脚提供下降沿，即可将其从低功耗模式唤醒</w:t>
      </w:r>
    </w:p>
    <w:p w14:paraId="52DC97B2" w14:textId="77777777" w:rsidR="0013181F" w:rsidRPr="006D01E5" w:rsidRDefault="00000000" w:rsidP="00B031BE">
      <w:pPr>
        <w:jc w:val="center"/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47CDF436" wp14:editId="0A4E96BC">
            <wp:extent cx="4933950" cy="1765057"/>
            <wp:effectExtent l="0" t="0" r="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7520"/>
                    <a:stretch>
                      <a:fillRect/>
                    </a:stretch>
                  </pic:blipFill>
                  <pic:spPr>
                    <a:xfrm>
                      <a:off x="0" y="0"/>
                      <a:ext cx="4943330" cy="17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65D9" w14:textId="1BC4C961" w:rsidR="0013181F" w:rsidRPr="006D01E5" w:rsidRDefault="00000000" w:rsidP="00B031BE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图4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SNC8600唤醒控制</w:t>
      </w:r>
    </w:p>
    <w:p w14:paraId="40E5543F" w14:textId="31D47639" w:rsidR="00343762" w:rsidRDefault="002F36E4" w:rsidP="0033359F">
      <w:pPr>
        <w:pStyle w:val="2"/>
        <w:rPr>
          <w:rFonts w:ascii="宋体" w:hAnsi="宋体"/>
        </w:rPr>
      </w:pPr>
      <w:bookmarkStart w:id="16" w:name="_Toc131446018"/>
      <w:r w:rsidRPr="006D01E5">
        <w:rPr>
          <w:rFonts w:ascii="宋体" w:hAnsi="宋体"/>
        </w:rPr>
        <w:lastRenderedPageBreak/>
        <w:t>3.</w:t>
      </w:r>
      <w:r w:rsidR="00D16561">
        <w:rPr>
          <w:rFonts w:ascii="宋体" w:hAnsi="宋体"/>
        </w:rPr>
        <w:t>3.</w:t>
      </w:r>
      <w:r w:rsidRPr="006D01E5">
        <w:rPr>
          <w:rFonts w:ascii="宋体" w:hAnsi="宋体"/>
        </w:rPr>
        <w:t>3</w:t>
      </w:r>
      <w:r w:rsidR="00343762" w:rsidRPr="006D01E5">
        <w:rPr>
          <w:rFonts w:ascii="宋体" w:hAnsi="宋体"/>
        </w:rPr>
        <w:t xml:space="preserve"> </w:t>
      </w:r>
      <w:r w:rsidR="00343762" w:rsidRPr="006D01E5">
        <w:rPr>
          <w:rFonts w:ascii="宋体" w:hAnsi="宋体" w:hint="eastAsia"/>
        </w:rPr>
        <w:t>升级控制</w:t>
      </w:r>
      <w:bookmarkEnd w:id="16"/>
    </w:p>
    <w:p w14:paraId="3EC8367C" w14:textId="21DEFB5B" w:rsidR="00900E6B" w:rsidRPr="00900E6B" w:rsidRDefault="00900E6B" w:rsidP="00AD04F9">
      <w:pPr>
        <w:ind w:firstLine="420"/>
      </w:pPr>
      <w:r>
        <w:rPr>
          <w:rFonts w:hint="eastAsia"/>
        </w:rPr>
        <w:t>TBD</w:t>
      </w:r>
    </w:p>
    <w:p w14:paraId="712DDC4F" w14:textId="32A6533F" w:rsidR="0013181F" w:rsidRPr="006D01E5" w:rsidRDefault="00900E6B">
      <w:pPr>
        <w:pStyle w:val="1"/>
        <w:rPr>
          <w:rFonts w:ascii="宋体" w:hAnsi="宋体"/>
        </w:rPr>
      </w:pPr>
      <w:bookmarkStart w:id="17" w:name="_Toc131446019"/>
      <w:r>
        <w:rPr>
          <w:rFonts w:ascii="宋体" w:hAnsi="宋体"/>
        </w:rPr>
        <w:t>4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</w:t>
      </w:r>
      <w:r w:rsidR="007D19D1" w:rsidRPr="006D01E5">
        <w:rPr>
          <w:rFonts w:ascii="宋体" w:hAnsi="宋体"/>
        </w:rPr>
        <w:t>x</w:t>
      </w:r>
      <w:r w:rsidR="007D19D1" w:rsidRPr="006D01E5">
        <w:rPr>
          <w:rFonts w:ascii="宋体" w:hAnsi="宋体" w:hint="eastAsia"/>
        </w:rPr>
        <w:t>系列DSP</w:t>
      </w:r>
      <w:r w:rsidRPr="006D01E5">
        <w:rPr>
          <w:rFonts w:ascii="宋体" w:hAnsi="宋体" w:hint="eastAsia"/>
        </w:rPr>
        <w:t>控制协议</w:t>
      </w:r>
      <w:bookmarkEnd w:id="17"/>
    </w:p>
    <w:p w14:paraId="0769C60D" w14:textId="18C4979C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SNC8</w:t>
      </w:r>
      <w:r w:rsidR="00E25888" w:rsidRPr="006D01E5">
        <w:rPr>
          <w:rFonts w:ascii="宋体" w:hAnsi="宋体" w:hint="eastAsia"/>
        </w:rPr>
        <w:t>x系列DSP</w:t>
      </w:r>
      <w:r w:rsidRPr="006D01E5">
        <w:rPr>
          <w:rFonts w:ascii="宋体" w:hAnsi="宋体" w:hint="eastAsia"/>
        </w:rPr>
        <w:t>支持Uart/IIC控制，以下为Uart控制协议</w:t>
      </w:r>
    </w:p>
    <w:p w14:paraId="7FDFA43B" w14:textId="2927741B" w:rsidR="0013181F" w:rsidRPr="006D01E5" w:rsidRDefault="003B633B">
      <w:pPr>
        <w:pStyle w:val="2"/>
        <w:rPr>
          <w:rFonts w:ascii="宋体" w:hAnsi="宋体"/>
        </w:rPr>
      </w:pPr>
      <w:bookmarkStart w:id="18" w:name="_Toc131446020"/>
      <w:r>
        <w:rPr>
          <w:rFonts w:ascii="宋体" w:hAnsi="宋体"/>
        </w:rPr>
        <w:t>4</w:t>
      </w:r>
      <w:r w:rsidRPr="006D01E5">
        <w:rPr>
          <w:rFonts w:ascii="宋体" w:hAnsi="宋体" w:hint="eastAsia"/>
        </w:rPr>
        <w:t>.1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Uart协议</w:t>
      </w:r>
      <w:bookmarkEnd w:id="18"/>
    </w:p>
    <w:p w14:paraId="41AC5E86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波特率：</w:t>
      </w: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115200</w:t>
      </w:r>
    </w:p>
    <w:p w14:paraId="0CB31486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数据位长度：8bit</w:t>
      </w:r>
    </w:p>
    <w:p w14:paraId="4D2703FD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奇偶校验：</w:t>
      </w: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None</w:t>
      </w:r>
    </w:p>
    <w:p w14:paraId="6CD0DA4C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停止位：</w:t>
      </w: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bit</w:t>
      </w:r>
    </w:p>
    <w:p w14:paraId="23538A33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流控：</w:t>
      </w:r>
      <w:r w:rsidRPr="006D01E5">
        <w:rPr>
          <w:rFonts w:ascii="宋体" w:hAnsi="宋体"/>
        </w:rPr>
        <w:tab/>
      </w: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None</w:t>
      </w:r>
    </w:p>
    <w:p w14:paraId="56E99247" w14:textId="6A3C0CA5" w:rsidR="0013181F" w:rsidRPr="006D01E5" w:rsidRDefault="003B633B">
      <w:pPr>
        <w:pStyle w:val="2"/>
        <w:rPr>
          <w:rFonts w:ascii="宋体" w:hAnsi="宋体"/>
        </w:rPr>
      </w:pPr>
      <w:bookmarkStart w:id="19" w:name="_Toc131446021"/>
      <w:r>
        <w:rPr>
          <w:rFonts w:ascii="宋体" w:hAnsi="宋体"/>
        </w:rPr>
        <w:t>4</w:t>
      </w:r>
      <w:r w:rsidRPr="006D01E5">
        <w:rPr>
          <w:rFonts w:ascii="宋体" w:hAnsi="宋体" w:hint="eastAsia"/>
        </w:rPr>
        <w:t>.2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控制命令</w:t>
      </w:r>
      <w:bookmarkEnd w:id="19"/>
    </w:p>
    <w:p w14:paraId="599DA022" w14:textId="40E917B2" w:rsidR="0013181F" w:rsidRPr="006D01E5" w:rsidRDefault="003B633B">
      <w:pPr>
        <w:pStyle w:val="3"/>
        <w:rPr>
          <w:rFonts w:ascii="宋体" w:hAnsi="宋体"/>
        </w:rPr>
      </w:pPr>
      <w:bookmarkStart w:id="20" w:name="_Toc131446022"/>
      <w:r>
        <w:rPr>
          <w:rFonts w:ascii="宋体" w:hAnsi="宋体"/>
        </w:rPr>
        <w:t>4</w:t>
      </w:r>
      <w:r w:rsidRPr="006D01E5">
        <w:rPr>
          <w:rFonts w:ascii="宋体" w:hAnsi="宋体" w:hint="eastAsia"/>
        </w:rPr>
        <w:t>.2.1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控制协议</w:t>
      </w:r>
      <w:bookmarkEnd w:id="20"/>
    </w:p>
    <w:p w14:paraId="0F15193D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一个完整的Uart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协议包由以下结构组成：</w:t>
      </w:r>
    </w:p>
    <w:p w14:paraId="3775E751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起始信号SOP：两个固定字节，高字节为0xFA，低字节为0x</w:t>
      </w:r>
      <w:r w:rsidRPr="006D01E5">
        <w:rPr>
          <w:rFonts w:ascii="宋体" w:eastAsia="宋体" w:hAnsi="宋体"/>
        </w:rPr>
        <w:t>AF</w:t>
      </w:r>
      <w:r w:rsidRPr="006D01E5">
        <w:rPr>
          <w:rFonts w:ascii="宋体" w:eastAsia="宋体" w:hAnsi="宋体" w:hint="eastAsia"/>
        </w:rPr>
        <w:t>；信号内容不可更改，否则控制协议无效</w:t>
      </w:r>
    </w:p>
    <w:p w14:paraId="4137E412" w14:textId="2EF4F3E5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控制字Command：根据Command控制SNC8</w:t>
      </w:r>
      <w:r w:rsidR="00A001DF" w:rsidRPr="006D01E5">
        <w:rPr>
          <w:rFonts w:ascii="宋体" w:eastAsia="宋体" w:hAnsi="宋体" w:hint="eastAsia"/>
        </w:rPr>
        <w:t>xDSP</w:t>
      </w:r>
      <w:r w:rsidRPr="006D01E5">
        <w:rPr>
          <w:rFonts w:ascii="宋体" w:eastAsia="宋体" w:hAnsi="宋体" w:hint="eastAsia"/>
        </w:rPr>
        <w:t>执行相关操作</w:t>
      </w:r>
    </w:p>
    <w:p w14:paraId="1835519F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数据长度Length：定义参数的长度，用于识别有效数据</w:t>
      </w:r>
    </w:p>
    <w:p w14:paraId="5088F463" w14:textId="77777777" w:rsidR="0013181F" w:rsidRPr="006D01E5" w:rsidRDefault="00000000">
      <w:pPr>
        <w:ind w:firstLine="420"/>
        <w:rPr>
          <w:rFonts w:ascii="宋体" w:hAnsi="宋体"/>
        </w:rPr>
      </w:pPr>
      <w:r w:rsidRPr="006D01E5">
        <w:rPr>
          <w:rFonts w:ascii="宋体" w:hAnsi="宋体" w:hint="eastAsia"/>
        </w:rPr>
        <w:t>校验字Checksum：位于协议包的最后一个字节，用于计算数据包的Ch</w:t>
      </w:r>
      <w:r w:rsidRPr="006D01E5">
        <w:rPr>
          <w:rFonts w:ascii="宋体" w:hAnsi="宋体"/>
        </w:rPr>
        <w:t>ecksum</w:t>
      </w:r>
      <w:r w:rsidRPr="006D01E5">
        <w:rPr>
          <w:rFonts w:ascii="宋体" w:hAnsi="宋体" w:hint="eastAsia"/>
        </w:rPr>
        <w:t>。为保证传输无误，上位机和下位机在分析协议包时，必须首先保证Checksum的正确性</w:t>
      </w:r>
    </w:p>
    <w:p w14:paraId="31145993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根据协议包组成，本协议最小包为5个字节</w:t>
      </w:r>
    </w:p>
    <w:p w14:paraId="74BD2D8C" w14:textId="77777777" w:rsidR="0013181F" w:rsidRPr="006D01E5" w:rsidRDefault="0013181F">
      <w:pPr>
        <w:rPr>
          <w:rFonts w:ascii="宋体" w:hAnsi="宋体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7089"/>
      </w:tblGrid>
      <w:tr w:rsidR="0013181F" w:rsidRPr="006D01E5" w14:paraId="220BC64C" w14:textId="77777777" w:rsidTr="009B7790">
        <w:trPr>
          <w:trHeight w:val="318"/>
        </w:trPr>
        <w:tc>
          <w:tcPr>
            <w:tcW w:w="1271" w:type="dxa"/>
            <w:shd w:val="clear" w:color="auto" w:fill="EDEDED" w:themeFill="accent3" w:themeFillTint="33"/>
          </w:tcPr>
          <w:p w14:paraId="18894933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协议结构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65C9EE62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长度</w:t>
            </w: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(</w:t>
            </w: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Byte)</w:t>
            </w:r>
          </w:p>
        </w:tc>
        <w:tc>
          <w:tcPr>
            <w:tcW w:w="7089" w:type="dxa"/>
            <w:shd w:val="clear" w:color="auto" w:fill="EDEDED" w:themeFill="accent3" w:themeFillTint="33"/>
          </w:tcPr>
          <w:p w14:paraId="0ECB2309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说明</w:t>
            </w:r>
          </w:p>
        </w:tc>
      </w:tr>
      <w:tr w:rsidR="0013181F" w:rsidRPr="006D01E5" w14:paraId="486D912D" w14:textId="77777777" w:rsidTr="009B7790">
        <w:trPr>
          <w:trHeight w:val="318"/>
        </w:trPr>
        <w:tc>
          <w:tcPr>
            <w:tcW w:w="1271" w:type="dxa"/>
            <w:shd w:val="clear" w:color="auto" w:fill="EDEDED" w:themeFill="accent3" w:themeFillTint="33"/>
          </w:tcPr>
          <w:p w14:paraId="38C303AA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SOP_MSB</w:t>
            </w:r>
          </w:p>
        </w:tc>
        <w:tc>
          <w:tcPr>
            <w:tcW w:w="1276" w:type="dxa"/>
          </w:tcPr>
          <w:p w14:paraId="2C70511F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 w14:paraId="6BE4ED39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数据包起始信号高字节：0x</w:t>
            </w:r>
            <w:r w:rsidRPr="006D01E5">
              <w:rPr>
                <w:rFonts w:ascii="宋体" w:hAnsi="宋体"/>
                <w:sz w:val="20"/>
                <w:szCs w:val="21"/>
              </w:rPr>
              <w:t>FA</w:t>
            </w:r>
          </w:p>
        </w:tc>
      </w:tr>
      <w:tr w:rsidR="0013181F" w:rsidRPr="006D01E5" w14:paraId="32A3DCE0" w14:textId="77777777" w:rsidTr="009B7790">
        <w:trPr>
          <w:trHeight w:val="328"/>
        </w:trPr>
        <w:tc>
          <w:tcPr>
            <w:tcW w:w="1271" w:type="dxa"/>
            <w:shd w:val="clear" w:color="auto" w:fill="EDEDED" w:themeFill="accent3" w:themeFillTint="33"/>
          </w:tcPr>
          <w:p w14:paraId="2E6753B9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SOP_LSB</w:t>
            </w:r>
          </w:p>
        </w:tc>
        <w:tc>
          <w:tcPr>
            <w:tcW w:w="1276" w:type="dxa"/>
          </w:tcPr>
          <w:p w14:paraId="4D03BB05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 w14:paraId="232A8E5A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数据包起始信号低字节：0x</w:t>
            </w:r>
            <w:r w:rsidRPr="006D01E5">
              <w:rPr>
                <w:rFonts w:ascii="宋体" w:hAnsi="宋体"/>
                <w:sz w:val="20"/>
                <w:szCs w:val="21"/>
              </w:rPr>
              <w:t>AF</w:t>
            </w:r>
          </w:p>
        </w:tc>
      </w:tr>
      <w:tr w:rsidR="0013181F" w:rsidRPr="006D01E5" w14:paraId="30A3B56D" w14:textId="77777777" w:rsidTr="009B7790">
        <w:trPr>
          <w:trHeight w:val="318"/>
        </w:trPr>
        <w:tc>
          <w:tcPr>
            <w:tcW w:w="1271" w:type="dxa"/>
            <w:shd w:val="clear" w:color="auto" w:fill="EDEDED" w:themeFill="accent3" w:themeFillTint="33"/>
          </w:tcPr>
          <w:p w14:paraId="535D507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C</w:t>
            </w: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ommand</w:t>
            </w:r>
          </w:p>
        </w:tc>
        <w:tc>
          <w:tcPr>
            <w:tcW w:w="1276" w:type="dxa"/>
          </w:tcPr>
          <w:p w14:paraId="3DE4F64B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 w14:paraId="13C967E7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参考控制命令列表</w:t>
            </w:r>
          </w:p>
        </w:tc>
      </w:tr>
      <w:tr w:rsidR="0013181F" w:rsidRPr="006D01E5" w14:paraId="057F82D8" w14:textId="77777777" w:rsidTr="009B7790">
        <w:trPr>
          <w:trHeight w:val="636"/>
        </w:trPr>
        <w:tc>
          <w:tcPr>
            <w:tcW w:w="1271" w:type="dxa"/>
            <w:shd w:val="clear" w:color="auto" w:fill="EDEDED" w:themeFill="accent3" w:themeFillTint="33"/>
            <w:vAlign w:val="center"/>
          </w:tcPr>
          <w:p w14:paraId="1373EC65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L</w:t>
            </w: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ength</w:t>
            </w:r>
          </w:p>
        </w:tc>
        <w:tc>
          <w:tcPr>
            <w:tcW w:w="1276" w:type="dxa"/>
            <w:vAlign w:val="center"/>
          </w:tcPr>
          <w:p w14:paraId="61409157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7089" w:type="dxa"/>
            <w:vAlign w:val="center"/>
          </w:tcPr>
          <w:p w14:paraId="0514AEB8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参数的长度，不包括Checksum，最大包长度支持255，最小长度支持0，详细参考参考控制命令列表</w:t>
            </w:r>
          </w:p>
        </w:tc>
      </w:tr>
      <w:tr w:rsidR="0013181F" w:rsidRPr="006D01E5" w14:paraId="0C56FCC0" w14:textId="77777777" w:rsidTr="009B7790">
        <w:trPr>
          <w:trHeight w:val="318"/>
        </w:trPr>
        <w:tc>
          <w:tcPr>
            <w:tcW w:w="1271" w:type="dxa"/>
            <w:shd w:val="clear" w:color="auto" w:fill="EDEDED" w:themeFill="accent3" w:themeFillTint="33"/>
          </w:tcPr>
          <w:p w14:paraId="07CB3C37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P</w:t>
            </w:r>
            <w:r w:rsidRPr="006D01E5">
              <w:rPr>
                <w:rFonts w:ascii="宋体" w:hAnsi="宋体"/>
                <w:b/>
                <w:bCs/>
                <w:sz w:val="20"/>
                <w:szCs w:val="21"/>
              </w:rPr>
              <w:t>arameter</w:t>
            </w:r>
          </w:p>
        </w:tc>
        <w:tc>
          <w:tcPr>
            <w:tcW w:w="1276" w:type="dxa"/>
          </w:tcPr>
          <w:p w14:paraId="1AD1AFBF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0~25</w:t>
            </w:r>
            <w:r w:rsidRPr="006D01E5">
              <w:rPr>
                <w:rFonts w:ascii="宋体" w:hAnsi="宋体"/>
                <w:sz w:val="20"/>
                <w:szCs w:val="21"/>
              </w:rPr>
              <w:t>4</w:t>
            </w:r>
          </w:p>
        </w:tc>
        <w:tc>
          <w:tcPr>
            <w:tcW w:w="7089" w:type="dxa"/>
          </w:tcPr>
          <w:p w14:paraId="794FFAD7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内容根据Command定义，详细参考控制命令列表</w:t>
            </w:r>
          </w:p>
        </w:tc>
      </w:tr>
      <w:tr w:rsidR="0013181F" w:rsidRPr="006D01E5" w14:paraId="68C9EB30" w14:textId="77777777" w:rsidTr="009B7790">
        <w:trPr>
          <w:trHeight w:val="328"/>
        </w:trPr>
        <w:tc>
          <w:tcPr>
            <w:tcW w:w="1271" w:type="dxa"/>
            <w:shd w:val="clear" w:color="auto" w:fill="EDEDED" w:themeFill="accent3" w:themeFillTint="33"/>
          </w:tcPr>
          <w:p w14:paraId="002B01E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20"/>
                <w:szCs w:val="21"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Checksum</w:t>
            </w:r>
          </w:p>
        </w:tc>
        <w:tc>
          <w:tcPr>
            <w:tcW w:w="1276" w:type="dxa"/>
          </w:tcPr>
          <w:p w14:paraId="0CF5D970" w14:textId="77777777" w:rsidR="0013181F" w:rsidRPr="006D01E5" w:rsidRDefault="00000000">
            <w:pPr>
              <w:jc w:val="center"/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1</w:t>
            </w:r>
          </w:p>
        </w:tc>
        <w:tc>
          <w:tcPr>
            <w:tcW w:w="7089" w:type="dxa"/>
          </w:tcPr>
          <w:p w14:paraId="4EA34639" w14:textId="77777777" w:rsidR="0013181F" w:rsidRPr="006D01E5" w:rsidRDefault="00000000">
            <w:pPr>
              <w:rPr>
                <w:rFonts w:ascii="宋体" w:hAnsi="宋体"/>
                <w:sz w:val="20"/>
                <w:szCs w:val="21"/>
              </w:rPr>
            </w:pPr>
            <w:r w:rsidRPr="006D01E5">
              <w:rPr>
                <w:rFonts w:ascii="宋体" w:hAnsi="宋体" w:hint="eastAsia"/>
                <w:sz w:val="20"/>
                <w:szCs w:val="21"/>
              </w:rPr>
              <w:t>=0x</w:t>
            </w:r>
            <w:r w:rsidRPr="006D01E5">
              <w:rPr>
                <w:rFonts w:ascii="宋体" w:hAnsi="宋体"/>
                <w:sz w:val="20"/>
                <w:szCs w:val="21"/>
              </w:rPr>
              <w:t>100- (sum of (sop, command, length, parameter))</w:t>
            </w:r>
          </w:p>
        </w:tc>
      </w:tr>
    </w:tbl>
    <w:p w14:paraId="25506FF9" w14:textId="2705140B" w:rsidR="0013181F" w:rsidRPr="006D01E5" w:rsidRDefault="00000000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表</w:t>
      </w:r>
      <w:r w:rsidR="004828DF">
        <w:rPr>
          <w:rFonts w:ascii="宋体" w:hAnsi="宋体" w:hint="eastAsia"/>
        </w:rPr>
        <w:t>3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</w:t>
      </w:r>
      <w:r w:rsidR="0059685F" w:rsidRPr="006D01E5">
        <w:rPr>
          <w:rFonts w:ascii="宋体" w:hAnsi="宋体" w:hint="eastAsia"/>
        </w:rPr>
        <w:t>xDSP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UART控制协议</w:t>
      </w:r>
    </w:p>
    <w:p w14:paraId="7DDD93B4" w14:textId="0ACE5584" w:rsidR="0013181F" w:rsidRPr="006D01E5" w:rsidRDefault="003B633B" w:rsidP="004D4340">
      <w:pPr>
        <w:pStyle w:val="3"/>
        <w:tabs>
          <w:tab w:val="left" w:pos="7608"/>
        </w:tabs>
        <w:rPr>
          <w:rFonts w:ascii="宋体" w:hAnsi="宋体"/>
        </w:rPr>
      </w:pPr>
      <w:bookmarkStart w:id="21" w:name="_Toc131446023"/>
      <w:r>
        <w:rPr>
          <w:rFonts w:ascii="宋体" w:hAnsi="宋体"/>
        </w:rPr>
        <w:lastRenderedPageBreak/>
        <w:t>4</w:t>
      </w:r>
      <w:r w:rsidRPr="006D01E5">
        <w:rPr>
          <w:rFonts w:ascii="宋体" w:hAnsi="宋体" w:hint="eastAsia"/>
        </w:rPr>
        <w:t>.2.2控制命令列表</w:t>
      </w:r>
      <w:bookmarkEnd w:id="21"/>
      <w:r w:rsidR="004D4340" w:rsidRPr="006D01E5">
        <w:rPr>
          <w:rFonts w:ascii="宋体" w:hAnsi="宋体"/>
        </w:rPr>
        <w:tab/>
      </w:r>
    </w:p>
    <w:tbl>
      <w:tblPr>
        <w:tblStyle w:val="ab"/>
        <w:tblW w:w="9743" w:type="dxa"/>
        <w:tblLayout w:type="fixed"/>
        <w:tblLook w:val="04A0" w:firstRow="1" w:lastRow="0" w:firstColumn="1" w:lastColumn="0" w:noHBand="0" w:noVBand="1"/>
      </w:tblPr>
      <w:tblGrid>
        <w:gridCol w:w="827"/>
        <w:gridCol w:w="1578"/>
        <w:gridCol w:w="2126"/>
        <w:gridCol w:w="851"/>
        <w:gridCol w:w="4361"/>
      </w:tblGrid>
      <w:tr w:rsidR="0013181F" w:rsidRPr="006D01E5" w14:paraId="66A8759F" w14:textId="77777777" w:rsidTr="009D672D">
        <w:trPr>
          <w:trHeight w:val="174"/>
        </w:trPr>
        <w:tc>
          <w:tcPr>
            <w:tcW w:w="4531" w:type="dxa"/>
            <w:gridSpan w:val="3"/>
            <w:shd w:val="clear" w:color="auto" w:fill="EDEDED" w:themeFill="accent3" w:themeFillTint="33"/>
            <w:vAlign w:val="center"/>
          </w:tcPr>
          <w:p w14:paraId="387859A0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7C132510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L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ength</w:t>
            </w:r>
          </w:p>
          <w:p w14:paraId="0581E422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(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4361" w:type="dxa"/>
            <w:vMerge w:val="restart"/>
            <w:shd w:val="clear" w:color="auto" w:fill="EDEDED" w:themeFill="accent3" w:themeFillTint="33"/>
            <w:vAlign w:val="center"/>
          </w:tcPr>
          <w:p w14:paraId="63198FA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P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arameter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13181F" w:rsidRPr="006D01E5" w14:paraId="6C22CE67" w14:textId="77777777" w:rsidTr="00C44E0A">
        <w:trPr>
          <w:trHeight w:val="135"/>
        </w:trPr>
        <w:tc>
          <w:tcPr>
            <w:tcW w:w="827" w:type="dxa"/>
            <w:shd w:val="clear" w:color="auto" w:fill="EDEDED" w:themeFill="accent3" w:themeFillTint="33"/>
            <w:vAlign w:val="center"/>
          </w:tcPr>
          <w:p w14:paraId="67B535F1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578" w:type="dxa"/>
            <w:shd w:val="clear" w:color="auto" w:fill="EDEDED" w:themeFill="accent3" w:themeFillTint="33"/>
            <w:vAlign w:val="center"/>
          </w:tcPr>
          <w:p w14:paraId="2DE34EF2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Command定义</w:t>
            </w:r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14:paraId="04585F1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4D44287B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</w:p>
        </w:tc>
        <w:tc>
          <w:tcPr>
            <w:tcW w:w="4361" w:type="dxa"/>
            <w:vMerge/>
            <w:shd w:val="clear" w:color="auto" w:fill="EDEDED" w:themeFill="accent3" w:themeFillTint="33"/>
            <w:vAlign w:val="center"/>
          </w:tcPr>
          <w:p w14:paraId="4AD1C296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</w:p>
        </w:tc>
      </w:tr>
      <w:tr w:rsidR="0013181F" w:rsidRPr="006D01E5" w14:paraId="782EB893" w14:textId="77777777" w:rsidTr="00FA7AE9">
        <w:trPr>
          <w:trHeight w:val="135"/>
        </w:trPr>
        <w:tc>
          <w:tcPr>
            <w:tcW w:w="9743" w:type="dxa"/>
            <w:gridSpan w:val="5"/>
            <w:shd w:val="clear" w:color="auto" w:fill="EDEDED" w:themeFill="accent3" w:themeFillTint="33"/>
            <w:vAlign w:val="center"/>
          </w:tcPr>
          <w:p w14:paraId="0E55446D" w14:textId="1F50677A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上位机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SNC8</w:t>
            </w:r>
            <w:r w:rsidR="00FF07F3"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x</w:t>
            </w:r>
            <w:r w:rsidR="00DF184B" w:rsidRPr="006D01E5">
              <w:rPr>
                <w:rFonts w:ascii="宋体" w:hAnsi="宋体"/>
                <w:b/>
                <w:bCs/>
                <w:sz w:val="18"/>
                <w:szCs w:val="20"/>
              </w:rPr>
              <w:t xml:space="preserve"> </w:t>
            </w:r>
            <w:r w:rsidR="00FF07F3"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DSP</w:t>
            </w:r>
          </w:p>
        </w:tc>
      </w:tr>
      <w:tr w:rsidR="0013181F" w:rsidRPr="006D01E5" w14:paraId="75469492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336BDB56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578" w:type="dxa"/>
            <w:vAlign w:val="center"/>
          </w:tcPr>
          <w:p w14:paraId="4BCA368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2799B88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4F49A9DA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5805E59D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1BCCDB4B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2FBE8B6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x0F</w:t>
            </w:r>
          </w:p>
        </w:tc>
        <w:tc>
          <w:tcPr>
            <w:tcW w:w="1578" w:type="dxa"/>
            <w:vAlign w:val="center"/>
          </w:tcPr>
          <w:p w14:paraId="3BF659F7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74E61C03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3ACDA3A3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7E0B8A7D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1C3861AF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1D0585B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578" w:type="dxa"/>
            <w:vAlign w:val="center"/>
          </w:tcPr>
          <w:p w14:paraId="77E7A388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Get_Status</w:t>
            </w:r>
          </w:p>
        </w:tc>
        <w:tc>
          <w:tcPr>
            <w:tcW w:w="2126" w:type="dxa"/>
            <w:vAlign w:val="center"/>
          </w:tcPr>
          <w:p w14:paraId="0C798162" w14:textId="50C42DB5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获取</w:t>
            </w:r>
            <w:r w:rsidR="007F309A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初始化状态</w:t>
            </w:r>
          </w:p>
        </w:tc>
        <w:tc>
          <w:tcPr>
            <w:tcW w:w="851" w:type="dxa"/>
            <w:vAlign w:val="center"/>
          </w:tcPr>
          <w:p w14:paraId="2C655283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0</w:t>
            </w:r>
          </w:p>
        </w:tc>
        <w:tc>
          <w:tcPr>
            <w:tcW w:w="4361" w:type="dxa"/>
            <w:vAlign w:val="center"/>
          </w:tcPr>
          <w:p w14:paraId="461B3120" w14:textId="48619432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无参数，发送该命令直到收到</w:t>
            </w:r>
            <w:r w:rsidR="004D4340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回复命令Ret</w:t>
            </w:r>
            <w:r w:rsidRPr="006D01E5">
              <w:rPr>
                <w:rFonts w:ascii="宋体" w:hAnsi="宋体"/>
                <w:sz w:val="18"/>
                <w:szCs w:val="20"/>
              </w:rPr>
              <w:t>_ACK</w:t>
            </w:r>
          </w:p>
        </w:tc>
      </w:tr>
      <w:tr w:rsidR="0013181F" w:rsidRPr="006D01E5" w14:paraId="6401C344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3A082DD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0x1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66D49FC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G</w:t>
            </w:r>
            <w:r w:rsidRPr="006D01E5">
              <w:rPr>
                <w:rFonts w:ascii="宋体" w:hAnsi="宋体"/>
                <w:sz w:val="18"/>
                <w:szCs w:val="20"/>
              </w:rPr>
              <w:t>et_Command</w:t>
            </w:r>
          </w:p>
        </w:tc>
        <w:tc>
          <w:tcPr>
            <w:tcW w:w="2126" w:type="dxa"/>
            <w:vAlign w:val="center"/>
          </w:tcPr>
          <w:p w14:paraId="06034282" w14:textId="217B3084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获取</w:t>
            </w:r>
            <w:r w:rsidR="00472046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对应命令的内容</w:t>
            </w:r>
          </w:p>
        </w:tc>
        <w:tc>
          <w:tcPr>
            <w:tcW w:w="851" w:type="dxa"/>
            <w:vAlign w:val="center"/>
          </w:tcPr>
          <w:p w14:paraId="461B3032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1~0x</w:t>
            </w:r>
            <w:r w:rsidRPr="006D01E5">
              <w:rPr>
                <w:rFonts w:ascii="宋体" w:hAnsi="宋体"/>
                <w:sz w:val="18"/>
                <w:szCs w:val="20"/>
              </w:rPr>
              <w:t>BF</w:t>
            </w:r>
          </w:p>
        </w:tc>
        <w:tc>
          <w:tcPr>
            <w:tcW w:w="4361" w:type="dxa"/>
            <w:vAlign w:val="center"/>
          </w:tcPr>
          <w:p w14:paraId="1C14C622" w14:textId="28430F96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Command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ID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列表，可支持批量参数内容获取，参数有效值为：0x</w:t>
            </w:r>
            <w:r w:rsidRPr="006D01E5">
              <w:rPr>
                <w:rFonts w:ascii="宋体" w:hAnsi="宋体"/>
                <w:sz w:val="18"/>
                <w:szCs w:val="20"/>
              </w:rPr>
              <w:t>0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2-0x</w:t>
            </w:r>
            <w:r w:rsidRPr="006D01E5">
              <w:rPr>
                <w:rFonts w:ascii="宋体" w:hAnsi="宋体"/>
                <w:sz w:val="18"/>
                <w:szCs w:val="20"/>
              </w:rPr>
              <w:t>BF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，表示上位机需要获取0x02-0x</w:t>
            </w:r>
            <w:r w:rsidRPr="006D01E5">
              <w:rPr>
                <w:rFonts w:ascii="宋体" w:hAnsi="宋体"/>
                <w:sz w:val="18"/>
                <w:szCs w:val="20"/>
              </w:rPr>
              <w:t>BF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的Command对应内容；</w:t>
            </w:r>
            <w:r w:rsidR="004D4340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将回复0xC1</w:t>
            </w:r>
          </w:p>
        </w:tc>
      </w:tr>
      <w:tr w:rsidR="0013181F" w:rsidRPr="006D01E5" w14:paraId="0C5B7D27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32ACFB65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0x12</w:t>
            </w:r>
          </w:p>
        </w:tc>
        <w:tc>
          <w:tcPr>
            <w:tcW w:w="1578" w:type="dxa"/>
            <w:vAlign w:val="center"/>
          </w:tcPr>
          <w:p w14:paraId="3135168D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Set_IIS_WS</w:t>
            </w:r>
          </w:p>
        </w:tc>
        <w:tc>
          <w:tcPr>
            <w:tcW w:w="2126" w:type="dxa"/>
            <w:vAlign w:val="center"/>
          </w:tcPr>
          <w:p w14:paraId="5CAEF64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设置IIS数据位宽</w:t>
            </w:r>
          </w:p>
        </w:tc>
        <w:tc>
          <w:tcPr>
            <w:tcW w:w="851" w:type="dxa"/>
            <w:vAlign w:val="center"/>
          </w:tcPr>
          <w:p w14:paraId="3F2B5145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7BD99C7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16bit</w:t>
            </w:r>
          </w:p>
          <w:p w14:paraId="6655016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24bit</w:t>
            </w:r>
          </w:p>
          <w:p w14:paraId="6623F42E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2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32bit</w:t>
            </w:r>
          </w:p>
        </w:tc>
      </w:tr>
      <w:tr w:rsidR="0013181F" w:rsidRPr="006D01E5" w14:paraId="41290880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2CDCFEFC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x1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578" w:type="dxa"/>
            <w:vAlign w:val="center"/>
          </w:tcPr>
          <w:p w14:paraId="352EDDC4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Set_SampleRate</w:t>
            </w:r>
          </w:p>
        </w:tc>
        <w:tc>
          <w:tcPr>
            <w:tcW w:w="2126" w:type="dxa"/>
            <w:vAlign w:val="center"/>
          </w:tcPr>
          <w:p w14:paraId="61FE8856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设置IIS采样率</w:t>
            </w:r>
          </w:p>
        </w:tc>
        <w:tc>
          <w:tcPr>
            <w:tcW w:w="851" w:type="dxa"/>
            <w:vAlign w:val="center"/>
          </w:tcPr>
          <w:p w14:paraId="7CC126CD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18FA8554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>8K</w:t>
            </w:r>
          </w:p>
          <w:p w14:paraId="5DD9AEE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>16K</w:t>
            </w:r>
          </w:p>
          <w:p w14:paraId="0318718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2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44.1K</w:t>
            </w:r>
          </w:p>
          <w:p w14:paraId="5BC8CB38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3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48K</w:t>
            </w:r>
          </w:p>
        </w:tc>
      </w:tr>
      <w:tr w:rsidR="00597343" w:rsidRPr="006D01E5" w14:paraId="73B014F7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2C27E327" w14:textId="72605BC1" w:rsidR="00597343" w:rsidRPr="006D01E5" w:rsidRDefault="00597343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20</w:t>
            </w:r>
          </w:p>
        </w:tc>
        <w:tc>
          <w:tcPr>
            <w:tcW w:w="1578" w:type="dxa"/>
            <w:vAlign w:val="center"/>
          </w:tcPr>
          <w:p w14:paraId="114222A4" w14:textId="0A97FAB7" w:rsidR="00597343" w:rsidRPr="006D01E5" w:rsidRDefault="00597343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et_Director</w:t>
            </w:r>
          </w:p>
        </w:tc>
        <w:tc>
          <w:tcPr>
            <w:tcW w:w="2126" w:type="dxa"/>
            <w:vAlign w:val="center"/>
          </w:tcPr>
          <w:p w14:paraId="3137AE64" w14:textId="24961DD1" w:rsidR="00597343" w:rsidRPr="006D01E5" w:rsidRDefault="00597343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设置</w:t>
            </w:r>
            <w:r w:rsidR="00270CB9" w:rsidRPr="006D01E5">
              <w:rPr>
                <w:rFonts w:ascii="宋体" w:hAnsi="宋体" w:hint="eastAsia"/>
                <w:sz w:val="18"/>
                <w:szCs w:val="20"/>
              </w:rPr>
              <w:t>麦阵列波束方向</w:t>
            </w:r>
          </w:p>
        </w:tc>
        <w:tc>
          <w:tcPr>
            <w:tcW w:w="851" w:type="dxa"/>
            <w:vAlign w:val="center"/>
          </w:tcPr>
          <w:p w14:paraId="402A10BD" w14:textId="5F15C98E" w:rsidR="00597343" w:rsidRPr="006D01E5" w:rsidRDefault="00A950B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2</w:t>
            </w:r>
          </w:p>
        </w:tc>
        <w:tc>
          <w:tcPr>
            <w:tcW w:w="4361" w:type="dxa"/>
            <w:vAlign w:val="center"/>
          </w:tcPr>
          <w:p w14:paraId="4F2980C3" w14:textId="25C1EECD" w:rsidR="00597343" w:rsidRPr="006D01E5" w:rsidRDefault="00FF4ED7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共1</w:t>
            </w:r>
            <w:r w:rsidRPr="006D01E5">
              <w:rPr>
                <w:rFonts w:ascii="宋体" w:hAnsi="宋体"/>
                <w:sz w:val="18"/>
                <w:szCs w:val="20"/>
              </w:rPr>
              <w:t>6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个bit，最多可以表示1</w:t>
            </w:r>
            <w:r w:rsidRPr="006D01E5">
              <w:rPr>
                <w:rFonts w:ascii="宋体" w:hAnsi="宋体"/>
                <w:sz w:val="18"/>
                <w:szCs w:val="20"/>
              </w:rPr>
              <w:t>6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个方向：</w:t>
            </w:r>
            <w:r w:rsidRPr="006D01E5">
              <w:rPr>
                <w:rFonts w:ascii="宋体" w:hAnsi="宋体"/>
                <w:sz w:val="18"/>
                <w:szCs w:val="20"/>
              </w:rPr>
              <w:br/>
            </w: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[0,1]=0xFF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FF：表示全向拾音</w:t>
            </w:r>
          </w:p>
          <w:p w14:paraId="28D0F768" w14:textId="6AF091FE" w:rsidR="00FF4ED7" w:rsidRPr="006D01E5" w:rsidRDefault="00FF4ED7">
            <w:pPr>
              <w:rPr>
                <w:rFonts w:ascii="宋体" w:hAnsi="宋体" w:hint="eastAsia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[0,1]</w:t>
            </w:r>
            <w:r w:rsidR="00B80E8B">
              <w:rPr>
                <w:rFonts w:ascii="宋体" w:hAnsi="宋体" w:hint="eastAsia"/>
                <w:sz w:val="18"/>
                <w:szCs w:val="20"/>
              </w:rPr>
              <w:t>，任意bit设置为1，则表示使能该方向的音源</w:t>
            </w:r>
          </w:p>
        </w:tc>
      </w:tr>
      <w:tr w:rsidR="006305C2" w:rsidRPr="006D01E5" w14:paraId="3A8E4991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56C7CA6A" w14:textId="0531F99C" w:rsidR="006305C2" w:rsidRPr="006D01E5" w:rsidRDefault="006305C2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0x21</w:t>
            </w:r>
          </w:p>
        </w:tc>
        <w:tc>
          <w:tcPr>
            <w:tcW w:w="1578" w:type="dxa"/>
            <w:vAlign w:val="center"/>
          </w:tcPr>
          <w:p w14:paraId="49AD1714" w14:textId="37BE5522" w:rsidR="006305C2" w:rsidRPr="006D01E5" w:rsidRDefault="006305C2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et_mode</w:t>
            </w:r>
          </w:p>
        </w:tc>
        <w:tc>
          <w:tcPr>
            <w:tcW w:w="2126" w:type="dxa"/>
            <w:vAlign w:val="center"/>
          </w:tcPr>
          <w:p w14:paraId="105B3A8D" w14:textId="0E41B2AC" w:rsidR="006305C2" w:rsidRPr="006D01E5" w:rsidRDefault="006305C2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设置上位机工作模式</w:t>
            </w:r>
          </w:p>
        </w:tc>
        <w:tc>
          <w:tcPr>
            <w:tcW w:w="851" w:type="dxa"/>
            <w:vAlign w:val="center"/>
          </w:tcPr>
          <w:p w14:paraId="16E1F65C" w14:textId="1BB5DBC6" w:rsidR="006305C2" w:rsidRPr="006D01E5" w:rsidRDefault="00FA7AE9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2DE1D425" w14:textId="336D25A9" w:rsidR="00FA7AE9" w:rsidRPr="006D01E5" w:rsidRDefault="00FA7AE9" w:rsidP="00FA7AE9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Normal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Mode：麦克风阵列拾音，输入端音源切到4Mic阵列</w:t>
            </w:r>
          </w:p>
          <w:p w14:paraId="75B4F7AB" w14:textId="669AC15B" w:rsidR="006305C2" w:rsidRPr="006D01E5" w:rsidRDefault="00FA7AE9" w:rsidP="00FA7AE9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[0]=1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TV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Mode：AuxIn模式，输入端音源切到ADC</w:t>
            </w:r>
          </w:p>
        </w:tc>
      </w:tr>
      <w:tr w:rsidR="006305C2" w:rsidRPr="006D01E5" w14:paraId="013D37AC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493BA50A" w14:textId="16D5A8FD" w:rsidR="006305C2" w:rsidRPr="006D01E5" w:rsidRDefault="006305C2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</w:p>
        </w:tc>
        <w:tc>
          <w:tcPr>
            <w:tcW w:w="1578" w:type="dxa"/>
            <w:vAlign w:val="center"/>
          </w:tcPr>
          <w:p w14:paraId="1037405C" w14:textId="77777777" w:rsidR="006305C2" w:rsidRPr="006D01E5" w:rsidRDefault="006305C2">
            <w:pPr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ACC717" w14:textId="77777777" w:rsidR="006305C2" w:rsidRPr="006D01E5" w:rsidRDefault="006305C2">
            <w:pPr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295E83A4" w14:textId="77777777" w:rsidR="006305C2" w:rsidRPr="006D01E5" w:rsidRDefault="006305C2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29ECEC97" w14:textId="77777777" w:rsidR="006305C2" w:rsidRPr="006D01E5" w:rsidRDefault="006305C2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3FD48570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5E37E93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x9F</w:t>
            </w:r>
          </w:p>
        </w:tc>
        <w:tc>
          <w:tcPr>
            <w:tcW w:w="1578" w:type="dxa"/>
            <w:vAlign w:val="center"/>
          </w:tcPr>
          <w:p w14:paraId="21FAF791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33F83092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536C2209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76629AAB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5E0CEAB0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570FE22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0x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A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578" w:type="dxa"/>
            <w:vAlign w:val="center"/>
          </w:tcPr>
          <w:p w14:paraId="176371B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et_LP_Mode</w:t>
            </w:r>
          </w:p>
        </w:tc>
        <w:tc>
          <w:tcPr>
            <w:tcW w:w="2126" w:type="dxa"/>
            <w:vAlign w:val="center"/>
          </w:tcPr>
          <w:p w14:paraId="5D0E763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低功耗模式</w:t>
            </w:r>
          </w:p>
        </w:tc>
        <w:tc>
          <w:tcPr>
            <w:tcW w:w="851" w:type="dxa"/>
            <w:vAlign w:val="center"/>
          </w:tcPr>
          <w:p w14:paraId="0EDAC633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0</w:t>
            </w:r>
          </w:p>
        </w:tc>
        <w:tc>
          <w:tcPr>
            <w:tcW w:w="4361" w:type="dxa"/>
            <w:vAlign w:val="center"/>
          </w:tcPr>
          <w:p w14:paraId="79F2434D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无参数，发送该命令即可进入低功耗模式</w:t>
            </w:r>
          </w:p>
        </w:tc>
      </w:tr>
      <w:tr w:rsidR="0013181F" w:rsidRPr="006D01E5" w14:paraId="59FCB3E5" w14:textId="77777777" w:rsidTr="00C44E0A">
        <w:trPr>
          <w:trHeight w:val="622"/>
        </w:trPr>
        <w:tc>
          <w:tcPr>
            <w:tcW w:w="827" w:type="dxa"/>
            <w:vAlign w:val="center"/>
          </w:tcPr>
          <w:p w14:paraId="30945CB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0xA1</w:t>
            </w:r>
          </w:p>
        </w:tc>
        <w:tc>
          <w:tcPr>
            <w:tcW w:w="1578" w:type="dxa"/>
            <w:vAlign w:val="center"/>
          </w:tcPr>
          <w:p w14:paraId="46B6DA1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et_Mute</w:t>
            </w:r>
          </w:p>
        </w:tc>
        <w:tc>
          <w:tcPr>
            <w:tcW w:w="2126" w:type="dxa"/>
            <w:vAlign w:val="center"/>
          </w:tcPr>
          <w:p w14:paraId="6FD86702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静音控制</w:t>
            </w:r>
          </w:p>
        </w:tc>
        <w:tc>
          <w:tcPr>
            <w:tcW w:w="851" w:type="dxa"/>
            <w:vAlign w:val="center"/>
          </w:tcPr>
          <w:p w14:paraId="5BF4B7B4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56385785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4A826F12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解除静音</w:t>
            </w:r>
          </w:p>
          <w:p w14:paraId="08EBD2A5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设置静音</w:t>
            </w:r>
          </w:p>
        </w:tc>
      </w:tr>
      <w:tr w:rsidR="0013181F" w:rsidRPr="006D01E5" w14:paraId="14DFF45F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4E8E3B9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A2</w:t>
            </w:r>
          </w:p>
        </w:tc>
        <w:tc>
          <w:tcPr>
            <w:tcW w:w="1578" w:type="dxa"/>
            <w:vAlign w:val="center"/>
          </w:tcPr>
          <w:p w14:paraId="41921E06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et_Volume</w:t>
            </w:r>
          </w:p>
        </w:tc>
        <w:tc>
          <w:tcPr>
            <w:tcW w:w="2126" w:type="dxa"/>
            <w:vAlign w:val="center"/>
          </w:tcPr>
          <w:p w14:paraId="1D96AF2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设置音量</w:t>
            </w:r>
          </w:p>
        </w:tc>
        <w:tc>
          <w:tcPr>
            <w:tcW w:w="851" w:type="dxa"/>
            <w:vAlign w:val="center"/>
          </w:tcPr>
          <w:p w14:paraId="38CA8FB6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2</w:t>
            </w:r>
          </w:p>
        </w:tc>
        <w:tc>
          <w:tcPr>
            <w:tcW w:w="4361" w:type="dxa"/>
            <w:vAlign w:val="center"/>
          </w:tcPr>
          <w:p w14:paraId="4DF80E76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</w:t>
            </w:r>
            <w:r w:rsidRPr="006D01E5">
              <w:rPr>
                <w:rFonts w:ascii="宋体" w:hAnsi="宋体"/>
                <w:sz w:val="18"/>
                <w:szCs w:val="20"/>
              </w:rPr>
              <w:t>2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Byte</w:t>
            </w:r>
          </w:p>
          <w:p w14:paraId="404F9A7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</w:t>
            </w:r>
            <w:r w:rsidRPr="006D01E5">
              <w:rPr>
                <w:rFonts w:ascii="宋体" w:hAnsi="宋体"/>
                <w:sz w:val="18"/>
                <w:szCs w:val="20"/>
              </w:rPr>
              <w:t>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设置音量值</w:t>
            </w:r>
          </w:p>
          <w:p w14:paraId="48E47ECC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>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当前音量，最大值32</w:t>
            </w:r>
          </w:p>
          <w:p w14:paraId="00E1363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调整音量值</w:t>
            </w:r>
          </w:p>
          <w:p w14:paraId="5AE9E194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>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音量减</w:t>
            </w:r>
          </w:p>
          <w:p w14:paraId="597FBF6F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>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音量加</w:t>
            </w:r>
          </w:p>
        </w:tc>
      </w:tr>
      <w:tr w:rsidR="0013181F" w:rsidRPr="006D01E5" w14:paraId="6F827B08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6EAE9B5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A3</w:t>
            </w:r>
          </w:p>
        </w:tc>
        <w:tc>
          <w:tcPr>
            <w:tcW w:w="1578" w:type="dxa"/>
            <w:vAlign w:val="center"/>
          </w:tcPr>
          <w:p w14:paraId="3B89D5E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et_EQ_Mode</w:t>
            </w:r>
          </w:p>
        </w:tc>
        <w:tc>
          <w:tcPr>
            <w:tcW w:w="2126" w:type="dxa"/>
            <w:vAlign w:val="center"/>
          </w:tcPr>
          <w:p w14:paraId="31E010CE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EQ模式选择</w:t>
            </w:r>
          </w:p>
        </w:tc>
        <w:tc>
          <w:tcPr>
            <w:tcW w:w="851" w:type="dxa"/>
            <w:vAlign w:val="center"/>
          </w:tcPr>
          <w:p w14:paraId="7BF17B69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7A185D68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13C45F23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当前EQ模式，EQ模式有效值范围0~5</w:t>
            </w:r>
          </w:p>
        </w:tc>
      </w:tr>
      <w:tr w:rsidR="0013181F" w:rsidRPr="006D01E5" w14:paraId="072A6F8D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7BB6E062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0xA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578" w:type="dxa"/>
            <w:vAlign w:val="center"/>
          </w:tcPr>
          <w:p w14:paraId="31CB00D2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et_mANC_Mode</w:t>
            </w:r>
          </w:p>
        </w:tc>
        <w:tc>
          <w:tcPr>
            <w:tcW w:w="2126" w:type="dxa"/>
            <w:vAlign w:val="center"/>
          </w:tcPr>
          <w:p w14:paraId="53EB3D72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Mic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ANC使能</w:t>
            </w:r>
          </w:p>
        </w:tc>
        <w:tc>
          <w:tcPr>
            <w:tcW w:w="851" w:type="dxa"/>
            <w:vAlign w:val="center"/>
          </w:tcPr>
          <w:p w14:paraId="02A1315C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7CEF3BF5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00DC264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 xml:space="preserve">B[0]=0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Mic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ANC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开</w:t>
            </w:r>
          </w:p>
          <w:p w14:paraId="18B587E1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Mic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ANC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关</w:t>
            </w:r>
          </w:p>
        </w:tc>
      </w:tr>
      <w:tr w:rsidR="0013181F" w:rsidRPr="006D01E5" w14:paraId="3EC8AB4D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020624AB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0xA5</w:t>
            </w:r>
          </w:p>
        </w:tc>
        <w:tc>
          <w:tcPr>
            <w:tcW w:w="1578" w:type="dxa"/>
            <w:vAlign w:val="center"/>
          </w:tcPr>
          <w:p w14:paraId="40B964F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et_sANC_Mode</w:t>
            </w:r>
          </w:p>
        </w:tc>
        <w:tc>
          <w:tcPr>
            <w:tcW w:w="2126" w:type="dxa"/>
            <w:vAlign w:val="center"/>
          </w:tcPr>
          <w:p w14:paraId="23621ED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Speaker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ANC使能</w:t>
            </w:r>
          </w:p>
        </w:tc>
        <w:tc>
          <w:tcPr>
            <w:tcW w:w="851" w:type="dxa"/>
            <w:vAlign w:val="center"/>
          </w:tcPr>
          <w:p w14:paraId="064640DB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5032B2C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44005B7F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lastRenderedPageBreak/>
              <w:t xml:space="preserve">B[0]=0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Speaker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ANC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开</w:t>
            </w:r>
          </w:p>
          <w:p w14:paraId="5CC2F89E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Speaker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ANC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关</w:t>
            </w:r>
          </w:p>
        </w:tc>
      </w:tr>
      <w:tr w:rsidR="0013181F" w:rsidRPr="006D01E5" w14:paraId="4233E73D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33608403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lastRenderedPageBreak/>
              <w:t>0xA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578" w:type="dxa"/>
            <w:vAlign w:val="center"/>
          </w:tcPr>
          <w:p w14:paraId="18B5352B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et_AGC_Mode</w:t>
            </w:r>
          </w:p>
        </w:tc>
        <w:tc>
          <w:tcPr>
            <w:tcW w:w="2126" w:type="dxa"/>
            <w:vAlign w:val="center"/>
          </w:tcPr>
          <w:p w14:paraId="7AC5706F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AGC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自动增益控制使能</w:t>
            </w:r>
          </w:p>
        </w:tc>
        <w:tc>
          <w:tcPr>
            <w:tcW w:w="851" w:type="dxa"/>
            <w:vAlign w:val="center"/>
          </w:tcPr>
          <w:p w14:paraId="03774CE9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12CE406B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0D89FE13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 xml:space="preserve">B[0]=0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AGC开</w:t>
            </w:r>
          </w:p>
          <w:p w14:paraId="01E4D10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AGC关</w:t>
            </w:r>
          </w:p>
        </w:tc>
      </w:tr>
      <w:tr w:rsidR="0013181F" w:rsidRPr="006D01E5" w14:paraId="54A888AE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5C3AE601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0xA7</w:t>
            </w:r>
          </w:p>
        </w:tc>
        <w:tc>
          <w:tcPr>
            <w:tcW w:w="1578" w:type="dxa"/>
            <w:vAlign w:val="center"/>
          </w:tcPr>
          <w:p w14:paraId="5A9692D9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S</w:t>
            </w:r>
            <w:r w:rsidRPr="006D01E5">
              <w:rPr>
                <w:rFonts w:ascii="宋体" w:hAnsi="宋体"/>
                <w:sz w:val="18"/>
                <w:szCs w:val="20"/>
              </w:rPr>
              <w:t>et_AEC_Mode</w:t>
            </w:r>
          </w:p>
        </w:tc>
        <w:tc>
          <w:tcPr>
            <w:tcW w:w="2126" w:type="dxa"/>
            <w:vAlign w:val="center"/>
          </w:tcPr>
          <w:p w14:paraId="5D8C6A8B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AEC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回声消除使能</w:t>
            </w:r>
          </w:p>
        </w:tc>
        <w:tc>
          <w:tcPr>
            <w:tcW w:w="851" w:type="dxa"/>
            <w:vAlign w:val="center"/>
          </w:tcPr>
          <w:p w14:paraId="6EE03CEC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2B8E0F3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参数长度1Byte</w:t>
            </w:r>
          </w:p>
          <w:p w14:paraId="03E97C2F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 xml:space="preserve">B[0]=0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AEC开</w:t>
            </w:r>
          </w:p>
          <w:p w14:paraId="2F4DBF16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A</w:t>
            </w:r>
            <w:r w:rsidRPr="006D01E5">
              <w:rPr>
                <w:rFonts w:ascii="宋体" w:hAnsi="宋体"/>
                <w:sz w:val="18"/>
                <w:szCs w:val="20"/>
              </w:rPr>
              <w:t>E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C关</w:t>
            </w:r>
          </w:p>
        </w:tc>
      </w:tr>
      <w:tr w:rsidR="0013181F" w:rsidRPr="006D01E5" w14:paraId="3BF4F4BD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6090654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xA8</w:t>
            </w:r>
          </w:p>
        </w:tc>
        <w:tc>
          <w:tcPr>
            <w:tcW w:w="1578" w:type="dxa"/>
            <w:vAlign w:val="center"/>
          </w:tcPr>
          <w:p w14:paraId="1E8B6955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6554AF5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7CD808DA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06D88863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7DCFF67F" w14:textId="77777777" w:rsidTr="009D672D">
        <w:trPr>
          <w:trHeight w:val="174"/>
        </w:trPr>
        <w:tc>
          <w:tcPr>
            <w:tcW w:w="4531" w:type="dxa"/>
            <w:gridSpan w:val="3"/>
            <w:shd w:val="clear" w:color="auto" w:fill="EDEDED" w:themeFill="accent3" w:themeFillTint="33"/>
            <w:vAlign w:val="center"/>
          </w:tcPr>
          <w:p w14:paraId="3F5DC80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0BCFBECA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L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ength</w:t>
            </w:r>
          </w:p>
          <w:p w14:paraId="3BD703BB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(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4361" w:type="dxa"/>
            <w:vMerge w:val="restart"/>
            <w:shd w:val="clear" w:color="auto" w:fill="EDEDED" w:themeFill="accent3" w:themeFillTint="33"/>
            <w:vAlign w:val="center"/>
          </w:tcPr>
          <w:p w14:paraId="42B6E730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P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arameter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13181F" w:rsidRPr="006D01E5" w14:paraId="6BFDDD02" w14:textId="77777777" w:rsidTr="00C44E0A">
        <w:trPr>
          <w:trHeight w:val="135"/>
        </w:trPr>
        <w:tc>
          <w:tcPr>
            <w:tcW w:w="827" w:type="dxa"/>
            <w:shd w:val="clear" w:color="auto" w:fill="EDEDED" w:themeFill="accent3" w:themeFillTint="33"/>
            <w:vAlign w:val="center"/>
          </w:tcPr>
          <w:p w14:paraId="2E30731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578" w:type="dxa"/>
            <w:shd w:val="clear" w:color="auto" w:fill="EDEDED" w:themeFill="accent3" w:themeFillTint="33"/>
            <w:vAlign w:val="center"/>
          </w:tcPr>
          <w:p w14:paraId="13BB935F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Command定义</w:t>
            </w:r>
          </w:p>
        </w:tc>
        <w:tc>
          <w:tcPr>
            <w:tcW w:w="2126" w:type="dxa"/>
            <w:shd w:val="clear" w:color="auto" w:fill="EDEDED" w:themeFill="accent3" w:themeFillTint="33"/>
            <w:vAlign w:val="center"/>
          </w:tcPr>
          <w:p w14:paraId="1E11537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19BBDFAA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</w:p>
        </w:tc>
        <w:tc>
          <w:tcPr>
            <w:tcW w:w="4361" w:type="dxa"/>
            <w:vMerge/>
            <w:shd w:val="clear" w:color="auto" w:fill="EDEDED" w:themeFill="accent3" w:themeFillTint="33"/>
            <w:vAlign w:val="center"/>
          </w:tcPr>
          <w:p w14:paraId="578031A8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</w:p>
        </w:tc>
      </w:tr>
      <w:tr w:rsidR="0013181F" w:rsidRPr="006D01E5" w14:paraId="017B00A1" w14:textId="77777777" w:rsidTr="00FA7AE9">
        <w:trPr>
          <w:trHeight w:val="135"/>
        </w:trPr>
        <w:tc>
          <w:tcPr>
            <w:tcW w:w="9743" w:type="dxa"/>
            <w:gridSpan w:val="5"/>
            <w:shd w:val="clear" w:color="auto" w:fill="EDEDED" w:themeFill="accent3" w:themeFillTint="33"/>
            <w:vAlign w:val="center"/>
          </w:tcPr>
          <w:p w14:paraId="051493E9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SNC8600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上位机</w:t>
            </w:r>
          </w:p>
        </w:tc>
      </w:tr>
      <w:tr w:rsidR="0013181F" w:rsidRPr="006D01E5" w14:paraId="1DB24E6C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66D3CFB1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xC0</w:t>
            </w:r>
          </w:p>
        </w:tc>
        <w:tc>
          <w:tcPr>
            <w:tcW w:w="1578" w:type="dxa"/>
            <w:vAlign w:val="center"/>
          </w:tcPr>
          <w:p w14:paraId="66D3A3C6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Ret</w:t>
            </w:r>
            <w:r w:rsidRPr="006D01E5">
              <w:rPr>
                <w:rFonts w:ascii="宋体" w:hAnsi="宋体"/>
                <w:sz w:val="18"/>
                <w:szCs w:val="20"/>
              </w:rPr>
              <w:t>_ACK</w:t>
            </w:r>
          </w:p>
        </w:tc>
        <w:tc>
          <w:tcPr>
            <w:tcW w:w="2126" w:type="dxa"/>
            <w:vAlign w:val="center"/>
          </w:tcPr>
          <w:p w14:paraId="603ECC81" w14:textId="3092DA73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用于</w:t>
            </w:r>
            <w:r w:rsidR="006F4A1B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回复命令状态</w:t>
            </w:r>
          </w:p>
        </w:tc>
        <w:tc>
          <w:tcPr>
            <w:tcW w:w="851" w:type="dxa"/>
            <w:vAlign w:val="center"/>
          </w:tcPr>
          <w:p w14:paraId="64384814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2~6</w:t>
            </w:r>
          </w:p>
        </w:tc>
        <w:tc>
          <w:tcPr>
            <w:tcW w:w="4361" w:type="dxa"/>
            <w:vAlign w:val="center"/>
          </w:tcPr>
          <w:p w14:paraId="5E321196" w14:textId="170F6D0F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本命令为自动回复，表示</w:t>
            </w:r>
            <w:r w:rsidR="00ED357E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收到来自上位机的命令，并回复该命令值来表示命令是否成功接收到。</w:t>
            </w:r>
          </w:p>
          <w:p w14:paraId="41D99E07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CommandID，命令范围：0-0x</w:t>
            </w:r>
            <w:r w:rsidRPr="006D01E5">
              <w:rPr>
                <w:rFonts w:ascii="宋体" w:hAnsi="宋体"/>
                <w:sz w:val="18"/>
                <w:szCs w:val="20"/>
              </w:rPr>
              <w:t>BF</w:t>
            </w:r>
          </w:p>
          <w:p w14:paraId="54905A05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B[</w:t>
            </w:r>
            <w:r w:rsidRPr="006D01E5">
              <w:rPr>
                <w:rFonts w:ascii="宋体" w:hAnsi="宋体"/>
                <w:sz w:val="18"/>
                <w:szCs w:val="20"/>
              </w:rPr>
              <w:t>1]=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成功，参数长度2Byte</w:t>
            </w:r>
          </w:p>
          <w:p w14:paraId="40DA45BD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B[</w:t>
            </w:r>
            <w:r w:rsidRPr="006D01E5">
              <w:rPr>
                <w:rFonts w:ascii="宋体" w:hAnsi="宋体"/>
                <w:sz w:val="18"/>
                <w:szCs w:val="20"/>
              </w:rPr>
              <w:t>1]=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失败，参数长度6Byte</w:t>
            </w:r>
          </w:p>
          <w:p w14:paraId="10B227EC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B[</w:t>
            </w:r>
            <w:r w:rsidRPr="006D01E5">
              <w:rPr>
                <w:rFonts w:ascii="宋体" w:hAnsi="宋体"/>
                <w:sz w:val="18"/>
                <w:szCs w:val="20"/>
              </w:rPr>
              <w:t>2]~B[5]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=失败原因（见Error列表）</w:t>
            </w:r>
          </w:p>
        </w:tc>
      </w:tr>
      <w:tr w:rsidR="0013181F" w:rsidRPr="006D01E5" w14:paraId="1D7CF3AA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5C7735DD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xC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578" w:type="dxa"/>
            <w:vAlign w:val="center"/>
          </w:tcPr>
          <w:p w14:paraId="645A34B4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</w:t>
            </w:r>
            <w:r w:rsidRPr="006D01E5">
              <w:rPr>
                <w:rFonts w:ascii="宋体" w:hAnsi="宋体"/>
                <w:sz w:val="18"/>
                <w:szCs w:val="20"/>
              </w:rPr>
              <w:t>et_Param</w:t>
            </w:r>
          </w:p>
        </w:tc>
        <w:tc>
          <w:tcPr>
            <w:tcW w:w="2126" w:type="dxa"/>
            <w:vAlign w:val="center"/>
          </w:tcPr>
          <w:p w14:paraId="73A4B9ED" w14:textId="20CB45EF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用于</w:t>
            </w:r>
            <w:r w:rsidR="006F4A1B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回复命令内容</w:t>
            </w:r>
          </w:p>
        </w:tc>
        <w:tc>
          <w:tcPr>
            <w:tcW w:w="851" w:type="dxa"/>
            <w:vAlign w:val="center"/>
          </w:tcPr>
          <w:p w14:paraId="117D9F74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1~255</w:t>
            </w:r>
          </w:p>
        </w:tc>
        <w:tc>
          <w:tcPr>
            <w:tcW w:w="4361" w:type="dxa"/>
            <w:vAlign w:val="center"/>
          </w:tcPr>
          <w:p w14:paraId="1B5ADD6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本命令为获取时回复，针对G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et_Command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返回对应内容。</w:t>
            </w:r>
          </w:p>
          <w:p w14:paraId="07ECEECC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 xml:space="preserve"> G</w:t>
            </w:r>
            <w:r w:rsidRPr="006D01E5">
              <w:rPr>
                <w:rFonts w:ascii="宋体" w:hAnsi="宋体"/>
                <w:sz w:val="18"/>
                <w:szCs w:val="20"/>
              </w:rPr>
              <w:t>et_Command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的参数，命令范围：0</w:t>
            </w:r>
            <w:r w:rsidRPr="006D01E5">
              <w:rPr>
                <w:rFonts w:ascii="宋体" w:hAnsi="宋体"/>
                <w:sz w:val="18"/>
                <w:szCs w:val="20"/>
              </w:rPr>
              <w:t>~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0x</w:t>
            </w:r>
            <w:r w:rsidRPr="006D01E5">
              <w:rPr>
                <w:rFonts w:ascii="宋体" w:hAnsi="宋体"/>
                <w:sz w:val="18"/>
                <w:szCs w:val="20"/>
              </w:rPr>
              <w:t>BF</w:t>
            </w:r>
          </w:p>
          <w:p w14:paraId="2791BFEF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B[1</w:t>
            </w:r>
            <w:r w:rsidRPr="006D01E5">
              <w:rPr>
                <w:rFonts w:ascii="宋体" w:hAnsi="宋体"/>
                <w:sz w:val="18"/>
                <w:szCs w:val="20"/>
              </w:rPr>
              <w:t>]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~B[</w:t>
            </w:r>
            <w:r w:rsidRPr="006D01E5">
              <w:rPr>
                <w:rFonts w:ascii="宋体" w:hAnsi="宋体"/>
                <w:sz w:val="18"/>
                <w:szCs w:val="20"/>
              </w:rPr>
              <w:t>255]=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参数内容</w:t>
            </w:r>
          </w:p>
        </w:tc>
      </w:tr>
      <w:tr w:rsidR="0013181F" w:rsidRPr="006D01E5" w14:paraId="5232068E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5D9C914E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C2</w:t>
            </w:r>
          </w:p>
        </w:tc>
        <w:tc>
          <w:tcPr>
            <w:tcW w:w="1578" w:type="dxa"/>
            <w:vAlign w:val="center"/>
          </w:tcPr>
          <w:p w14:paraId="5A7F414A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</w:t>
            </w:r>
            <w:r w:rsidRPr="006D01E5">
              <w:rPr>
                <w:rFonts w:ascii="宋体" w:hAnsi="宋体"/>
                <w:sz w:val="18"/>
                <w:szCs w:val="20"/>
              </w:rPr>
              <w:t>et_Keys</w:t>
            </w:r>
          </w:p>
        </w:tc>
        <w:tc>
          <w:tcPr>
            <w:tcW w:w="2126" w:type="dxa"/>
            <w:vAlign w:val="center"/>
          </w:tcPr>
          <w:p w14:paraId="5EF8998F" w14:textId="2D52B97F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用于</w:t>
            </w:r>
            <w:r w:rsidR="00453B15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向上位机发送按键</w:t>
            </w:r>
          </w:p>
        </w:tc>
        <w:tc>
          <w:tcPr>
            <w:tcW w:w="851" w:type="dxa"/>
            <w:vAlign w:val="center"/>
          </w:tcPr>
          <w:p w14:paraId="0227EF73" w14:textId="77777777" w:rsidR="0013181F" w:rsidRPr="006D01E5" w:rsidRDefault="00000000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1~255</w:t>
            </w:r>
          </w:p>
        </w:tc>
        <w:tc>
          <w:tcPr>
            <w:tcW w:w="4361" w:type="dxa"/>
            <w:vAlign w:val="center"/>
          </w:tcPr>
          <w:p w14:paraId="5119C2DA" w14:textId="1D5C0A98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本命令为</w:t>
            </w:r>
            <w:r w:rsidR="00334B9F" w:rsidRPr="006D01E5">
              <w:rPr>
                <w:rFonts w:ascii="宋体" w:hAnsi="宋体" w:hint="eastAsia"/>
                <w:sz w:val="18"/>
                <w:szCs w:val="20"/>
              </w:rPr>
              <w:t>DSP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主动发起，用于向上位机发送按键值及按键状态。</w:t>
            </w:r>
          </w:p>
          <w:p w14:paraId="6455084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 xml:space="preserve">B[0]= 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按键状态</w:t>
            </w:r>
          </w:p>
          <w:p w14:paraId="2D2A750A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 xml:space="preserve">B[0]=0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按键释放</w:t>
            </w:r>
          </w:p>
          <w:p w14:paraId="50D8C8CA" w14:textId="77777777" w:rsidR="0013181F" w:rsidRPr="006D01E5" w:rsidRDefault="00000000">
            <w:pPr>
              <w:ind w:firstLineChars="200"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按键按下</w:t>
            </w:r>
          </w:p>
          <w:p w14:paraId="279BC427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B[1]=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 xml:space="preserve"> 按键值</w:t>
            </w:r>
          </w:p>
          <w:p w14:paraId="1DC0CCAF" w14:textId="77777777" w:rsidR="0013181F" w:rsidRPr="006D01E5" w:rsidRDefault="00000000">
            <w:pPr>
              <w:ind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]=0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PLAY/PAUSE</w:t>
            </w:r>
          </w:p>
          <w:p w14:paraId="0879181D" w14:textId="77777777" w:rsidR="0013181F" w:rsidRPr="006D01E5" w:rsidRDefault="00000000">
            <w:pPr>
              <w:ind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]=1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 w:hint="eastAsia"/>
                <w:sz w:val="18"/>
                <w:szCs w:val="20"/>
              </w:rPr>
              <w:t>VOL</w:t>
            </w:r>
            <w:r w:rsidRPr="006D01E5">
              <w:rPr>
                <w:rFonts w:ascii="宋体" w:hAnsi="宋体"/>
                <w:sz w:val="18"/>
                <w:szCs w:val="20"/>
              </w:rPr>
              <w:t>+</w:t>
            </w:r>
          </w:p>
          <w:p w14:paraId="289ECF67" w14:textId="77777777" w:rsidR="0013181F" w:rsidRPr="006D01E5" w:rsidRDefault="00000000">
            <w:pPr>
              <w:ind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]=2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>VOL-</w:t>
            </w:r>
          </w:p>
          <w:p w14:paraId="6F87651A" w14:textId="77777777" w:rsidR="0013181F" w:rsidRPr="006D01E5" w:rsidRDefault="00000000">
            <w:pPr>
              <w:ind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]=3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>ANC ON</w:t>
            </w:r>
          </w:p>
          <w:p w14:paraId="383E899C" w14:textId="77777777" w:rsidR="0013181F" w:rsidRPr="006D01E5" w:rsidRDefault="00000000">
            <w:pPr>
              <w:ind w:firstLine="360"/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</w:t>
            </w:r>
            <w:r w:rsidRPr="006D01E5">
              <w:rPr>
                <w:rFonts w:ascii="宋体" w:hAnsi="宋体" w:hint="eastAsia"/>
                <w:sz w:val="18"/>
                <w:szCs w:val="20"/>
              </w:rPr>
              <w:t>1</w:t>
            </w:r>
            <w:r w:rsidRPr="006D01E5">
              <w:rPr>
                <w:rFonts w:ascii="宋体" w:hAnsi="宋体"/>
                <w:sz w:val="18"/>
                <w:szCs w:val="20"/>
              </w:rPr>
              <w:t xml:space="preserve">]=4 </w:t>
            </w:r>
            <w:r w:rsidRPr="006D01E5">
              <w:rPr>
                <w:rFonts w:ascii="宋体" w:hAnsi="宋体"/>
                <w:sz w:val="18"/>
                <w:szCs w:val="20"/>
              </w:rPr>
              <w:sym w:font="Wingdings" w:char="F0E0"/>
            </w:r>
            <w:r w:rsidRPr="006D01E5">
              <w:rPr>
                <w:rFonts w:ascii="宋体" w:hAnsi="宋体"/>
                <w:sz w:val="18"/>
                <w:szCs w:val="20"/>
              </w:rPr>
              <w:t>ANC OFF</w:t>
            </w:r>
          </w:p>
        </w:tc>
      </w:tr>
      <w:tr w:rsidR="00105488" w:rsidRPr="006D01E5" w14:paraId="702FA24C" w14:textId="77777777" w:rsidTr="00C44E0A">
        <w:trPr>
          <w:trHeight w:val="274"/>
        </w:trPr>
        <w:tc>
          <w:tcPr>
            <w:tcW w:w="827" w:type="dxa"/>
            <w:vAlign w:val="center"/>
          </w:tcPr>
          <w:p w14:paraId="6D16B772" w14:textId="29920007" w:rsidR="00105488" w:rsidRPr="006D01E5" w:rsidRDefault="00105488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xC3</w:t>
            </w:r>
          </w:p>
        </w:tc>
        <w:tc>
          <w:tcPr>
            <w:tcW w:w="1578" w:type="dxa"/>
            <w:vAlign w:val="center"/>
          </w:tcPr>
          <w:p w14:paraId="1B888FA5" w14:textId="718D6E0C" w:rsidR="00105488" w:rsidRPr="006D01E5" w:rsidRDefault="00105488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</w:t>
            </w:r>
            <w:r w:rsidRPr="006D01E5">
              <w:rPr>
                <w:rFonts w:ascii="宋体" w:hAnsi="宋体"/>
                <w:sz w:val="18"/>
                <w:szCs w:val="20"/>
              </w:rPr>
              <w:t>et_DetStatus</w:t>
            </w:r>
          </w:p>
        </w:tc>
        <w:tc>
          <w:tcPr>
            <w:tcW w:w="2126" w:type="dxa"/>
            <w:vAlign w:val="center"/>
          </w:tcPr>
          <w:p w14:paraId="60FB70E6" w14:textId="3F1A368B" w:rsidR="00105488" w:rsidRPr="006D01E5" w:rsidRDefault="00105488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用于DSP向上位机发送检测状态</w:t>
            </w:r>
          </w:p>
        </w:tc>
        <w:tc>
          <w:tcPr>
            <w:tcW w:w="851" w:type="dxa"/>
            <w:vAlign w:val="center"/>
          </w:tcPr>
          <w:p w14:paraId="29271E18" w14:textId="31783709" w:rsidR="00105488" w:rsidRPr="006D01E5" w:rsidRDefault="001B1210">
            <w:pPr>
              <w:jc w:val="center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1</w:t>
            </w:r>
          </w:p>
        </w:tc>
        <w:tc>
          <w:tcPr>
            <w:tcW w:w="4361" w:type="dxa"/>
            <w:vAlign w:val="center"/>
          </w:tcPr>
          <w:p w14:paraId="579FD02D" w14:textId="77777777" w:rsidR="00105488" w:rsidRDefault="001B121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>
              <w:rPr>
                <w:rFonts w:ascii="宋体" w:hAnsi="宋体"/>
                <w:sz w:val="18"/>
                <w:szCs w:val="20"/>
              </w:rPr>
              <w:t>0</w:t>
            </w:r>
            <w:r>
              <w:rPr>
                <w:rFonts w:ascii="宋体" w:hAnsi="宋体" w:hint="eastAsia"/>
                <w:sz w:val="18"/>
                <w:szCs w:val="20"/>
              </w:rPr>
              <w:t>：AuxIn</w:t>
            </w:r>
          </w:p>
          <w:p w14:paraId="5CBA3FD4" w14:textId="659E1920" w:rsidR="001B1210" w:rsidRPr="006D01E5" w:rsidRDefault="001B121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/>
                <w:sz w:val="18"/>
                <w:szCs w:val="20"/>
              </w:rPr>
              <w:t>B[0]=</w:t>
            </w:r>
            <w:r>
              <w:rPr>
                <w:rFonts w:ascii="宋体" w:hAnsi="宋体"/>
                <w:sz w:val="18"/>
                <w:szCs w:val="20"/>
              </w:rPr>
              <w:t>1</w:t>
            </w:r>
            <w:r>
              <w:rPr>
                <w:rFonts w:ascii="宋体" w:hAnsi="宋体" w:hint="eastAsia"/>
                <w:sz w:val="18"/>
                <w:szCs w:val="20"/>
              </w:rPr>
              <w:t>：磁吸口</w:t>
            </w:r>
          </w:p>
        </w:tc>
      </w:tr>
      <w:tr w:rsidR="0013181F" w:rsidRPr="006D01E5" w14:paraId="038CAE37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64324A1A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x</w:t>
            </w: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E0</w:t>
            </w:r>
          </w:p>
        </w:tc>
        <w:tc>
          <w:tcPr>
            <w:tcW w:w="1578" w:type="dxa"/>
            <w:vAlign w:val="center"/>
          </w:tcPr>
          <w:p w14:paraId="7851C373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73C40437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41E2B27C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30E6064E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  <w:tr w:rsidR="0013181F" w:rsidRPr="006D01E5" w14:paraId="7740DC68" w14:textId="77777777" w:rsidTr="00C44E0A">
        <w:trPr>
          <w:trHeight w:val="285"/>
        </w:trPr>
        <w:tc>
          <w:tcPr>
            <w:tcW w:w="827" w:type="dxa"/>
            <w:vAlign w:val="center"/>
          </w:tcPr>
          <w:p w14:paraId="47041938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  <w:sz w:val="18"/>
                <w:szCs w:val="20"/>
              </w:rPr>
            </w:pPr>
            <w:r w:rsidRPr="006D01E5">
              <w:rPr>
                <w:rFonts w:ascii="宋体" w:hAnsi="宋体" w:hint="eastAsia"/>
                <w:b/>
                <w:bCs/>
                <w:sz w:val="18"/>
                <w:szCs w:val="20"/>
              </w:rPr>
              <w:t>0x</w:t>
            </w:r>
            <w:r w:rsidRPr="006D01E5">
              <w:rPr>
                <w:rFonts w:ascii="宋体" w:hAnsi="宋体"/>
                <w:b/>
                <w:bCs/>
                <w:sz w:val="18"/>
                <w:szCs w:val="20"/>
              </w:rPr>
              <w:t>FF</w:t>
            </w:r>
          </w:p>
        </w:tc>
        <w:tc>
          <w:tcPr>
            <w:tcW w:w="1578" w:type="dxa"/>
            <w:vAlign w:val="center"/>
          </w:tcPr>
          <w:p w14:paraId="03485DC0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Reserved</w:t>
            </w:r>
          </w:p>
        </w:tc>
        <w:tc>
          <w:tcPr>
            <w:tcW w:w="2126" w:type="dxa"/>
            <w:vAlign w:val="center"/>
          </w:tcPr>
          <w:p w14:paraId="0A415184" w14:textId="77777777" w:rsidR="0013181F" w:rsidRPr="006D01E5" w:rsidRDefault="00000000">
            <w:pPr>
              <w:rPr>
                <w:rFonts w:ascii="宋体" w:hAnsi="宋体"/>
                <w:sz w:val="18"/>
                <w:szCs w:val="20"/>
              </w:rPr>
            </w:pPr>
            <w:r w:rsidRPr="006D01E5">
              <w:rPr>
                <w:rFonts w:ascii="宋体" w:hAnsi="宋体"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06E0E25E" w14:textId="77777777" w:rsidR="0013181F" w:rsidRPr="006D01E5" w:rsidRDefault="0013181F">
            <w:pPr>
              <w:jc w:val="center"/>
              <w:rPr>
                <w:rFonts w:ascii="宋体" w:hAnsi="宋体"/>
                <w:sz w:val="18"/>
                <w:szCs w:val="20"/>
              </w:rPr>
            </w:pPr>
          </w:p>
        </w:tc>
        <w:tc>
          <w:tcPr>
            <w:tcW w:w="4361" w:type="dxa"/>
            <w:vAlign w:val="center"/>
          </w:tcPr>
          <w:p w14:paraId="7C58D719" w14:textId="77777777" w:rsidR="0013181F" w:rsidRPr="006D01E5" w:rsidRDefault="0013181F">
            <w:pPr>
              <w:rPr>
                <w:rFonts w:ascii="宋体" w:hAnsi="宋体"/>
                <w:sz w:val="18"/>
                <w:szCs w:val="20"/>
              </w:rPr>
            </w:pPr>
          </w:p>
        </w:tc>
      </w:tr>
    </w:tbl>
    <w:p w14:paraId="0E548489" w14:textId="5FFB54BD" w:rsidR="0013181F" w:rsidRPr="006D01E5" w:rsidRDefault="00000000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表</w:t>
      </w:r>
      <w:r w:rsidR="004828DF">
        <w:rPr>
          <w:rFonts w:ascii="宋体" w:hAnsi="宋体"/>
        </w:rPr>
        <w:t>4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SNC8600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Uart控制命令</w:t>
      </w:r>
    </w:p>
    <w:p w14:paraId="5B6D2DE5" w14:textId="59AA0295" w:rsidR="0013181F" w:rsidRPr="006D01E5" w:rsidRDefault="003B633B">
      <w:pPr>
        <w:pStyle w:val="4"/>
        <w:rPr>
          <w:rFonts w:ascii="宋体" w:hAnsi="宋体"/>
        </w:rPr>
      </w:pPr>
      <w:r>
        <w:rPr>
          <w:rFonts w:ascii="宋体" w:hAnsi="宋体"/>
        </w:rPr>
        <w:t>4.2.2.1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错误代码</w:t>
      </w:r>
    </w:p>
    <w:tbl>
      <w:tblPr>
        <w:tblStyle w:val="ab"/>
        <w:tblW w:w="9766" w:type="dxa"/>
        <w:tblLook w:val="04A0" w:firstRow="1" w:lastRow="0" w:firstColumn="1" w:lastColumn="0" w:noHBand="0" w:noVBand="1"/>
      </w:tblPr>
      <w:tblGrid>
        <w:gridCol w:w="2664"/>
        <w:gridCol w:w="7102"/>
      </w:tblGrid>
      <w:tr w:rsidR="0013181F" w:rsidRPr="006D01E5" w14:paraId="15C7BC2F" w14:textId="77777777" w:rsidTr="00FA7AE9">
        <w:trPr>
          <w:trHeight w:val="323"/>
        </w:trPr>
        <w:tc>
          <w:tcPr>
            <w:tcW w:w="2664" w:type="dxa"/>
            <w:shd w:val="clear" w:color="auto" w:fill="E7E6E6" w:themeFill="background2"/>
          </w:tcPr>
          <w:p w14:paraId="068697E4" w14:textId="77777777" w:rsidR="0013181F" w:rsidRPr="006D01E5" w:rsidRDefault="00000000">
            <w:pPr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Error</w:t>
            </w:r>
            <w:r w:rsidRPr="006D01E5">
              <w:rPr>
                <w:rFonts w:ascii="宋体" w:hAnsi="宋体"/>
                <w:b/>
                <w:bCs/>
              </w:rPr>
              <w:t xml:space="preserve"> </w:t>
            </w:r>
            <w:r w:rsidRPr="006D01E5">
              <w:rPr>
                <w:rFonts w:ascii="宋体" w:hAnsi="宋体" w:hint="eastAsia"/>
                <w:b/>
                <w:bCs/>
              </w:rPr>
              <w:t>code</w:t>
            </w:r>
          </w:p>
        </w:tc>
        <w:tc>
          <w:tcPr>
            <w:tcW w:w="7102" w:type="dxa"/>
            <w:shd w:val="clear" w:color="auto" w:fill="E7E6E6" w:themeFill="background2"/>
          </w:tcPr>
          <w:p w14:paraId="747DB64E" w14:textId="77777777" w:rsidR="0013181F" w:rsidRPr="006D01E5" w:rsidRDefault="00000000">
            <w:pPr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错误说明</w:t>
            </w:r>
          </w:p>
        </w:tc>
      </w:tr>
      <w:tr w:rsidR="0013181F" w:rsidRPr="006D01E5" w14:paraId="44B22666" w14:textId="77777777" w:rsidTr="00FA7AE9">
        <w:trPr>
          <w:trHeight w:val="323"/>
        </w:trPr>
        <w:tc>
          <w:tcPr>
            <w:tcW w:w="2664" w:type="dxa"/>
          </w:tcPr>
          <w:p w14:paraId="2A8B15A4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0x</w:t>
            </w:r>
            <w:r w:rsidRPr="006D01E5">
              <w:rPr>
                <w:rFonts w:ascii="宋体" w:hAnsi="宋体"/>
              </w:rPr>
              <w:t>00000002</w:t>
            </w:r>
          </w:p>
        </w:tc>
        <w:tc>
          <w:tcPr>
            <w:tcW w:w="7102" w:type="dxa"/>
          </w:tcPr>
          <w:p w14:paraId="34CA01C1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命令错误，如超出定义的命令范围，则报此错误</w:t>
            </w:r>
          </w:p>
        </w:tc>
      </w:tr>
      <w:tr w:rsidR="0013181F" w:rsidRPr="006D01E5" w14:paraId="2FC8F3B2" w14:textId="77777777" w:rsidTr="00FA7AE9">
        <w:trPr>
          <w:trHeight w:val="334"/>
        </w:trPr>
        <w:tc>
          <w:tcPr>
            <w:tcW w:w="2664" w:type="dxa"/>
          </w:tcPr>
          <w:p w14:paraId="0177F65E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lastRenderedPageBreak/>
              <w:t>0</w:t>
            </w:r>
            <w:r w:rsidRPr="006D01E5">
              <w:rPr>
                <w:rFonts w:ascii="宋体" w:hAnsi="宋体"/>
              </w:rPr>
              <w:t>x00000004</w:t>
            </w:r>
          </w:p>
        </w:tc>
        <w:tc>
          <w:tcPr>
            <w:tcW w:w="7102" w:type="dxa"/>
          </w:tcPr>
          <w:p w14:paraId="7233296B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不识别的命令，如保留的命令</w:t>
            </w:r>
          </w:p>
        </w:tc>
      </w:tr>
      <w:tr w:rsidR="0013181F" w:rsidRPr="006D01E5" w14:paraId="2A78EC58" w14:textId="77777777" w:rsidTr="00FA7AE9">
        <w:trPr>
          <w:trHeight w:val="323"/>
        </w:trPr>
        <w:tc>
          <w:tcPr>
            <w:tcW w:w="2664" w:type="dxa"/>
          </w:tcPr>
          <w:p w14:paraId="4B39C26A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0x</w:t>
            </w:r>
            <w:r w:rsidRPr="006D01E5">
              <w:rPr>
                <w:rFonts w:ascii="宋体" w:hAnsi="宋体"/>
              </w:rPr>
              <w:t>00000008</w:t>
            </w:r>
          </w:p>
        </w:tc>
        <w:tc>
          <w:tcPr>
            <w:tcW w:w="7102" w:type="dxa"/>
          </w:tcPr>
          <w:p w14:paraId="01E432AE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参数长度超出最大长度限制时</w:t>
            </w:r>
          </w:p>
        </w:tc>
      </w:tr>
      <w:tr w:rsidR="0013181F" w:rsidRPr="006D01E5" w14:paraId="0BCBBBBA" w14:textId="77777777" w:rsidTr="00FA7AE9">
        <w:trPr>
          <w:trHeight w:val="323"/>
        </w:trPr>
        <w:tc>
          <w:tcPr>
            <w:tcW w:w="2664" w:type="dxa"/>
          </w:tcPr>
          <w:p w14:paraId="7C0FA91C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0x</w:t>
            </w:r>
            <w:r w:rsidRPr="006D01E5">
              <w:rPr>
                <w:rFonts w:ascii="宋体" w:hAnsi="宋体"/>
              </w:rPr>
              <w:t>00000010</w:t>
            </w:r>
          </w:p>
        </w:tc>
        <w:tc>
          <w:tcPr>
            <w:tcW w:w="7102" w:type="dxa"/>
          </w:tcPr>
          <w:p w14:paraId="7FD79067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C</w:t>
            </w:r>
            <w:r w:rsidRPr="006D01E5">
              <w:rPr>
                <w:rFonts w:ascii="宋体" w:hAnsi="宋体"/>
              </w:rPr>
              <w:t>hecksum</w:t>
            </w:r>
            <w:r w:rsidRPr="006D01E5">
              <w:rPr>
                <w:rFonts w:ascii="宋体" w:hAnsi="宋体" w:hint="eastAsia"/>
              </w:rPr>
              <w:t>计算失败</w:t>
            </w:r>
          </w:p>
        </w:tc>
      </w:tr>
      <w:tr w:rsidR="0013181F" w:rsidRPr="006D01E5" w14:paraId="65AF510D" w14:textId="77777777" w:rsidTr="00FA7AE9">
        <w:trPr>
          <w:trHeight w:val="334"/>
        </w:trPr>
        <w:tc>
          <w:tcPr>
            <w:tcW w:w="2664" w:type="dxa"/>
          </w:tcPr>
          <w:p w14:paraId="21ED8F3C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0x</w:t>
            </w:r>
            <w:r w:rsidRPr="006D01E5">
              <w:rPr>
                <w:rFonts w:ascii="宋体" w:hAnsi="宋体"/>
              </w:rPr>
              <w:t>00000020</w:t>
            </w:r>
          </w:p>
        </w:tc>
        <w:tc>
          <w:tcPr>
            <w:tcW w:w="7102" w:type="dxa"/>
          </w:tcPr>
          <w:p w14:paraId="319CC145" w14:textId="77777777" w:rsidR="0013181F" w:rsidRPr="006D01E5" w:rsidRDefault="0013181F">
            <w:pPr>
              <w:rPr>
                <w:rFonts w:ascii="宋体" w:hAnsi="宋体"/>
              </w:rPr>
            </w:pPr>
          </w:p>
        </w:tc>
      </w:tr>
      <w:tr w:rsidR="0013181F" w:rsidRPr="006D01E5" w14:paraId="683429A5" w14:textId="77777777" w:rsidTr="00FA7AE9">
        <w:trPr>
          <w:trHeight w:val="647"/>
        </w:trPr>
        <w:tc>
          <w:tcPr>
            <w:tcW w:w="2664" w:type="dxa"/>
          </w:tcPr>
          <w:p w14:paraId="11C54986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x00000040</w:t>
            </w:r>
          </w:p>
        </w:tc>
        <w:tc>
          <w:tcPr>
            <w:tcW w:w="7102" w:type="dxa"/>
          </w:tcPr>
          <w:p w14:paraId="58A25F70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参数错误，根据每个命令的内容判断参数的有效范围，超出有效范围则认为参数错误</w:t>
            </w:r>
          </w:p>
        </w:tc>
      </w:tr>
      <w:tr w:rsidR="0013181F" w:rsidRPr="006D01E5" w14:paraId="142DAA64" w14:textId="77777777" w:rsidTr="00FA7AE9">
        <w:trPr>
          <w:trHeight w:val="323"/>
        </w:trPr>
        <w:tc>
          <w:tcPr>
            <w:tcW w:w="2664" w:type="dxa"/>
          </w:tcPr>
          <w:p w14:paraId="342E969A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0</w:t>
            </w:r>
            <w:r w:rsidRPr="006D01E5">
              <w:rPr>
                <w:rFonts w:ascii="宋体" w:hAnsi="宋体"/>
              </w:rPr>
              <w:t>x00000080</w:t>
            </w:r>
          </w:p>
        </w:tc>
        <w:tc>
          <w:tcPr>
            <w:tcW w:w="7102" w:type="dxa"/>
          </w:tcPr>
          <w:p w14:paraId="7A546EDA" w14:textId="77777777" w:rsidR="0013181F" w:rsidRPr="006D01E5" w:rsidRDefault="00000000">
            <w:pPr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CRC验证失败</w:t>
            </w:r>
          </w:p>
        </w:tc>
      </w:tr>
      <w:tr w:rsidR="0013181F" w:rsidRPr="006D01E5" w14:paraId="2A4714D1" w14:textId="77777777" w:rsidTr="00FA7AE9">
        <w:trPr>
          <w:trHeight w:val="323"/>
        </w:trPr>
        <w:tc>
          <w:tcPr>
            <w:tcW w:w="2664" w:type="dxa"/>
          </w:tcPr>
          <w:p w14:paraId="36EE8849" w14:textId="77777777" w:rsidR="0013181F" w:rsidRPr="006D01E5" w:rsidRDefault="0013181F"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 w14:paraId="77EF16B5" w14:textId="77777777" w:rsidR="0013181F" w:rsidRPr="006D01E5" w:rsidRDefault="0013181F">
            <w:pPr>
              <w:rPr>
                <w:rFonts w:ascii="宋体" w:hAnsi="宋体"/>
              </w:rPr>
            </w:pPr>
          </w:p>
        </w:tc>
      </w:tr>
      <w:tr w:rsidR="0013181F" w:rsidRPr="006D01E5" w14:paraId="41CF6A8A" w14:textId="77777777" w:rsidTr="00FA7AE9">
        <w:trPr>
          <w:trHeight w:val="334"/>
        </w:trPr>
        <w:tc>
          <w:tcPr>
            <w:tcW w:w="2664" w:type="dxa"/>
          </w:tcPr>
          <w:p w14:paraId="03F66188" w14:textId="77777777" w:rsidR="0013181F" w:rsidRPr="006D01E5" w:rsidRDefault="0013181F"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 w14:paraId="1E085C73" w14:textId="77777777" w:rsidR="0013181F" w:rsidRPr="006D01E5" w:rsidRDefault="0013181F">
            <w:pPr>
              <w:rPr>
                <w:rFonts w:ascii="宋体" w:hAnsi="宋体"/>
              </w:rPr>
            </w:pPr>
          </w:p>
        </w:tc>
      </w:tr>
      <w:tr w:rsidR="0013181F" w:rsidRPr="006D01E5" w14:paraId="01E7B53D" w14:textId="77777777" w:rsidTr="00FA7AE9">
        <w:trPr>
          <w:trHeight w:val="323"/>
        </w:trPr>
        <w:tc>
          <w:tcPr>
            <w:tcW w:w="2664" w:type="dxa"/>
          </w:tcPr>
          <w:p w14:paraId="4D3703E7" w14:textId="77777777" w:rsidR="0013181F" w:rsidRPr="006D01E5" w:rsidRDefault="0013181F">
            <w:pPr>
              <w:rPr>
                <w:rFonts w:ascii="宋体" w:hAnsi="宋体"/>
              </w:rPr>
            </w:pPr>
          </w:p>
        </w:tc>
        <w:tc>
          <w:tcPr>
            <w:tcW w:w="7102" w:type="dxa"/>
          </w:tcPr>
          <w:p w14:paraId="529D919A" w14:textId="77777777" w:rsidR="0013181F" w:rsidRPr="006D01E5" w:rsidRDefault="0013181F">
            <w:pPr>
              <w:rPr>
                <w:rFonts w:ascii="宋体" w:hAnsi="宋体"/>
              </w:rPr>
            </w:pPr>
          </w:p>
        </w:tc>
      </w:tr>
    </w:tbl>
    <w:p w14:paraId="4761DEFE" w14:textId="526E39B8" w:rsidR="004828DF" w:rsidRPr="006D01E5" w:rsidRDefault="004828DF" w:rsidP="004828DF">
      <w:pPr>
        <w:pStyle w:val="af0"/>
        <w:rPr>
          <w:rFonts w:ascii="宋体" w:hAnsi="宋体"/>
        </w:rPr>
      </w:pPr>
      <w:r w:rsidRPr="006D01E5">
        <w:rPr>
          <w:rFonts w:ascii="宋体" w:hAnsi="宋体" w:hint="eastAsia"/>
        </w:rPr>
        <w:t>表</w:t>
      </w:r>
      <w:r>
        <w:rPr>
          <w:rFonts w:ascii="宋体" w:hAnsi="宋体"/>
        </w:rPr>
        <w:t>5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Uart</w:t>
      </w:r>
      <w:r>
        <w:rPr>
          <w:rFonts w:ascii="宋体" w:hAnsi="宋体" w:hint="eastAsia"/>
        </w:rPr>
        <w:t>错误代码</w:t>
      </w:r>
    </w:p>
    <w:p w14:paraId="4A027D19" w14:textId="179A06E6" w:rsidR="0013181F" w:rsidRPr="006D01E5" w:rsidRDefault="003B633B">
      <w:pPr>
        <w:pStyle w:val="4"/>
        <w:rPr>
          <w:rFonts w:ascii="宋体" w:hAnsi="宋体"/>
        </w:rPr>
      </w:pPr>
      <w:r>
        <w:rPr>
          <w:rFonts w:ascii="宋体" w:hAnsi="宋体"/>
        </w:rPr>
        <w:t>4</w:t>
      </w:r>
      <w:r w:rsidRPr="006D01E5">
        <w:rPr>
          <w:rFonts w:ascii="宋体" w:hAnsi="宋体" w:hint="eastAsia"/>
        </w:rPr>
        <w:t>.2.2.2命令举例</w:t>
      </w:r>
    </w:p>
    <w:p w14:paraId="5C85F81B" w14:textId="412D0AED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上位机查询</w:t>
      </w:r>
      <w:r w:rsidRPr="006D01E5">
        <w:rPr>
          <w:rFonts w:ascii="宋体" w:hAnsi="宋体"/>
        </w:rPr>
        <w:t>SNC8</w:t>
      </w:r>
      <w:r w:rsidR="009F24FB" w:rsidRPr="006D01E5">
        <w:rPr>
          <w:rFonts w:ascii="宋体" w:hAnsi="宋体" w:hint="eastAsia"/>
        </w:rPr>
        <w:t>xDSP的</w:t>
      </w:r>
      <w:r w:rsidRPr="006D01E5">
        <w:rPr>
          <w:rFonts w:ascii="宋体" w:hAnsi="宋体" w:hint="eastAsia"/>
        </w:rPr>
        <w:t>初始化状态：</w:t>
      </w:r>
    </w:p>
    <w:p w14:paraId="1A8BFD5A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FA,0xAF,0x10,0x0</w:t>
      </w:r>
      <w:r w:rsidRPr="006D01E5">
        <w:rPr>
          <w:rFonts w:ascii="宋体" w:hAnsi="宋体" w:hint="eastAsia"/>
        </w:rPr>
        <w:t>0</w:t>
      </w:r>
      <w:r w:rsidRPr="006D01E5">
        <w:rPr>
          <w:rFonts w:ascii="宋体" w:hAnsi="宋体"/>
        </w:rPr>
        <w:t>,0x4</w:t>
      </w:r>
      <w:r w:rsidRPr="006D01E5">
        <w:rPr>
          <w:rFonts w:ascii="宋体" w:hAnsi="宋体" w:hint="eastAsia"/>
        </w:rPr>
        <w:t>6</w:t>
      </w:r>
    </w:p>
    <w:p w14:paraId="07831B7F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</w:rPr>
        <w:t>SNC8600</w:t>
      </w:r>
      <w:r w:rsidRPr="006D01E5">
        <w:rPr>
          <w:rFonts w:ascii="宋体" w:hAnsi="宋体" w:hint="eastAsia"/>
        </w:rPr>
        <w:t>正常运行之后回复如下：</w:t>
      </w:r>
    </w:p>
    <w:p w14:paraId="4BC29AA6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</w:t>
      </w:r>
      <w:r w:rsidRPr="006D01E5">
        <w:rPr>
          <w:rFonts w:ascii="宋体" w:hAnsi="宋体"/>
        </w:rPr>
        <w:t>0,0x0</w:t>
      </w:r>
      <w:r w:rsidRPr="006D01E5">
        <w:rPr>
          <w:rFonts w:ascii="宋体" w:hAnsi="宋体" w:hint="eastAsia"/>
        </w:rPr>
        <w:t>2</w:t>
      </w:r>
      <w:r w:rsidRPr="006D01E5">
        <w:rPr>
          <w:rFonts w:ascii="宋体" w:hAnsi="宋体"/>
        </w:rPr>
        <w:t>,0x10,0x00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0x85</w:t>
      </w:r>
    </w:p>
    <w:p w14:paraId="03B39F09" w14:textId="77777777" w:rsidR="0013181F" w:rsidRPr="006D01E5" w:rsidRDefault="0013181F">
      <w:pPr>
        <w:rPr>
          <w:rFonts w:ascii="宋体" w:hAnsi="宋体"/>
        </w:rPr>
      </w:pPr>
    </w:p>
    <w:p w14:paraId="1CE8CFBF" w14:textId="1A6E158A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上位机获取</w:t>
      </w:r>
      <w:r w:rsidR="009F24FB" w:rsidRPr="006D01E5">
        <w:rPr>
          <w:rFonts w:ascii="宋体" w:hAnsi="宋体"/>
        </w:rPr>
        <w:t>SNC8</w:t>
      </w:r>
      <w:r w:rsidR="009F24FB" w:rsidRPr="006D01E5">
        <w:rPr>
          <w:rFonts w:ascii="宋体" w:hAnsi="宋体" w:hint="eastAsia"/>
        </w:rPr>
        <w:t>xDSP的</w:t>
      </w:r>
      <w:r w:rsidRPr="006D01E5">
        <w:rPr>
          <w:rFonts w:ascii="宋体" w:hAnsi="宋体" w:hint="eastAsia"/>
        </w:rPr>
        <w:t>当前音量时：</w:t>
      </w:r>
    </w:p>
    <w:p w14:paraId="2A76A40F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FA,0xAF,0x1</w:t>
      </w:r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>,0x01,0x</w:t>
      </w:r>
      <w:r w:rsidRPr="006D01E5">
        <w:rPr>
          <w:rFonts w:ascii="宋体" w:hAnsi="宋体" w:hint="eastAsia"/>
        </w:rPr>
        <w:t>A</w:t>
      </w:r>
      <w:r w:rsidRPr="006D01E5">
        <w:rPr>
          <w:rFonts w:ascii="宋体" w:hAnsi="宋体"/>
        </w:rPr>
        <w:t>2,0x39</w:t>
      </w:r>
    </w:p>
    <w:p w14:paraId="2480ACD7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</w:rPr>
        <w:t>SNC8600</w:t>
      </w:r>
      <w:r w:rsidRPr="006D01E5">
        <w:rPr>
          <w:rFonts w:ascii="宋体" w:hAnsi="宋体" w:hint="eastAsia"/>
        </w:rPr>
        <w:t>回复当前音量值(假设为</w:t>
      </w:r>
      <w:r w:rsidRPr="006D01E5">
        <w:rPr>
          <w:rFonts w:ascii="宋体" w:hAnsi="宋体"/>
        </w:rPr>
        <w:t>0x12)</w:t>
      </w:r>
      <w:r w:rsidRPr="006D01E5">
        <w:rPr>
          <w:rFonts w:ascii="宋体" w:hAnsi="宋体" w:hint="eastAsia"/>
        </w:rPr>
        <w:t>：</w:t>
      </w:r>
    </w:p>
    <w:p w14:paraId="77738254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</w:t>
      </w:r>
      <w:r w:rsidRPr="006D01E5">
        <w:rPr>
          <w:rFonts w:ascii="宋体" w:hAnsi="宋体"/>
        </w:rPr>
        <w:t>0,0x0</w:t>
      </w:r>
      <w:r w:rsidRPr="006D01E5">
        <w:rPr>
          <w:rFonts w:ascii="宋体" w:hAnsi="宋体" w:hint="eastAsia"/>
        </w:rPr>
        <w:t>2</w:t>
      </w:r>
      <w:r w:rsidRPr="006D01E5">
        <w:rPr>
          <w:rFonts w:ascii="宋体" w:hAnsi="宋体"/>
        </w:rPr>
        <w:t>,0x1</w:t>
      </w:r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>,0x00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0x8</w:t>
      </w:r>
      <w:r w:rsidRPr="006D01E5">
        <w:rPr>
          <w:rFonts w:ascii="宋体" w:hAnsi="宋体" w:hint="eastAsia"/>
        </w:rPr>
        <w:t>4</w:t>
      </w:r>
    </w:p>
    <w:p w14:paraId="255BC2A2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C1</w:t>
      </w:r>
      <w:r w:rsidRPr="006D01E5">
        <w:rPr>
          <w:rFonts w:ascii="宋体" w:hAnsi="宋体"/>
        </w:rPr>
        <w:t>,0x02,0xA2,0x12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0xE0</w:t>
      </w:r>
    </w:p>
    <w:p w14:paraId="4C468CE7" w14:textId="77777777" w:rsidR="0013181F" w:rsidRPr="006D01E5" w:rsidRDefault="0013181F">
      <w:pPr>
        <w:rPr>
          <w:rFonts w:ascii="宋体" w:hAnsi="宋体"/>
        </w:rPr>
      </w:pPr>
    </w:p>
    <w:p w14:paraId="499861C5" w14:textId="7EC26AA3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上位机获取</w:t>
      </w:r>
      <w:r w:rsidR="002B7E8E" w:rsidRPr="006D01E5">
        <w:rPr>
          <w:rFonts w:ascii="宋体" w:hAnsi="宋体"/>
        </w:rPr>
        <w:t>SNC8</w:t>
      </w:r>
      <w:r w:rsidR="002B7E8E" w:rsidRPr="006D01E5">
        <w:rPr>
          <w:rFonts w:ascii="宋体" w:hAnsi="宋体" w:hint="eastAsia"/>
        </w:rPr>
        <w:t>xDSP的</w:t>
      </w:r>
      <w:r w:rsidRPr="006D01E5">
        <w:rPr>
          <w:rFonts w:ascii="宋体" w:hAnsi="宋体" w:hint="eastAsia"/>
        </w:rPr>
        <w:t>当前音量及静音状态时：</w:t>
      </w:r>
    </w:p>
    <w:p w14:paraId="75EB92F6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FA,0xAF,0x1</w:t>
      </w:r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>,0x0</w:t>
      </w:r>
      <w:r w:rsidRPr="006D01E5">
        <w:rPr>
          <w:rFonts w:ascii="宋体" w:hAnsi="宋体" w:hint="eastAsia"/>
        </w:rPr>
        <w:t>2</w:t>
      </w:r>
      <w:r w:rsidRPr="006D01E5">
        <w:rPr>
          <w:rFonts w:ascii="宋体" w:hAnsi="宋体"/>
        </w:rPr>
        <w:t>,0x</w:t>
      </w:r>
      <w:r w:rsidRPr="006D01E5">
        <w:rPr>
          <w:rFonts w:ascii="宋体" w:hAnsi="宋体" w:hint="eastAsia"/>
        </w:rPr>
        <w:t>A</w:t>
      </w:r>
      <w:r w:rsidRPr="006D01E5">
        <w:rPr>
          <w:rFonts w:ascii="宋体" w:hAnsi="宋体"/>
        </w:rPr>
        <w:t>1,0x</w:t>
      </w:r>
      <w:r w:rsidRPr="006D01E5">
        <w:rPr>
          <w:rFonts w:ascii="宋体" w:hAnsi="宋体" w:hint="eastAsia"/>
        </w:rPr>
        <w:t>A</w:t>
      </w:r>
      <w:r w:rsidRPr="006D01E5">
        <w:rPr>
          <w:rFonts w:ascii="宋体" w:hAnsi="宋体"/>
        </w:rPr>
        <w:t>2,0x01</w:t>
      </w:r>
    </w:p>
    <w:p w14:paraId="6971E3BF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</w:rPr>
        <w:t>SNC8600</w:t>
      </w:r>
      <w:r w:rsidRPr="006D01E5">
        <w:rPr>
          <w:rFonts w:ascii="宋体" w:hAnsi="宋体" w:hint="eastAsia"/>
        </w:rPr>
        <w:t>回复当前音量值(假设音量为</w:t>
      </w:r>
      <w:r w:rsidRPr="006D01E5">
        <w:rPr>
          <w:rFonts w:ascii="宋体" w:hAnsi="宋体"/>
        </w:rPr>
        <w:t>0x12</w:t>
      </w:r>
      <w:r w:rsidRPr="006D01E5">
        <w:rPr>
          <w:rFonts w:ascii="宋体" w:hAnsi="宋体" w:hint="eastAsia"/>
        </w:rPr>
        <w:t>，非静音</w:t>
      </w:r>
      <w:r w:rsidRPr="006D01E5">
        <w:rPr>
          <w:rFonts w:ascii="宋体" w:hAnsi="宋体"/>
        </w:rPr>
        <w:t>)</w:t>
      </w:r>
      <w:r w:rsidRPr="006D01E5">
        <w:rPr>
          <w:rFonts w:ascii="宋体" w:hAnsi="宋体" w:hint="eastAsia"/>
        </w:rPr>
        <w:t>：</w:t>
      </w:r>
    </w:p>
    <w:p w14:paraId="513B044E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</w:t>
      </w:r>
      <w:r w:rsidRPr="006D01E5">
        <w:rPr>
          <w:rFonts w:ascii="宋体" w:hAnsi="宋体"/>
        </w:rPr>
        <w:t>0,0x0</w:t>
      </w:r>
      <w:r w:rsidRPr="006D01E5">
        <w:rPr>
          <w:rFonts w:ascii="宋体" w:hAnsi="宋体" w:hint="eastAsia"/>
        </w:rPr>
        <w:t>2</w:t>
      </w:r>
      <w:r w:rsidRPr="006D01E5">
        <w:rPr>
          <w:rFonts w:ascii="宋体" w:hAnsi="宋体"/>
        </w:rPr>
        <w:t>,0x1</w:t>
      </w:r>
      <w:r w:rsidRPr="006D01E5">
        <w:rPr>
          <w:rFonts w:ascii="宋体" w:hAnsi="宋体" w:hint="eastAsia"/>
        </w:rPr>
        <w:t>1</w:t>
      </w:r>
      <w:r w:rsidRPr="006D01E5">
        <w:rPr>
          <w:rFonts w:ascii="宋体" w:hAnsi="宋体"/>
        </w:rPr>
        <w:t>,0x00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0x8</w:t>
      </w:r>
      <w:r w:rsidRPr="006D01E5">
        <w:rPr>
          <w:rFonts w:ascii="宋体" w:hAnsi="宋体" w:hint="eastAsia"/>
        </w:rPr>
        <w:t>4</w:t>
      </w:r>
    </w:p>
    <w:p w14:paraId="60211015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C1</w:t>
      </w:r>
      <w:r w:rsidRPr="006D01E5">
        <w:rPr>
          <w:rFonts w:ascii="宋体" w:hAnsi="宋体"/>
        </w:rPr>
        <w:t>,0x02,0xA1,0x00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</w:t>
      </w:r>
      <w:r w:rsidRPr="006D01E5">
        <w:rPr>
          <w:rFonts w:ascii="宋体" w:hAnsi="宋体" w:hint="eastAsia"/>
        </w:rPr>
        <w:t>F</w:t>
      </w:r>
      <w:r w:rsidRPr="006D01E5">
        <w:rPr>
          <w:rFonts w:ascii="宋体" w:hAnsi="宋体"/>
        </w:rPr>
        <w:t>3</w:t>
      </w:r>
    </w:p>
    <w:p w14:paraId="6F72D71C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 w:hint="eastAsia"/>
        </w:rPr>
        <w:t>0x</w:t>
      </w:r>
      <w:r w:rsidRPr="006D01E5">
        <w:rPr>
          <w:rFonts w:ascii="宋体" w:hAnsi="宋体"/>
        </w:rPr>
        <w:t>FA,0xAF,0x</w:t>
      </w:r>
      <w:r w:rsidRPr="006D01E5">
        <w:rPr>
          <w:rFonts w:ascii="宋体" w:hAnsi="宋体" w:hint="eastAsia"/>
        </w:rPr>
        <w:t>C1</w:t>
      </w:r>
      <w:r w:rsidRPr="006D01E5">
        <w:rPr>
          <w:rFonts w:ascii="宋体" w:hAnsi="宋体"/>
        </w:rPr>
        <w:t>,0x02,0xA2,0x12</w:t>
      </w:r>
      <w:r w:rsidRPr="006D01E5">
        <w:rPr>
          <w:rFonts w:ascii="宋体" w:hAnsi="宋体" w:hint="eastAsia"/>
        </w:rPr>
        <w:t>,</w:t>
      </w:r>
      <w:r w:rsidRPr="006D01E5">
        <w:rPr>
          <w:rFonts w:ascii="宋体" w:hAnsi="宋体"/>
        </w:rPr>
        <w:t>0xE0</w:t>
      </w:r>
    </w:p>
    <w:p w14:paraId="23B33314" w14:textId="77777777" w:rsidR="0013181F" w:rsidRPr="006D01E5" w:rsidRDefault="00000000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 w:rsidRPr="006D01E5">
        <w:rPr>
          <w:rFonts w:ascii="宋体" w:hAnsi="宋体"/>
        </w:rPr>
        <w:br w:type="page"/>
      </w:r>
    </w:p>
    <w:p w14:paraId="64C315A3" w14:textId="08D9B827" w:rsidR="0013181F" w:rsidRPr="006D01E5" w:rsidRDefault="000D5974" w:rsidP="000D5974">
      <w:pPr>
        <w:pStyle w:val="1"/>
        <w:rPr>
          <w:rFonts w:ascii="宋体" w:hAnsi="宋体"/>
        </w:rPr>
      </w:pPr>
      <w:bookmarkStart w:id="22" w:name="_Toc131446024"/>
      <w:r>
        <w:rPr>
          <w:rFonts w:ascii="宋体" w:hAnsi="宋体" w:hint="eastAsia"/>
        </w:rPr>
        <w:lastRenderedPageBreak/>
        <w:t>5</w:t>
      </w:r>
      <w:r w:rsidRPr="006D01E5">
        <w:rPr>
          <w:rFonts w:ascii="宋体" w:hAnsi="宋体" w:hint="eastAsia"/>
        </w:rPr>
        <w:t>应用框图</w:t>
      </w:r>
      <w:bookmarkEnd w:id="22"/>
    </w:p>
    <w:p w14:paraId="2B220188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  <w:highlight w:val="green"/>
        </w:rPr>
        <w:t>绿色信号线</w:t>
      </w:r>
      <w:r w:rsidRPr="006D01E5">
        <w:rPr>
          <w:rFonts w:ascii="宋体" w:eastAsia="宋体" w:hAnsi="宋体" w:hint="eastAsia"/>
        </w:rPr>
        <w:t>传输下行数据</w:t>
      </w:r>
    </w:p>
    <w:p w14:paraId="52A186C9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  <w:highlight w:val="yellow"/>
        </w:rPr>
        <w:t>黄色信号线</w:t>
      </w:r>
      <w:r w:rsidRPr="006D01E5">
        <w:rPr>
          <w:rFonts w:ascii="宋体" w:eastAsia="宋体" w:hAnsi="宋体" w:hint="eastAsia"/>
        </w:rPr>
        <w:t>传输上行数据</w:t>
      </w:r>
    </w:p>
    <w:p w14:paraId="19BCB8B2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数据采样率取决于主控</w:t>
      </w:r>
    </w:p>
    <w:p w14:paraId="780638D0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使用Uart通讯，波特率默认115200bps，可根据主控需求修改</w:t>
      </w:r>
    </w:p>
    <w:p w14:paraId="21BE6D97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使用I2C通讯，SNC</w:t>
      </w:r>
      <w:r w:rsidRPr="006D01E5">
        <w:rPr>
          <w:rFonts w:ascii="宋体" w:eastAsia="宋体" w:hAnsi="宋体"/>
        </w:rPr>
        <w:t>8600</w:t>
      </w:r>
      <w:r w:rsidRPr="006D01E5">
        <w:rPr>
          <w:rFonts w:ascii="宋体" w:eastAsia="宋体" w:hAnsi="宋体" w:hint="eastAsia"/>
        </w:rPr>
        <w:t>作为从模式</w:t>
      </w:r>
    </w:p>
    <w:p w14:paraId="217EEE3C" w14:textId="63FF2BFF" w:rsidR="0013181F" w:rsidRPr="006D01E5" w:rsidRDefault="000D5974">
      <w:pPr>
        <w:pStyle w:val="2"/>
        <w:rPr>
          <w:rFonts w:ascii="宋体" w:hAnsi="宋体"/>
        </w:rPr>
      </w:pPr>
      <w:bookmarkStart w:id="23" w:name="_Toc131446025"/>
      <w:r>
        <w:rPr>
          <w:rFonts w:ascii="宋体" w:hAnsi="宋体"/>
        </w:rPr>
        <w:t>5</w:t>
      </w:r>
      <w:r w:rsidRPr="006D01E5">
        <w:rPr>
          <w:rFonts w:ascii="宋体" w:hAnsi="宋体" w:hint="eastAsia"/>
        </w:rPr>
        <w:t>.1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单耳蓝牙耳机应用</w:t>
      </w:r>
      <w:bookmarkEnd w:id="23"/>
    </w:p>
    <w:p w14:paraId="1D862600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090D6786" wp14:editId="6249261E">
            <wp:extent cx="5274310" cy="1374775"/>
            <wp:effectExtent l="0" t="0" r="254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C4D" w14:textId="77777777" w:rsidR="0013181F" w:rsidRPr="006D01E5" w:rsidRDefault="0013181F">
      <w:pPr>
        <w:rPr>
          <w:rFonts w:ascii="宋体" w:hAnsi="宋体"/>
        </w:rPr>
      </w:pPr>
    </w:p>
    <w:p w14:paraId="67B508B1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Bluetooth保持输出立体声音频</w:t>
      </w:r>
    </w:p>
    <w:p w14:paraId="271B5C86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DAC输出立体声信号，speaker接于DAC左声道</w:t>
      </w:r>
    </w:p>
    <w:p w14:paraId="5FB93B92" w14:textId="4F2C89A5" w:rsidR="0013181F" w:rsidRPr="006D01E5" w:rsidRDefault="000D5974">
      <w:pPr>
        <w:pStyle w:val="2"/>
        <w:rPr>
          <w:rFonts w:ascii="宋体" w:hAnsi="宋体"/>
        </w:rPr>
      </w:pPr>
      <w:bookmarkStart w:id="24" w:name="_Toc131446026"/>
      <w:r>
        <w:rPr>
          <w:rFonts w:ascii="宋体" w:hAnsi="宋体"/>
        </w:rPr>
        <w:t>5.</w:t>
      </w:r>
      <w:r w:rsidRPr="006D01E5">
        <w:rPr>
          <w:rFonts w:ascii="宋体" w:hAnsi="宋体"/>
        </w:rPr>
        <w:t xml:space="preserve">2 </w:t>
      </w:r>
      <w:r w:rsidRPr="006D01E5">
        <w:rPr>
          <w:rFonts w:ascii="宋体" w:hAnsi="宋体" w:hint="eastAsia"/>
        </w:rPr>
        <w:t>蓝牙</w:t>
      </w:r>
      <w:r w:rsidRPr="006D01E5">
        <w:rPr>
          <w:rFonts w:ascii="宋体" w:hAnsi="宋体"/>
        </w:rPr>
        <w:t>TWS</w:t>
      </w:r>
      <w:r w:rsidRPr="006D01E5">
        <w:rPr>
          <w:rFonts w:ascii="宋体" w:hAnsi="宋体" w:hint="eastAsia"/>
        </w:rPr>
        <w:t>耳机应用</w:t>
      </w:r>
      <w:bookmarkEnd w:id="24"/>
    </w:p>
    <w:p w14:paraId="602F4766" w14:textId="519749BA" w:rsidR="0013181F" w:rsidRPr="006D01E5" w:rsidRDefault="000D5974">
      <w:pPr>
        <w:pStyle w:val="3"/>
        <w:rPr>
          <w:rFonts w:ascii="宋体" w:hAnsi="宋体"/>
        </w:rPr>
      </w:pPr>
      <w:bookmarkStart w:id="25" w:name="_Toc131446027"/>
      <w:r>
        <w:rPr>
          <w:rFonts w:ascii="宋体" w:hAnsi="宋体"/>
        </w:rPr>
        <w:t>5</w:t>
      </w:r>
      <w:r w:rsidRPr="006D01E5">
        <w:rPr>
          <w:rFonts w:ascii="宋体" w:hAnsi="宋体" w:hint="eastAsia"/>
        </w:rPr>
        <w:t>.2.1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左声道</w:t>
      </w:r>
      <w:bookmarkEnd w:id="25"/>
    </w:p>
    <w:p w14:paraId="10D2FB75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2B482DB5" wp14:editId="0B0E464F">
            <wp:extent cx="5274310" cy="1374775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475" w14:textId="77777777" w:rsidR="0013181F" w:rsidRPr="006D01E5" w:rsidRDefault="0013181F">
      <w:pPr>
        <w:rPr>
          <w:rFonts w:ascii="宋体" w:hAnsi="宋体"/>
        </w:rPr>
      </w:pPr>
    </w:p>
    <w:p w14:paraId="33B744E3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Bluetooth保持输出立体声音频</w:t>
      </w:r>
    </w:p>
    <w:p w14:paraId="18DA7DC7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DAC输出立体声信号，speaker接于DAC左声道</w:t>
      </w:r>
    </w:p>
    <w:p w14:paraId="1117EF72" w14:textId="3C52F095" w:rsidR="0013181F" w:rsidRPr="006D01E5" w:rsidRDefault="000D5974">
      <w:pPr>
        <w:pStyle w:val="3"/>
        <w:rPr>
          <w:rFonts w:ascii="宋体" w:hAnsi="宋体"/>
        </w:rPr>
      </w:pPr>
      <w:bookmarkStart w:id="26" w:name="_Toc131446028"/>
      <w:r>
        <w:rPr>
          <w:rFonts w:ascii="宋体" w:hAnsi="宋体"/>
        </w:rPr>
        <w:lastRenderedPageBreak/>
        <w:t>5</w:t>
      </w:r>
      <w:r w:rsidRPr="006D01E5">
        <w:rPr>
          <w:rFonts w:ascii="宋体" w:hAnsi="宋体" w:hint="eastAsia"/>
        </w:rPr>
        <w:t>.2.2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右声道</w:t>
      </w:r>
      <w:bookmarkEnd w:id="26"/>
    </w:p>
    <w:p w14:paraId="5E49AC13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3DABF81A" wp14:editId="0959C827">
            <wp:extent cx="5274310" cy="1356995"/>
            <wp:effectExtent l="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2F91" w14:textId="77777777" w:rsidR="0013181F" w:rsidRPr="006D01E5" w:rsidRDefault="0013181F">
      <w:pPr>
        <w:rPr>
          <w:rFonts w:ascii="宋体" w:hAnsi="宋体"/>
        </w:rPr>
      </w:pPr>
    </w:p>
    <w:p w14:paraId="043C9F47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Bluetooth保持输出立体声音频</w:t>
      </w:r>
    </w:p>
    <w:p w14:paraId="24B712DA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DAC输出立体声信号，speaker接于DAC右声道</w:t>
      </w:r>
    </w:p>
    <w:p w14:paraId="1E5B078B" w14:textId="5EC62895" w:rsidR="0013181F" w:rsidRPr="006D01E5" w:rsidRDefault="009C32C8">
      <w:pPr>
        <w:pStyle w:val="2"/>
        <w:rPr>
          <w:rFonts w:ascii="宋体" w:hAnsi="宋体"/>
        </w:rPr>
      </w:pPr>
      <w:bookmarkStart w:id="27" w:name="_Toc131446029"/>
      <w:r>
        <w:rPr>
          <w:rFonts w:ascii="宋体" w:hAnsi="宋体"/>
        </w:rPr>
        <w:t>5</w:t>
      </w:r>
      <w:r w:rsidRPr="006D01E5">
        <w:rPr>
          <w:rFonts w:ascii="宋体" w:hAnsi="宋体" w:hint="eastAsia"/>
        </w:rPr>
        <w:t>.3蓝牙/USB Microphone阵列/音箱应用</w:t>
      </w:r>
      <w:bookmarkEnd w:id="27"/>
    </w:p>
    <w:p w14:paraId="253D2AE0" w14:textId="77777777" w:rsidR="0013181F" w:rsidRPr="006D01E5" w:rsidRDefault="00000000">
      <w:pPr>
        <w:rPr>
          <w:rFonts w:ascii="宋体" w:hAnsi="宋体"/>
        </w:rPr>
      </w:pPr>
      <w:r w:rsidRPr="006D01E5">
        <w:rPr>
          <w:rFonts w:ascii="宋体" w:hAnsi="宋体"/>
          <w:noProof/>
        </w:rPr>
        <w:drawing>
          <wp:inline distT="0" distB="0" distL="0" distR="0" wp14:anchorId="54603750" wp14:editId="0A36EC48">
            <wp:extent cx="5274310" cy="2197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2E0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Bluetooth保持输出立体声音频</w:t>
      </w:r>
    </w:p>
    <w:p w14:paraId="184F3A81" w14:textId="77777777" w:rsidR="0013181F" w:rsidRPr="006D01E5" w:rsidRDefault="00000000">
      <w:pPr>
        <w:pStyle w:val="af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D01E5">
        <w:rPr>
          <w:rFonts w:ascii="宋体" w:eastAsia="宋体" w:hAnsi="宋体" w:hint="eastAsia"/>
        </w:rPr>
        <w:t>DAC输出立体声信号，speaker通过AMP接DAC左右声道</w:t>
      </w:r>
    </w:p>
    <w:p w14:paraId="32841326" w14:textId="77777777" w:rsidR="0013181F" w:rsidRPr="006D01E5" w:rsidRDefault="0013181F">
      <w:pPr>
        <w:rPr>
          <w:rFonts w:ascii="宋体" w:hAnsi="宋体"/>
        </w:rPr>
      </w:pPr>
    </w:p>
    <w:p w14:paraId="0FDF59B2" w14:textId="77777777" w:rsidR="0013181F" w:rsidRPr="006D01E5" w:rsidRDefault="00000000">
      <w:pPr>
        <w:rPr>
          <w:rFonts w:ascii="宋体" w:hAnsi="宋体"/>
          <w:kern w:val="44"/>
          <w:sz w:val="44"/>
          <w:szCs w:val="44"/>
        </w:rPr>
      </w:pPr>
      <w:r w:rsidRPr="006D01E5">
        <w:rPr>
          <w:rFonts w:ascii="宋体" w:hAnsi="宋体"/>
        </w:rPr>
        <w:br w:type="page"/>
      </w:r>
    </w:p>
    <w:p w14:paraId="0680C0AF" w14:textId="4B150BE2" w:rsidR="0013181F" w:rsidRPr="006D01E5" w:rsidRDefault="00A05BD3">
      <w:pPr>
        <w:pStyle w:val="1"/>
        <w:rPr>
          <w:rFonts w:ascii="宋体" w:hAnsi="宋体"/>
        </w:rPr>
      </w:pPr>
      <w:bookmarkStart w:id="28" w:name="_Toc131446030"/>
      <w:r>
        <w:rPr>
          <w:rFonts w:ascii="宋体" w:hAnsi="宋体"/>
        </w:rPr>
        <w:lastRenderedPageBreak/>
        <w:t>6</w:t>
      </w:r>
      <w:r w:rsidRPr="006D01E5">
        <w:rPr>
          <w:rFonts w:ascii="宋体" w:hAnsi="宋体"/>
        </w:rPr>
        <w:t xml:space="preserve"> </w:t>
      </w:r>
      <w:r w:rsidRPr="006D01E5">
        <w:rPr>
          <w:rFonts w:ascii="宋体" w:hAnsi="宋体" w:hint="eastAsia"/>
        </w:rPr>
        <w:t>附录</w:t>
      </w:r>
      <w:bookmarkEnd w:id="28"/>
    </w:p>
    <w:p w14:paraId="146CA3D6" w14:textId="77777777" w:rsidR="0013181F" w:rsidRPr="006D01E5" w:rsidRDefault="00000000">
      <w:pPr>
        <w:pStyle w:val="2"/>
        <w:rPr>
          <w:rFonts w:ascii="宋体" w:hAnsi="宋体"/>
        </w:rPr>
      </w:pPr>
      <w:bookmarkStart w:id="29" w:name="_上位机功能引脚定义"/>
      <w:bookmarkStart w:id="30" w:name="_Toc131446031"/>
      <w:bookmarkEnd w:id="29"/>
      <w:r w:rsidRPr="006D01E5">
        <w:rPr>
          <w:rFonts w:ascii="宋体" w:hAnsi="宋体" w:hint="eastAsia"/>
        </w:rPr>
        <w:t>上位机功能引脚定义</w:t>
      </w:r>
      <w:bookmarkEnd w:id="3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018"/>
        <w:gridCol w:w="1340"/>
        <w:gridCol w:w="1217"/>
        <w:gridCol w:w="1217"/>
        <w:gridCol w:w="1188"/>
        <w:gridCol w:w="1235"/>
      </w:tblGrid>
      <w:tr w:rsidR="0013181F" w:rsidRPr="006D01E5" w14:paraId="06E9FFD7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26D60D4E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IC</w:t>
            </w:r>
          </w:p>
        </w:tc>
        <w:tc>
          <w:tcPr>
            <w:tcW w:w="1018" w:type="dxa"/>
            <w:shd w:val="clear" w:color="auto" w:fill="EDEDED" w:themeFill="accent3" w:themeFillTint="33"/>
            <w:vAlign w:val="center"/>
          </w:tcPr>
          <w:p w14:paraId="7CC92487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封装</w:t>
            </w:r>
          </w:p>
        </w:tc>
        <w:tc>
          <w:tcPr>
            <w:tcW w:w="1340" w:type="dxa"/>
            <w:shd w:val="clear" w:color="auto" w:fill="EDEDED" w:themeFill="accent3" w:themeFillTint="33"/>
            <w:vAlign w:val="center"/>
          </w:tcPr>
          <w:p w14:paraId="4B8B3BEA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/>
                <w:b/>
                <w:bCs/>
              </w:rPr>
              <w:t>ADC_Key</w:t>
            </w:r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7865700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/>
                <w:b/>
                <w:bCs/>
              </w:rPr>
              <w:t>PWR</w:t>
            </w:r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7C4706B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188" w:type="dxa"/>
            <w:shd w:val="clear" w:color="auto" w:fill="EDEDED" w:themeFill="accent3" w:themeFillTint="33"/>
            <w:vAlign w:val="center"/>
          </w:tcPr>
          <w:p w14:paraId="06199569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D</w:t>
            </w:r>
            <w:r w:rsidRPr="006D01E5">
              <w:rPr>
                <w:rFonts w:ascii="宋体" w:hAnsi="宋体"/>
                <w:b/>
                <w:bCs/>
              </w:rPr>
              <w:t>ET</w:t>
            </w:r>
            <w:r w:rsidRPr="006D01E5">
              <w:rPr>
                <w:rFonts w:ascii="宋体" w:hAnsi="宋体" w:hint="eastAsia"/>
                <w:b/>
                <w:bCs/>
              </w:rPr>
              <w:t>_</w:t>
            </w:r>
            <w:r w:rsidRPr="006D01E5">
              <w:rPr>
                <w:rFonts w:ascii="宋体" w:hAnsi="宋体"/>
                <w:b/>
                <w:bCs/>
              </w:rPr>
              <w:t>1</w:t>
            </w:r>
          </w:p>
        </w:tc>
        <w:tc>
          <w:tcPr>
            <w:tcW w:w="1235" w:type="dxa"/>
            <w:shd w:val="clear" w:color="auto" w:fill="EDEDED" w:themeFill="accent3" w:themeFillTint="33"/>
            <w:vAlign w:val="center"/>
          </w:tcPr>
          <w:p w14:paraId="1E859D23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/>
                <w:b/>
                <w:bCs/>
              </w:rPr>
              <w:t>Touch_Key</w:t>
            </w:r>
          </w:p>
        </w:tc>
      </w:tr>
      <w:tr w:rsidR="0013181F" w:rsidRPr="006D01E5" w14:paraId="43999914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A089074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BK3266</w:t>
            </w:r>
          </w:p>
          <w:p w14:paraId="159A9892" w14:textId="77777777" w:rsidR="0013181F" w:rsidRPr="006D01E5" w:rsidRDefault="00000000">
            <w:pPr>
              <w:jc w:val="center"/>
              <w:rPr>
                <w:rFonts w:ascii="宋体" w:hAnsi="宋体"/>
                <w:b/>
                <w:bCs/>
              </w:rPr>
            </w:pPr>
            <w:r w:rsidRPr="006D01E5">
              <w:rPr>
                <w:rFonts w:ascii="宋体" w:hAnsi="宋体" w:hint="eastAsia"/>
                <w:b/>
                <w:bCs/>
              </w:rPr>
              <w:t>(</w:t>
            </w:r>
            <w:r w:rsidRPr="006D01E5">
              <w:rPr>
                <w:rFonts w:ascii="宋体" w:hAnsi="宋体"/>
                <w:b/>
                <w:bCs/>
              </w:rPr>
              <w:t>QFN2</w:t>
            </w:r>
            <w:r w:rsidRPr="006D01E5">
              <w:rPr>
                <w:rFonts w:ascii="宋体" w:hAnsi="宋体" w:hint="eastAsia"/>
                <w:b/>
                <w:bCs/>
              </w:rPr>
              <w:t>6</w:t>
            </w:r>
            <w:r w:rsidRPr="006D01E5">
              <w:rPr>
                <w:rFonts w:ascii="宋体" w:hAnsi="宋体"/>
                <w:b/>
                <w:bCs/>
              </w:rPr>
              <w:t>)</w:t>
            </w:r>
          </w:p>
        </w:tc>
        <w:tc>
          <w:tcPr>
            <w:tcW w:w="1018" w:type="dxa"/>
            <w:vAlign w:val="center"/>
          </w:tcPr>
          <w:p w14:paraId="66DBD820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/>
              </w:rPr>
              <w:t>QFN</w:t>
            </w:r>
            <w:r w:rsidRPr="006D01E5">
              <w:rPr>
                <w:rFonts w:ascii="宋体" w:hAnsi="宋体" w:hint="eastAsia"/>
              </w:rPr>
              <w:t>32</w:t>
            </w:r>
          </w:p>
        </w:tc>
        <w:tc>
          <w:tcPr>
            <w:tcW w:w="1340" w:type="dxa"/>
            <w:vAlign w:val="center"/>
          </w:tcPr>
          <w:p w14:paraId="1AFF4195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GPIO3</w:t>
            </w:r>
            <w:r w:rsidRPr="006D01E5">
              <w:rPr>
                <w:rFonts w:ascii="宋体" w:hAnsi="宋体"/>
              </w:rPr>
              <w:t>/15</w:t>
            </w:r>
          </w:p>
        </w:tc>
        <w:tc>
          <w:tcPr>
            <w:tcW w:w="1217" w:type="dxa"/>
            <w:vAlign w:val="center"/>
          </w:tcPr>
          <w:p w14:paraId="4D83B191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GPIO</w:t>
            </w:r>
            <w:r w:rsidRPr="006D01E5">
              <w:rPr>
                <w:rFonts w:ascii="宋体" w:hAnsi="宋体"/>
              </w:rPr>
              <w:t>7</w:t>
            </w:r>
          </w:p>
        </w:tc>
        <w:tc>
          <w:tcPr>
            <w:tcW w:w="1217" w:type="dxa"/>
            <w:vAlign w:val="center"/>
          </w:tcPr>
          <w:p w14:paraId="503FE99B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G</w:t>
            </w:r>
            <w:r w:rsidRPr="006D01E5">
              <w:rPr>
                <w:rFonts w:ascii="宋体" w:hAnsi="宋体"/>
              </w:rPr>
              <w:t>PIO6</w:t>
            </w:r>
          </w:p>
        </w:tc>
        <w:tc>
          <w:tcPr>
            <w:tcW w:w="1188" w:type="dxa"/>
            <w:vAlign w:val="center"/>
          </w:tcPr>
          <w:p w14:paraId="3EF1C8A8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N</w:t>
            </w:r>
            <w:r w:rsidRPr="006D01E5">
              <w:rPr>
                <w:rFonts w:ascii="宋体" w:hAnsi="宋体"/>
              </w:rPr>
              <w:t>ULL</w:t>
            </w:r>
          </w:p>
        </w:tc>
        <w:tc>
          <w:tcPr>
            <w:tcW w:w="1235" w:type="dxa"/>
            <w:vAlign w:val="center"/>
          </w:tcPr>
          <w:p w14:paraId="5CABBDB4" w14:textId="77777777" w:rsidR="0013181F" w:rsidRPr="006D01E5" w:rsidRDefault="00000000">
            <w:pPr>
              <w:jc w:val="center"/>
              <w:rPr>
                <w:rFonts w:ascii="宋体" w:hAnsi="宋体"/>
              </w:rPr>
            </w:pPr>
            <w:r w:rsidRPr="006D01E5">
              <w:rPr>
                <w:rFonts w:ascii="宋体" w:hAnsi="宋体" w:hint="eastAsia"/>
              </w:rPr>
              <w:t>N</w:t>
            </w:r>
            <w:r w:rsidRPr="006D01E5">
              <w:rPr>
                <w:rFonts w:ascii="宋体" w:hAnsi="宋体"/>
              </w:rPr>
              <w:t>ULL</w:t>
            </w:r>
          </w:p>
        </w:tc>
      </w:tr>
      <w:tr w:rsidR="0013181F" w:rsidRPr="006D01E5" w14:paraId="7C68CB81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76926350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68F8E61A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 w14:paraId="2FA05EF8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36681CAC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5320BE63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 w14:paraId="2A34B5E1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 w14:paraId="43325161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</w:tr>
      <w:tr w:rsidR="0013181F" w:rsidRPr="006D01E5" w14:paraId="0B6C7F7E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B5408D3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41E37552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 w14:paraId="4E18AF7E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24115369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47B9A66E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 w14:paraId="3832A826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 w14:paraId="0A6979A6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</w:tr>
      <w:tr w:rsidR="0013181F" w:rsidRPr="006D01E5" w14:paraId="293E3B47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C63C25D" w14:textId="77777777" w:rsidR="0013181F" w:rsidRPr="006D01E5" w:rsidRDefault="0013181F">
            <w:pPr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7A244F76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40" w:type="dxa"/>
            <w:vAlign w:val="center"/>
          </w:tcPr>
          <w:p w14:paraId="5E094E5D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2610203A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7" w:type="dxa"/>
            <w:vAlign w:val="center"/>
          </w:tcPr>
          <w:p w14:paraId="53B10DC3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88" w:type="dxa"/>
            <w:vAlign w:val="center"/>
          </w:tcPr>
          <w:p w14:paraId="4A69D0A0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5" w:type="dxa"/>
            <w:vAlign w:val="center"/>
          </w:tcPr>
          <w:p w14:paraId="58755B59" w14:textId="77777777" w:rsidR="0013181F" w:rsidRPr="006D01E5" w:rsidRDefault="0013181F">
            <w:pPr>
              <w:jc w:val="center"/>
              <w:rPr>
                <w:rFonts w:ascii="宋体" w:hAnsi="宋体"/>
              </w:rPr>
            </w:pPr>
          </w:p>
        </w:tc>
      </w:tr>
    </w:tbl>
    <w:p w14:paraId="5374D361" w14:textId="053572C0" w:rsidR="0013181F" w:rsidRPr="006D01E5" w:rsidRDefault="00000000">
      <w:pPr>
        <w:pStyle w:val="af0"/>
        <w:rPr>
          <w:rFonts w:ascii="宋体" w:hAnsi="宋体"/>
        </w:rPr>
      </w:pPr>
      <w:r w:rsidRPr="006D01E5">
        <w:rPr>
          <w:rFonts w:ascii="宋体" w:hAnsi="宋体"/>
        </w:rPr>
        <w:tab/>
      </w:r>
      <w:r w:rsidRPr="006D01E5">
        <w:rPr>
          <w:rFonts w:ascii="宋体" w:hAnsi="宋体" w:hint="eastAsia"/>
        </w:rPr>
        <w:t>表</w:t>
      </w:r>
      <w:r w:rsidR="00FD1130">
        <w:rPr>
          <w:rFonts w:ascii="宋体" w:hAnsi="宋体" w:hint="eastAsia"/>
        </w:rPr>
        <w:t>6</w:t>
      </w:r>
      <w:r w:rsidRPr="006D01E5">
        <w:rPr>
          <w:rFonts w:ascii="宋体" w:hAnsi="宋体" w:hint="eastAsia"/>
        </w:rPr>
        <w:t>上位机控制引脚定义</w:t>
      </w:r>
    </w:p>
    <w:p w14:paraId="43DE201B" w14:textId="77777777" w:rsidR="0013181F" w:rsidRPr="006D01E5" w:rsidRDefault="0013181F">
      <w:pPr>
        <w:rPr>
          <w:rFonts w:ascii="宋体" w:hAnsi="宋体"/>
        </w:rPr>
      </w:pPr>
    </w:p>
    <w:sectPr w:rsidR="0013181F" w:rsidRPr="006D01E5" w:rsidSect="00FA7AE9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908C" w14:textId="77777777" w:rsidR="0074390F" w:rsidRDefault="0074390F">
      <w:r>
        <w:separator/>
      </w:r>
    </w:p>
  </w:endnote>
  <w:endnote w:type="continuationSeparator" w:id="0">
    <w:p w14:paraId="514B941E" w14:textId="77777777" w:rsidR="0074390F" w:rsidRDefault="0074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90A9" w14:textId="77777777" w:rsidR="0013181F" w:rsidRDefault="00000000">
    <w:pPr>
      <w:pStyle w:val="a3"/>
    </w:pPr>
    <w:r>
      <w:rPr>
        <w:rFonts w:ascii="Arial" w:hAnsi="Arial" w:cs="Arial"/>
        <w:kern w:val="0"/>
        <w:sz w:val="16"/>
        <w:szCs w:val="16"/>
      </w:rPr>
      <w:t>Copyright (c) 2019 Soundec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351C" w14:textId="77777777" w:rsidR="0074390F" w:rsidRDefault="0074390F">
      <w:r>
        <w:separator/>
      </w:r>
    </w:p>
  </w:footnote>
  <w:footnote w:type="continuationSeparator" w:id="0">
    <w:p w14:paraId="034B7F01" w14:textId="77777777" w:rsidR="0074390F" w:rsidRDefault="0074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322B" w14:textId="77777777" w:rsidR="0013181F" w:rsidRDefault="0000000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D51490" wp14:editId="7082936E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2D9DDE" w14:textId="77777777" w:rsidR="0013181F" w:rsidRDefault="00000000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57D23EA" wp14:editId="7CD77D34">
                                <wp:extent cx="1380490" cy="504190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图片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grayscl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5149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0" type="#_x0000_t202" style="position:absolute;left:0;text-align:left;margin-left:1.5pt;margin-top:-17.55pt;width:127.5pt;height:40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" fillcolor="white [3201]" stroked="f" strokeweight=".5pt">
              <v:textbox>
                <w:txbxContent>
                  <w:p w14:paraId="0C2D9DDE" w14:textId="77777777" w:rsidR="0013181F" w:rsidRDefault="00000000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57D23EA" wp14:editId="7CD77D34">
                          <wp:extent cx="1380490" cy="504190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0D08E0A" w14:textId="49E88571" w:rsidR="0013181F" w:rsidRDefault="00000000">
    <w:pPr>
      <w:pStyle w:val="a5"/>
      <w:jc w:val="right"/>
      <w:rPr>
        <w:b/>
        <w:bCs/>
      </w:rPr>
    </w:pPr>
    <w:sdt>
      <w:sdtPr>
        <w:rPr>
          <w:rFonts w:hint="eastAsia"/>
          <w:b/>
          <w:bCs/>
        </w:rPr>
        <w:alias w:val="标题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A7E4E">
          <w:rPr>
            <w:rFonts w:hint="eastAsia"/>
            <w:b/>
            <w:bCs/>
          </w:rPr>
          <w:t>Soundec SNC8x</w:t>
        </w:r>
        <w:r w:rsidR="00AA7E4E">
          <w:rPr>
            <w:rFonts w:hint="eastAsia"/>
            <w:b/>
            <w:bCs/>
          </w:rPr>
          <w:t>从机应用手册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FE6"/>
    <w:multiLevelType w:val="multilevel"/>
    <w:tmpl w:val="002A6F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9035F"/>
    <w:multiLevelType w:val="multilevel"/>
    <w:tmpl w:val="0F6E6CF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604DB5"/>
    <w:multiLevelType w:val="multilevel"/>
    <w:tmpl w:val="CBB43AC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D3D2E74"/>
    <w:multiLevelType w:val="multilevel"/>
    <w:tmpl w:val="B826FFA8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2141B02"/>
    <w:multiLevelType w:val="multilevel"/>
    <w:tmpl w:val="52141B02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3CB5037"/>
    <w:multiLevelType w:val="hybridMultilevel"/>
    <w:tmpl w:val="C610DA00"/>
    <w:lvl w:ilvl="0" w:tplc="6CE2798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441EA"/>
    <w:multiLevelType w:val="multilevel"/>
    <w:tmpl w:val="D6D8A398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E6B766C"/>
    <w:multiLevelType w:val="hybridMultilevel"/>
    <w:tmpl w:val="D0D2B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9D455E"/>
    <w:multiLevelType w:val="hybridMultilevel"/>
    <w:tmpl w:val="3970FD32"/>
    <w:lvl w:ilvl="0" w:tplc="7B4A2F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EE3917"/>
    <w:multiLevelType w:val="multilevel"/>
    <w:tmpl w:val="EEDCF9F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27145ED"/>
    <w:multiLevelType w:val="multilevel"/>
    <w:tmpl w:val="627145ED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F716CE6"/>
    <w:multiLevelType w:val="multilevel"/>
    <w:tmpl w:val="F6E41666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542252001">
    <w:abstractNumId w:val="10"/>
  </w:num>
  <w:num w:numId="2" w16cid:durableId="2047556841">
    <w:abstractNumId w:val="0"/>
  </w:num>
  <w:num w:numId="3" w16cid:durableId="68506288">
    <w:abstractNumId w:val="4"/>
  </w:num>
  <w:num w:numId="4" w16cid:durableId="1430199329">
    <w:abstractNumId w:val="1"/>
  </w:num>
  <w:num w:numId="5" w16cid:durableId="1297567258">
    <w:abstractNumId w:val="6"/>
  </w:num>
  <w:num w:numId="6" w16cid:durableId="644093335">
    <w:abstractNumId w:val="2"/>
  </w:num>
  <w:num w:numId="7" w16cid:durableId="1628853825">
    <w:abstractNumId w:val="8"/>
  </w:num>
  <w:num w:numId="8" w16cid:durableId="1173689599">
    <w:abstractNumId w:val="5"/>
  </w:num>
  <w:num w:numId="9" w16cid:durableId="1360886567">
    <w:abstractNumId w:val="7"/>
  </w:num>
  <w:num w:numId="10" w16cid:durableId="1658146798">
    <w:abstractNumId w:val="11"/>
  </w:num>
  <w:num w:numId="11" w16cid:durableId="1281718547">
    <w:abstractNumId w:val="3"/>
  </w:num>
  <w:num w:numId="12" w16cid:durableId="160170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xNTgwY2UwNDllMjI3OTdmM2Q3NGI3ODg3MGJkNmQifQ=="/>
  </w:docVars>
  <w:rsids>
    <w:rsidRoot w:val="00C02DDA"/>
    <w:rsid w:val="0000064B"/>
    <w:rsid w:val="000052DE"/>
    <w:rsid w:val="00011D01"/>
    <w:rsid w:val="00011E47"/>
    <w:rsid w:val="00016355"/>
    <w:rsid w:val="000169AC"/>
    <w:rsid w:val="0002262E"/>
    <w:rsid w:val="0002349C"/>
    <w:rsid w:val="00031DC8"/>
    <w:rsid w:val="00032A62"/>
    <w:rsid w:val="0003318A"/>
    <w:rsid w:val="00034E54"/>
    <w:rsid w:val="000374C4"/>
    <w:rsid w:val="00040F0B"/>
    <w:rsid w:val="00044231"/>
    <w:rsid w:val="00046427"/>
    <w:rsid w:val="00046FF8"/>
    <w:rsid w:val="00047785"/>
    <w:rsid w:val="000501E4"/>
    <w:rsid w:val="00056363"/>
    <w:rsid w:val="00057A1A"/>
    <w:rsid w:val="00057C5C"/>
    <w:rsid w:val="00057F42"/>
    <w:rsid w:val="00061515"/>
    <w:rsid w:val="00063655"/>
    <w:rsid w:val="000712B8"/>
    <w:rsid w:val="00076D2E"/>
    <w:rsid w:val="00082237"/>
    <w:rsid w:val="0008303D"/>
    <w:rsid w:val="00084116"/>
    <w:rsid w:val="00084EB2"/>
    <w:rsid w:val="00086D83"/>
    <w:rsid w:val="00087636"/>
    <w:rsid w:val="000920A7"/>
    <w:rsid w:val="00096EC6"/>
    <w:rsid w:val="000A1E38"/>
    <w:rsid w:val="000A4331"/>
    <w:rsid w:val="000B0E67"/>
    <w:rsid w:val="000B0F5D"/>
    <w:rsid w:val="000B30AE"/>
    <w:rsid w:val="000B4345"/>
    <w:rsid w:val="000B52B3"/>
    <w:rsid w:val="000C20D9"/>
    <w:rsid w:val="000C2875"/>
    <w:rsid w:val="000C6FD8"/>
    <w:rsid w:val="000C7A0D"/>
    <w:rsid w:val="000D5974"/>
    <w:rsid w:val="000E0944"/>
    <w:rsid w:val="000E2740"/>
    <w:rsid w:val="000E4C31"/>
    <w:rsid w:val="000F11E1"/>
    <w:rsid w:val="000F52A9"/>
    <w:rsid w:val="000F54E5"/>
    <w:rsid w:val="000F6C8C"/>
    <w:rsid w:val="000F6F87"/>
    <w:rsid w:val="00101744"/>
    <w:rsid w:val="00102C96"/>
    <w:rsid w:val="001042A0"/>
    <w:rsid w:val="00104883"/>
    <w:rsid w:val="00105488"/>
    <w:rsid w:val="00105BC0"/>
    <w:rsid w:val="00111133"/>
    <w:rsid w:val="001138DB"/>
    <w:rsid w:val="00114ACB"/>
    <w:rsid w:val="00115C10"/>
    <w:rsid w:val="00116B05"/>
    <w:rsid w:val="00122BA2"/>
    <w:rsid w:val="001246F2"/>
    <w:rsid w:val="001250E6"/>
    <w:rsid w:val="00125A0C"/>
    <w:rsid w:val="001306B9"/>
    <w:rsid w:val="00131099"/>
    <w:rsid w:val="001315D0"/>
    <w:rsid w:val="0013181F"/>
    <w:rsid w:val="00134545"/>
    <w:rsid w:val="00134B22"/>
    <w:rsid w:val="00134BB6"/>
    <w:rsid w:val="00137C02"/>
    <w:rsid w:val="00141E88"/>
    <w:rsid w:val="0014522E"/>
    <w:rsid w:val="00150565"/>
    <w:rsid w:val="00152888"/>
    <w:rsid w:val="00160F24"/>
    <w:rsid w:val="001614B4"/>
    <w:rsid w:val="001618AE"/>
    <w:rsid w:val="0016340A"/>
    <w:rsid w:val="00164978"/>
    <w:rsid w:val="001751D9"/>
    <w:rsid w:val="001807EF"/>
    <w:rsid w:val="00185254"/>
    <w:rsid w:val="00185B9A"/>
    <w:rsid w:val="00186778"/>
    <w:rsid w:val="00187936"/>
    <w:rsid w:val="001904F1"/>
    <w:rsid w:val="0019138F"/>
    <w:rsid w:val="00191A2C"/>
    <w:rsid w:val="00194C9A"/>
    <w:rsid w:val="00195829"/>
    <w:rsid w:val="0019776D"/>
    <w:rsid w:val="00197F47"/>
    <w:rsid w:val="001A0C7E"/>
    <w:rsid w:val="001A15C5"/>
    <w:rsid w:val="001A2739"/>
    <w:rsid w:val="001A3098"/>
    <w:rsid w:val="001A3697"/>
    <w:rsid w:val="001A3CA4"/>
    <w:rsid w:val="001A6EA8"/>
    <w:rsid w:val="001B0139"/>
    <w:rsid w:val="001B0449"/>
    <w:rsid w:val="001B1210"/>
    <w:rsid w:val="001B7B01"/>
    <w:rsid w:val="001C0B52"/>
    <w:rsid w:val="001C2234"/>
    <w:rsid w:val="001C3881"/>
    <w:rsid w:val="001D0AA4"/>
    <w:rsid w:val="001D2258"/>
    <w:rsid w:val="001D3897"/>
    <w:rsid w:val="001D4526"/>
    <w:rsid w:val="001D462C"/>
    <w:rsid w:val="001E0392"/>
    <w:rsid w:val="001E1E0C"/>
    <w:rsid w:val="001E452A"/>
    <w:rsid w:val="001E5AFD"/>
    <w:rsid w:val="001E5CC6"/>
    <w:rsid w:val="001F0E85"/>
    <w:rsid w:val="001F4B19"/>
    <w:rsid w:val="001F5F9E"/>
    <w:rsid w:val="002004DA"/>
    <w:rsid w:val="0020190E"/>
    <w:rsid w:val="0020213F"/>
    <w:rsid w:val="002050FF"/>
    <w:rsid w:val="002052CA"/>
    <w:rsid w:val="00206138"/>
    <w:rsid w:val="002117D6"/>
    <w:rsid w:val="00216803"/>
    <w:rsid w:val="00220D14"/>
    <w:rsid w:val="0022177B"/>
    <w:rsid w:val="00221CFE"/>
    <w:rsid w:val="002252D2"/>
    <w:rsid w:val="0022570F"/>
    <w:rsid w:val="00226E2A"/>
    <w:rsid w:val="00231AE0"/>
    <w:rsid w:val="0023334C"/>
    <w:rsid w:val="0023345B"/>
    <w:rsid w:val="002367F5"/>
    <w:rsid w:val="002373EB"/>
    <w:rsid w:val="002375C7"/>
    <w:rsid w:val="002438BF"/>
    <w:rsid w:val="00246688"/>
    <w:rsid w:val="00250D0B"/>
    <w:rsid w:val="002537D9"/>
    <w:rsid w:val="00254B36"/>
    <w:rsid w:val="002567DB"/>
    <w:rsid w:val="0025692B"/>
    <w:rsid w:val="00257833"/>
    <w:rsid w:val="00262F0E"/>
    <w:rsid w:val="002632CE"/>
    <w:rsid w:val="00264714"/>
    <w:rsid w:val="00265BDC"/>
    <w:rsid w:val="00265ED6"/>
    <w:rsid w:val="00266155"/>
    <w:rsid w:val="00266DEF"/>
    <w:rsid w:val="002704A4"/>
    <w:rsid w:val="00270CB9"/>
    <w:rsid w:val="00274681"/>
    <w:rsid w:val="00276355"/>
    <w:rsid w:val="0027643C"/>
    <w:rsid w:val="002768DA"/>
    <w:rsid w:val="00276A67"/>
    <w:rsid w:val="00276C1B"/>
    <w:rsid w:val="00277667"/>
    <w:rsid w:val="0027792D"/>
    <w:rsid w:val="002807FD"/>
    <w:rsid w:val="00286750"/>
    <w:rsid w:val="002870D8"/>
    <w:rsid w:val="00287C1A"/>
    <w:rsid w:val="00291F0E"/>
    <w:rsid w:val="00291FB6"/>
    <w:rsid w:val="00292CC8"/>
    <w:rsid w:val="00294408"/>
    <w:rsid w:val="002A05CA"/>
    <w:rsid w:val="002A22B3"/>
    <w:rsid w:val="002A3350"/>
    <w:rsid w:val="002A598C"/>
    <w:rsid w:val="002A7380"/>
    <w:rsid w:val="002B00E6"/>
    <w:rsid w:val="002B4F14"/>
    <w:rsid w:val="002B72E2"/>
    <w:rsid w:val="002B7E8E"/>
    <w:rsid w:val="002C26D8"/>
    <w:rsid w:val="002C3059"/>
    <w:rsid w:val="002C38FB"/>
    <w:rsid w:val="002C562E"/>
    <w:rsid w:val="002D05E1"/>
    <w:rsid w:val="002D0A23"/>
    <w:rsid w:val="002D1CA7"/>
    <w:rsid w:val="002D3BEC"/>
    <w:rsid w:val="002D4E2D"/>
    <w:rsid w:val="002D65AE"/>
    <w:rsid w:val="002D7CB6"/>
    <w:rsid w:val="002E138E"/>
    <w:rsid w:val="002E15FB"/>
    <w:rsid w:val="002E548E"/>
    <w:rsid w:val="002E612C"/>
    <w:rsid w:val="002F0599"/>
    <w:rsid w:val="002F36E4"/>
    <w:rsid w:val="002F3E6F"/>
    <w:rsid w:val="002F4778"/>
    <w:rsid w:val="002F49F0"/>
    <w:rsid w:val="002F6BD3"/>
    <w:rsid w:val="003016F1"/>
    <w:rsid w:val="003058BD"/>
    <w:rsid w:val="0030608F"/>
    <w:rsid w:val="00306A1A"/>
    <w:rsid w:val="00313DDB"/>
    <w:rsid w:val="003163DF"/>
    <w:rsid w:val="00320044"/>
    <w:rsid w:val="0032104C"/>
    <w:rsid w:val="00322952"/>
    <w:rsid w:val="00322B86"/>
    <w:rsid w:val="00323EE3"/>
    <w:rsid w:val="00325270"/>
    <w:rsid w:val="0032644D"/>
    <w:rsid w:val="00330AC8"/>
    <w:rsid w:val="003310C0"/>
    <w:rsid w:val="00332060"/>
    <w:rsid w:val="003325D6"/>
    <w:rsid w:val="0033359F"/>
    <w:rsid w:val="00334B9F"/>
    <w:rsid w:val="00335153"/>
    <w:rsid w:val="00340A63"/>
    <w:rsid w:val="0034165E"/>
    <w:rsid w:val="00343762"/>
    <w:rsid w:val="00346FB0"/>
    <w:rsid w:val="003471E2"/>
    <w:rsid w:val="003475E1"/>
    <w:rsid w:val="003478C2"/>
    <w:rsid w:val="0034797C"/>
    <w:rsid w:val="00351864"/>
    <w:rsid w:val="00352359"/>
    <w:rsid w:val="00352636"/>
    <w:rsid w:val="00352F3B"/>
    <w:rsid w:val="003530E5"/>
    <w:rsid w:val="003555C6"/>
    <w:rsid w:val="00355615"/>
    <w:rsid w:val="00356934"/>
    <w:rsid w:val="00361A64"/>
    <w:rsid w:val="00364C88"/>
    <w:rsid w:val="003654D0"/>
    <w:rsid w:val="00365634"/>
    <w:rsid w:val="00366B1A"/>
    <w:rsid w:val="003723BE"/>
    <w:rsid w:val="00373DB4"/>
    <w:rsid w:val="00380C4C"/>
    <w:rsid w:val="00382DCD"/>
    <w:rsid w:val="00384802"/>
    <w:rsid w:val="0039430E"/>
    <w:rsid w:val="003948D1"/>
    <w:rsid w:val="0039542B"/>
    <w:rsid w:val="003978F7"/>
    <w:rsid w:val="003A26F4"/>
    <w:rsid w:val="003A3A2B"/>
    <w:rsid w:val="003A454D"/>
    <w:rsid w:val="003A6E67"/>
    <w:rsid w:val="003A70C2"/>
    <w:rsid w:val="003B0E01"/>
    <w:rsid w:val="003B2DE5"/>
    <w:rsid w:val="003B5A02"/>
    <w:rsid w:val="003B633B"/>
    <w:rsid w:val="003C1DBD"/>
    <w:rsid w:val="003C2D55"/>
    <w:rsid w:val="003C39D5"/>
    <w:rsid w:val="003C539E"/>
    <w:rsid w:val="003C5BE3"/>
    <w:rsid w:val="003C6278"/>
    <w:rsid w:val="003C6757"/>
    <w:rsid w:val="003D0089"/>
    <w:rsid w:val="003D06CA"/>
    <w:rsid w:val="003D15CA"/>
    <w:rsid w:val="003D27CE"/>
    <w:rsid w:val="003D2C75"/>
    <w:rsid w:val="003D32F3"/>
    <w:rsid w:val="003D3529"/>
    <w:rsid w:val="003D646C"/>
    <w:rsid w:val="003D6CC1"/>
    <w:rsid w:val="003D75EF"/>
    <w:rsid w:val="003D7F77"/>
    <w:rsid w:val="003E0AB1"/>
    <w:rsid w:val="003E2203"/>
    <w:rsid w:val="003E222F"/>
    <w:rsid w:val="003E33B2"/>
    <w:rsid w:val="003F1EB2"/>
    <w:rsid w:val="003F2059"/>
    <w:rsid w:val="003F2E22"/>
    <w:rsid w:val="003F325B"/>
    <w:rsid w:val="00407748"/>
    <w:rsid w:val="00410AB9"/>
    <w:rsid w:val="00413343"/>
    <w:rsid w:val="00414FF4"/>
    <w:rsid w:val="00415FFD"/>
    <w:rsid w:val="00416E76"/>
    <w:rsid w:val="00417F72"/>
    <w:rsid w:val="00421430"/>
    <w:rsid w:val="00423173"/>
    <w:rsid w:val="00424C06"/>
    <w:rsid w:val="00424D18"/>
    <w:rsid w:val="00426308"/>
    <w:rsid w:val="00426ED1"/>
    <w:rsid w:val="00430B49"/>
    <w:rsid w:val="004311A3"/>
    <w:rsid w:val="00433DA6"/>
    <w:rsid w:val="0043473B"/>
    <w:rsid w:val="00435EC2"/>
    <w:rsid w:val="00435EEE"/>
    <w:rsid w:val="004365FE"/>
    <w:rsid w:val="004368D8"/>
    <w:rsid w:val="00436A81"/>
    <w:rsid w:val="00437357"/>
    <w:rsid w:val="00437D0F"/>
    <w:rsid w:val="0044243C"/>
    <w:rsid w:val="004437C3"/>
    <w:rsid w:val="00444138"/>
    <w:rsid w:val="004469B8"/>
    <w:rsid w:val="0044772E"/>
    <w:rsid w:val="004518A3"/>
    <w:rsid w:val="00453B15"/>
    <w:rsid w:val="00456D45"/>
    <w:rsid w:val="004600F4"/>
    <w:rsid w:val="00462918"/>
    <w:rsid w:val="004666E3"/>
    <w:rsid w:val="0046795E"/>
    <w:rsid w:val="00471622"/>
    <w:rsid w:val="00471C0F"/>
    <w:rsid w:val="00471DE8"/>
    <w:rsid w:val="00472046"/>
    <w:rsid w:val="004721B3"/>
    <w:rsid w:val="004828DF"/>
    <w:rsid w:val="00483581"/>
    <w:rsid w:val="004860E1"/>
    <w:rsid w:val="004908BB"/>
    <w:rsid w:val="0049444E"/>
    <w:rsid w:val="0049551B"/>
    <w:rsid w:val="00496CF2"/>
    <w:rsid w:val="00497340"/>
    <w:rsid w:val="004978F1"/>
    <w:rsid w:val="004A00D3"/>
    <w:rsid w:val="004A5FFD"/>
    <w:rsid w:val="004A64C0"/>
    <w:rsid w:val="004A6A69"/>
    <w:rsid w:val="004A7652"/>
    <w:rsid w:val="004B468C"/>
    <w:rsid w:val="004C2C6E"/>
    <w:rsid w:val="004C4352"/>
    <w:rsid w:val="004C49F2"/>
    <w:rsid w:val="004C4ED9"/>
    <w:rsid w:val="004D09A1"/>
    <w:rsid w:val="004D22C2"/>
    <w:rsid w:val="004D2588"/>
    <w:rsid w:val="004D4340"/>
    <w:rsid w:val="004D4813"/>
    <w:rsid w:val="004D4A5B"/>
    <w:rsid w:val="004D5038"/>
    <w:rsid w:val="004D522D"/>
    <w:rsid w:val="004D725D"/>
    <w:rsid w:val="004D781C"/>
    <w:rsid w:val="004E012E"/>
    <w:rsid w:val="004E0C57"/>
    <w:rsid w:val="004E1DDE"/>
    <w:rsid w:val="004E20D3"/>
    <w:rsid w:val="004E34A8"/>
    <w:rsid w:val="004E39F6"/>
    <w:rsid w:val="004E3F2C"/>
    <w:rsid w:val="004E6EF7"/>
    <w:rsid w:val="004F2398"/>
    <w:rsid w:val="004F4EB2"/>
    <w:rsid w:val="004F5487"/>
    <w:rsid w:val="004F5D80"/>
    <w:rsid w:val="004F74F8"/>
    <w:rsid w:val="00503DC8"/>
    <w:rsid w:val="00505116"/>
    <w:rsid w:val="00506EE3"/>
    <w:rsid w:val="00514D37"/>
    <w:rsid w:val="00515E12"/>
    <w:rsid w:val="00521A61"/>
    <w:rsid w:val="00524135"/>
    <w:rsid w:val="00526139"/>
    <w:rsid w:val="0053289C"/>
    <w:rsid w:val="00534A95"/>
    <w:rsid w:val="00535864"/>
    <w:rsid w:val="00540CF2"/>
    <w:rsid w:val="00541F3F"/>
    <w:rsid w:val="00543671"/>
    <w:rsid w:val="00544B1F"/>
    <w:rsid w:val="00551509"/>
    <w:rsid w:val="00552F65"/>
    <w:rsid w:val="00556038"/>
    <w:rsid w:val="00556755"/>
    <w:rsid w:val="0055793F"/>
    <w:rsid w:val="00561D59"/>
    <w:rsid w:val="00565447"/>
    <w:rsid w:val="005659EF"/>
    <w:rsid w:val="00567F2B"/>
    <w:rsid w:val="00567F5F"/>
    <w:rsid w:val="00573A0E"/>
    <w:rsid w:val="00574832"/>
    <w:rsid w:val="005768D7"/>
    <w:rsid w:val="00585ACB"/>
    <w:rsid w:val="005948EA"/>
    <w:rsid w:val="00595F07"/>
    <w:rsid w:val="0059685F"/>
    <w:rsid w:val="00597343"/>
    <w:rsid w:val="005A2E5B"/>
    <w:rsid w:val="005A48C9"/>
    <w:rsid w:val="005A5508"/>
    <w:rsid w:val="005A6893"/>
    <w:rsid w:val="005A7ED3"/>
    <w:rsid w:val="005B17CE"/>
    <w:rsid w:val="005B193A"/>
    <w:rsid w:val="005B1B2E"/>
    <w:rsid w:val="005B394C"/>
    <w:rsid w:val="005B5368"/>
    <w:rsid w:val="005B7A6B"/>
    <w:rsid w:val="005C0034"/>
    <w:rsid w:val="005C477E"/>
    <w:rsid w:val="005D1886"/>
    <w:rsid w:val="005D2D89"/>
    <w:rsid w:val="005D5127"/>
    <w:rsid w:val="005D6F27"/>
    <w:rsid w:val="005E12CC"/>
    <w:rsid w:val="005E1D63"/>
    <w:rsid w:val="005E2F25"/>
    <w:rsid w:val="005E423E"/>
    <w:rsid w:val="005E5786"/>
    <w:rsid w:val="005E7735"/>
    <w:rsid w:val="005F36C0"/>
    <w:rsid w:val="005F4F43"/>
    <w:rsid w:val="005F6AE5"/>
    <w:rsid w:val="006046F8"/>
    <w:rsid w:val="00604ABE"/>
    <w:rsid w:val="006052C0"/>
    <w:rsid w:val="0061395B"/>
    <w:rsid w:val="00613DE4"/>
    <w:rsid w:val="00613FCD"/>
    <w:rsid w:val="00617469"/>
    <w:rsid w:val="00622851"/>
    <w:rsid w:val="00625218"/>
    <w:rsid w:val="006261DB"/>
    <w:rsid w:val="006305C2"/>
    <w:rsid w:val="00633295"/>
    <w:rsid w:val="006338AC"/>
    <w:rsid w:val="00634FE1"/>
    <w:rsid w:val="0063572D"/>
    <w:rsid w:val="00637318"/>
    <w:rsid w:val="00637636"/>
    <w:rsid w:val="00640BBF"/>
    <w:rsid w:val="00642848"/>
    <w:rsid w:val="00643D6D"/>
    <w:rsid w:val="006473C1"/>
    <w:rsid w:val="00650411"/>
    <w:rsid w:val="006530B8"/>
    <w:rsid w:val="00654A61"/>
    <w:rsid w:val="00655244"/>
    <w:rsid w:val="00655CA2"/>
    <w:rsid w:val="0065685D"/>
    <w:rsid w:val="00666417"/>
    <w:rsid w:val="0067179E"/>
    <w:rsid w:val="00674420"/>
    <w:rsid w:val="00675D19"/>
    <w:rsid w:val="00677503"/>
    <w:rsid w:val="006813FE"/>
    <w:rsid w:val="00682102"/>
    <w:rsid w:val="00682946"/>
    <w:rsid w:val="006845C8"/>
    <w:rsid w:val="006850E0"/>
    <w:rsid w:val="0068655B"/>
    <w:rsid w:val="00692B81"/>
    <w:rsid w:val="00697510"/>
    <w:rsid w:val="006A0DDE"/>
    <w:rsid w:val="006A797A"/>
    <w:rsid w:val="006B1E83"/>
    <w:rsid w:val="006B248F"/>
    <w:rsid w:val="006B2D2B"/>
    <w:rsid w:val="006B4C10"/>
    <w:rsid w:val="006B54E0"/>
    <w:rsid w:val="006B6B0E"/>
    <w:rsid w:val="006C1E8C"/>
    <w:rsid w:val="006C43B8"/>
    <w:rsid w:val="006C77A7"/>
    <w:rsid w:val="006D01E5"/>
    <w:rsid w:val="006D036B"/>
    <w:rsid w:val="006D0A62"/>
    <w:rsid w:val="006D0C04"/>
    <w:rsid w:val="006D0CBC"/>
    <w:rsid w:val="006D1E97"/>
    <w:rsid w:val="006D60CB"/>
    <w:rsid w:val="006E10C3"/>
    <w:rsid w:val="006E11A1"/>
    <w:rsid w:val="006E1A8B"/>
    <w:rsid w:val="006E625E"/>
    <w:rsid w:val="006E7907"/>
    <w:rsid w:val="006F4870"/>
    <w:rsid w:val="006F4A1B"/>
    <w:rsid w:val="006F7825"/>
    <w:rsid w:val="006F7A92"/>
    <w:rsid w:val="00702582"/>
    <w:rsid w:val="00711E12"/>
    <w:rsid w:val="00713B52"/>
    <w:rsid w:val="00713D16"/>
    <w:rsid w:val="0071410C"/>
    <w:rsid w:val="00717003"/>
    <w:rsid w:val="00717018"/>
    <w:rsid w:val="00720773"/>
    <w:rsid w:val="0072117F"/>
    <w:rsid w:val="0072123B"/>
    <w:rsid w:val="00721244"/>
    <w:rsid w:val="00722456"/>
    <w:rsid w:val="00724FAE"/>
    <w:rsid w:val="00725AD7"/>
    <w:rsid w:val="00725E92"/>
    <w:rsid w:val="00726EC2"/>
    <w:rsid w:val="00727DEC"/>
    <w:rsid w:val="007318BC"/>
    <w:rsid w:val="00731FFE"/>
    <w:rsid w:val="00732FAE"/>
    <w:rsid w:val="00734F8A"/>
    <w:rsid w:val="00735614"/>
    <w:rsid w:val="007412D7"/>
    <w:rsid w:val="007416F5"/>
    <w:rsid w:val="00741D75"/>
    <w:rsid w:val="0074390F"/>
    <w:rsid w:val="00745EFA"/>
    <w:rsid w:val="00750625"/>
    <w:rsid w:val="0075153D"/>
    <w:rsid w:val="007622C8"/>
    <w:rsid w:val="00762B1C"/>
    <w:rsid w:val="0076330C"/>
    <w:rsid w:val="00767D2F"/>
    <w:rsid w:val="0077137F"/>
    <w:rsid w:val="0077314E"/>
    <w:rsid w:val="0077510C"/>
    <w:rsid w:val="00777C91"/>
    <w:rsid w:val="00780F30"/>
    <w:rsid w:val="00782350"/>
    <w:rsid w:val="00784392"/>
    <w:rsid w:val="0078737F"/>
    <w:rsid w:val="00787D9B"/>
    <w:rsid w:val="00790DFF"/>
    <w:rsid w:val="00793A11"/>
    <w:rsid w:val="00793DBB"/>
    <w:rsid w:val="00794CC7"/>
    <w:rsid w:val="00797199"/>
    <w:rsid w:val="007A0B10"/>
    <w:rsid w:val="007B101E"/>
    <w:rsid w:val="007B1459"/>
    <w:rsid w:val="007B469D"/>
    <w:rsid w:val="007C0F5A"/>
    <w:rsid w:val="007C14DB"/>
    <w:rsid w:val="007C1EE3"/>
    <w:rsid w:val="007C25A5"/>
    <w:rsid w:val="007C6CC3"/>
    <w:rsid w:val="007D0256"/>
    <w:rsid w:val="007D0EE4"/>
    <w:rsid w:val="007D19D1"/>
    <w:rsid w:val="007D2C0E"/>
    <w:rsid w:val="007D6D42"/>
    <w:rsid w:val="007D72CA"/>
    <w:rsid w:val="007D7DEA"/>
    <w:rsid w:val="007E0C99"/>
    <w:rsid w:val="007E25B9"/>
    <w:rsid w:val="007E2F88"/>
    <w:rsid w:val="007E3238"/>
    <w:rsid w:val="007E3BC9"/>
    <w:rsid w:val="007E4359"/>
    <w:rsid w:val="007E6F89"/>
    <w:rsid w:val="007E7A10"/>
    <w:rsid w:val="007F0486"/>
    <w:rsid w:val="007F1D99"/>
    <w:rsid w:val="007F22F6"/>
    <w:rsid w:val="007F309A"/>
    <w:rsid w:val="007F3F73"/>
    <w:rsid w:val="007F4029"/>
    <w:rsid w:val="007F577D"/>
    <w:rsid w:val="007F7576"/>
    <w:rsid w:val="0080291B"/>
    <w:rsid w:val="00804310"/>
    <w:rsid w:val="00811E1C"/>
    <w:rsid w:val="008143D2"/>
    <w:rsid w:val="00814F34"/>
    <w:rsid w:val="0081605B"/>
    <w:rsid w:val="00816E00"/>
    <w:rsid w:val="00817A01"/>
    <w:rsid w:val="008217AC"/>
    <w:rsid w:val="008232CF"/>
    <w:rsid w:val="00824F9A"/>
    <w:rsid w:val="00830064"/>
    <w:rsid w:val="00836EF1"/>
    <w:rsid w:val="00840E54"/>
    <w:rsid w:val="00842AB2"/>
    <w:rsid w:val="008430D2"/>
    <w:rsid w:val="00846149"/>
    <w:rsid w:val="008471AF"/>
    <w:rsid w:val="00847DD2"/>
    <w:rsid w:val="008508DA"/>
    <w:rsid w:val="00851B4D"/>
    <w:rsid w:val="00853E66"/>
    <w:rsid w:val="00853F01"/>
    <w:rsid w:val="0085532E"/>
    <w:rsid w:val="00856A35"/>
    <w:rsid w:val="008621B2"/>
    <w:rsid w:val="00862CF7"/>
    <w:rsid w:val="00862D52"/>
    <w:rsid w:val="008648F2"/>
    <w:rsid w:val="00866043"/>
    <w:rsid w:val="008719E3"/>
    <w:rsid w:val="00874F8D"/>
    <w:rsid w:val="00881140"/>
    <w:rsid w:val="00881452"/>
    <w:rsid w:val="0088368D"/>
    <w:rsid w:val="008848D0"/>
    <w:rsid w:val="0088557C"/>
    <w:rsid w:val="0089007C"/>
    <w:rsid w:val="0089223F"/>
    <w:rsid w:val="00893D8C"/>
    <w:rsid w:val="00896BEC"/>
    <w:rsid w:val="00896FF4"/>
    <w:rsid w:val="0089781B"/>
    <w:rsid w:val="008A2A53"/>
    <w:rsid w:val="008A5070"/>
    <w:rsid w:val="008A6FAA"/>
    <w:rsid w:val="008B0DC9"/>
    <w:rsid w:val="008B0E27"/>
    <w:rsid w:val="008B3ABA"/>
    <w:rsid w:val="008C0EB9"/>
    <w:rsid w:val="008C3296"/>
    <w:rsid w:val="008C5D17"/>
    <w:rsid w:val="008D3DA0"/>
    <w:rsid w:val="008D4C1B"/>
    <w:rsid w:val="008D4E23"/>
    <w:rsid w:val="008F0301"/>
    <w:rsid w:val="008F3C67"/>
    <w:rsid w:val="008F464E"/>
    <w:rsid w:val="008F4859"/>
    <w:rsid w:val="008F4DB5"/>
    <w:rsid w:val="00900E6B"/>
    <w:rsid w:val="00901818"/>
    <w:rsid w:val="00904FD6"/>
    <w:rsid w:val="00905411"/>
    <w:rsid w:val="00905455"/>
    <w:rsid w:val="0090549B"/>
    <w:rsid w:val="009074F3"/>
    <w:rsid w:val="00907B96"/>
    <w:rsid w:val="00910ABB"/>
    <w:rsid w:val="009114B5"/>
    <w:rsid w:val="00912269"/>
    <w:rsid w:val="0092118C"/>
    <w:rsid w:val="00921CAB"/>
    <w:rsid w:val="009233ED"/>
    <w:rsid w:val="00924CD7"/>
    <w:rsid w:val="009262A3"/>
    <w:rsid w:val="00926C00"/>
    <w:rsid w:val="0093217E"/>
    <w:rsid w:val="00933574"/>
    <w:rsid w:val="009376F8"/>
    <w:rsid w:val="00940F13"/>
    <w:rsid w:val="009426C1"/>
    <w:rsid w:val="009435E2"/>
    <w:rsid w:val="00943CF6"/>
    <w:rsid w:val="00946AE4"/>
    <w:rsid w:val="0095088E"/>
    <w:rsid w:val="00950E31"/>
    <w:rsid w:val="00952936"/>
    <w:rsid w:val="00953F94"/>
    <w:rsid w:val="00954142"/>
    <w:rsid w:val="0095515A"/>
    <w:rsid w:val="00955699"/>
    <w:rsid w:val="0095592D"/>
    <w:rsid w:val="0095660D"/>
    <w:rsid w:val="0095700E"/>
    <w:rsid w:val="009636F4"/>
    <w:rsid w:val="00963A17"/>
    <w:rsid w:val="00965B33"/>
    <w:rsid w:val="009665FD"/>
    <w:rsid w:val="009701FB"/>
    <w:rsid w:val="009711C5"/>
    <w:rsid w:val="00974E83"/>
    <w:rsid w:val="009769C2"/>
    <w:rsid w:val="00982301"/>
    <w:rsid w:val="00984096"/>
    <w:rsid w:val="00986A82"/>
    <w:rsid w:val="009905A6"/>
    <w:rsid w:val="00995EF9"/>
    <w:rsid w:val="009A650B"/>
    <w:rsid w:val="009B3248"/>
    <w:rsid w:val="009B394A"/>
    <w:rsid w:val="009B4586"/>
    <w:rsid w:val="009B58F9"/>
    <w:rsid w:val="009B6F37"/>
    <w:rsid w:val="009B7790"/>
    <w:rsid w:val="009C32C8"/>
    <w:rsid w:val="009C7F72"/>
    <w:rsid w:val="009D0AEA"/>
    <w:rsid w:val="009D2EC3"/>
    <w:rsid w:val="009D33FE"/>
    <w:rsid w:val="009D52D9"/>
    <w:rsid w:val="009D597D"/>
    <w:rsid w:val="009D672D"/>
    <w:rsid w:val="009D71A2"/>
    <w:rsid w:val="009E0C83"/>
    <w:rsid w:val="009E3E38"/>
    <w:rsid w:val="009E462F"/>
    <w:rsid w:val="009E59DC"/>
    <w:rsid w:val="009E6383"/>
    <w:rsid w:val="009F13FE"/>
    <w:rsid w:val="009F24FB"/>
    <w:rsid w:val="009F25B2"/>
    <w:rsid w:val="009F384D"/>
    <w:rsid w:val="009F521E"/>
    <w:rsid w:val="009F657D"/>
    <w:rsid w:val="009F7AAA"/>
    <w:rsid w:val="00A001DF"/>
    <w:rsid w:val="00A02BD1"/>
    <w:rsid w:val="00A042F2"/>
    <w:rsid w:val="00A05BD3"/>
    <w:rsid w:val="00A06CEB"/>
    <w:rsid w:val="00A10842"/>
    <w:rsid w:val="00A16A86"/>
    <w:rsid w:val="00A17A65"/>
    <w:rsid w:val="00A206C6"/>
    <w:rsid w:val="00A233F6"/>
    <w:rsid w:val="00A24281"/>
    <w:rsid w:val="00A248CF"/>
    <w:rsid w:val="00A25652"/>
    <w:rsid w:val="00A25681"/>
    <w:rsid w:val="00A25B1F"/>
    <w:rsid w:val="00A27684"/>
    <w:rsid w:val="00A329BC"/>
    <w:rsid w:val="00A35FA3"/>
    <w:rsid w:val="00A37601"/>
    <w:rsid w:val="00A3793F"/>
    <w:rsid w:val="00A413E3"/>
    <w:rsid w:val="00A41498"/>
    <w:rsid w:val="00A44766"/>
    <w:rsid w:val="00A45BBC"/>
    <w:rsid w:val="00A476B2"/>
    <w:rsid w:val="00A47900"/>
    <w:rsid w:val="00A47FE5"/>
    <w:rsid w:val="00A5328B"/>
    <w:rsid w:val="00A53FBD"/>
    <w:rsid w:val="00A56F64"/>
    <w:rsid w:val="00A57B41"/>
    <w:rsid w:val="00A602B0"/>
    <w:rsid w:val="00A6261B"/>
    <w:rsid w:val="00A65383"/>
    <w:rsid w:val="00A65DE6"/>
    <w:rsid w:val="00A71B1C"/>
    <w:rsid w:val="00A72630"/>
    <w:rsid w:val="00A81071"/>
    <w:rsid w:val="00A818F4"/>
    <w:rsid w:val="00A82A62"/>
    <w:rsid w:val="00A83D83"/>
    <w:rsid w:val="00A8428E"/>
    <w:rsid w:val="00A8612F"/>
    <w:rsid w:val="00A879AB"/>
    <w:rsid w:val="00A94D8A"/>
    <w:rsid w:val="00A950BB"/>
    <w:rsid w:val="00A97C53"/>
    <w:rsid w:val="00AA05BD"/>
    <w:rsid w:val="00AA1408"/>
    <w:rsid w:val="00AA5D9A"/>
    <w:rsid w:val="00AA6A05"/>
    <w:rsid w:val="00AA6C0B"/>
    <w:rsid w:val="00AA6F4C"/>
    <w:rsid w:val="00AA7E4E"/>
    <w:rsid w:val="00AB19CA"/>
    <w:rsid w:val="00AB29D1"/>
    <w:rsid w:val="00AB6D80"/>
    <w:rsid w:val="00AC38C3"/>
    <w:rsid w:val="00AC3BCD"/>
    <w:rsid w:val="00AC4ABB"/>
    <w:rsid w:val="00AC6184"/>
    <w:rsid w:val="00AD03AF"/>
    <w:rsid w:val="00AD04F9"/>
    <w:rsid w:val="00AD0508"/>
    <w:rsid w:val="00AD15CD"/>
    <w:rsid w:val="00AD1BA9"/>
    <w:rsid w:val="00AD30EB"/>
    <w:rsid w:val="00AD654B"/>
    <w:rsid w:val="00AE6391"/>
    <w:rsid w:val="00AE74D5"/>
    <w:rsid w:val="00AF20AA"/>
    <w:rsid w:val="00AF239F"/>
    <w:rsid w:val="00AF6866"/>
    <w:rsid w:val="00B00639"/>
    <w:rsid w:val="00B00BCF"/>
    <w:rsid w:val="00B031BE"/>
    <w:rsid w:val="00B049D0"/>
    <w:rsid w:val="00B07D01"/>
    <w:rsid w:val="00B10215"/>
    <w:rsid w:val="00B10490"/>
    <w:rsid w:val="00B12AA9"/>
    <w:rsid w:val="00B14823"/>
    <w:rsid w:val="00B2753C"/>
    <w:rsid w:val="00B31B30"/>
    <w:rsid w:val="00B35084"/>
    <w:rsid w:val="00B3586D"/>
    <w:rsid w:val="00B362F4"/>
    <w:rsid w:val="00B37CE0"/>
    <w:rsid w:val="00B417EC"/>
    <w:rsid w:val="00B42A5C"/>
    <w:rsid w:val="00B4472C"/>
    <w:rsid w:val="00B46EB4"/>
    <w:rsid w:val="00B46F85"/>
    <w:rsid w:val="00B47194"/>
    <w:rsid w:val="00B5038C"/>
    <w:rsid w:val="00B51156"/>
    <w:rsid w:val="00B51C33"/>
    <w:rsid w:val="00B527EA"/>
    <w:rsid w:val="00B54D7F"/>
    <w:rsid w:val="00B54E78"/>
    <w:rsid w:val="00B568C7"/>
    <w:rsid w:val="00B56ABB"/>
    <w:rsid w:val="00B62D78"/>
    <w:rsid w:val="00B63E86"/>
    <w:rsid w:val="00B652F4"/>
    <w:rsid w:val="00B66075"/>
    <w:rsid w:val="00B6622B"/>
    <w:rsid w:val="00B663EA"/>
    <w:rsid w:val="00B7264B"/>
    <w:rsid w:val="00B72DE1"/>
    <w:rsid w:val="00B74956"/>
    <w:rsid w:val="00B75BCB"/>
    <w:rsid w:val="00B75C1A"/>
    <w:rsid w:val="00B769AC"/>
    <w:rsid w:val="00B778E8"/>
    <w:rsid w:val="00B80E8B"/>
    <w:rsid w:val="00B81673"/>
    <w:rsid w:val="00B817E4"/>
    <w:rsid w:val="00B81EA5"/>
    <w:rsid w:val="00B854B4"/>
    <w:rsid w:val="00B85991"/>
    <w:rsid w:val="00B915B9"/>
    <w:rsid w:val="00B91D9B"/>
    <w:rsid w:val="00B91F1F"/>
    <w:rsid w:val="00B9361B"/>
    <w:rsid w:val="00B95791"/>
    <w:rsid w:val="00BA4CD8"/>
    <w:rsid w:val="00BA6321"/>
    <w:rsid w:val="00BA675F"/>
    <w:rsid w:val="00BA6F98"/>
    <w:rsid w:val="00BA73F4"/>
    <w:rsid w:val="00BB33D2"/>
    <w:rsid w:val="00BB3D08"/>
    <w:rsid w:val="00BB3F4A"/>
    <w:rsid w:val="00BB6068"/>
    <w:rsid w:val="00BD15B4"/>
    <w:rsid w:val="00BD1DBB"/>
    <w:rsid w:val="00BD2651"/>
    <w:rsid w:val="00BD4E00"/>
    <w:rsid w:val="00BD6CED"/>
    <w:rsid w:val="00BE3C28"/>
    <w:rsid w:val="00BE47CA"/>
    <w:rsid w:val="00BF19BD"/>
    <w:rsid w:val="00BF2C9B"/>
    <w:rsid w:val="00BF2DB6"/>
    <w:rsid w:val="00BF335B"/>
    <w:rsid w:val="00BF3CC9"/>
    <w:rsid w:val="00BF3CD3"/>
    <w:rsid w:val="00BF61B8"/>
    <w:rsid w:val="00BF7679"/>
    <w:rsid w:val="00C00621"/>
    <w:rsid w:val="00C02DDA"/>
    <w:rsid w:val="00C04B7A"/>
    <w:rsid w:val="00C057B5"/>
    <w:rsid w:val="00C06B3B"/>
    <w:rsid w:val="00C127A9"/>
    <w:rsid w:val="00C13D05"/>
    <w:rsid w:val="00C15B10"/>
    <w:rsid w:val="00C15CB3"/>
    <w:rsid w:val="00C20E28"/>
    <w:rsid w:val="00C223D4"/>
    <w:rsid w:val="00C2356D"/>
    <w:rsid w:val="00C2453E"/>
    <w:rsid w:val="00C25782"/>
    <w:rsid w:val="00C266E3"/>
    <w:rsid w:val="00C274DC"/>
    <w:rsid w:val="00C322B6"/>
    <w:rsid w:val="00C32912"/>
    <w:rsid w:val="00C32FD4"/>
    <w:rsid w:val="00C33DE0"/>
    <w:rsid w:val="00C34BAE"/>
    <w:rsid w:val="00C3663C"/>
    <w:rsid w:val="00C36992"/>
    <w:rsid w:val="00C416B8"/>
    <w:rsid w:val="00C42B16"/>
    <w:rsid w:val="00C42CF0"/>
    <w:rsid w:val="00C44C5B"/>
    <w:rsid w:val="00C44E0A"/>
    <w:rsid w:val="00C4527F"/>
    <w:rsid w:val="00C4711A"/>
    <w:rsid w:val="00C477F1"/>
    <w:rsid w:val="00C52B1A"/>
    <w:rsid w:val="00C53712"/>
    <w:rsid w:val="00C561B7"/>
    <w:rsid w:val="00C56FB3"/>
    <w:rsid w:val="00C573E5"/>
    <w:rsid w:val="00C619C7"/>
    <w:rsid w:val="00C64420"/>
    <w:rsid w:val="00C801F7"/>
    <w:rsid w:val="00C82507"/>
    <w:rsid w:val="00C845C8"/>
    <w:rsid w:val="00C85334"/>
    <w:rsid w:val="00C97158"/>
    <w:rsid w:val="00CA040D"/>
    <w:rsid w:val="00CB0DA9"/>
    <w:rsid w:val="00CB3B3B"/>
    <w:rsid w:val="00CB6EDD"/>
    <w:rsid w:val="00CC3B17"/>
    <w:rsid w:val="00CC513F"/>
    <w:rsid w:val="00CC70DB"/>
    <w:rsid w:val="00CC7A92"/>
    <w:rsid w:val="00CD0462"/>
    <w:rsid w:val="00CD0DFB"/>
    <w:rsid w:val="00CD5056"/>
    <w:rsid w:val="00CE2CE3"/>
    <w:rsid w:val="00CE2E13"/>
    <w:rsid w:val="00CE345D"/>
    <w:rsid w:val="00CE4C8B"/>
    <w:rsid w:val="00CE5E2B"/>
    <w:rsid w:val="00CE5FE5"/>
    <w:rsid w:val="00CF2E12"/>
    <w:rsid w:val="00CF3099"/>
    <w:rsid w:val="00CF3245"/>
    <w:rsid w:val="00CF359B"/>
    <w:rsid w:val="00CF682F"/>
    <w:rsid w:val="00D00459"/>
    <w:rsid w:val="00D01B8F"/>
    <w:rsid w:val="00D01E53"/>
    <w:rsid w:val="00D047F1"/>
    <w:rsid w:val="00D101A4"/>
    <w:rsid w:val="00D11E24"/>
    <w:rsid w:val="00D1231F"/>
    <w:rsid w:val="00D126D2"/>
    <w:rsid w:val="00D16561"/>
    <w:rsid w:val="00D226CC"/>
    <w:rsid w:val="00D22F9C"/>
    <w:rsid w:val="00D24070"/>
    <w:rsid w:val="00D302F7"/>
    <w:rsid w:val="00D30530"/>
    <w:rsid w:val="00D30EE0"/>
    <w:rsid w:val="00D3398E"/>
    <w:rsid w:val="00D349A0"/>
    <w:rsid w:val="00D349D7"/>
    <w:rsid w:val="00D35BB7"/>
    <w:rsid w:val="00D360F2"/>
    <w:rsid w:val="00D36247"/>
    <w:rsid w:val="00D37A48"/>
    <w:rsid w:val="00D37B03"/>
    <w:rsid w:val="00D400FC"/>
    <w:rsid w:val="00D41246"/>
    <w:rsid w:val="00D421B2"/>
    <w:rsid w:val="00D4406D"/>
    <w:rsid w:val="00D45EA8"/>
    <w:rsid w:val="00D46A6F"/>
    <w:rsid w:val="00D50472"/>
    <w:rsid w:val="00D5089D"/>
    <w:rsid w:val="00D51A1C"/>
    <w:rsid w:val="00D5238A"/>
    <w:rsid w:val="00D56C53"/>
    <w:rsid w:val="00D60B2F"/>
    <w:rsid w:val="00D60C6D"/>
    <w:rsid w:val="00D61173"/>
    <w:rsid w:val="00D63B56"/>
    <w:rsid w:val="00D6671A"/>
    <w:rsid w:val="00D71E8E"/>
    <w:rsid w:val="00D74612"/>
    <w:rsid w:val="00D74EBB"/>
    <w:rsid w:val="00D76060"/>
    <w:rsid w:val="00D77CC9"/>
    <w:rsid w:val="00D82C6D"/>
    <w:rsid w:val="00D83DB4"/>
    <w:rsid w:val="00D8433E"/>
    <w:rsid w:val="00D84E00"/>
    <w:rsid w:val="00D906A9"/>
    <w:rsid w:val="00D92FF1"/>
    <w:rsid w:val="00D9340A"/>
    <w:rsid w:val="00D93F79"/>
    <w:rsid w:val="00DA1E0B"/>
    <w:rsid w:val="00DA32A9"/>
    <w:rsid w:val="00DA38FD"/>
    <w:rsid w:val="00DA630B"/>
    <w:rsid w:val="00DB3292"/>
    <w:rsid w:val="00DC0C50"/>
    <w:rsid w:val="00DC5323"/>
    <w:rsid w:val="00DD0091"/>
    <w:rsid w:val="00DD1698"/>
    <w:rsid w:val="00DD183B"/>
    <w:rsid w:val="00DD4091"/>
    <w:rsid w:val="00DD61C2"/>
    <w:rsid w:val="00DD7BCE"/>
    <w:rsid w:val="00DE040E"/>
    <w:rsid w:val="00DE2D70"/>
    <w:rsid w:val="00DE4DBF"/>
    <w:rsid w:val="00DE651A"/>
    <w:rsid w:val="00DE6D92"/>
    <w:rsid w:val="00DE6E05"/>
    <w:rsid w:val="00DF140E"/>
    <w:rsid w:val="00DF184B"/>
    <w:rsid w:val="00DF68C0"/>
    <w:rsid w:val="00DF7251"/>
    <w:rsid w:val="00DF73DB"/>
    <w:rsid w:val="00E00DB6"/>
    <w:rsid w:val="00E017AB"/>
    <w:rsid w:val="00E0188E"/>
    <w:rsid w:val="00E02416"/>
    <w:rsid w:val="00E06F17"/>
    <w:rsid w:val="00E15F99"/>
    <w:rsid w:val="00E21B80"/>
    <w:rsid w:val="00E23373"/>
    <w:rsid w:val="00E23B5F"/>
    <w:rsid w:val="00E23B92"/>
    <w:rsid w:val="00E25888"/>
    <w:rsid w:val="00E26ADD"/>
    <w:rsid w:val="00E270DA"/>
    <w:rsid w:val="00E3082B"/>
    <w:rsid w:val="00E33134"/>
    <w:rsid w:val="00E35A3D"/>
    <w:rsid w:val="00E4180B"/>
    <w:rsid w:val="00E4459A"/>
    <w:rsid w:val="00E447F1"/>
    <w:rsid w:val="00E476BC"/>
    <w:rsid w:val="00E52449"/>
    <w:rsid w:val="00E54EF9"/>
    <w:rsid w:val="00E57175"/>
    <w:rsid w:val="00E57EA1"/>
    <w:rsid w:val="00E61F86"/>
    <w:rsid w:val="00E62623"/>
    <w:rsid w:val="00E63D7E"/>
    <w:rsid w:val="00E64DD7"/>
    <w:rsid w:val="00E64E41"/>
    <w:rsid w:val="00E71915"/>
    <w:rsid w:val="00E74EA1"/>
    <w:rsid w:val="00E75E50"/>
    <w:rsid w:val="00E7658C"/>
    <w:rsid w:val="00E8094F"/>
    <w:rsid w:val="00E820F6"/>
    <w:rsid w:val="00E82BCD"/>
    <w:rsid w:val="00E87D47"/>
    <w:rsid w:val="00E90BD8"/>
    <w:rsid w:val="00E91934"/>
    <w:rsid w:val="00E92163"/>
    <w:rsid w:val="00E93BDA"/>
    <w:rsid w:val="00E955DD"/>
    <w:rsid w:val="00EA4CCA"/>
    <w:rsid w:val="00EB193F"/>
    <w:rsid w:val="00EB291E"/>
    <w:rsid w:val="00EB4A83"/>
    <w:rsid w:val="00EB698E"/>
    <w:rsid w:val="00EB6CEA"/>
    <w:rsid w:val="00EB74E7"/>
    <w:rsid w:val="00EB7631"/>
    <w:rsid w:val="00EB76F9"/>
    <w:rsid w:val="00EC01E7"/>
    <w:rsid w:val="00EC1FB3"/>
    <w:rsid w:val="00EC4421"/>
    <w:rsid w:val="00EC7617"/>
    <w:rsid w:val="00ED17BF"/>
    <w:rsid w:val="00ED357E"/>
    <w:rsid w:val="00ED442A"/>
    <w:rsid w:val="00ED476A"/>
    <w:rsid w:val="00ED4B2F"/>
    <w:rsid w:val="00ED5D4B"/>
    <w:rsid w:val="00ED6B75"/>
    <w:rsid w:val="00ED7A9A"/>
    <w:rsid w:val="00EE17F8"/>
    <w:rsid w:val="00EE35B5"/>
    <w:rsid w:val="00EE527E"/>
    <w:rsid w:val="00EE52D6"/>
    <w:rsid w:val="00EE67ED"/>
    <w:rsid w:val="00EE7318"/>
    <w:rsid w:val="00EF0BB6"/>
    <w:rsid w:val="00EF60B5"/>
    <w:rsid w:val="00EF6AF6"/>
    <w:rsid w:val="00F026CD"/>
    <w:rsid w:val="00F03134"/>
    <w:rsid w:val="00F03350"/>
    <w:rsid w:val="00F05C77"/>
    <w:rsid w:val="00F079CC"/>
    <w:rsid w:val="00F12A3D"/>
    <w:rsid w:val="00F15196"/>
    <w:rsid w:val="00F249E4"/>
    <w:rsid w:val="00F32058"/>
    <w:rsid w:val="00F3328A"/>
    <w:rsid w:val="00F352CF"/>
    <w:rsid w:val="00F372CD"/>
    <w:rsid w:val="00F45548"/>
    <w:rsid w:val="00F5322A"/>
    <w:rsid w:val="00F573A4"/>
    <w:rsid w:val="00F619A2"/>
    <w:rsid w:val="00F629AB"/>
    <w:rsid w:val="00F62BCD"/>
    <w:rsid w:val="00F65B13"/>
    <w:rsid w:val="00F71A02"/>
    <w:rsid w:val="00F73B57"/>
    <w:rsid w:val="00F77F1C"/>
    <w:rsid w:val="00F80804"/>
    <w:rsid w:val="00F9196B"/>
    <w:rsid w:val="00F920BB"/>
    <w:rsid w:val="00F9709B"/>
    <w:rsid w:val="00F97655"/>
    <w:rsid w:val="00FA1FCA"/>
    <w:rsid w:val="00FA3CE8"/>
    <w:rsid w:val="00FA64A6"/>
    <w:rsid w:val="00FA7AE9"/>
    <w:rsid w:val="00FB2438"/>
    <w:rsid w:val="00FB2731"/>
    <w:rsid w:val="00FB282F"/>
    <w:rsid w:val="00FB430E"/>
    <w:rsid w:val="00FB48C5"/>
    <w:rsid w:val="00FB5356"/>
    <w:rsid w:val="00FB61F3"/>
    <w:rsid w:val="00FC0416"/>
    <w:rsid w:val="00FC1DF3"/>
    <w:rsid w:val="00FC2DF2"/>
    <w:rsid w:val="00FC78F6"/>
    <w:rsid w:val="00FD1130"/>
    <w:rsid w:val="00FD256C"/>
    <w:rsid w:val="00FD38F5"/>
    <w:rsid w:val="00FE0563"/>
    <w:rsid w:val="00FE23F7"/>
    <w:rsid w:val="00FE5652"/>
    <w:rsid w:val="00FE5AD9"/>
    <w:rsid w:val="00FF00C8"/>
    <w:rsid w:val="00FF075B"/>
    <w:rsid w:val="00FF07F3"/>
    <w:rsid w:val="00FF0DA5"/>
    <w:rsid w:val="00FF1B97"/>
    <w:rsid w:val="00FF4ED7"/>
    <w:rsid w:val="00FF578D"/>
    <w:rsid w:val="00FF605F"/>
    <w:rsid w:val="77C00A15"/>
    <w:rsid w:val="7D44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0690CB"/>
  <w15:docId w15:val="{BA34A5C3-2FD2-43AD-ADE5-6CE6891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宋体" w:hAnsiTheme="majorHAnsi" w:cstheme="majorBidi"/>
      <w:b/>
      <w:bCs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eastAsiaTheme="minorEastAsia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0">
    <w:name w:val="图表"/>
    <w:basedOn w:val="a"/>
    <w:link w:val="af1"/>
    <w:qFormat/>
    <w:pPr>
      <w:jc w:val="center"/>
    </w:pPr>
    <w:rPr>
      <w:b/>
      <w:sz w:val="18"/>
    </w:rPr>
  </w:style>
  <w:style w:type="paragraph" w:customStyle="1" w:styleId="tgt">
    <w:name w:val="_tg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图表 字符"/>
    <w:basedOn w:val="a0"/>
    <w:link w:val="af0"/>
    <w:rPr>
      <w:rFonts w:eastAsia="宋体"/>
      <w:b/>
      <w:sz w:val="18"/>
    </w:rPr>
  </w:style>
  <w:style w:type="character" w:customStyle="1" w:styleId="transsent">
    <w:name w:val="transsent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DB4F838DE465183010C11CF26B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AEBA4F-F775-4F1D-A675-9EB13E07116E}"/>
      </w:docPartPr>
      <w:docPartBody>
        <w:p w:rsidR="001A4B8B" w:rsidRDefault="00000000">
          <w:pPr>
            <w:pStyle w:val="4F6DB4F838DE465183010C11CF26B57F"/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84"/>
    <w:rsid w:val="001A4B8B"/>
    <w:rsid w:val="001D3FC2"/>
    <w:rsid w:val="002E00AE"/>
    <w:rsid w:val="002E5AA1"/>
    <w:rsid w:val="0033203B"/>
    <w:rsid w:val="00362039"/>
    <w:rsid w:val="00385223"/>
    <w:rsid w:val="003A0B8B"/>
    <w:rsid w:val="0040288C"/>
    <w:rsid w:val="004C6792"/>
    <w:rsid w:val="005725EC"/>
    <w:rsid w:val="00621EA2"/>
    <w:rsid w:val="006A56F0"/>
    <w:rsid w:val="008E595B"/>
    <w:rsid w:val="0090693B"/>
    <w:rsid w:val="0094593A"/>
    <w:rsid w:val="009A29EE"/>
    <w:rsid w:val="009A7305"/>
    <w:rsid w:val="00A16E61"/>
    <w:rsid w:val="00B243C4"/>
    <w:rsid w:val="00BD13F6"/>
    <w:rsid w:val="00BE17FC"/>
    <w:rsid w:val="00CD37A9"/>
    <w:rsid w:val="00CF78A1"/>
    <w:rsid w:val="00D75419"/>
    <w:rsid w:val="00DC0B84"/>
    <w:rsid w:val="00E2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6DB4F838DE465183010C11CF26B57F">
    <w:name w:val="4F6DB4F838DE465183010C11CF26B57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7F5B8-6251-4F72-8D54-3B32764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Soundec简易版_模板.dotm</Template>
  <TotalTime>661</TotalTime>
  <Pages>15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Soundec SNC8x从机应用手册</dc:title>
  <dc:creator>Rosa</dc:creator>
  <cp:lastModifiedBy>Bai Rong</cp:lastModifiedBy>
  <cp:revision>203</cp:revision>
  <cp:lastPrinted>2020-08-12T12:40:00Z</cp:lastPrinted>
  <dcterms:created xsi:type="dcterms:W3CDTF">2023-03-30T06:19:00Z</dcterms:created>
  <dcterms:modified xsi:type="dcterms:W3CDTF">2023-04-03T14:02:00Z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68AF05E5CA634E17AD4E91230EB8378D</vt:lpwstr>
  </property>
</Properties>
</file>