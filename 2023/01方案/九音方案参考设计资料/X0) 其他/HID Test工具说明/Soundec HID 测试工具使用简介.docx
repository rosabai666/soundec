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68D7" w14:textId="77777777" w:rsidR="0053289C" w:rsidRDefault="0053289C"/>
    <w:p w14:paraId="125DE629" w14:textId="77777777" w:rsidR="0053289C" w:rsidRDefault="0053289C"/>
    <w:p w14:paraId="375375A8" w14:textId="77777777" w:rsidR="0053289C" w:rsidRDefault="0053289C"/>
    <w:p w14:paraId="17D581CE" w14:textId="77777777" w:rsidR="0053289C" w:rsidRDefault="0053289C"/>
    <w:p w14:paraId="74E17228" w14:textId="77777777" w:rsidR="00E91934" w:rsidRDefault="00E91934"/>
    <w:p w14:paraId="07E55CD3" w14:textId="77777777" w:rsidR="00E91934" w:rsidRDefault="00E91934"/>
    <w:p w14:paraId="0526BA89" w14:textId="77777777" w:rsidR="0053289C" w:rsidRDefault="0053289C"/>
    <w:p w14:paraId="39CECFDE" w14:textId="77777777" w:rsidR="00544B1F" w:rsidRDefault="00544B1F">
      <w:r w:rsidRPr="00BA6DC7">
        <w:rPr>
          <w:rFonts w:ascii="Microsoft YaHei UI" w:hAnsi="Microsoft YaHei UI"/>
          <w:noProof/>
          <w:color w:val="000000" w:themeColor="text1"/>
        </w:rPr>
        <w:drawing>
          <wp:inline distT="0" distB="0" distL="0" distR="0" wp14:anchorId="60F7F48A" wp14:editId="236D3E1B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2473" b="29463"/>
                    <a:stretch/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95708" w14:textId="77777777" w:rsidR="0053289C" w:rsidRDefault="0053289C"/>
    <w:p w14:paraId="575CB083" w14:textId="77777777" w:rsidR="0053289C" w:rsidRDefault="0053289C"/>
    <w:p w14:paraId="19EC6CEE" w14:textId="77777777" w:rsidR="0053289C" w:rsidRDefault="0053289C"/>
    <w:bookmarkStart w:id="0" w:name="_Toc22719292"/>
    <w:bookmarkStart w:id="1" w:name="_Toc22719412"/>
    <w:p w14:paraId="1E1BAA0C" w14:textId="17342526" w:rsidR="001E452A" w:rsidRPr="00ED5D4B" w:rsidRDefault="00C67B2C" w:rsidP="00ED5D4B">
      <w:pPr>
        <w:jc w:val="center"/>
        <w:rPr>
          <w:b/>
          <w:bCs/>
          <w:sz w:val="44"/>
          <w:szCs w:val="44"/>
        </w:rPr>
      </w:pPr>
      <w:sdt>
        <w:sdtPr>
          <w:rPr>
            <w:rFonts w:hint="eastAsia"/>
            <w:b/>
            <w:bCs/>
            <w:sz w:val="44"/>
            <w:szCs w:val="44"/>
          </w:rPr>
          <w:alias w:val="标题"/>
          <w:tag w:val=""/>
          <w:id w:val="838196502"/>
          <w:placeholder>
            <w:docPart w:val="BEA996A02CCA46FFBFBF13DD2015BD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F2CE0">
            <w:rPr>
              <w:rFonts w:hint="eastAsia"/>
              <w:b/>
              <w:bCs/>
              <w:sz w:val="44"/>
              <w:szCs w:val="44"/>
            </w:rPr>
            <w:t xml:space="preserve">Soundec HID </w:t>
          </w:r>
          <w:r w:rsidR="00EF2CE0">
            <w:rPr>
              <w:rFonts w:hint="eastAsia"/>
              <w:b/>
              <w:bCs/>
              <w:sz w:val="44"/>
              <w:szCs w:val="44"/>
            </w:rPr>
            <w:t>测试工具使用简介</w:t>
          </w:r>
        </w:sdtContent>
      </w:sdt>
      <w:bookmarkEnd w:id="0"/>
      <w:bookmarkEnd w:id="1"/>
    </w:p>
    <w:p w14:paraId="2657620E" w14:textId="35DBA4A2" w:rsidR="001E452A" w:rsidRPr="00ED5D4B" w:rsidRDefault="005C71C6" w:rsidP="00ED5D4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1.0</w:t>
      </w:r>
    </w:p>
    <w:p w14:paraId="015988CF" w14:textId="77777777" w:rsidR="00544B1F" w:rsidRPr="00294408" w:rsidRDefault="00544B1F" w:rsidP="00D93F79">
      <w:r>
        <w:br w:type="page"/>
      </w:r>
    </w:p>
    <w:p w14:paraId="5EB0E99B" w14:textId="76D5D8F8" w:rsidR="00EF2CE0" w:rsidRDefault="003E4C8E" w:rsidP="00EF2CE0">
      <w:r>
        <w:lastRenderedPageBreak/>
        <w:t xml:space="preserve">1. </w:t>
      </w:r>
      <w:r w:rsidR="009C3F5B">
        <w:rPr>
          <w:rFonts w:hint="eastAsia"/>
        </w:rPr>
        <w:t>使用</w:t>
      </w:r>
      <w:r w:rsidR="00EF2CE0">
        <w:rPr>
          <w:rFonts w:hint="eastAsia"/>
        </w:rPr>
        <w:t>TypeC</w:t>
      </w:r>
      <w:r w:rsidR="001550FF">
        <w:rPr>
          <w:rFonts w:hint="eastAsia"/>
        </w:rPr>
        <w:t>线</w:t>
      </w:r>
      <w:r w:rsidR="00EF2CE0">
        <w:rPr>
          <w:rFonts w:hint="eastAsia"/>
        </w:rPr>
        <w:t>连接设备到</w:t>
      </w:r>
      <w:r w:rsidR="00EF2CE0">
        <w:rPr>
          <w:rFonts w:hint="eastAsia"/>
        </w:rPr>
        <w:t>PC</w:t>
      </w:r>
    </w:p>
    <w:p w14:paraId="43FEC882" w14:textId="73068CAD" w:rsidR="00EF2CE0" w:rsidRDefault="00092F09" w:rsidP="00EF2CE0">
      <w:r>
        <w:t xml:space="preserve">2. </w:t>
      </w:r>
      <w:r w:rsidR="00EF2CE0">
        <w:rPr>
          <w:rFonts w:hint="eastAsia"/>
        </w:rPr>
        <w:t>打开</w:t>
      </w:r>
      <w:r w:rsidR="00EF2CE0">
        <w:rPr>
          <w:rFonts w:hint="eastAsia"/>
        </w:rPr>
        <w:t>HIDTest</w:t>
      </w:r>
      <w:r w:rsidR="00EF2CE0">
        <w:rPr>
          <w:rFonts w:hint="eastAsia"/>
        </w:rPr>
        <w:t>工具，如下界面，填写</w:t>
      </w:r>
      <w:r w:rsidR="00EF2CE0">
        <w:rPr>
          <w:rFonts w:hint="eastAsia"/>
        </w:rPr>
        <w:t>VID</w:t>
      </w:r>
      <w:r w:rsidR="00EF2CE0">
        <w:rPr>
          <w:rFonts w:hint="eastAsia"/>
        </w:rPr>
        <w:t>和</w:t>
      </w:r>
      <w:r w:rsidR="00EF2CE0">
        <w:rPr>
          <w:rFonts w:hint="eastAsia"/>
        </w:rPr>
        <w:t>PID</w:t>
      </w:r>
      <w:r w:rsidR="00EF2CE0">
        <w:rPr>
          <w:rFonts w:hint="eastAsia"/>
        </w:rPr>
        <w:t>（</w:t>
      </w:r>
      <w:r w:rsidR="00EF2CE0">
        <w:rPr>
          <w:rFonts w:hint="eastAsia"/>
        </w:rPr>
        <w:t>Soundec</w:t>
      </w:r>
      <w:r w:rsidR="00EF2CE0">
        <w:rPr>
          <w:rFonts w:hint="eastAsia"/>
        </w:rPr>
        <w:t>默认</w:t>
      </w:r>
      <w:r w:rsidR="00EF2CE0">
        <w:rPr>
          <w:rFonts w:hint="eastAsia"/>
        </w:rPr>
        <w:t>ID</w:t>
      </w:r>
      <w:r w:rsidR="00EF2CE0">
        <w:rPr>
          <w:rFonts w:hint="eastAsia"/>
        </w:rPr>
        <w:t>如下）</w:t>
      </w:r>
    </w:p>
    <w:p w14:paraId="205EFDF8" w14:textId="77777777" w:rsidR="00EF2CE0" w:rsidRDefault="00EF2CE0" w:rsidP="00EF2CE0">
      <w:pPr>
        <w:rPr>
          <w:rFonts w:hint="eastAsia"/>
        </w:rPr>
      </w:pPr>
      <w:r w:rsidRPr="00073D9F">
        <w:drawing>
          <wp:inline distT="0" distB="0" distL="0" distR="0" wp14:anchorId="1EB02140" wp14:editId="65F84C98">
            <wp:extent cx="5274310" cy="3608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C54B" w14:textId="3674135B" w:rsidR="00EF2CE0" w:rsidRDefault="00167D8A" w:rsidP="00EF2CE0">
      <w:r>
        <w:rPr>
          <w:rFonts w:hint="eastAsia"/>
        </w:rPr>
        <w:t>3</w:t>
      </w:r>
      <w:r>
        <w:t xml:space="preserve">. </w:t>
      </w:r>
      <w:r w:rsidR="00EF2CE0">
        <w:rPr>
          <w:rFonts w:hint="eastAsia"/>
        </w:rPr>
        <w:t>点击“遍历所有设备”</w:t>
      </w:r>
      <w:r w:rsidR="00EF2CE0">
        <w:rPr>
          <w:rFonts w:hint="eastAsia"/>
        </w:rPr>
        <w:t>-&gt;</w:t>
      </w:r>
      <w:r w:rsidR="00EF2CE0">
        <w:t xml:space="preserve"> </w:t>
      </w:r>
      <w:r w:rsidR="00EF2CE0">
        <w:rPr>
          <w:rFonts w:hint="eastAsia"/>
        </w:rPr>
        <w:t>检查当前</w:t>
      </w:r>
      <w:r w:rsidR="00EF2CE0">
        <w:rPr>
          <w:rFonts w:hint="eastAsia"/>
        </w:rPr>
        <w:t>PC</w:t>
      </w:r>
      <w:r w:rsidR="00EF2CE0">
        <w:rPr>
          <w:rFonts w:hint="eastAsia"/>
        </w:rPr>
        <w:t>接入的</w:t>
      </w:r>
      <w:r w:rsidR="00EF2CE0">
        <w:rPr>
          <w:rFonts w:hint="eastAsia"/>
        </w:rPr>
        <w:t>USB</w:t>
      </w:r>
      <w:r w:rsidR="00EF2CE0">
        <w:rPr>
          <w:rFonts w:hint="eastAsia"/>
        </w:rPr>
        <w:t>设备，见控制台打印信息：</w:t>
      </w:r>
    </w:p>
    <w:p w14:paraId="313AC2E9" w14:textId="77777777" w:rsidR="00EF2CE0" w:rsidRDefault="00EF2CE0" w:rsidP="00EF2CE0">
      <w:r w:rsidRPr="00A21D17">
        <w:drawing>
          <wp:inline distT="0" distB="0" distL="0" distR="0" wp14:anchorId="019F53D7" wp14:editId="586012CE">
            <wp:extent cx="3342364" cy="81373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70" b="6774"/>
                    <a:stretch/>
                  </pic:blipFill>
                  <pic:spPr bwMode="auto">
                    <a:xfrm>
                      <a:off x="0" y="0"/>
                      <a:ext cx="3343742" cy="81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43771" w14:textId="77777777" w:rsidR="00EF2CE0" w:rsidRDefault="00EF2CE0" w:rsidP="00EF2CE0">
      <w:pPr>
        <w:rPr>
          <w:rFonts w:hint="eastAsia"/>
        </w:rPr>
      </w:pPr>
      <w:r>
        <w:rPr>
          <w:noProof/>
        </w:rPr>
        <w:drawing>
          <wp:inline distT="0" distB="0" distL="0" distR="0" wp14:anchorId="78BE4F69" wp14:editId="37F96E00">
            <wp:extent cx="5274310" cy="916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B8E0" w14:textId="0A792412" w:rsidR="00EF2CE0" w:rsidRDefault="00167D8A" w:rsidP="00EF2CE0">
      <w:r>
        <w:rPr>
          <w:rFonts w:hint="eastAsia"/>
        </w:rPr>
        <w:t>4</w:t>
      </w:r>
      <w:r>
        <w:t xml:space="preserve">. </w:t>
      </w:r>
      <w:r w:rsidR="00EF2CE0">
        <w:rPr>
          <w:rFonts w:hint="eastAsia"/>
        </w:rPr>
        <w:t>点击“打开指定设备”</w:t>
      </w:r>
      <w:r w:rsidR="00EF2CE0">
        <w:rPr>
          <w:rFonts w:hint="eastAsia"/>
        </w:rPr>
        <w:t>-&gt;</w:t>
      </w:r>
      <w:r w:rsidR="00EF2CE0">
        <w:t xml:space="preserve"> </w:t>
      </w:r>
      <w:r w:rsidR="00EF2CE0">
        <w:rPr>
          <w:rFonts w:hint="eastAsia"/>
        </w:rPr>
        <w:t>指定打开对应</w:t>
      </w:r>
      <w:r w:rsidR="00EF2CE0">
        <w:rPr>
          <w:rFonts w:hint="eastAsia"/>
        </w:rPr>
        <w:t>PID</w:t>
      </w:r>
      <w:r w:rsidR="00EF2CE0">
        <w:rPr>
          <w:rFonts w:hint="eastAsia"/>
        </w:rPr>
        <w:t>和</w:t>
      </w:r>
      <w:r w:rsidR="00EF2CE0">
        <w:rPr>
          <w:rFonts w:hint="eastAsia"/>
        </w:rPr>
        <w:t>VID</w:t>
      </w:r>
      <w:r w:rsidR="00EF2CE0">
        <w:rPr>
          <w:rFonts w:hint="eastAsia"/>
        </w:rPr>
        <w:t>的设备，见控制台打印信息：</w:t>
      </w:r>
    </w:p>
    <w:p w14:paraId="3CC44683" w14:textId="77777777" w:rsidR="00EF2CE0" w:rsidRDefault="00EF2CE0" w:rsidP="00EF2CE0">
      <w:pPr>
        <w:rPr>
          <w:rFonts w:hint="eastAsia"/>
        </w:rPr>
      </w:pPr>
      <w:r>
        <w:rPr>
          <w:noProof/>
        </w:rPr>
        <w:drawing>
          <wp:inline distT="0" distB="0" distL="0" distR="0" wp14:anchorId="76FDBD67" wp14:editId="7F581C97">
            <wp:extent cx="355282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E0F6" w14:textId="55181AD5" w:rsidR="00EF2CE0" w:rsidRDefault="00192DB3" w:rsidP="00EF2CE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数据栏填入测试命令，点击发送</w:t>
      </w:r>
    </w:p>
    <w:p w14:paraId="0817CEFA" w14:textId="10315FD1" w:rsidR="00192DB3" w:rsidRDefault="00192DB3" w:rsidP="00EF2CE0">
      <w:pPr>
        <w:rPr>
          <w:rFonts w:hint="eastAsia"/>
        </w:rPr>
      </w:pPr>
      <w:r w:rsidRPr="00192DB3">
        <w:t>01 0F 88 99 AA BB CC AA 55 33 04 20 09 36 00 09</w:t>
      </w:r>
    </w:p>
    <w:p w14:paraId="16E16BF9" w14:textId="77777777" w:rsidR="00D93F79" w:rsidRPr="00D93F79" w:rsidRDefault="00D93F79" w:rsidP="00D93F79"/>
    <w:sectPr w:rsidR="00D93F79" w:rsidRPr="00D93F7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2114" w14:textId="77777777" w:rsidR="00C67B2C" w:rsidRDefault="00C67B2C" w:rsidP="00544B1F">
      <w:r>
        <w:separator/>
      </w:r>
    </w:p>
  </w:endnote>
  <w:endnote w:type="continuationSeparator" w:id="0">
    <w:p w14:paraId="5D225A30" w14:textId="77777777" w:rsidR="00C67B2C" w:rsidRDefault="00C67B2C" w:rsidP="0054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2A6D" w14:textId="77777777" w:rsidR="00544B1F" w:rsidRDefault="00544B1F">
    <w:pPr>
      <w:pStyle w:val="a5"/>
    </w:pPr>
    <w:r w:rsidRPr="00D34744">
      <w:rPr>
        <w:rFonts w:ascii="Arial" w:hAnsi="Arial" w:cs="Arial"/>
        <w:kern w:val="0"/>
        <w:sz w:val="16"/>
        <w:szCs w:val="16"/>
      </w:rPr>
      <w:t>Copyright (c) 2019 Soundec Co. Ltd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Pr="00544B1F">
      <w:t>1</w:t>
    </w:r>
    <w:r>
      <w:fldChar w:fldCharType="end"/>
    </w:r>
    <w:r>
      <w:ptab w:relativeTo="margin" w:alignment="right" w:leader="none"/>
    </w:r>
    <w:r w:rsidRPr="00616F62">
      <w:t>深圳市九音科技有限公司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B8FE" w14:textId="77777777" w:rsidR="00C67B2C" w:rsidRDefault="00C67B2C" w:rsidP="00544B1F">
      <w:r>
        <w:separator/>
      </w:r>
    </w:p>
  </w:footnote>
  <w:footnote w:type="continuationSeparator" w:id="0">
    <w:p w14:paraId="375129C9" w14:textId="77777777" w:rsidR="00C67B2C" w:rsidRDefault="00C67B2C" w:rsidP="0054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A63D" w14:textId="77777777" w:rsidR="00544B1F" w:rsidRDefault="002E612C" w:rsidP="00AC38C3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95BDC" wp14:editId="5665EC39">
              <wp:simplePos x="0" y="0"/>
              <wp:positionH relativeFrom="margin">
                <wp:posOffset>19050</wp:posOffset>
              </wp:positionH>
              <wp:positionV relativeFrom="paragraph">
                <wp:posOffset>-222885</wp:posOffset>
              </wp:positionV>
              <wp:extent cx="1619250" cy="5143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2436BA" w14:textId="77777777" w:rsidR="002E612C" w:rsidRDefault="002E612C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5EEFFA5A" wp14:editId="37643A38">
                                <wp:extent cx="1380490" cy="504795"/>
                                <wp:effectExtent l="0" t="0" r="0" b="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SOUNDEC-Lett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3104" cy="626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995BDC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1.5pt;margin-top:-17.55pt;width:127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" fillcolor="white [3201]" stroked="f" strokeweight=".5pt">
              <v:textbox>
                <w:txbxContent>
                  <w:p w14:paraId="1F2436BA" w14:textId="77777777" w:rsidR="002E612C" w:rsidRDefault="002E612C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5EEFFA5A" wp14:editId="37643A38">
                          <wp:extent cx="1380490" cy="504795"/>
                          <wp:effectExtent l="0" t="0" r="0" b="0"/>
                          <wp:docPr id="7" name="图片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SOUNDEC-Letter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3104" cy="626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F41886" w14:textId="7D9EDE7B" w:rsidR="00286750" w:rsidRDefault="00C67B2C" w:rsidP="00AC38C3">
    <w:pPr>
      <w:pStyle w:val="a3"/>
      <w:jc w:val="right"/>
    </w:pPr>
    <w:sdt>
      <w:sdtPr>
        <w:rPr>
          <w:rFonts w:hint="eastAsia"/>
        </w:rPr>
        <w:alias w:val="标题"/>
        <w:tag w:val=""/>
        <w:id w:val="1221487220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F2CE0">
          <w:rPr>
            <w:rFonts w:hint="eastAsia"/>
          </w:rPr>
          <w:t xml:space="preserve">Soundec HID </w:t>
        </w:r>
        <w:r w:rsidR="00EF2CE0">
          <w:rPr>
            <w:rFonts w:hint="eastAsia"/>
          </w:rPr>
          <w:t>测试工具使用简介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E0"/>
    <w:rsid w:val="00092F09"/>
    <w:rsid w:val="00134545"/>
    <w:rsid w:val="00134BB6"/>
    <w:rsid w:val="00141E88"/>
    <w:rsid w:val="00152888"/>
    <w:rsid w:val="001550FF"/>
    <w:rsid w:val="00167D8A"/>
    <w:rsid w:val="00192DB3"/>
    <w:rsid w:val="001B0449"/>
    <w:rsid w:val="001E452A"/>
    <w:rsid w:val="00286750"/>
    <w:rsid w:val="00294408"/>
    <w:rsid w:val="002A598C"/>
    <w:rsid w:val="002A7380"/>
    <w:rsid w:val="002C562E"/>
    <w:rsid w:val="002E612C"/>
    <w:rsid w:val="003D75EF"/>
    <w:rsid w:val="003E4C8E"/>
    <w:rsid w:val="004D22C2"/>
    <w:rsid w:val="0053289C"/>
    <w:rsid w:val="00544B1F"/>
    <w:rsid w:val="00552F65"/>
    <w:rsid w:val="005C71C6"/>
    <w:rsid w:val="006E10C3"/>
    <w:rsid w:val="00731FFE"/>
    <w:rsid w:val="00782350"/>
    <w:rsid w:val="008159F4"/>
    <w:rsid w:val="0085532E"/>
    <w:rsid w:val="00921CAB"/>
    <w:rsid w:val="0095660D"/>
    <w:rsid w:val="009C3F5B"/>
    <w:rsid w:val="009F521E"/>
    <w:rsid w:val="00A10842"/>
    <w:rsid w:val="00A82A62"/>
    <w:rsid w:val="00A8612F"/>
    <w:rsid w:val="00A97C53"/>
    <w:rsid w:val="00AC38C3"/>
    <w:rsid w:val="00C00621"/>
    <w:rsid w:val="00C67B2C"/>
    <w:rsid w:val="00CA040D"/>
    <w:rsid w:val="00D56C53"/>
    <w:rsid w:val="00D77CC9"/>
    <w:rsid w:val="00D93F79"/>
    <w:rsid w:val="00DE651A"/>
    <w:rsid w:val="00E91934"/>
    <w:rsid w:val="00ED5D4B"/>
    <w:rsid w:val="00EF2CE0"/>
    <w:rsid w:val="00F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623A3"/>
  <w15:chartTrackingRefBased/>
  <w15:docId w15:val="{1CBC21CE-9B20-42FF-B481-760655DA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5E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C5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294408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1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44B1F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C562E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2C5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autoRedefine/>
    <w:uiPriority w:val="10"/>
    <w:qFormat/>
    <w:rsid w:val="001B04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a">
    <w:name w:val="标题 字符"/>
    <w:basedOn w:val="a0"/>
    <w:link w:val="a9"/>
    <w:uiPriority w:val="10"/>
    <w:rsid w:val="001B0449"/>
    <w:rPr>
      <w:rFonts w:asciiTheme="majorHAnsi" w:eastAsia="宋体" w:hAnsiTheme="majorHAnsi" w:cstheme="majorBidi"/>
      <w:b/>
      <w:bCs/>
      <w:sz w:val="44"/>
      <w:szCs w:val="32"/>
    </w:rPr>
  </w:style>
  <w:style w:type="paragraph" w:styleId="ab">
    <w:name w:val="Subtitle"/>
    <w:basedOn w:val="a"/>
    <w:next w:val="a"/>
    <w:link w:val="ac"/>
    <w:autoRedefine/>
    <w:uiPriority w:val="11"/>
    <w:qFormat/>
    <w:rsid w:val="002944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94408"/>
    <w:rPr>
      <w:rFonts w:eastAsia="宋体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44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4408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4408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4408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4408"/>
    <w:rPr>
      <w:rFonts w:asciiTheme="majorHAnsi" w:eastAsia="宋体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2F65"/>
  </w:style>
  <w:style w:type="paragraph" w:styleId="TOC2">
    <w:name w:val="toc 2"/>
    <w:basedOn w:val="a"/>
    <w:next w:val="a"/>
    <w:autoRedefine/>
    <w:uiPriority w:val="39"/>
    <w:unhideWhenUsed/>
    <w:rsid w:val="00552F65"/>
    <w:pPr>
      <w:ind w:leftChars="200" w:left="420"/>
    </w:pPr>
  </w:style>
  <w:style w:type="character" w:styleId="ad">
    <w:name w:val="Hyperlink"/>
    <w:basedOn w:val="a0"/>
    <w:uiPriority w:val="99"/>
    <w:unhideWhenUsed/>
    <w:rsid w:val="00552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Documents\&#33258;&#23450;&#20041;%20Office%20&#27169;&#26495;\Soundec&#31616;&#26131;&#29256;_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996A02CCA46FFBFBF13DD2015BD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C6CDBC-7575-415A-9601-5880D91CFE4B}"/>
      </w:docPartPr>
      <w:docPartBody>
        <w:p w:rsidR="00000000" w:rsidRDefault="00ED13BF">
          <w:pPr>
            <w:pStyle w:val="BEA996A02CCA46FFBFBF13DD2015BD64"/>
          </w:pPr>
          <w:r w:rsidRPr="0033598E">
            <w:rPr>
              <w:rStyle w:val="a3"/>
            </w:rPr>
            <w:t>[</w:t>
          </w:r>
          <w:r w:rsidRPr="0033598E">
            <w:rPr>
              <w:rStyle w:val="a3"/>
            </w:rPr>
            <w:t>标题</w:t>
          </w:r>
          <w:r w:rsidRPr="0033598E">
            <w:rPr>
              <w:rStyle w:val="a3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BF"/>
    <w:rsid w:val="00ED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EA996A02CCA46FFBFBF13DD2015BD64">
    <w:name w:val="BEA996A02CCA46FFBFBF13DD2015BD6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F5B8-6251-4F72-8D54-3B327648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Soundec简易版_模板</Template>
  <TotalTime>3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Soundec HID 测试工具使用简介</dc:title>
  <dc:subject/>
  <dc:creator>Rong Bai</dc:creator>
  <cp:keywords/>
  <dc:description/>
  <cp:lastModifiedBy>Bai Rong</cp:lastModifiedBy>
  <cp:revision>9</cp:revision>
  <dcterms:created xsi:type="dcterms:W3CDTF">2021-09-22T06:03:00Z</dcterms:created>
  <dcterms:modified xsi:type="dcterms:W3CDTF">2021-09-22T06:06:00Z</dcterms:modified>
</cp:coreProperties>
</file>