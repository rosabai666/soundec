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E95091" w14:textId="77777777" w:rsidR="0053289C" w:rsidRPr="00BA6212" w:rsidRDefault="0053289C" w:rsidP="00BA6212"/>
    <w:p w14:paraId="4AC483B2" w14:textId="77777777" w:rsidR="0053289C" w:rsidRPr="00BA6212" w:rsidRDefault="0053289C" w:rsidP="00BA6212"/>
    <w:p w14:paraId="6FFD2644" w14:textId="77777777" w:rsidR="0053289C" w:rsidRPr="00BA6212" w:rsidRDefault="0053289C" w:rsidP="00BA6212"/>
    <w:p w14:paraId="5DB20067" w14:textId="77777777" w:rsidR="0053289C" w:rsidRPr="00BA6212" w:rsidRDefault="0053289C" w:rsidP="00BA6212"/>
    <w:p w14:paraId="10C65972" w14:textId="77777777" w:rsidR="00E91934" w:rsidRPr="00BA6212" w:rsidRDefault="00E91934" w:rsidP="00BA6212"/>
    <w:p w14:paraId="24621EB7" w14:textId="77777777" w:rsidR="00E91934" w:rsidRPr="00BA6212" w:rsidRDefault="00E91934" w:rsidP="00BA6212"/>
    <w:p w14:paraId="63412413" w14:textId="77777777" w:rsidR="0053289C" w:rsidRPr="00BA6212" w:rsidRDefault="0053289C" w:rsidP="00BA6212"/>
    <w:p w14:paraId="5511E5B0" w14:textId="77777777" w:rsidR="00544B1F" w:rsidRPr="00BA6212" w:rsidRDefault="00544B1F" w:rsidP="00DE0FAD">
      <w:pPr>
        <w:jc w:val="center"/>
      </w:pPr>
      <w:r w:rsidRPr="00BA6212">
        <w:rPr>
          <w:noProof/>
        </w:rPr>
        <w:drawing>
          <wp:inline distT="0" distB="0" distL="0" distR="0" wp14:anchorId="095C6000" wp14:editId="37DB97AC">
            <wp:extent cx="5274310" cy="17919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0" t="22473" b="29463"/>
                    <a:stretch/>
                  </pic:blipFill>
                  <pic:spPr bwMode="auto"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56349" w14:textId="77777777" w:rsidR="0053289C" w:rsidRPr="00BA6212" w:rsidRDefault="0053289C" w:rsidP="00BA6212"/>
    <w:p w14:paraId="25DEB2E6" w14:textId="77777777" w:rsidR="0053289C" w:rsidRPr="00BA6212" w:rsidRDefault="0053289C" w:rsidP="00BA6212"/>
    <w:p w14:paraId="6B81F10D" w14:textId="77777777" w:rsidR="0053289C" w:rsidRPr="00BA6212" w:rsidRDefault="0053289C" w:rsidP="00BA6212"/>
    <w:bookmarkStart w:id="0" w:name="_Toc22719292"/>
    <w:bookmarkStart w:id="1" w:name="_Toc22719412"/>
    <w:p w14:paraId="73097535" w14:textId="555F8B15" w:rsidR="001E452A" w:rsidRPr="006979BD" w:rsidRDefault="00000000" w:rsidP="00A46D74">
      <w:pPr>
        <w:jc w:val="center"/>
        <w:rPr>
          <w:b/>
          <w:bCs/>
          <w:sz w:val="48"/>
          <w:szCs w:val="52"/>
        </w:rPr>
      </w:pPr>
      <w:sdt>
        <w:sdtPr>
          <w:rPr>
            <w:rFonts w:hint="eastAsia"/>
            <w:b/>
            <w:bCs/>
            <w:sz w:val="48"/>
            <w:szCs w:val="52"/>
          </w:rPr>
          <w:alias w:val="标题"/>
          <w:tag w:val=""/>
          <w:id w:val="838196502"/>
          <w:placeholder>
            <w:docPart w:val="EF831F5A2614448FB44896B67EEC2AB2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8261C0" w:rsidRPr="006979BD">
            <w:rPr>
              <w:rFonts w:hint="eastAsia"/>
              <w:b/>
              <w:bCs/>
              <w:sz w:val="48"/>
              <w:szCs w:val="52"/>
            </w:rPr>
            <w:t>得胜</w:t>
          </w:r>
          <w:r w:rsidR="008261C0" w:rsidRPr="006979BD">
            <w:rPr>
              <w:rFonts w:hint="eastAsia"/>
              <w:b/>
              <w:bCs/>
              <w:sz w:val="48"/>
              <w:szCs w:val="52"/>
            </w:rPr>
            <w:t xml:space="preserve"> </w:t>
          </w:r>
          <w:r w:rsidR="008261C0" w:rsidRPr="006979BD">
            <w:rPr>
              <w:rFonts w:hint="eastAsia"/>
              <w:b/>
              <w:bCs/>
              <w:sz w:val="48"/>
              <w:szCs w:val="52"/>
            </w:rPr>
            <w:t>扩音器</w:t>
          </w:r>
          <w:r w:rsidR="006979BD" w:rsidRPr="006979BD">
            <w:rPr>
              <w:rFonts w:hint="eastAsia"/>
              <w:b/>
              <w:bCs/>
              <w:sz w:val="48"/>
              <w:szCs w:val="52"/>
            </w:rPr>
            <w:t>产品</w:t>
          </w:r>
          <w:r w:rsidR="008261C0" w:rsidRPr="006979BD">
            <w:rPr>
              <w:rFonts w:hint="eastAsia"/>
              <w:b/>
              <w:bCs/>
              <w:sz w:val="48"/>
              <w:szCs w:val="52"/>
            </w:rPr>
            <w:t>需求</w:t>
          </w:r>
        </w:sdtContent>
      </w:sdt>
      <w:bookmarkEnd w:id="0"/>
      <w:bookmarkEnd w:id="1"/>
    </w:p>
    <w:p w14:paraId="4CE26B43" w14:textId="39453619" w:rsidR="001E452A" w:rsidRPr="008261C0" w:rsidRDefault="006979BD" w:rsidP="00A46D74">
      <w:pPr>
        <w:jc w:val="center"/>
        <w:rPr>
          <w:sz w:val="32"/>
          <w:szCs w:val="36"/>
        </w:rPr>
      </w:pPr>
      <w:r>
        <w:rPr>
          <w:sz w:val="32"/>
          <w:szCs w:val="36"/>
        </w:rPr>
        <w:t>V1.0</w:t>
      </w:r>
    </w:p>
    <w:p w14:paraId="2539D0AB" w14:textId="77777777" w:rsidR="00544B1F" w:rsidRPr="00BA6212" w:rsidRDefault="00544B1F" w:rsidP="00BA6212">
      <w:r w:rsidRPr="00BA6212">
        <w:br w:type="page"/>
      </w:r>
    </w:p>
    <w:p w14:paraId="60E8AE90" w14:textId="6F83C075" w:rsidR="00F747B5" w:rsidRPr="00BA6212" w:rsidRDefault="00F747B5" w:rsidP="00BA6212">
      <w:pPr>
        <w:pStyle w:val="1"/>
      </w:pPr>
      <w:r w:rsidRPr="00BA6212">
        <w:rPr>
          <w:rFonts w:hint="eastAsia"/>
        </w:rPr>
        <w:lastRenderedPageBreak/>
        <w:t xml:space="preserve">1. </w:t>
      </w:r>
      <w:r w:rsidRPr="00BA6212">
        <w:rPr>
          <w:rFonts w:hint="eastAsia"/>
        </w:rPr>
        <w:t>需求背景</w:t>
      </w:r>
    </w:p>
    <w:p w14:paraId="1F31519A" w14:textId="0543EB45" w:rsidR="009553ED" w:rsidRDefault="00F747B5" w:rsidP="00BA6212">
      <w:pPr>
        <w:ind w:firstLine="420"/>
      </w:pPr>
      <w:r w:rsidRPr="00BA6212">
        <w:rPr>
          <w:rFonts w:hint="eastAsia"/>
        </w:rPr>
        <w:t>得胜有一款无线领夹扩音器产品，主要用于教师、导游、车站引导员等扩音场景，型号</w:t>
      </w:r>
      <w:r w:rsidR="00D73224">
        <w:rPr>
          <w:rFonts w:hint="eastAsia"/>
        </w:rPr>
        <w:t>：</w:t>
      </w:r>
      <w:r w:rsidRPr="005D4734">
        <w:rPr>
          <w:rFonts w:hint="eastAsia"/>
          <w:b/>
          <w:bCs/>
          <w:i/>
          <w:iCs/>
        </w:rPr>
        <w:t>E260W 2.4G</w:t>
      </w:r>
      <w:r w:rsidRPr="005D4734">
        <w:rPr>
          <w:rFonts w:hint="eastAsia"/>
          <w:b/>
          <w:bCs/>
          <w:i/>
          <w:iCs/>
        </w:rPr>
        <w:t>无线领夹扩音器</w:t>
      </w:r>
      <w:r w:rsidRPr="00BA6212">
        <w:rPr>
          <w:rFonts w:hint="eastAsia"/>
        </w:rPr>
        <w:t>。该产品支持有线</w:t>
      </w:r>
      <w:r w:rsidRPr="00BA6212">
        <w:rPr>
          <w:rFonts w:hint="eastAsia"/>
        </w:rPr>
        <w:t>Mic</w:t>
      </w:r>
      <w:r w:rsidRPr="00BA6212">
        <w:rPr>
          <w:rFonts w:hint="eastAsia"/>
        </w:rPr>
        <w:t>和</w:t>
      </w:r>
      <w:r w:rsidRPr="00BA6212">
        <w:rPr>
          <w:rFonts w:hint="eastAsia"/>
        </w:rPr>
        <w:t>2.4G</w:t>
      </w:r>
      <w:r w:rsidRPr="00BA6212">
        <w:rPr>
          <w:rFonts w:hint="eastAsia"/>
        </w:rPr>
        <w:t>无线</w:t>
      </w:r>
      <w:r w:rsidRPr="00BA6212">
        <w:rPr>
          <w:rFonts w:hint="eastAsia"/>
        </w:rPr>
        <w:t>Mic</w:t>
      </w:r>
      <w:r w:rsidRPr="00BA6212">
        <w:rPr>
          <w:rFonts w:hint="eastAsia"/>
        </w:rPr>
        <w:t>两种模式。</w:t>
      </w:r>
    </w:p>
    <w:p w14:paraId="1E25CE26" w14:textId="3445CC99" w:rsidR="009553ED" w:rsidRDefault="009553ED" w:rsidP="00BA6212">
      <w:pPr>
        <w:ind w:firstLine="420"/>
      </w:pPr>
    </w:p>
    <w:p w14:paraId="708C3CC9" w14:textId="213CE85B" w:rsidR="009553ED" w:rsidRDefault="005C72D3" w:rsidP="009553ED">
      <w:pPr>
        <w:ind w:firstLine="420"/>
      </w:pPr>
      <w:r>
        <w:rPr>
          <w:rFonts w:hint="eastAsia"/>
        </w:rPr>
        <w:t>来自</w:t>
      </w:r>
      <w:r w:rsidR="009553ED">
        <w:rPr>
          <w:rFonts w:hint="eastAsia"/>
        </w:rPr>
        <w:t>得胜产品中心负责扩音器产品线的产品经理</w:t>
      </w:r>
      <w:r>
        <w:rPr>
          <w:rFonts w:hint="eastAsia"/>
        </w:rPr>
        <w:t>需求</w:t>
      </w:r>
      <w:r w:rsidR="009553ED">
        <w:rPr>
          <w:rFonts w:hint="eastAsia"/>
        </w:rPr>
        <w:t>反馈：</w:t>
      </w:r>
    </w:p>
    <w:p w14:paraId="22C92D03" w14:textId="094FB640" w:rsidR="009553ED" w:rsidRPr="00BA6212" w:rsidRDefault="009553ED" w:rsidP="009553ED">
      <w:pPr>
        <w:ind w:firstLine="420"/>
      </w:pPr>
      <w:r w:rsidRPr="00BA6212">
        <w:rPr>
          <w:rFonts w:hint="eastAsia"/>
        </w:rPr>
        <w:t>扩音器的啸叫问题是个长期痛点，尤其在</w:t>
      </w:r>
      <w:r w:rsidRPr="00BA6212">
        <w:rPr>
          <w:rFonts w:hint="eastAsia"/>
        </w:rPr>
        <w:t>2.4G</w:t>
      </w:r>
      <w:r w:rsidRPr="00BA6212">
        <w:rPr>
          <w:rFonts w:hint="eastAsia"/>
        </w:rPr>
        <w:t>模式</w:t>
      </w:r>
      <w:r w:rsidR="00D377C7">
        <w:rPr>
          <w:rFonts w:hint="eastAsia"/>
        </w:rPr>
        <w:t>下</w:t>
      </w:r>
      <w:r w:rsidRPr="00BA6212">
        <w:rPr>
          <w:rFonts w:hint="eastAsia"/>
        </w:rPr>
        <w:t>啸叫更加明显。</w:t>
      </w:r>
    </w:p>
    <w:p w14:paraId="1AD0A329" w14:textId="54F2CA50" w:rsidR="009553ED" w:rsidRDefault="009553ED" w:rsidP="00A75DE9">
      <w:pPr>
        <w:ind w:firstLine="420"/>
      </w:pPr>
      <w:r w:rsidRPr="00BA6212">
        <w:rPr>
          <w:rFonts w:hint="eastAsia"/>
        </w:rPr>
        <w:t>目前得胜的扩音器产品线，都没有采用</w:t>
      </w:r>
      <w:r w:rsidRPr="00BA6212">
        <w:rPr>
          <w:rFonts w:hint="eastAsia"/>
        </w:rPr>
        <w:t>DSP</w:t>
      </w:r>
      <w:r w:rsidRPr="00BA6212">
        <w:rPr>
          <w:rFonts w:hint="eastAsia"/>
        </w:rPr>
        <w:t>算法做过啸叫处理，全都是靠电子和结构设计最大程度上避免啸叫。有其他产品用过山景的</w:t>
      </w:r>
      <w:r w:rsidRPr="00BA6212">
        <w:rPr>
          <w:rFonts w:hint="eastAsia"/>
        </w:rPr>
        <w:t>DSP</w:t>
      </w:r>
      <w:proofErr w:type="gramStart"/>
      <w:r w:rsidRPr="00BA6212">
        <w:rPr>
          <w:rFonts w:hint="eastAsia"/>
        </w:rPr>
        <w:t>移频技术</w:t>
      </w:r>
      <w:proofErr w:type="gramEnd"/>
      <w:r w:rsidR="004B4F85">
        <w:rPr>
          <w:rFonts w:hint="eastAsia"/>
        </w:rPr>
        <w:t>解决啸叫</w:t>
      </w:r>
      <w:r w:rsidRPr="00BA6212">
        <w:rPr>
          <w:rFonts w:hint="eastAsia"/>
        </w:rPr>
        <w:t>，</w:t>
      </w:r>
      <w:r w:rsidR="004B4F85">
        <w:rPr>
          <w:rFonts w:hint="eastAsia"/>
        </w:rPr>
        <w:t>但是</w:t>
      </w:r>
      <w:r w:rsidRPr="00BA6212">
        <w:rPr>
          <w:rFonts w:hint="eastAsia"/>
        </w:rPr>
        <w:t>效果一般。</w:t>
      </w:r>
    </w:p>
    <w:p w14:paraId="793348BF" w14:textId="77777777" w:rsidR="006A6663" w:rsidRDefault="006A6663" w:rsidP="00BA6212">
      <w:pPr>
        <w:ind w:firstLine="420"/>
      </w:pPr>
    </w:p>
    <w:p w14:paraId="3C805853" w14:textId="61ECB1BA" w:rsidR="009553ED" w:rsidRDefault="009553ED" w:rsidP="00BA6212">
      <w:pPr>
        <w:ind w:firstLine="420"/>
      </w:pPr>
      <w:r>
        <w:rPr>
          <w:rFonts w:hint="eastAsia"/>
        </w:rPr>
        <w:t>希望通过增加</w:t>
      </w:r>
      <w:r>
        <w:rPr>
          <w:rFonts w:hint="eastAsia"/>
        </w:rPr>
        <w:t>DSP</w:t>
      </w:r>
      <w:r>
        <w:rPr>
          <w:rFonts w:hint="eastAsia"/>
        </w:rPr>
        <w:t>及算法处理，解决或减轻啸叫问题。</w:t>
      </w:r>
    </w:p>
    <w:p w14:paraId="506B1E76" w14:textId="387C724E" w:rsidR="00C967F8" w:rsidRDefault="00C967F8" w:rsidP="00BA6212">
      <w:pPr>
        <w:ind w:firstLine="420"/>
      </w:pPr>
    </w:p>
    <w:p w14:paraId="1939E139" w14:textId="189BA687" w:rsidR="00C967F8" w:rsidRPr="009553ED" w:rsidRDefault="00C967F8" w:rsidP="00BA6212">
      <w:pPr>
        <w:ind w:firstLine="420"/>
      </w:pPr>
      <w:r>
        <w:rPr>
          <w:rFonts w:hint="eastAsia"/>
        </w:rPr>
        <w:t>样品详细信息如下</w:t>
      </w:r>
      <w:r w:rsidR="00E16FD2">
        <w:rPr>
          <w:rFonts w:hint="eastAsia"/>
        </w:rPr>
        <w:t>：</w:t>
      </w:r>
    </w:p>
    <w:p w14:paraId="6BE53D66" w14:textId="4B933E19" w:rsidR="00953F5F" w:rsidRPr="00BA6212" w:rsidRDefault="00953F5F" w:rsidP="00BA6212">
      <w:pPr>
        <w:pStyle w:val="2"/>
      </w:pPr>
      <w:r w:rsidRPr="00BA6212">
        <w:rPr>
          <w:rFonts w:hint="eastAsia"/>
        </w:rPr>
        <w:t>1</w:t>
      </w:r>
      <w:r w:rsidRPr="00BA6212">
        <w:t>.1</w:t>
      </w:r>
      <w:r w:rsidRPr="00BA6212">
        <w:rPr>
          <w:rFonts w:hint="eastAsia"/>
        </w:rPr>
        <w:t>产品外观</w:t>
      </w:r>
    </w:p>
    <w:p w14:paraId="44D8F824" w14:textId="77777777" w:rsidR="00F747B5" w:rsidRPr="00BA6212" w:rsidRDefault="00F747B5" w:rsidP="009553ED">
      <w:pPr>
        <w:jc w:val="center"/>
      </w:pPr>
      <w:r w:rsidRPr="00BA6212">
        <w:rPr>
          <w:noProof/>
        </w:rPr>
        <w:drawing>
          <wp:inline distT="0" distB="0" distL="0" distR="0" wp14:anchorId="6672F9E5" wp14:editId="5EF2C3D6">
            <wp:extent cx="2834640" cy="2784021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631" cy="2785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4F46" w14:textId="33DE58C5" w:rsidR="00F747B5" w:rsidRPr="00BA6212" w:rsidRDefault="00F747B5" w:rsidP="00BA6212">
      <w:pPr>
        <w:pStyle w:val="2"/>
      </w:pPr>
      <w:r w:rsidRPr="00BA6212">
        <w:rPr>
          <w:rFonts w:hint="eastAsia"/>
        </w:rPr>
        <w:t>1</w:t>
      </w:r>
      <w:r w:rsidRPr="00BA6212">
        <w:t>.</w:t>
      </w:r>
      <w:r w:rsidR="00953F5F" w:rsidRPr="00BA6212">
        <w:t>2</w:t>
      </w:r>
      <w:r w:rsidR="00BA6212">
        <w:t xml:space="preserve"> </w:t>
      </w:r>
      <w:proofErr w:type="gramStart"/>
      <w:r w:rsidRPr="00BA6212">
        <w:rPr>
          <w:rFonts w:hint="eastAsia"/>
        </w:rPr>
        <w:t>官网链接</w:t>
      </w:r>
      <w:proofErr w:type="gramEnd"/>
    </w:p>
    <w:p w14:paraId="6A52143B" w14:textId="77777777" w:rsidR="00F747B5" w:rsidRPr="00BA6212" w:rsidRDefault="00000000" w:rsidP="00BA6212">
      <w:hyperlink r:id="rId10" w:history="1">
        <w:r w:rsidR="00F747B5" w:rsidRPr="00BA6212">
          <w:rPr>
            <w:rStyle w:val="ad"/>
            <w:rFonts w:hint="eastAsia"/>
          </w:rPr>
          <w:t>【得胜官网</w:t>
        </w:r>
        <w:r w:rsidR="00F747B5" w:rsidRPr="00BA6212">
          <w:rPr>
            <w:rStyle w:val="ad"/>
            <w:rFonts w:hint="eastAsia"/>
          </w:rPr>
          <w:t xml:space="preserve"> E260W 2.4G</w:t>
        </w:r>
        <w:r w:rsidR="00F747B5" w:rsidRPr="00BA6212">
          <w:rPr>
            <w:rStyle w:val="ad"/>
            <w:rFonts w:hint="eastAsia"/>
          </w:rPr>
          <w:t>无线领夹扩音器】</w:t>
        </w:r>
        <w:r w:rsidR="00F747B5" w:rsidRPr="00BA6212">
          <w:rPr>
            <w:rStyle w:val="ad"/>
            <w:rFonts w:hint="eastAsia"/>
          </w:rPr>
          <w:t xml:space="preserve"> </w:t>
        </w:r>
        <w:r w:rsidR="00F747B5" w:rsidRPr="00BA6212">
          <w:rPr>
            <w:rStyle w:val="ad"/>
            <w:rFonts w:hint="eastAsia"/>
          </w:rPr>
          <w:t>扩音器</w:t>
        </w:r>
        <w:r w:rsidR="00F747B5" w:rsidRPr="00BA6212">
          <w:rPr>
            <w:rStyle w:val="ad"/>
            <w:rFonts w:hint="eastAsia"/>
          </w:rPr>
          <w:t xml:space="preserve"> - </w:t>
        </w:r>
        <w:r w:rsidR="00F747B5" w:rsidRPr="00BA6212">
          <w:rPr>
            <w:rStyle w:val="ad"/>
            <w:rFonts w:hint="eastAsia"/>
          </w:rPr>
          <w:t>产品信息</w:t>
        </w:r>
        <w:r w:rsidR="00F747B5" w:rsidRPr="00BA6212">
          <w:rPr>
            <w:rStyle w:val="ad"/>
            <w:rFonts w:hint="eastAsia"/>
          </w:rPr>
          <w:t xml:space="preserve"> (takstar.com)</w:t>
        </w:r>
      </w:hyperlink>
    </w:p>
    <w:p w14:paraId="4EA244B2" w14:textId="60317FB5" w:rsidR="000A1F68" w:rsidRPr="00BA6212" w:rsidRDefault="00F747B5" w:rsidP="000A1F68">
      <w:pPr>
        <w:pStyle w:val="2"/>
      </w:pPr>
      <w:r w:rsidRPr="00BA6212">
        <w:rPr>
          <w:rFonts w:hint="eastAsia"/>
        </w:rPr>
        <w:t>1</w:t>
      </w:r>
      <w:r w:rsidRPr="00BA6212">
        <w:t>.</w:t>
      </w:r>
      <w:r w:rsidR="00953F5F" w:rsidRPr="00BA6212">
        <w:t>3</w:t>
      </w:r>
      <w:r w:rsidR="000A1F68" w:rsidRPr="00BA6212">
        <w:rPr>
          <w:rFonts w:hint="eastAsia"/>
        </w:rPr>
        <w:t>公司背景</w:t>
      </w:r>
    </w:p>
    <w:p w14:paraId="4232334F" w14:textId="082D911B" w:rsidR="000A1F68" w:rsidRDefault="000A1F68" w:rsidP="000A1F68">
      <w:r>
        <w:rPr>
          <w:rFonts w:hint="eastAsia"/>
        </w:rPr>
        <w:t>公司官网：</w:t>
      </w:r>
      <w:hyperlink r:id="rId11" w:history="1">
        <w:r w:rsidRPr="009E4E5D">
          <w:rPr>
            <w:rStyle w:val="ad"/>
          </w:rPr>
          <w:t>https://www.takstar.com/</w:t>
        </w:r>
      </w:hyperlink>
    </w:p>
    <w:p w14:paraId="56BADC38" w14:textId="224B7841" w:rsidR="000A1F68" w:rsidRDefault="00D810D0" w:rsidP="000A1F68">
      <w:r>
        <w:rPr>
          <w:rFonts w:hint="eastAsia"/>
        </w:rPr>
        <w:t>简介：</w:t>
      </w:r>
    </w:p>
    <w:p w14:paraId="44512A5B" w14:textId="66B4C684" w:rsidR="00D810D0" w:rsidRPr="009D011D" w:rsidRDefault="00D810D0" w:rsidP="00D810D0">
      <w:pPr>
        <w:ind w:left="420"/>
        <w:rPr>
          <w:i/>
          <w:iCs/>
          <w:sz w:val="18"/>
          <w:szCs w:val="20"/>
        </w:rPr>
      </w:pPr>
      <w:r w:rsidRPr="009D011D">
        <w:rPr>
          <w:rFonts w:hint="eastAsia"/>
          <w:i/>
          <w:iCs/>
          <w:sz w:val="18"/>
          <w:szCs w:val="20"/>
        </w:rPr>
        <w:t>广东得胜电子有限公司成立于</w:t>
      </w:r>
      <w:r w:rsidRPr="009D011D">
        <w:rPr>
          <w:rFonts w:hint="eastAsia"/>
          <w:i/>
          <w:iCs/>
          <w:sz w:val="18"/>
          <w:szCs w:val="20"/>
        </w:rPr>
        <w:t>1995</w:t>
      </w:r>
      <w:r w:rsidRPr="009D011D">
        <w:rPr>
          <w:rFonts w:hint="eastAsia"/>
          <w:i/>
          <w:iCs/>
          <w:sz w:val="18"/>
          <w:szCs w:val="20"/>
        </w:rPr>
        <w:t>年，作为中国民族品牌企业享誉国内外，一直致力于为全球用户提供优秀的声音处</w:t>
      </w:r>
      <w:r w:rsidRPr="009D011D">
        <w:rPr>
          <w:rFonts w:hint="eastAsia"/>
          <w:i/>
          <w:iCs/>
          <w:sz w:val="18"/>
          <w:szCs w:val="20"/>
        </w:rPr>
        <w:lastRenderedPageBreak/>
        <w:t>理解决方案。公司旗下“得胜”品牌，提供个人音频、专业音频、工程应用等设备和服务，通过创新的技术和优质的产品，实现人们享受更高品质娱乐生活的梦想，成为您身边值得信赖的声音伙伴！</w:t>
      </w:r>
      <w:r w:rsidRPr="009D011D">
        <w:rPr>
          <w:rFonts w:hint="eastAsia"/>
          <w:i/>
          <w:iCs/>
          <w:sz w:val="18"/>
          <w:szCs w:val="20"/>
        </w:rPr>
        <w:br/>
      </w:r>
      <w:r w:rsidRPr="009D011D">
        <w:rPr>
          <w:rFonts w:hint="eastAsia"/>
          <w:i/>
          <w:iCs/>
          <w:sz w:val="18"/>
          <w:szCs w:val="20"/>
        </w:rPr>
        <w:t>公司集研发、设计、生产、销售、服务于一体，拥有国内专业电声技术研发团队，是具有全球知名度和影响力的电声产品制造商，并坚持走自主技术创新之路，承袭民族品牌使命，为促进电声行业的发展做长久贡献。</w:t>
      </w:r>
    </w:p>
    <w:p w14:paraId="51EF9FF6" w14:textId="70D89062" w:rsidR="00E82002" w:rsidRDefault="00E82002" w:rsidP="00E82002"/>
    <w:p w14:paraId="3F27EEA5" w14:textId="0E27EF4D" w:rsidR="00E82002" w:rsidRDefault="00E82002" w:rsidP="00E82002">
      <w:r>
        <w:rPr>
          <w:rFonts w:hint="eastAsia"/>
        </w:rPr>
        <w:t>产品涉及领域：</w:t>
      </w:r>
    </w:p>
    <w:p w14:paraId="792D797C" w14:textId="77777777" w:rsidR="00DA00C1" w:rsidRDefault="00E82002" w:rsidP="00E82002">
      <w:r>
        <w:tab/>
      </w:r>
      <w:r>
        <w:rPr>
          <w:rFonts w:hint="eastAsia"/>
        </w:rPr>
        <w:t>麦克风</w:t>
      </w:r>
      <w:r w:rsidR="00DA00C1">
        <w:rPr>
          <w:rFonts w:hint="eastAsia"/>
        </w:rPr>
        <w:t>（专业录音、卡拉</w:t>
      </w:r>
      <w:r w:rsidR="00DA00C1">
        <w:rPr>
          <w:rFonts w:hint="eastAsia"/>
        </w:rPr>
        <w:t>OK</w:t>
      </w:r>
      <w:r w:rsidR="00DA00C1">
        <w:rPr>
          <w:rFonts w:hint="eastAsia"/>
        </w:rPr>
        <w:t>、会议演讲、采访摄像、乐器、监控）</w:t>
      </w:r>
      <w:r>
        <w:rPr>
          <w:rFonts w:hint="eastAsia"/>
        </w:rPr>
        <w:t>、</w:t>
      </w:r>
    </w:p>
    <w:p w14:paraId="22ED540D" w14:textId="1EB6ABB6" w:rsidR="00DA00C1" w:rsidRDefault="00E82002" w:rsidP="00DA00C1">
      <w:pPr>
        <w:ind w:firstLine="420"/>
      </w:pPr>
      <w:r>
        <w:rPr>
          <w:rFonts w:hint="eastAsia"/>
        </w:rPr>
        <w:t>耳机</w:t>
      </w:r>
      <w:r w:rsidR="00DA00C1">
        <w:rPr>
          <w:rFonts w:hint="eastAsia"/>
        </w:rPr>
        <w:t>（录音监听、电竞、音乐耳机）</w:t>
      </w:r>
      <w:r>
        <w:rPr>
          <w:rFonts w:hint="eastAsia"/>
        </w:rPr>
        <w:t>、</w:t>
      </w:r>
    </w:p>
    <w:p w14:paraId="6F5C6A8B" w14:textId="3699537C" w:rsidR="00DA00C1" w:rsidRDefault="00E82002" w:rsidP="00DA00C1">
      <w:pPr>
        <w:ind w:firstLine="420"/>
      </w:pPr>
      <w:r>
        <w:rPr>
          <w:rFonts w:hint="eastAsia"/>
        </w:rPr>
        <w:t>扩音器</w:t>
      </w:r>
      <w:r w:rsidR="00DA00C1">
        <w:rPr>
          <w:rFonts w:hint="eastAsia"/>
        </w:rPr>
        <w:t>（教学培训、导游导</w:t>
      </w:r>
      <w:proofErr w:type="gramStart"/>
      <w:r w:rsidR="00DA00C1">
        <w:rPr>
          <w:rFonts w:hint="eastAsia"/>
        </w:rPr>
        <w:t>览</w:t>
      </w:r>
      <w:proofErr w:type="gramEnd"/>
      <w:r w:rsidR="00DA00C1">
        <w:rPr>
          <w:rFonts w:hint="eastAsia"/>
        </w:rPr>
        <w:t>、宣传促销、户外活动）</w:t>
      </w:r>
      <w:r>
        <w:rPr>
          <w:rFonts w:hint="eastAsia"/>
        </w:rPr>
        <w:t>、</w:t>
      </w:r>
    </w:p>
    <w:p w14:paraId="238E3AF6" w14:textId="13DA3F8C" w:rsidR="00E82002" w:rsidRDefault="00E82002" w:rsidP="00DA00C1">
      <w:pPr>
        <w:ind w:firstLine="420"/>
      </w:pPr>
      <w:r>
        <w:rPr>
          <w:rFonts w:hint="eastAsia"/>
        </w:rPr>
        <w:t>音响系统</w:t>
      </w:r>
      <w:r w:rsidR="00DA00C1">
        <w:rPr>
          <w:rFonts w:hint="eastAsia"/>
        </w:rPr>
        <w:t>（音箱、功放、调音台、广播系统）</w:t>
      </w:r>
    </w:p>
    <w:p w14:paraId="1AE744F4" w14:textId="1BA988BE" w:rsidR="000A1F68" w:rsidRPr="00BA6212" w:rsidRDefault="000A1F68" w:rsidP="000A1F68">
      <w:pPr>
        <w:pStyle w:val="3"/>
      </w:pPr>
      <w:r>
        <w:t>1.</w:t>
      </w:r>
      <w:r w:rsidR="00CF681C">
        <w:t>3</w:t>
      </w:r>
      <w:r w:rsidRPr="00BA6212">
        <w:rPr>
          <w:rFonts w:hint="eastAsia"/>
        </w:rPr>
        <w:t>.1</w:t>
      </w:r>
      <w:r>
        <w:rPr>
          <w:rFonts w:hint="eastAsia"/>
        </w:rPr>
        <w:t xml:space="preserve"> </w:t>
      </w:r>
      <w:r w:rsidRPr="00BA6212">
        <w:rPr>
          <w:rFonts w:hint="eastAsia"/>
        </w:rPr>
        <w:t>得胜扩音器小调研</w:t>
      </w:r>
    </w:p>
    <w:p w14:paraId="354D03A8" w14:textId="77777777" w:rsidR="000A1F68" w:rsidRPr="00BA6212" w:rsidRDefault="000A1F68" w:rsidP="0012425D">
      <w:pPr>
        <w:pStyle w:val="af"/>
        <w:numPr>
          <w:ilvl w:val="0"/>
          <w:numId w:val="1"/>
        </w:numPr>
        <w:ind w:firstLineChars="0"/>
      </w:pPr>
      <w:r w:rsidRPr="0012425D">
        <w:rPr>
          <w:rFonts w:hint="eastAsia"/>
          <w:b/>
          <w:bCs/>
        </w:rPr>
        <w:t>知乎</w:t>
      </w:r>
      <w:r w:rsidRPr="00BA6212">
        <w:rPr>
          <w:rFonts w:hint="eastAsia"/>
        </w:rPr>
        <w:t>：小蜜蜂扩音器前十名之首；</w:t>
      </w:r>
    </w:p>
    <w:p w14:paraId="669214A7" w14:textId="3DC0FFEB" w:rsidR="000A1F68" w:rsidRPr="00BA6212" w:rsidRDefault="000A1F68" w:rsidP="0012425D">
      <w:pPr>
        <w:pStyle w:val="af"/>
        <w:numPr>
          <w:ilvl w:val="0"/>
          <w:numId w:val="1"/>
        </w:numPr>
        <w:ind w:firstLineChars="0"/>
      </w:pPr>
      <w:r w:rsidRPr="0012425D">
        <w:rPr>
          <w:rFonts w:hint="eastAsia"/>
          <w:b/>
          <w:bCs/>
        </w:rPr>
        <w:t>中关村在线</w:t>
      </w:r>
      <w:r w:rsidRPr="00BA6212">
        <w:rPr>
          <w:rFonts w:hint="eastAsia"/>
        </w:rPr>
        <w:t>：扩音器产品排行中，得胜型号占</w:t>
      </w:r>
      <w:r w:rsidRPr="00BA6212">
        <w:rPr>
          <w:rFonts w:hint="eastAsia"/>
        </w:rPr>
        <w:t>7</w:t>
      </w:r>
      <w:r w:rsidRPr="00BA6212">
        <w:rPr>
          <w:rFonts w:hint="eastAsia"/>
        </w:rPr>
        <w:t>个；扩音器品牌排行，</w:t>
      </w:r>
      <w:proofErr w:type="gramStart"/>
      <w:r w:rsidRPr="00BA6212">
        <w:rPr>
          <w:rFonts w:hint="eastAsia"/>
        </w:rPr>
        <w:t>得胜占</w:t>
      </w:r>
      <w:proofErr w:type="gramEnd"/>
      <w:r w:rsidRPr="00BA6212">
        <w:rPr>
          <w:rFonts w:hint="eastAsia"/>
        </w:rPr>
        <w:t>榜首</w:t>
      </w:r>
      <w:r w:rsidR="00445142">
        <w:rPr>
          <w:rFonts w:hint="eastAsia"/>
        </w:rPr>
        <w:t>；</w:t>
      </w:r>
    </w:p>
    <w:p w14:paraId="0D2F3598" w14:textId="0CC37C03" w:rsidR="000A1F68" w:rsidRPr="00BA6212" w:rsidRDefault="000A1F68" w:rsidP="0012425D">
      <w:pPr>
        <w:pStyle w:val="af"/>
        <w:numPr>
          <w:ilvl w:val="0"/>
          <w:numId w:val="1"/>
        </w:numPr>
        <w:ind w:firstLineChars="0"/>
      </w:pPr>
      <w:r w:rsidRPr="0012425D">
        <w:rPr>
          <w:rFonts w:hint="eastAsia"/>
          <w:b/>
          <w:bCs/>
        </w:rPr>
        <w:t>十大品牌网</w:t>
      </w:r>
      <w:r w:rsidRPr="00BA6212">
        <w:rPr>
          <w:rFonts w:hint="eastAsia"/>
        </w:rPr>
        <w:t>：扩音器品牌排行榜（</w:t>
      </w:r>
      <w:r w:rsidRPr="00BA6212">
        <w:rPr>
          <w:rFonts w:hint="eastAsia"/>
        </w:rPr>
        <w:t>2023</w:t>
      </w:r>
      <w:r w:rsidRPr="00BA6212">
        <w:rPr>
          <w:rFonts w:hint="eastAsia"/>
        </w:rPr>
        <w:t>），得胜排第二</w:t>
      </w:r>
      <w:r w:rsidR="00445142">
        <w:rPr>
          <w:rFonts w:hint="eastAsia"/>
        </w:rPr>
        <w:t>；</w:t>
      </w:r>
    </w:p>
    <w:p w14:paraId="7B808003" w14:textId="1BF5CF2F" w:rsidR="000A1F68" w:rsidRPr="00BA6212" w:rsidRDefault="000A1F68" w:rsidP="000A1F68">
      <w:pPr>
        <w:pStyle w:val="3"/>
      </w:pPr>
      <w:r>
        <w:t>1.</w:t>
      </w:r>
      <w:r w:rsidR="00CF681C">
        <w:t>3</w:t>
      </w:r>
      <w:r>
        <w:t>.2</w:t>
      </w:r>
      <w:r w:rsidR="00EE2450" w:rsidRPr="00BA6212">
        <w:rPr>
          <w:rFonts w:hint="eastAsia"/>
        </w:rPr>
        <w:t>扩音器</w:t>
      </w:r>
      <w:r w:rsidRPr="00BA6212">
        <w:rPr>
          <w:rFonts w:hint="eastAsia"/>
        </w:rPr>
        <w:t>销量预期</w:t>
      </w:r>
    </w:p>
    <w:p w14:paraId="44013AF6" w14:textId="77777777" w:rsidR="000A1F68" w:rsidRPr="00BA6212" w:rsidRDefault="000A1F68" w:rsidP="000A1F68">
      <w:r w:rsidRPr="00BA6212">
        <w:rPr>
          <w:rFonts w:hint="eastAsia"/>
        </w:rPr>
        <w:t>扩音器当前销量：</w:t>
      </w:r>
      <w:r w:rsidRPr="003C44D3">
        <w:rPr>
          <w:rFonts w:hint="eastAsia"/>
          <w:b/>
          <w:bCs/>
        </w:rPr>
        <w:t>100w</w:t>
      </w:r>
      <w:r w:rsidRPr="003C44D3">
        <w:rPr>
          <w:rFonts w:hint="eastAsia"/>
          <w:b/>
          <w:bCs/>
        </w:rPr>
        <w:t>台</w:t>
      </w:r>
      <w:r w:rsidRPr="003C44D3">
        <w:rPr>
          <w:rFonts w:hint="eastAsia"/>
          <w:b/>
          <w:bCs/>
        </w:rPr>
        <w:t>/</w:t>
      </w:r>
      <w:r w:rsidRPr="003C44D3">
        <w:rPr>
          <w:rFonts w:hint="eastAsia"/>
          <w:b/>
          <w:bCs/>
        </w:rPr>
        <w:t>年</w:t>
      </w:r>
    </w:p>
    <w:p w14:paraId="7E3FD005" w14:textId="20F6F505" w:rsidR="000A1F68" w:rsidRDefault="000A1F68" w:rsidP="000A1F68">
      <w:r w:rsidRPr="00BA6212">
        <w:rPr>
          <w:rFonts w:hint="eastAsia"/>
        </w:rPr>
        <w:t>新品首年预计销量：</w:t>
      </w:r>
      <w:r w:rsidRPr="003C44D3">
        <w:rPr>
          <w:rFonts w:hint="eastAsia"/>
          <w:b/>
          <w:bCs/>
        </w:rPr>
        <w:t>5~10w/</w:t>
      </w:r>
      <w:r w:rsidRPr="003C44D3">
        <w:rPr>
          <w:rFonts w:hint="eastAsia"/>
          <w:b/>
          <w:bCs/>
        </w:rPr>
        <w:t>年</w:t>
      </w:r>
    </w:p>
    <w:p w14:paraId="719A0776" w14:textId="77777777" w:rsidR="003C44D3" w:rsidRPr="00BA6212" w:rsidRDefault="003C44D3" w:rsidP="003C44D3">
      <w:r w:rsidRPr="00BA6212">
        <w:rPr>
          <w:rFonts w:hint="eastAsia"/>
        </w:rPr>
        <w:t>数据来源：得胜产品经理</w:t>
      </w:r>
    </w:p>
    <w:p w14:paraId="4420581B" w14:textId="6FA896F3" w:rsidR="00F747B5" w:rsidRPr="00BA6212" w:rsidRDefault="00E9518C" w:rsidP="00E9518C">
      <w:pPr>
        <w:pStyle w:val="1"/>
      </w:pPr>
      <w:r>
        <w:rPr>
          <w:rFonts w:hint="eastAsia"/>
        </w:rPr>
        <w:t>2</w:t>
      </w:r>
      <w:r>
        <w:t xml:space="preserve"> </w:t>
      </w:r>
      <w:r w:rsidR="00CD3335">
        <w:rPr>
          <w:rFonts w:hint="eastAsia"/>
        </w:rPr>
        <w:t>功能需求</w:t>
      </w:r>
    </w:p>
    <w:p w14:paraId="465F9C55" w14:textId="5D65FD19" w:rsidR="006C39E9" w:rsidRDefault="006C39E9" w:rsidP="00BA6212">
      <w:r>
        <w:rPr>
          <w:rFonts w:hint="eastAsia"/>
        </w:rPr>
        <w:t>得胜提供了一台</w:t>
      </w:r>
      <w:r>
        <w:rPr>
          <w:rFonts w:hint="eastAsia"/>
        </w:rPr>
        <w:t>E</w:t>
      </w:r>
      <w:r>
        <w:t>260</w:t>
      </w:r>
      <w:r>
        <w:rPr>
          <w:rFonts w:hint="eastAsia"/>
        </w:rPr>
        <w:t>W</w:t>
      </w:r>
      <w:r>
        <w:rPr>
          <w:rFonts w:hint="eastAsia"/>
        </w:rPr>
        <w:t>整机，</w:t>
      </w:r>
      <w:proofErr w:type="gramStart"/>
      <w:r>
        <w:rPr>
          <w:rFonts w:hint="eastAsia"/>
        </w:rPr>
        <w:t>供九音</w:t>
      </w:r>
      <w:proofErr w:type="gramEnd"/>
      <w:r>
        <w:rPr>
          <w:rFonts w:hint="eastAsia"/>
        </w:rPr>
        <w:t>测试</w:t>
      </w:r>
      <w:r>
        <w:rPr>
          <w:rFonts w:hint="eastAsia"/>
        </w:rPr>
        <w:t>&amp;</w:t>
      </w:r>
      <w:r>
        <w:rPr>
          <w:rFonts w:hint="eastAsia"/>
        </w:rPr>
        <w:t>调试功能。</w:t>
      </w:r>
    </w:p>
    <w:p w14:paraId="27E0E571" w14:textId="4BD4BEB3" w:rsidR="00F747B5" w:rsidRPr="00BA6212" w:rsidRDefault="006C39E9" w:rsidP="006C39E9">
      <w:pPr>
        <w:pStyle w:val="2"/>
      </w:pPr>
      <w:r>
        <w:t>2</w:t>
      </w:r>
      <w:r w:rsidR="00F747B5" w:rsidRPr="00BA6212">
        <w:rPr>
          <w:rFonts w:hint="eastAsia"/>
        </w:rPr>
        <w:t>.1</w:t>
      </w:r>
      <w:r w:rsidR="00F747B5" w:rsidRPr="00BA6212">
        <w:rPr>
          <w:rFonts w:hint="eastAsia"/>
        </w:rPr>
        <w:t>成品实测啸叫效果</w:t>
      </w:r>
    </w:p>
    <w:p w14:paraId="79CEED86" w14:textId="77777777" w:rsidR="00F747B5" w:rsidRPr="00BA6212" w:rsidRDefault="00F747B5" w:rsidP="00BA6212">
      <w:r w:rsidRPr="00BA6212">
        <w:rPr>
          <w:rFonts w:hint="eastAsia"/>
        </w:rPr>
        <w:t>有线</w:t>
      </w:r>
      <w:r w:rsidRPr="00BA6212">
        <w:rPr>
          <w:rFonts w:hint="eastAsia"/>
        </w:rPr>
        <w:t xml:space="preserve">Mic </w:t>
      </w:r>
      <w:r w:rsidRPr="00BA6212">
        <w:rPr>
          <w:rFonts w:hint="eastAsia"/>
        </w:rPr>
        <w:t>和</w:t>
      </w:r>
      <w:r w:rsidRPr="00BA6212">
        <w:rPr>
          <w:rFonts w:hint="eastAsia"/>
        </w:rPr>
        <w:t>2.4G Mic</w:t>
      </w:r>
      <w:r w:rsidRPr="00BA6212">
        <w:rPr>
          <w:rFonts w:hint="eastAsia"/>
        </w:rPr>
        <w:t>模式下，其中，</w:t>
      </w:r>
      <w:r w:rsidRPr="00BA6212">
        <w:rPr>
          <w:rFonts w:hint="eastAsia"/>
        </w:rPr>
        <w:t xml:space="preserve">2.4G Mic </w:t>
      </w:r>
      <w:r w:rsidRPr="00BA6212">
        <w:rPr>
          <w:rFonts w:hint="eastAsia"/>
        </w:rPr>
        <w:t>的增益设置</w:t>
      </w:r>
      <w:r w:rsidRPr="00BA6212">
        <w:rPr>
          <w:rFonts w:hint="eastAsia"/>
        </w:rPr>
        <w:t>100%</w:t>
      </w:r>
      <w:r w:rsidRPr="00BA6212">
        <w:rPr>
          <w:rFonts w:hint="eastAsia"/>
        </w:rPr>
        <w:t>：</w:t>
      </w:r>
    </w:p>
    <w:p w14:paraId="127B26D8" w14:textId="7398D9C1" w:rsidR="00F747B5" w:rsidRPr="00BA6212" w:rsidRDefault="00F747B5" w:rsidP="007768D7">
      <w:r w:rsidRPr="00BA6212">
        <w:rPr>
          <w:rFonts w:hint="eastAsia"/>
        </w:rPr>
        <w:t xml:space="preserve">a) </w:t>
      </w:r>
      <w:r w:rsidRPr="00BA6212">
        <w:rPr>
          <w:rFonts w:hint="eastAsia"/>
        </w:rPr>
        <w:t>主机音量</w:t>
      </w:r>
      <w:r w:rsidRPr="00BA6212">
        <w:rPr>
          <w:rFonts w:hint="eastAsia"/>
        </w:rPr>
        <w:t>50%</w:t>
      </w:r>
      <w:r w:rsidRPr="00BA6212">
        <w:rPr>
          <w:rFonts w:hint="eastAsia"/>
        </w:rPr>
        <w:t>：</w:t>
      </w:r>
      <w:r w:rsidRPr="00BA6212">
        <w:rPr>
          <w:rFonts w:hint="eastAsia"/>
        </w:rPr>
        <w:t>Mic</w:t>
      </w:r>
      <w:r w:rsidRPr="00BA6212">
        <w:rPr>
          <w:rFonts w:hint="eastAsia"/>
        </w:rPr>
        <w:t>和喇叭距离</w:t>
      </w:r>
      <w:r w:rsidRPr="00BA6212">
        <w:rPr>
          <w:rFonts w:hint="eastAsia"/>
        </w:rPr>
        <w:t>&lt;=50cm</w:t>
      </w:r>
      <w:r w:rsidRPr="00BA6212">
        <w:rPr>
          <w:rFonts w:hint="eastAsia"/>
        </w:rPr>
        <w:t>，啸叫明显</w:t>
      </w:r>
    </w:p>
    <w:p w14:paraId="198DD502" w14:textId="49E6B554" w:rsidR="00F747B5" w:rsidRPr="00BA6212" w:rsidRDefault="00F747B5" w:rsidP="007768D7">
      <w:r w:rsidRPr="00BA6212">
        <w:rPr>
          <w:rFonts w:hint="eastAsia"/>
        </w:rPr>
        <w:t>b) </w:t>
      </w:r>
      <w:r w:rsidRPr="00BA6212">
        <w:rPr>
          <w:rFonts w:hint="eastAsia"/>
        </w:rPr>
        <w:t>主机音量</w:t>
      </w:r>
      <w:r w:rsidRPr="00BA6212">
        <w:rPr>
          <w:rFonts w:hint="eastAsia"/>
        </w:rPr>
        <w:t>100%</w:t>
      </w:r>
      <w:r w:rsidRPr="00BA6212">
        <w:rPr>
          <w:rFonts w:hint="eastAsia"/>
        </w:rPr>
        <w:t>：</w:t>
      </w:r>
      <w:r w:rsidRPr="00BA6212">
        <w:rPr>
          <w:rFonts w:hint="eastAsia"/>
        </w:rPr>
        <w:t>Mic</w:t>
      </w:r>
      <w:r w:rsidRPr="00BA6212">
        <w:rPr>
          <w:rFonts w:hint="eastAsia"/>
        </w:rPr>
        <w:t>和喇叭距离</w:t>
      </w:r>
      <w:r w:rsidRPr="00BA6212">
        <w:rPr>
          <w:rFonts w:hint="eastAsia"/>
        </w:rPr>
        <w:t>&lt;=1m</w:t>
      </w:r>
      <w:r w:rsidRPr="00BA6212">
        <w:rPr>
          <w:rFonts w:hint="eastAsia"/>
        </w:rPr>
        <w:t>，啸叫明显</w:t>
      </w:r>
    </w:p>
    <w:p w14:paraId="71316B77" w14:textId="32C726DE" w:rsidR="00F747B5" w:rsidRPr="00BA6212" w:rsidRDefault="00F747B5" w:rsidP="007768D7">
      <w:r w:rsidRPr="00BA6212">
        <w:rPr>
          <w:rFonts w:hint="eastAsia"/>
        </w:rPr>
        <w:t>c) </w:t>
      </w:r>
      <w:r w:rsidRPr="00BA6212">
        <w:rPr>
          <w:rFonts w:hint="eastAsia"/>
        </w:rPr>
        <w:t>主机音量</w:t>
      </w:r>
      <w:r w:rsidRPr="00BA6212">
        <w:rPr>
          <w:rFonts w:hint="eastAsia"/>
        </w:rPr>
        <w:t>100%</w:t>
      </w:r>
      <w:r w:rsidRPr="00BA6212">
        <w:rPr>
          <w:rFonts w:hint="eastAsia"/>
        </w:rPr>
        <w:t>：</w:t>
      </w:r>
      <w:r w:rsidRPr="00BA6212">
        <w:rPr>
          <w:rFonts w:hint="eastAsia"/>
        </w:rPr>
        <w:t>Mic</w:t>
      </w:r>
      <w:r w:rsidRPr="00BA6212">
        <w:rPr>
          <w:rFonts w:hint="eastAsia"/>
        </w:rPr>
        <w:t>和喇叭距离</w:t>
      </w:r>
      <w:r w:rsidRPr="00BA6212">
        <w:rPr>
          <w:rFonts w:hint="eastAsia"/>
        </w:rPr>
        <w:t>&lt;=1.5m</w:t>
      </w:r>
      <w:r w:rsidRPr="00BA6212">
        <w:rPr>
          <w:rFonts w:hint="eastAsia"/>
        </w:rPr>
        <w:t>，</w:t>
      </w:r>
      <w:r w:rsidRPr="00BA6212">
        <w:rPr>
          <w:rFonts w:hint="eastAsia"/>
        </w:rPr>
        <w:t>2.4G Mic</w:t>
      </w:r>
      <w:r w:rsidRPr="00BA6212">
        <w:rPr>
          <w:rFonts w:hint="eastAsia"/>
        </w:rPr>
        <w:t>啸叫明显，有线</w:t>
      </w:r>
      <w:r w:rsidRPr="00BA6212">
        <w:rPr>
          <w:rFonts w:hint="eastAsia"/>
        </w:rPr>
        <w:t>Mic</w:t>
      </w:r>
      <w:r w:rsidRPr="00BA6212">
        <w:rPr>
          <w:rFonts w:hint="eastAsia"/>
        </w:rPr>
        <w:t>无明显啸叫</w:t>
      </w:r>
    </w:p>
    <w:p w14:paraId="481EF02E" w14:textId="14331EC3" w:rsidR="005B164E" w:rsidRDefault="005B164E" w:rsidP="00896968">
      <w:pPr>
        <w:pStyle w:val="2"/>
      </w:pPr>
      <w:r>
        <w:rPr>
          <w:rFonts w:hint="eastAsia"/>
        </w:rPr>
        <w:t>2</w:t>
      </w:r>
      <w:r>
        <w:t>.2</w:t>
      </w:r>
      <w:r w:rsidR="00896968">
        <w:t xml:space="preserve"> </w:t>
      </w:r>
      <w:r w:rsidR="00F845B5">
        <w:rPr>
          <w:rFonts w:hint="eastAsia"/>
        </w:rPr>
        <w:t>无线</w:t>
      </w:r>
      <w:r>
        <w:rPr>
          <w:rFonts w:hint="eastAsia"/>
        </w:rPr>
        <w:t>模式</w:t>
      </w:r>
      <w:r w:rsidR="008026CA">
        <w:rPr>
          <w:rFonts w:hint="eastAsia"/>
        </w:rPr>
        <w:t>啸叫</w:t>
      </w:r>
      <w:r w:rsidR="000F578D">
        <w:rPr>
          <w:rFonts w:hint="eastAsia"/>
        </w:rPr>
        <w:t>抑制</w:t>
      </w:r>
      <w:r w:rsidR="000F578D">
        <w:rPr>
          <w:rFonts w:hint="eastAsia"/>
        </w:rPr>
        <w:t>&amp;</w:t>
      </w:r>
      <w:r w:rsidR="000F578D">
        <w:rPr>
          <w:rFonts w:hint="eastAsia"/>
        </w:rPr>
        <w:t>扩音</w:t>
      </w:r>
      <w:r w:rsidR="008026CA">
        <w:rPr>
          <w:rFonts w:hint="eastAsia"/>
        </w:rPr>
        <w:t>功能需求</w:t>
      </w:r>
    </w:p>
    <w:p w14:paraId="6248959C" w14:textId="15A05A3D" w:rsidR="008106DC" w:rsidRDefault="00F845B5" w:rsidP="00BA6212">
      <w:r>
        <w:tab/>
      </w:r>
      <w:r>
        <w:rPr>
          <w:rFonts w:hint="eastAsia"/>
        </w:rPr>
        <w:t>下图</w:t>
      </w:r>
      <w:r>
        <w:rPr>
          <w:rFonts w:hint="eastAsia"/>
        </w:rPr>
        <w:t>1</w:t>
      </w:r>
      <w:r>
        <w:rPr>
          <w:rFonts w:hint="eastAsia"/>
        </w:rPr>
        <w:t>是无线模式下</w:t>
      </w:r>
      <w:proofErr w:type="gramStart"/>
      <w:r>
        <w:rPr>
          <w:rFonts w:hint="eastAsia"/>
        </w:rPr>
        <w:t>领夹麦</w:t>
      </w:r>
      <w:r w:rsidR="008106DC">
        <w:rPr>
          <w:rFonts w:hint="eastAsia"/>
        </w:rPr>
        <w:t>的</w:t>
      </w:r>
      <w:proofErr w:type="gramEnd"/>
      <w:r>
        <w:rPr>
          <w:rFonts w:hint="eastAsia"/>
        </w:rPr>
        <w:t>佩戴方式，当前</w:t>
      </w:r>
      <w:r>
        <w:rPr>
          <w:rFonts w:hint="eastAsia"/>
        </w:rPr>
        <w:t>E</w:t>
      </w:r>
      <w:r>
        <w:t>260</w:t>
      </w:r>
      <w:r>
        <w:rPr>
          <w:rFonts w:hint="eastAsia"/>
        </w:rPr>
        <w:t>W</w:t>
      </w:r>
      <w:r>
        <w:rPr>
          <w:rFonts w:hint="eastAsia"/>
        </w:rPr>
        <w:t>整机按图</w:t>
      </w:r>
      <w:r>
        <w:rPr>
          <w:rFonts w:hint="eastAsia"/>
        </w:rPr>
        <w:t>1</w:t>
      </w:r>
      <w:r>
        <w:rPr>
          <w:rFonts w:hint="eastAsia"/>
        </w:rPr>
        <w:t>的佩戴方式，基本没有扩音效果，且极易引起啸叫</w:t>
      </w:r>
      <w:r w:rsidR="00D5259F">
        <w:rPr>
          <w:rFonts w:hint="eastAsia"/>
        </w:rPr>
        <w:t>；</w:t>
      </w:r>
    </w:p>
    <w:p w14:paraId="455E5EC5" w14:textId="08293E3A" w:rsidR="00F845B5" w:rsidRDefault="003E3DF0" w:rsidP="005E7966">
      <w:pPr>
        <w:ind w:firstLine="420"/>
      </w:pPr>
      <w:r>
        <w:rPr>
          <w:rFonts w:hint="eastAsia"/>
        </w:rPr>
        <w:t>下</w:t>
      </w:r>
      <w:r w:rsidR="00D5259F">
        <w:rPr>
          <w:rFonts w:hint="eastAsia"/>
        </w:rPr>
        <w:t>图</w:t>
      </w:r>
      <w:r w:rsidR="00D5259F">
        <w:rPr>
          <w:rFonts w:hint="eastAsia"/>
        </w:rPr>
        <w:t>2</w:t>
      </w:r>
      <w:r w:rsidR="00D5259F">
        <w:rPr>
          <w:rFonts w:hint="eastAsia"/>
        </w:rPr>
        <w:t>的佩戴模式下</w:t>
      </w:r>
      <w:r w:rsidR="008106DC">
        <w:rPr>
          <w:rFonts w:hint="eastAsia"/>
        </w:rPr>
        <w:t>，</w:t>
      </w:r>
      <w:proofErr w:type="gramStart"/>
      <w:r w:rsidR="008106DC">
        <w:rPr>
          <w:rFonts w:hint="eastAsia"/>
        </w:rPr>
        <w:t>领夹麦才有</w:t>
      </w:r>
      <w:proofErr w:type="gramEnd"/>
      <w:r w:rsidR="008106DC">
        <w:rPr>
          <w:rFonts w:hint="eastAsia"/>
        </w:rPr>
        <w:t>扩音效果，但是也有部分啸叫。</w:t>
      </w:r>
    </w:p>
    <w:p w14:paraId="64513B8F" w14:textId="75C1A132" w:rsidR="0096487D" w:rsidRDefault="0096487D" w:rsidP="00D51987">
      <w:pPr>
        <w:jc w:val="center"/>
      </w:pPr>
      <w:r>
        <w:rPr>
          <w:noProof/>
        </w:rPr>
        <w:lastRenderedPageBreak/>
        <w:drawing>
          <wp:inline distT="0" distB="0" distL="0" distR="0" wp14:anchorId="1B66CE18" wp14:editId="24298D8D">
            <wp:extent cx="1962150" cy="2320043"/>
            <wp:effectExtent l="0" t="0" r="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7348" cy="234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ADD778" wp14:editId="3DBDB946">
            <wp:extent cx="2138827" cy="2319337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8803" cy="233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F56D" w14:textId="0A8310F9" w:rsidR="00A0368F" w:rsidRDefault="00F845B5" w:rsidP="00A0368F">
      <w:pPr>
        <w:pStyle w:val="af"/>
        <w:numPr>
          <w:ilvl w:val="0"/>
          <w:numId w:val="4"/>
        </w:numPr>
        <w:ind w:firstLineChars="0"/>
      </w:pPr>
      <w:r>
        <w:rPr>
          <w:rFonts w:hint="eastAsia"/>
        </w:rPr>
        <w:t>功能需求：</w:t>
      </w:r>
    </w:p>
    <w:p w14:paraId="3772D7B6" w14:textId="139140D3" w:rsidR="00F845B5" w:rsidRDefault="008106DC" w:rsidP="00A0368F">
      <w:pPr>
        <w:pStyle w:val="af"/>
        <w:numPr>
          <w:ilvl w:val="0"/>
          <w:numId w:val="5"/>
        </w:numPr>
        <w:ind w:firstLineChars="0"/>
      </w:pPr>
      <w:r>
        <w:rPr>
          <w:rFonts w:hint="eastAsia"/>
        </w:rPr>
        <w:t>在图</w:t>
      </w:r>
      <w:r>
        <w:rPr>
          <w:rFonts w:hint="eastAsia"/>
        </w:rPr>
        <w:t>1</w:t>
      </w:r>
      <w:r>
        <w:rPr>
          <w:rFonts w:hint="eastAsia"/>
        </w:rPr>
        <w:t>的佩戴方式下，</w:t>
      </w:r>
      <w:r w:rsidR="00F845B5">
        <w:rPr>
          <w:rFonts w:hint="eastAsia"/>
        </w:rPr>
        <w:t>实现</w:t>
      </w: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的扩音效果，且没有啸叫。</w:t>
      </w:r>
    </w:p>
    <w:p w14:paraId="3F7200B0" w14:textId="5AB06FE9" w:rsidR="00A0368F" w:rsidRDefault="00020AEB" w:rsidP="00A0368F">
      <w:pPr>
        <w:pStyle w:val="af"/>
        <w:numPr>
          <w:ilvl w:val="0"/>
          <w:numId w:val="5"/>
        </w:numPr>
        <w:ind w:firstLineChars="0"/>
      </w:pPr>
      <w:r>
        <w:rPr>
          <w:rFonts w:hint="eastAsia"/>
        </w:rPr>
        <w:t>当前使用</w:t>
      </w:r>
      <w:r w:rsidR="00A0368F">
        <w:rPr>
          <w:rFonts w:hint="eastAsia"/>
        </w:rPr>
        <w:t>的领夹麦克风，是全指向的模拟麦。以完成</w:t>
      </w:r>
      <w:r w:rsidR="00A0368F">
        <w:rPr>
          <w:rFonts w:hint="eastAsia"/>
        </w:rPr>
        <w:t>1</w:t>
      </w:r>
      <w:r w:rsidR="00A0368F">
        <w:rPr>
          <w:rFonts w:hint="eastAsia"/>
        </w:rPr>
        <w:t>）的需求为主要目的，接受任何形式的麦克风选型或组合（如单指向性模拟麦、全向性模拟麦、</w:t>
      </w:r>
      <w:proofErr w:type="gramStart"/>
      <w:r w:rsidR="00A0368F">
        <w:rPr>
          <w:rFonts w:hint="eastAsia"/>
        </w:rPr>
        <w:t>双数字麦阵列</w:t>
      </w:r>
      <w:proofErr w:type="gramEnd"/>
      <w:r w:rsidR="00A0368F">
        <w:rPr>
          <w:rFonts w:hint="eastAsia"/>
        </w:rPr>
        <w:t>等）</w:t>
      </w:r>
    </w:p>
    <w:p w14:paraId="65752BF4" w14:textId="515AA5CA" w:rsidR="0094378A" w:rsidRDefault="005E702F" w:rsidP="00F845B5">
      <w:pPr>
        <w:pStyle w:val="af"/>
        <w:numPr>
          <w:ilvl w:val="0"/>
          <w:numId w:val="5"/>
        </w:numPr>
        <w:ind w:firstLineChars="0"/>
      </w:pPr>
      <w:r>
        <w:rPr>
          <w:rFonts w:hint="eastAsia"/>
        </w:rPr>
        <w:t>根据算法需求，可以更换</w:t>
      </w:r>
      <w:r>
        <w:t>2.4</w:t>
      </w:r>
      <w:r>
        <w:rPr>
          <w:rFonts w:hint="eastAsia"/>
        </w:rPr>
        <w:t>G</w:t>
      </w:r>
      <w:r>
        <w:rPr>
          <w:rFonts w:hint="eastAsia"/>
        </w:rPr>
        <w:t>方案，要求整体延迟</w:t>
      </w:r>
      <w:r w:rsidR="003A37A6">
        <w:rPr>
          <w:rFonts w:hint="eastAsia"/>
        </w:rPr>
        <w:t>时间</w:t>
      </w:r>
      <w:r>
        <w:rPr>
          <w:rFonts w:hint="eastAsia"/>
        </w:rPr>
        <w:t>&lt;</w:t>
      </w:r>
      <w:r>
        <w:t>=30mS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t>.4</w:t>
      </w:r>
      <w:r>
        <w:rPr>
          <w:rFonts w:hint="eastAsia"/>
        </w:rPr>
        <w:t>G</w:t>
      </w:r>
      <w:r>
        <w:rPr>
          <w:rFonts w:hint="eastAsia"/>
        </w:rPr>
        <w:t>无线传输延迟</w:t>
      </w:r>
      <w:r>
        <w:rPr>
          <w:rFonts w:hint="eastAsia"/>
        </w:rPr>
        <w:t>+</w:t>
      </w:r>
      <w:r>
        <w:rPr>
          <w:rFonts w:hint="eastAsia"/>
        </w:rPr>
        <w:t>算法延迟时间）</w:t>
      </w:r>
    </w:p>
    <w:p w14:paraId="1D972488" w14:textId="7CB575D7" w:rsidR="00CE04C6" w:rsidRDefault="00CE04C6" w:rsidP="00F845B5">
      <w:pPr>
        <w:pStyle w:val="af"/>
        <w:numPr>
          <w:ilvl w:val="0"/>
          <w:numId w:val="5"/>
        </w:numPr>
        <w:ind w:firstLineChars="0"/>
      </w:pPr>
      <w:r>
        <w:rPr>
          <w:rFonts w:hint="eastAsia"/>
        </w:rPr>
        <w:t>使用场景：室内</w:t>
      </w:r>
      <w:r>
        <w:rPr>
          <w:rFonts w:hint="eastAsia"/>
        </w:rPr>
        <w:t>/</w:t>
      </w:r>
      <w:r>
        <w:rPr>
          <w:rFonts w:hint="eastAsia"/>
        </w:rPr>
        <w:t>室外。</w:t>
      </w:r>
    </w:p>
    <w:p w14:paraId="5876B81C" w14:textId="508CA3E6" w:rsidR="00CE04C6" w:rsidRDefault="00CE04C6" w:rsidP="00CE04C6">
      <w:pPr>
        <w:pStyle w:val="af"/>
        <w:numPr>
          <w:ilvl w:val="0"/>
          <w:numId w:val="5"/>
        </w:numPr>
        <w:ind w:firstLineChars="0"/>
      </w:pPr>
      <w:r>
        <w:rPr>
          <w:rFonts w:hint="eastAsia"/>
        </w:rPr>
        <w:t>加分需求：希望能解决领夹佩戴时和衣服之间的摩擦噪声，不是主需求</w:t>
      </w:r>
    </w:p>
    <w:p w14:paraId="0B23BA42" w14:textId="0EC0BF51" w:rsidR="0040177E" w:rsidRDefault="00CE04C6" w:rsidP="00BA6212">
      <w:pPr>
        <w:pStyle w:val="af"/>
        <w:numPr>
          <w:ilvl w:val="0"/>
          <w:numId w:val="5"/>
        </w:numPr>
        <w:ind w:firstLineChars="0"/>
      </w:pPr>
      <w:r>
        <w:rPr>
          <w:rFonts w:hint="eastAsia"/>
        </w:rPr>
        <w:t>加分需求：希望能在拾音时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带入额外环境噪音</w:t>
      </w:r>
      <w:r w:rsidR="0030607E">
        <w:rPr>
          <w:rFonts w:hint="eastAsia"/>
        </w:rPr>
        <w:t>，不是主需求</w:t>
      </w:r>
    </w:p>
    <w:p w14:paraId="346C3E2C" w14:textId="6AD03671" w:rsidR="0040177E" w:rsidRDefault="00896968" w:rsidP="00896968">
      <w:pPr>
        <w:pStyle w:val="1"/>
      </w:pPr>
      <w:r>
        <w:rPr>
          <w:rFonts w:hint="eastAsia"/>
        </w:rPr>
        <w:t>3</w:t>
      </w:r>
      <w:r w:rsidR="0040177E">
        <w:rPr>
          <w:rFonts w:hint="eastAsia"/>
        </w:rPr>
        <w:t>调试</w:t>
      </w:r>
      <w:r w:rsidR="007A0D64">
        <w:rPr>
          <w:rFonts w:hint="eastAsia"/>
        </w:rPr>
        <w:t>及验收</w:t>
      </w:r>
    </w:p>
    <w:p w14:paraId="50C56CE2" w14:textId="7A0638CE" w:rsidR="00614438" w:rsidRPr="00614438" w:rsidRDefault="00614438" w:rsidP="00614438">
      <w:pPr>
        <w:pStyle w:val="2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调试</w:t>
      </w:r>
      <w:r w:rsidR="007B350E">
        <w:rPr>
          <w:rFonts w:hint="eastAsia"/>
        </w:rPr>
        <w:t>计划</w:t>
      </w:r>
    </w:p>
    <w:p w14:paraId="5BE0F6AC" w14:textId="5CFC3C7C" w:rsidR="00006663" w:rsidRDefault="001C0D34" w:rsidP="00D9628A">
      <w:pPr>
        <w:pStyle w:val="af"/>
        <w:ind w:left="420" w:firstLineChars="0" w:firstLine="0"/>
      </w:pPr>
      <w:r>
        <w:rPr>
          <w:rFonts w:hint="eastAsia"/>
        </w:rPr>
        <w:t>已和得胜沟通，接受我们</w:t>
      </w:r>
      <w:r w:rsidR="0040177E" w:rsidRPr="00BA6212">
        <w:rPr>
          <w:rFonts w:hint="eastAsia"/>
        </w:rPr>
        <w:t>拆机调试，基于现有的结构电路基础，在合适位置增加</w:t>
      </w:r>
      <w:r w:rsidR="0040177E" w:rsidRPr="00BA6212">
        <w:rPr>
          <w:rFonts w:hint="eastAsia"/>
        </w:rPr>
        <w:t>DSP</w:t>
      </w:r>
      <w:r w:rsidR="0040177E" w:rsidRPr="00BA6212">
        <w:rPr>
          <w:rFonts w:hint="eastAsia"/>
        </w:rPr>
        <w:t>解决方案。</w:t>
      </w:r>
    </w:p>
    <w:p w14:paraId="15C67BF5" w14:textId="7319EBF4" w:rsidR="007B350E" w:rsidRDefault="0035525F" w:rsidP="0035525F">
      <w:pPr>
        <w:ind w:firstLine="420"/>
      </w:pPr>
      <w:r>
        <w:rPr>
          <w:rFonts w:hint="eastAsia"/>
        </w:rPr>
        <w:t>计划暂时沿用得胜自己的</w:t>
      </w:r>
      <w:r>
        <w:t>2.4</w:t>
      </w:r>
      <w:r>
        <w:rPr>
          <w:rFonts w:hint="eastAsia"/>
        </w:rPr>
        <w:t>g</w:t>
      </w:r>
      <w:r>
        <w:rPr>
          <w:rFonts w:hint="eastAsia"/>
        </w:rPr>
        <w:t>方案，只在前端领</w:t>
      </w:r>
      <w:proofErr w:type="gramStart"/>
      <w:r>
        <w:rPr>
          <w:rFonts w:hint="eastAsia"/>
        </w:rPr>
        <w:t>夹麦部分增加九音</w:t>
      </w:r>
      <w:proofErr w:type="gramEnd"/>
      <w:r>
        <w:rPr>
          <w:rFonts w:hint="eastAsia"/>
        </w:rPr>
        <w:t>的防啸叫方案，测试效果。</w:t>
      </w:r>
    </w:p>
    <w:p w14:paraId="447DF6BD" w14:textId="289E57E9" w:rsidR="00A04F71" w:rsidRDefault="00A04F71" w:rsidP="0035525F">
      <w:pPr>
        <w:ind w:firstLine="420"/>
      </w:pPr>
      <w:r>
        <w:rPr>
          <w:rFonts w:hint="eastAsia"/>
        </w:rPr>
        <w:t>调试板验证功能</w:t>
      </w:r>
      <w:r>
        <w:rPr>
          <w:rFonts w:hint="eastAsia"/>
        </w:rPr>
        <w:t>OK</w:t>
      </w:r>
      <w:r>
        <w:rPr>
          <w:rFonts w:hint="eastAsia"/>
        </w:rPr>
        <w:t>，可由得胜按</w:t>
      </w:r>
      <w:proofErr w:type="gramStart"/>
      <w:r>
        <w:rPr>
          <w:rFonts w:hint="eastAsia"/>
        </w:rPr>
        <w:t>九音需求</w:t>
      </w:r>
      <w:proofErr w:type="gramEnd"/>
      <w:r>
        <w:rPr>
          <w:rFonts w:hint="eastAsia"/>
        </w:rPr>
        <w:t>配合完成新板设计及制作</w:t>
      </w:r>
      <w:r>
        <w:rPr>
          <w:rFonts w:hint="eastAsia"/>
        </w:rPr>
        <w:t>PCBA</w:t>
      </w:r>
      <w:r>
        <w:rPr>
          <w:rFonts w:hint="eastAsia"/>
        </w:rPr>
        <w:t>。</w:t>
      </w:r>
    </w:p>
    <w:p w14:paraId="53A93D48" w14:textId="6149AFD0" w:rsidR="0035525F" w:rsidRDefault="007B350E" w:rsidP="0035525F">
      <w:pPr>
        <w:ind w:firstLine="420"/>
      </w:pPr>
      <w:r>
        <w:rPr>
          <w:rFonts w:hint="eastAsia"/>
        </w:rPr>
        <w:t>如果整体延迟满足需求，或得胜不要求</w:t>
      </w:r>
      <w:proofErr w:type="gramStart"/>
      <w:r w:rsidR="008C1082">
        <w:rPr>
          <w:rFonts w:hint="eastAsia"/>
        </w:rPr>
        <w:t>九音一起</w:t>
      </w:r>
      <w:proofErr w:type="gramEnd"/>
      <w:r w:rsidR="008C1082">
        <w:rPr>
          <w:rFonts w:hint="eastAsia"/>
        </w:rPr>
        <w:t>提供</w:t>
      </w:r>
      <w:r>
        <w:rPr>
          <w:rFonts w:hint="eastAsia"/>
        </w:rPr>
        <w:t>2</w:t>
      </w:r>
      <w:r>
        <w:t>.4</w:t>
      </w:r>
      <w:r>
        <w:rPr>
          <w:rFonts w:hint="eastAsia"/>
        </w:rPr>
        <w:t>g</w:t>
      </w:r>
      <w:r w:rsidR="008C1082">
        <w:rPr>
          <w:rFonts w:hint="eastAsia"/>
        </w:rPr>
        <w:t>改进</w:t>
      </w:r>
      <w:r>
        <w:rPr>
          <w:rFonts w:hint="eastAsia"/>
        </w:rPr>
        <w:t>方案，</w:t>
      </w:r>
      <w:proofErr w:type="gramStart"/>
      <w:r>
        <w:rPr>
          <w:rFonts w:hint="eastAsia"/>
        </w:rPr>
        <w:t>则九音不</w:t>
      </w:r>
      <w:proofErr w:type="gramEnd"/>
      <w:r>
        <w:rPr>
          <w:rFonts w:hint="eastAsia"/>
        </w:rPr>
        <w:t>介入新</w:t>
      </w:r>
      <w:r w:rsidR="0035525F">
        <w:rPr>
          <w:rFonts w:hint="eastAsia"/>
        </w:rPr>
        <w:t>2</w:t>
      </w:r>
      <w:r w:rsidR="0035525F">
        <w:t>.4</w:t>
      </w:r>
      <w:r w:rsidR="0035525F">
        <w:rPr>
          <w:rFonts w:hint="eastAsia"/>
        </w:rPr>
        <w:t>g</w:t>
      </w:r>
      <w:r w:rsidR="0035525F">
        <w:rPr>
          <w:rFonts w:hint="eastAsia"/>
        </w:rPr>
        <w:t>方案</w:t>
      </w:r>
      <w:r>
        <w:rPr>
          <w:rFonts w:hint="eastAsia"/>
        </w:rPr>
        <w:t>的选型和调试。</w:t>
      </w:r>
    </w:p>
    <w:p w14:paraId="62F29DA9" w14:textId="7C2EB734" w:rsidR="007A0D64" w:rsidRDefault="00006663" w:rsidP="00614438">
      <w:pPr>
        <w:pStyle w:val="2"/>
      </w:pPr>
      <w:r>
        <w:rPr>
          <w:rFonts w:hint="eastAsia"/>
        </w:rPr>
        <w:t>3</w:t>
      </w:r>
      <w:r>
        <w:t xml:space="preserve">.2 </w:t>
      </w:r>
      <w:r w:rsidR="007A0D64">
        <w:rPr>
          <w:rFonts w:hint="eastAsia"/>
        </w:rPr>
        <w:t>功能验收</w:t>
      </w:r>
    </w:p>
    <w:p w14:paraId="0D23AB89" w14:textId="0FC1C985" w:rsidR="0096487D" w:rsidRDefault="007A0D64" w:rsidP="00C961ED">
      <w:pPr>
        <w:pStyle w:val="af"/>
        <w:numPr>
          <w:ilvl w:val="0"/>
          <w:numId w:val="2"/>
        </w:numPr>
        <w:ind w:firstLineChars="0"/>
      </w:pPr>
      <w:r>
        <w:rPr>
          <w:rFonts w:hint="eastAsia"/>
        </w:rPr>
        <w:t>参考图</w:t>
      </w:r>
      <w:r>
        <w:rPr>
          <w:rFonts w:hint="eastAsia"/>
        </w:rPr>
        <w:t>1</w:t>
      </w:r>
      <w:r>
        <w:rPr>
          <w:rFonts w:hint="eastAsia"/>
        </w:rPr>
        <w:t>的佩戴方式，这是</w:t>
      </w:r>
      <w:r w:rsidRPr="0094378A">
        <w:rPr>
          <w:rFonts w:hint="eastAsia"/>
        </w:rPr>
        <w:t>比较常用的使用场景</w:t>
      </w:r>
      <w:r>
        <w:rPr>
          <w:rFonts w:hint="eastAsia"/>
        </w:rPr>
        <w:t>，</w:t>
      </w:r>
      <w:r w:rsidRPr="0094378A">
        <w:rPr>
          <w:rFonts w:hint="eastAsia"/>
        </w:rPr>
        <w:t>扩音器主机的位置是手持的位置</w:t>
      </w:r>
      <w:r>
        <w:rPr>
          <w:rFonts w:hint="eastAsia"/>
        </w:rPr>
        <w:t>。在该场景下，测试扩音达到图</w:t>
      </w:r>
      <w:r>
        <w:rPr>
          <w:rFonts w:hint="eastAsia"/>
        </w:rPr>
        <w:t>2</w:t>
      </w:r>
      <w:r>
        <w:rPr>
          <w:rFonts w:hint="eastAsia"/>
        </w:rPr>
        <w:t>效果（</w:t>
      </w:r>
      <w:r w:rsidR="0096487D">
        <w:rPr>
          <w:rFonts w:hint="eastAsia"/>
        </w:rPr>
        <w:t>参考</w:t>
      </w:r>
      <w:r>
        <w:rPr>
          <w:rFonts w:hint="eastAsia"/>
        </w:rPr>
        <w:t>视频</w:t>
      </w:r>
      <w:r w:rsidR="0096487D">
        <w:rPr>
          <w:rFonts w:hint="eastAsia"/>
        </w:rPr>
        <w:t>如下</w:t>
      </w:r>
      <w:r>
        <w:rPr>
          <w:rFonts w:hint="eastAsia"/>
        </w:rPr>
        <w:t>），且没有啸叫。</w:t>
      </w:r>
    </w:p>
    <w:p w14:paraId="1807BF6E" w14:textId="77777777" w:rsidR="007A0D64" w:rsidRDefault="007A0D64" w:rsidP="007A0D64">
      <w:pPr>
        <w:pStyle w:val="af"/>
        <w:numPr>
          <w:ilvl w:val="0"/>
          <w:numId w:val="2"/>
        </w:numPr>
        <w:ind w:firstLineChars="0"/>
      </w:pPr>
      <w:r>
        <w:rPr>
          <w:rFonts w:hint="eastAsia"/>
        </w:rPr>
        <w:t>不要求麦克风</w:t>
      </w:r>
      <w:proofErr w:type="gramStart"/>
      <w:r>
        <w:rPr>
          <w:rFonts w:hint="eastAsia"/>
        </w:rPr>
        <w:t>怼着</w:t>
      </w:r>
      <w:proofErr w:type="gramEnd"/>
      <w:r>
        <w:rPr>
          <w:rFonts w:hint="eastAsia"/>
        </w:rPr>
        <w:t>扩音器测试啸叫。</w:t>
      </w:r>
    </w:p>
    <w:p w14:paraId="7C47AF0E" w14:textId="77777777" w:rsidR="007A0D64" w:rsidRDefault="007A0D64" w:rsidP="007A0D64">
      <w:pPr>
        <w:pStyle w:val="af"/>
        <w:numPr>
          <w:ilvl w:val="0"/>
          <w:numId w:val="2"/>
        </w:numPr>
        <w:ind w:firstLineChars="0"/>
      </w:pPr>
      <w:r>
        <w:rPr>
          <w:rFonts w:hint="eastAsia"/>
        </w:rPr>
        <w:t>接受最终声音可能会有失真（无仪器验收标准，由产品经理主观测试认证）。</w:t>
      </w:r>
    </w:p>
    <w:p w14:paraId="6513B2F4" w14:textId="185CA7C5" w:rsidR="007A0D64" w:rsidRDefault="007A0D64" w:rsidP="007A0D64">
      <w:pPr>
        <w:pStyle w:val="af"/>
        <w:numPr>
          <w:ilvl w:val="0"/>
          <w:numId w:val="2"/>
        </w:numPr>
        <w:ind w:firstLineChars="0"/>
      </w:pPr>
      <w:r>
        <w:rPr>
          <w:rFonts w:hint="eastAsia"/>
        </w:rPr>
        <w:t>噪声等带入情况，和原</w:t>
      </w:r>
      <w:r>
        <w:rPr>
          <w:rFonts w:hint="eastAsia"/>
        </w:rPr>
        <w:t>E</w:t>
      </w:r>
      <w:r>
        <w:t>260</w:t>
      </w:r>
      <w:r>
        <w:rPr>
          <w:rFonts w:hint="eastAsia"/>
        </w:rPr>
        <w:t>W</w:t>
      </w:r>
      <w:r>
        <w:rPr>
          <w:rFonts w:hint="eastAsia"/>
        </w:rPr>
        <w:t>整机对比，不差于</w:t>
      </w:r>
      <w:r>
        <w:rPr>
          <w:rFonts w:hint="eastAsia"/>
        </w:rPr>
        <w:t>E</w:t>
      </w:r>
      <w:r>
        <w:t>260</w:t>
      </w:r>
      <w:r>
        <w:rPr>
          <w:rFonts w:hint="eastAsia"/>
        </w:rPr>
        <w:t>W</w:t>
      </w:r>
      <w:r>
        <w:rPr>
          <w:rFonts w:hint="eastAsia"/>
        </w:rPr>
        <w:t>整机即可。</w:t>
      </w:r>
    </w:p>
    <w:p w14:paraId="441C364F" w14:textId="5F965C73" w:rsidR="00D93F79" w:rsidRPr="00BA6212" w:rsidRDefault="00C961ED" w:rsidP="004375DF">
      <w:pPr>
        <w:ind w:left="420"/>
      </w:pPr>
      <w:r>
        <w:object w:dxaOrig="1520" w:dyaOrig="1061" w14:anchorId="294E49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53.1pt" o:ole="">
            <v:imagedata r:id="rId14" o:title=""/>
          </v:shape>
          <o:OLEObject Type="Embed" ProgID="Package" ShapeID="_x0000_i1025" DrawAspect="Icon" ObjectID="_1741445598" r:id="rId15"/>
        </w:object>
      </w:r>
    </w:p>
    <w:sectPr w:rsidR="00D93F79" w:rsidRPr="00BA6212" w:rsidSect="003360A6">
      <w:headerReference w:type="default" r:id="rId16"/>
      <w:footerReference w:type="default" r:id="rId17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A67AE" w14:textId="77777777" w:rsidR="00016856" w:rsidRDefault="00016856" w:rsidP="00544B1F">
      <w:r>
        <w:separator/>
      </w:r>
    </w:p>
  </w:endnote>
  <w:endnote w:type="continuationSeparator" w:id="0">
    <w:p w14:paraId="18CB5C1F" w14:textId="77777777" w:rsidR="00016856" w:rsidRDefault="00016856" w:rsidP="00544B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7AC8F2" w14:textId="77777777" w:rsidR="00544B1F" w:rsidRDefault="00544B1F">
    <w:pPr>
      <w:pStyle w:val="a5"/>
    </w:pPr>
    <w:r w:rsidRPr="00D34744">
      <w:rPr>
        <w:rFonts w:ascii="Arial" w:hAnsi="Arial" w:cs="Arial"/>
        <w:kern w:val="0"/>
        <w:sz w:val="16"/>
        <w:szCs w:val="16"/>
      </w:rPr>
      <w:t xml:space="preserve">Copyright (c) 2019 </w:t>
    </w:r>
    <w:proofErr w:type="spellStart"/>
    <w:r w:rsidRPr="00D34744">
      <w:rPr>
        <w:rFonts w:ascii="Arial" w:hAnsi="Arial" w:cs="Arial"/>
        <w:kern w:val="0"/>
        <w:sz w:val="16"/>
        <w:szCs w:val="16"/>
      </w:rPr>
      <w:t>Soundec</w:t>
    </w:r>
    <w:proofErr w:type="spellEnd"/>
    <w:r w:rsidRPr="00D34744">
      <w:rPr>
        <w:rFonts w:ascii="Arial" w:hAnsi="Arial" w:cs="Arial"/>
        <w:kern w:val="0"/>
        <w:sz w:val="16"/>
        <w:szCs w:val="16"/>
      </w:rPr>
      <w:t xml:space="preserve"> Co. Ltd</w:t>
    </w: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 w:rsidRPr="00544B1F">
      <w:t>1</w:t>
    </w:r>
    <w:r>
      <w:fldChar w:fldCharType="end"/>
    </w:r>
    <w:r>
      <w:ptab w:relativeTo="margin" w:alignment="right" w:leader="none"/>
    </w:r>
    <w:r w:rsidRPr="00616F62">
      <w:t>深圳市九音科技有限公司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58BC52" w14:textId="77777777" w:rsidR="00016856" w:rsidRDefault="00016856" w:rsidP="00544B1F">
      <w:r>
        <w:separator/>
      </w:r>
    </w:p>
  </w:footnote>
  <w:footnote w:type="continuationSeparator" w:id="0">
    <w:p w14:paraId="54429C80" w14:textId="77777777" w:rsidR="00016856" w:rsidRDefault="00016856" w:rsidP="00544B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6ABB37" w14:textId="77777777" w:rsidR="00544B1F" w:rsidRDefault="002E612C" w:rsidP="00AC38C3">
    <w:pPr>
      <w:pStyle w:val="a3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484535" wp14:editId="7593C995">
              <wp:simplePos x="0" y="0"/>
              <wp:positionH relativeFrom="margin">
                <wp:posOffset>19050</wp:posOffset>
              </wp:positionH>
              <wp:positionV relativeFrom="paragraph">
                <wp:posOffset>-222885</wp:posOffset>
              </wp:positionV>
              <wp:extent cx="1619250" cy="514350"/>
              <wp:effectExtent l="0" t="0" r="0" b="0"/>
              <wp:wrapNone/>
              <wp:docPr id="4" name="文本框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19250" cy="51435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1A95656" w14:textId="77777777" w:rsidR="002E612C" w:rsidRDefault="002E612C">
                          <w:r>
                            <w:rPr>
                              <w:rFonts w:hint="eastAsia"/>
                              <w:noProof/>
                            </w:rPr>
                            <w:drawing>
                              <wp:inline distT="0" distB="0" distL="0" distR="0" wp14:anchorId="73AF440A" wp14:editId="25D2199D">
                                <wp:extent cx="1380490" cy="504795"/>
                                <wp:effectExtent l="0" t="0" r="0" b="0"/>
                                <wp:docPr id="7" name="图片 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SOUNDEC-Letter.pn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13104" cy="6264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484535" id="_x0000_t202" coordsize="21600,21600" o:spt="202" path="m,l,21600r21600,l21600,xe">
              <v:stroke joinstyle="miter"/>
              <v:path gradientshapeok="t" o:connecttype="rect"/>
            </v:shapetype>
            <v:shape id="文本框 4" o:spid="_x0000_s1026" type="#_x0000_t202" style="position:absolute;left:0;text-align:left;margin-left:1.5pt;margin-top:-17.55pt;width:127.5pt;height:40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" fillcolor="white [3201]" stroked="f" strokeweight=".5pt">
              <v:textbox>
                <w:txbxContent>
                  <w:p w14:paraId="41A95656" w14:textId="77777777" w:rsidR="002E612C" w:rsidRDefault="002E612C">
                    <w:r>
                      <w:rPr>
                        <w:rFonts w:hint="eastAsia"/>
                        <w:noProof/>
                      </w:rPr>
                      <w:drawing>
                        <wp:inline distT="0" distB="0" distL="0" distR="0" wp14:anchorId="73AF440A" wp14:editId="25D2199D">
                          <wp:extent cx="1380490" cy="504795"/>
                          <wp:effectExtent l="0" t="0" r="0" b="0"/>
                          <wp:docPr id="7" name="图片 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SOUNDEC-Letter.png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13104" cy="62642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349D216C" w14:textId="17BBE423" w:rsidR="00286750" w:rsidRDefault="00000000" w:rsidP="00AC38C3">
    <w:pPr>
      <w:pStyle w:val="a3"/>
      <w:jc w:val="right"/>
    </w:pPr>
    <w:sdt>
      <w:sdtPr>
        <w:rPr>
          <w:rFonts w:hint="eastAsia"/>
        </w:rPr>
        <w:alias w:val="标题"/>
        <w:tag w:val=""/>
        <w:id w:val="1221487220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979BD">
          <w:rPr>
            <w:rFonts w:hint="eastAsia"/>
          </w:rPr>
          <w:t>得胜</w:t>
        </w:r>
        <w:r w:rsidR="006979BD">
          <w:rPr>
            <w:rFonts w:hint="eastAsia"/>
          </w:rPr>
          <w:t xml:space="preserve"> </w:t>
        </w:r>
        <w:r w:rsidR="006979BD">
          <w:rPr>
            <w:rFonts w:hint="eastAsia"/>
          </w:rPr>
          <w:t>扩音器产品需求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0C408A"/>
    <w:multiLevelType w:val="hybridMultilevel"/>
    <w:tmpl w:val="62CCC5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CDA0BC1"/>
    <w:multiLevelType w:val="hybridMultilevel"/>
    <w:tmpl w:val="F57A03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350176B"/>
    <w:multiLevelType w:val="hybridMultilevel"/>
    <w:tmpl w:val="58088B40"/>
    <w:lvl w:ilvl="0" w:tplc="73B2EAF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496F7E"/>
    <w:multiLevelType w:val="hybridMultilevel"/>
    <w:tmpl w:val="0444172A"/>
    <w:lvl w:ilvl="0" w:tplc="E1A65F86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A153DC9"/>
    <w:multiLevelType w:val="multilevel"/>
    <w:tmpl w:val="1346BCC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1F95E29"/>
    <w:multiLevelType w:val="hybridMultilevel"/>
    <w:tmpl w:val="0770CB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820200264">
    <w:abstractNumId w:val="5"/>
  </w:num>
  <w:num w:numId="2" w16cid:durableId="7683077">
    <w:abstractNumId w:val="2"/>
  </w:num>
  <w:num w:numId="3" w16cid:durableId="222837914">
    <w:abstractNumId w:val="1"/>
  </w:num>
  <w:num w:numId="4" w16cid:durableId="814181700">
    <w:abstractNumId w:val="0"/>
  </w:num>
  <w:num w:numId="5" w16cid:durableId="1809127221">
    <w:abstractNumId w:val="3"/>
  </w:num>
  <w:num w:numId="6" w16cid:durableId="186805918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attachedTemplate r:id="rId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7B5"/>
    <w:rsid w:val="00006663"/>
    <w:rsid w:val="00016856"/>
    <w:rsid w:val="00020AEB"/>
    <w:rsid w:val="00036417"/>
    <w:rsid w:val="000A1F68"/>
    <w:rsid w:val="000F578D"/>
    <w:rsid w:val="0012425D"/>
    <w:rsid w:val="00134545"/>
    <w:rsid w:val="00134BB6"/>
    <w:rsid w:val="00141E88"/>
    <w:rsid w:val="00152888"/>
    <w:rsid w:val="00167191"/>
    <w:rsid w:val="001B0449"/>
    <w:rsid w:val="001C0D34"/>
    <w:rsid w:val="001C40BC"/>
    <w:rsid w:val="001E452A"/>
    <w:rsid w:val="00205F6C"/>
    <w:rsid w:val="00286750"/>
    <w:rsid w:val="00294408"/>
    <w:rsid w:val="002A1489"/>
    <w:rsid w:val="002A598C"/>
    <w:rsid w:val="002A7380"/>
    <w:rsid w:val="002C562E"/>
    <w:rsid w:val="002E612C"/>
    <w:rsid w:val="002F2388"/>
    <w:rsid w:val="0030607E"/>
    <w:rsid w:val="003360A6"/>
    <w:rsid w:val="0035525F"/>
    <w:rsid w:val="003A37A6"/>
    <w:rsid w:val="003C44D3"/>
    <w:rsid w:val="003D75EF"/>
    <w:rsid w:val="003E3DF0"/>
    <w:rsid w:val="0040177E"/>
    <w:rsid w:val="004375DF"/>
    <w:rsid w:val="00445142"/>
    <w:rsid w:val="00492E81"/>
    <w:rsid w:val="004B4F85"/>
    <w:rsid w:val="004D22C2"/>
    <w:rsid w:val="0053289C"/>
    <w:rsid w:val="00544B1F"/>
    <w:rsid w:val="00552F65"/>
    <w:rsid w:val="005B164E"/>
    <w:rsid w:val="005B4579"/>
    <w:rsid w:val="005C72D3"/>
    <w:rsid w:val="005D4734"/>
    <w:rsid w:val="005E702F"/>
    <w:rsid w:val="005E7966"/>
    <w:rsid w:val="00614438"/>
    <w:rsid w:val="00657F6D"/>
    <w:rsid w:val="006979BD"/>
    <w:rsid w:val="006A6663"/>
    <w:rsid w:val="006C39E9"/>
    <w:rsid w:val="006E10C3"/>
    <w:rsid w:val="00731FFE"/>
    <w:rsid w:val="007768D7"/>
    <w:rsid w:val="00782350"/>
    <w:rsid w:val="007A0D64"/>
    <w:rsid w:val="007B350E"/>
    <w:rsid w:val="008026CA"/>
    <w:rsid w:val="008106DC"/>
    <w:rsid w:val="008261C0"/>
    <w:rsid w:val="0085532E"/>
    <w:rsid w:val="00896968"/>
    <w:rsid w:val="008C1082"/>
    <w:rsid w:val="00921CAB"/>
    <w:rsid w:val="009261B5"/>
    <w:rsid w:val="0094378A"/>
    <w:rsid w:val="00953F5F"/>
    <w:rsid w:val="009553ED"/>
    <w:rsid w:val="0095660D"/>
    <w:rsid w:val="0096487D"/>
    <w:rsid w:val="009D011D"/>
    <w:rsid w:val="009F521E"/>
    <w:rsid w:val="00A0368F"/>
    <w:rsid w:val="00A04F71"/>
    <w:rsid w:val="00A10842"/>
    <w:rsid w:val="00A16361"/>
    <w:rsid w:val="00A46D74"/>
    <w:rsid w:val="00A70848"/>
    <w:rsid w:val="00A75DE9"/>
    <w:rsid w:val="00A82A62"/>
    <w:rsid w:val="00A8612F"/>
    <w:rsid w:val="00A97C53"/>
    <w:rsid w:val="00AC38C3"/>
    <w:rsid w:val="00B808F5"/>
    <w:rsid w:val="00BA6212"/>
    <w:rsid w:val="00BE2591"/>
    <w:rsid w:val="00C00621"/>
    <w:rsid w:val="00C94BCE"/>
    <w:rsid w:val="00C961ED"/>
    <w:rsid w:val="00C967F8"/>
    <w:rsid w:val="00CA040D"/>
    <w:rsid w:val="00CD3335"/>
    <w:rsid w:val="00CE04C6"/>
    <w:rsid w:val="00CF681C"/>
    <w:rsid w:val="00D04A6F"/>
    <w:rsid w:val="00D23F9D"/>
    <w:rsid w:val="00D377C7"/>
    <w:rsid w:val="00D51987"/>
    <w:rsid w:val="00D5259F"/>
    <w:rsid w:val="00D56C53"/>
    <w:rsid w:val="00D73224"/>
    <w:rsid w:val="00D77CC9"/>
    <w:rsid w:val="00D810D0"/>
    <w:rsid w:val="00D93F79"/>
    <w:rsid w:val="00D9628A"/>
    <w:rsid w:val="00DA00C1"/>
    <w:rsid w:val="00DA53FC"/>
    <w:rsid w:val="00DE0FAD"/>
    <w:rsid w:val="00DE651A"/>
    <w:rsid w:val="00E16FD2"/>
    <w:rsid w:val="00E82002"/>
    <w:rsid w:val="00E91934"/>
    <w:rsid w:val="00E9518C"/>
    <w:rsid w:val="00ED132B"/>
    <w:rsid w:val="00ED5D4B"/>
    <w:rsid w:val="00EE2450"/>
    <w:rsid w:val="00F05E73"/>
    <w:rsid w:val="00F15982"/>
    <w:rsid w:val="00F306FA"/>
    <w:rsid w:val="00F747B5"/>
    <w:rsid w:val="00F80804"/>
    <w:rsid w:val="00F845B5"/>
    <w:rsid w:val="00FA0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8C5809"/>
  <w15:chartTrackingRefBased/>
  <w15:docId w15:val="{E9A111AE-7C6F-4A31-9A34-2E8058629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75EF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2C562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896968"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29440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rsid w:val="00294408"/>
    <w:pPr>
      <w:keepNext/>
      <w:keepLines/>
      <w:spacing w:before="280" w:after="290" w:line="376" w:lineRule="auto"/>
      <w:outlineLvl w:val="3"/>
    </w:pPr>
    <w:rPr>
      <w:rFonts w:asciiTheme="majorHAnsi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autoRedefine/>
    <w:uiPriority w:val="9"/>
    <w:unhideWhenUsed/>
    <w:qFormat/>
    <w:rsid w:val="0029440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autoRedefine/>
    <w:uiPriority w:val="9"/>
    <w:unhideWhenUsed/>
    <w:qFormat/>
    <w:rsid w:val="00294408"/>
    <w:pPr>
      <w:keepNext/>
      <w:keepLines/>
      <w:spacing w:before="240" w:after="64" w:line="320" w:lineRule="auto"/>
      <w:outlineLvl w:val="5"/>
    </w:pPr>
    <w:rPr>
      <w:rFonts w:asciiTheme="majorHAnsi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4B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4B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4B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4B1F"/>
    <w:rPr>
      <w:sz w:val="18"/>
      <w:szCs w:val="18"/>
    </w:rPr>
  </w:style>
  <w:style w:type="character" w:styleId="a7">
    <w:name w:val="Placeholder Text"/>
    <w:basedOn w:val="a0"/>
    <w:uiPriority w:val="99"/>
    <w:semiHidden/>
    <w:rsid w:val="00544B1F"/>
    <w:rPr>
      <w:color w:val="808080"/>
    </w:rPr>
  </w:style>
  <w:style w:type="character" w:customStyle="1" w:styleId="10">
    <w:name w:val="标题 1 字符"/>
    <w:basedOn w:val="a0"/>
    <w:link w:val="1"/>
    <w:uiPriority w:val="9"/>
    <w:rsid w:val="002C562E"/>
    <w:rPr>
      <w:b/>
      <w:bCs/>
      <w:kern w:val="44"/>
      <w:sz w:val="44"/>
      <w:szCs w:val="44"/>
    </w:rPr>
  </w:style>
  <w:style w:type="table" w:styleId="a8">
    <w:name w:val="Table Grid"/>
    <w:basedOn w:val="a1"/>
    <w:uiPriority w:val="39"/>
    <w:rsid w:val="002C562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itle"/>
    <w:basedOn w:val="a"/>
    <w:next w:val="a"/>
    <w:link w:val="aa"/>
    <w:autoRedefine/>
    <w:uiPriority w:val="10"/>
    <w:qFormat/>
    <w:rsid w:val="001B0449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44"/>
      <w:szCs w:val="32"/>
    </w:rPr>
  </w:style>
  <w:style w:type="character" w:customStyle="1" w:styleId="aa">
    <w:name w:val="标题 字符"/>
    <w:basedOn w:val="a0"/>
    <w:link w:val="a9"/>
    <w:uiPriority w:val="10"/>
    <w:rsid w:val="001B0449"/>
    <w:rPr>
      <w:rFonts w:asciiTheme="majorHAnsi" w:eastAsia="宋体" w:hAnsiTheme="majorHAnsi" w:cstheme="majorBidi"/>
      <w:b/>
      <w:bCs/>
      <w:sz w:val="44"/>
      <w:szCs w:val="32"/>
    </w:rPr>
  </w:style>
  <w:style w:type="paragraph" w:styleId="ab">
    <w:name w:val="Subtitle"/>
    <w:basedOn w:val="a"/>
    <w:next w:val="a"/>
    <w:link w:val="ac"/>
    <w:autoRedefine/>
    <w:uiPriority w:val="11"/>
    <w:qFormat/>
    <w:rsid w:val="00294408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c">
    <w:name w:val="副标题 字符"/>
    <w:basedOn w:val="a0"/>
    <w:link w:val="ab"/>
    <w:uiPriority w:val="11"/>
    <w:rsid w:val="00294408"/>
    <w:rPr>
      <w:rFonts w:eastAsia="宋体"/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896968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94408"/>
    <w:rPr>
      <w:rFonts w:eastAsia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94408"/>
    <w:rPr>
      <w:rFonts w:asciiTheme="majorHAnsi" w:eastAsia="宋体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294408"/>
    <w:rPr>
      <w:rFonts w:eastAsia="宋体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94408"/>
    <w:rPr>
      <w:rFonts w:asciiTheme="majorHAnsi" w:eastAsia="宋体" w:hAnsiTheme="majorHAnsi" w:cstheme="majorBidi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552F65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552F65"/>
  </w:style>
  <w:style w:type="paragraph" w:styleId="TOC2">
    <w:name w:val="toc 2"/>
    <w:basedOn w:val="a"/>
    <w:next w:val="a"/>
    <w:autoRedefine/>
    <w:uiPriority w:val="39"/>
    <w:unhideWhenUsed/>
    <w:rsid w:val="00552F65"/>
    <w:pPr>
      <w:ind w:leftChars="200" w:left="420"/>
    </w:pPr>
  </w:style>
  <w:style w:type="character" w:styleId="ad">
    <w:name w:val="Hyperlink"/>
    <w:basedOn w:val="a0"/>
    <w:uiPriority w:val="99"/>
    <w:unhideWhenUsed/>
    <w:rsid w:val="00552F65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0A1F68"/>
    <w:rPr>
      <w:color w:val="605E5C"/>
      <w:shd w:val="clear" w:color="auto" w:fill="E1DFDD"/>
    </w:rPr>
  </w:style>
  <w:style w:type="paragraph" w:styleId="af">
    <w:name w:val="List Paragraph"/>
    <w:basedOn w:val="a"/>
    <w:uiPriority w:val="34"/>
    <w:qFormat/>
    <w:rsid w:val="0012425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takstar.com/" TargetMode="External"/><Relationship Id="rId5" Type="http://schemas.openxmlformats.org/officeDocument/2006/relationships/webSettings" Target="webSettings.xml"/><Relationship Id="rId15" Type="http://schemas.openxmlformats.org/officeDocument/2006/relationships/oleObject" Target="embeddings/oleObject1.bin"/><Relationship Id="rId10" Type="http://schemas.openxmlformats.org/officeDocument/2006/relationships/hyperlink" Target="https://www.takstar.com/product/type/463.html" TargetMode="External"/><Relationship Id="rId19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sa\Documents\&#33258;&#23450;&#20041;%20Office%20&#27169;&#26495;\Soundec&#31616;&#26131;&#29256;_&#27169;&#26495;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F831F5A2614448FB44896B67EEC2AB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81B036C-57AF-41E0-8392-9A32F5342B27}"/>
      </w:docPartPr>
      <w:docPartBody>
        <w:p w:rsidR="00F3147A" w:rsidRDefault="00000000">
          <w:pPr>
            <w:pStyle w:val="EF831F5A2614448FB44896B67EEC2AB2"/>
          </w:pPr>
          <w:r w:rsidRPr="0033598E">
            <w:rPr>
              <w:rStyle w:val="a3"/>
            </w:rPr>
            <w:t>[标题]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69B"/>
    <w:rsid w:val="0029269B"/>
    <w:rsid w:val="00922789"/>
    <w:rsid w:val="00DB788C"/>
    <w:rsid w:val="00F31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customStyle="1" w:styleId="EF831F5A2614448FB44896B67EEC2AB2">
    <w:name w:val="EF831F5A2614448FB44896B67EEC2AB2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F7F5B8-6251-4F72-8D54-3B327648BE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Soundec简易版_模板.dotm</Template>
  <TotalTime>167</TotalTime>
  <Pages>5</Pages>
  <Words>288</Words>
  <Characters>1642</Characters>
  <Application>Microsoft Office Word</Application>
  <DocSecurity>0</DocSecurity>
  <Lines>13</Lines>
  <Paragraphs>3</Paragraphs>
  <ScaleCrop>false</ScaleCrop>
  <Company/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得胜 扩音器产品需求</dc:title>
  <dc:subject/>
  <dc:creator>Rong Bai</dc:creator>
  <cp:keywords/>
  <dc:description/>
  <cp:lastModifiedBy>Bai Rong</cp:lastModifiedBy>
  <cp:revision>79</cp:revision>
  <dcterms:created xsi:type="dcterms:W3CDTF">2023-03-23T07:29:00Z</dcterms:created>
  <dcterms:modified xsi:type="dcterms:W3CDTF">2023-03-27T10:07:00Z</dcterms:modified>
</cp:coreProperties>
</file>