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EF54D" w14:textId="77777777" w:rsidR="003948F2" w:rsidRDefault="003948F2" w:rsidP="003948F2"/>
    <w:p w14:paraId="5F15633D" w14:textId="77777777" w:rsidR="003948F2" w:rsidRDefault="003948F2" w:rsidP="003948F2"/>
    <w:p w14:paraId="528CF3F3" w14:textId="77777777" w:rsidR="003948F2" w:rsidRDefault="003948F2" w:rsidP="003948F2"/>
    <w:p w14:paraId="0477947D" w14:textId="77777777" w:rsidR="003948F2" w:rsidRDefault="003948F2" w:rsidP="003948F2"/>
    <w:p w14:paraId="7A881F67" w14:textId="77777777" w:rsidR="003948F2" w:rsidRDefault="003948F2" w:rsidP="003948F2"/>
    <w:p w14:paraId="5329A1C3" w14:textId="77777777" w:rsidR="003948F2" w:rsidRDefault="003948F2" w:rsidP="003948F2"/>
    <w:p w14:paraId="7F2F8CAE" w14:textId="77777777" w:rsidR="003948F2" w:rsidRDefault="003948F2" w:rsidP="003948F2"/>
    <w:p w14:paraId="5E34DD0E" w14:textId="77777777" w:rsidR="003948F2" w:rsidRDefault="003948F2" w:rsidP="003948F2">
      <w:r w:rsidRPr="00BA6DC7">
        <w:rPr>
          <w:rFonts w:ascii="Microsoft YaHei UI" w:hAnsi="Microsoft YaHei UI"/>
          <w:noProof/>
          <w:color w:val="000000" w:themeColor="text1"/>
        </w:rPr>
        <w:drawing>
          <wp:inline distT="0" distB="0" distL="0" distR="0" wp14:anchorId="68CC8B24" wp14:editId="0A02D2E7">
            <wp:extent cx="5274310" cy="17919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0" t="22473" b="29463"/>
                    <a:stretch/>
                  </pic:blipFill>
                  <pic:spPr bwMode="auto">
                    <a:xfrm>
                      <a:off x="0" y="0"/>
                      <a:ext cx="527431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114704" w14:textId="77777777" w:rsidR="003948F2" w:rsidRDefault="003948F2" w:rsidP="003948F2"/>
    <w:p w14:paraId="0ADE31A2" w14:textId="77777777" w:rsidR="003948F2" w:rsidRDefault="003948F2" w:rsidP="003948F2"/>
    <w:p w14:paraId="0922CAC7" w14:textId="77777777" w:rsidR="003948F2" w:rsidRDefault="003948F2" w:rsidP="003948F2"/>
    <w:bookmarkStart w:id="0" w:name="_Toc22719292"/>
    <w:bookmarkStart w:id="1" w:name="_Toc22719412"/>
    <w:p w14:paraId="16C9ED3E" w14:textId="407D388C" w:rsidR="003948F2" w:rsidRPr="00ED5D4B" w:rsidRDefault="00000000" w:rsidP="003948F2">
      <w:pPr>
        <w:jc w:val="center"/>
        <w:rPr>
          <w:b/>
          <w:bCs/>
          <w:sz w:val="44"/>
          <w:szCs w:val="44"/>
        </w:rPr>
      </w:pPr>
      <w:sdt>
        <w:sdtPr>
          <w:rPr>
            <w:rFonts w:hint="eastAsia"/>
            <w:b/>
            <w:bCs/>
            <w:kern w:val="0"/>
            <w:sz w:val="44"/>
            <w:szCs w:val="44"/>
          </w:rPr>
          <w:alias w:val="标题"/>
          <w:tag w:val=""/>
          <w:id w:val="838196502"/>
          <w:placeholder>
            <w:docPart w:val="5256E07C004D47ECAAEC740BF9C1F1C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3948F2">
            <w:rPr>
              <w:rFonts w:hint="eastAsia"/>
              <w:b/>
              <w:bCs/>
              <w:kern w:val="0"/>
              <w:sz w:val="44"/>
              <w:szCs w:val="44"/>
            </w:rPr>
            <w:t xml:space="preserve">[DRS] Type-C </w:t>
          </w:r>
          <w:r w:rsidR="00B6446E">
            <w:rPr>
              <w:rFonts w:hint="eastAsia"/>
              <w:b/>
              <w:bCs/>
              <w:kern w:val="0"/>
              <w:sz w:val="44"/>
              <w:szCs w:val="44"/>
            </w:rPr>
            <w:t>系列耳机</w:t>
          </w:r>
        </w:sdtContent>
      </w:sdt>
      <w:bookmarkEnd w:id="0"/>
      <w:bookmarkEnd w:id="1"/>
    </w:p>
    <w:p w14:paraId="5B9F18CC" w14:textId="597748E5" w:rsidR="003948F2" w:rsidRDefault="004C3248" w:rsidP="003948F2">
      <w:pPr>
        <w:pStyle w:val="ab"/>
      </w:pPr>
      <w:bookmarkStart w:id="2" w:name="_Toc65526460"/>
      <w:bookmarkStart w:id="3" w:name="_Toc65526485"/>
      <w:bookmarkStart w:id="4" w:name="_Toc65591521"/>
      <w:r>
        <w:rPr>
          <w:rFonts w:hint="eastAsia"/>
        </w:rPr>
        <w:t>开发需求规格</w:t>
      </w:r>
      <w:bookmarkEnd w:id="2"/>
      <w:bookmarkEnd w:id="3"/>
      <w:bookmarkEnd w:id="4"/>
    </w:p>
    <w:p w14:paraId="01872992" w14:textId="2E3B322A" w:rsidR="003948F2" w:rsidRPr="00ED5D4B" w:rsidRDefault="003948F2" w:rsidP="003948F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V</w:t>
      </w:r>
      <w:r>
        <w:rPr>
          <w:sz w:val="32"/>
          <w:szCs w:val="32"/>
        </w:rPr>
        <w:t>0.</w:t>
      </w:r>
      <w:r w:rsidR="001A4304">
        <w:rPr>
          <w:sz w:val="32"/>
          <w:szCs w:val="32"/>
        </w:rPr>
        <w:t>3</w:t>
      </w:r>
    </w:p>
    <w:p w14:paraId="39528940" w14:textId="77777777" w:rsidR="003948F2" w:rsidRPr="00294408" w:rsidRDefault="003948F2" w:rsidP="003948F2">
      <w:r>
        <w:br w:type="page"/>
      </w:r>
    </w:p>
    <w:p w14:paraId="2E683378" w14:textId="63F82E3A" w:rsidR="003948F2" w:rsidRDefault="00F34B7E" w:rsidP="003948F2">
      <w:pPr>
        <w:pStyle w:val="1"/>
      </w:pPr>
      <w:bookmarkStart w:id="5" w:name="_Toc65591522"/>
      <w:r>
        <w:rPr>
          <w:rFonts w:hint="eastAsia"/>
        </w:rPr>
        <w:lastRenderedPageBreak/>
        <w:t>历史版本记录</w:t>
      </w:r>
      <w:bookmarkEnd w:id="5"/>
    </w:p>
    <w:tbl>
      <w:tblPr>
        <w:tblStyle w:val="a8"/>
        <w:tblpPr w:leftFromText="180" w:rightFromText="180" w:vertAnchor="text" w:horzAnchor="margin" w:tblpY="218"/>
        <w:tblW w:w="0" w:type="auto"/>
        <w:tblLook w:val="04A0" w:firstRow="1" w:lastRow="0" w:firstColumn="1" w:lastColumn="0" w:noHBand="0" w:noVBand="1"/>
      </w:tblPr>
      <w:tblGrid>
        <w:gridCol w:w="704"/>
        <w:gridCol w:w="1392"/>
        <w:gridCol w:w="4259"/>
        <w:gridCol w:w="1011"/>
        <w:gridCol w:w="930"/>
      </w:tblGrid>
      <w:tr w:rsidR="00FC066B" w:rsidRPr="00647BAD" w14:paraId="30C07204" w14:textId="77777777" w:rsidTr="00A87A4F">
        <w:trPr>
          <w:trHeight w:val="262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6E8B5204" w14:textId="4269EFFD" w:rsidR="003948F2" w:rsidRPr="00647BAD" w:rsidRDefault="00FC066B" w:rsidP="009E0C2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392" w:type="dxa"/>
            <w:shd w:val="clear" w:color="auto" w:fill="D9D9D9" w:themeFill="background1" w:themeFillShade="D9"/>
            <w:vAlign w:val="center"/>
          </w:tcPr>
          <w:p w14:paraId="71D651F8" w14:textId="4CDAF6A0" w:rsidR="003948F2" w:rsidRPr="00647BAD" w:rsidRDefault="00FC066B" w:rsidP="009E0C2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4259" w:type="dxa"/>
            <w:shd w:val="clear" w:color="auto" w:fill="D9D9D9" w:themeFill="background1" w:themeFillShade="D9"/>
            <w:vAlign w:val="center"/>
          </w:tcPr>
          <w:p w14:paraId="4613944D" w14:textId="6D3EE0E7" w:rsidR="003948F2" w:rsidRDefault="00FC066B" w:rsidP="009E0C2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011" w:type="dxa"/>
            <w:shd w:val="clear" w:color="auto" w:fill="D9D9D9" w:themeFill="background1" w:themeFillShade="D9"/>
            <w:vAlign w:val="center"/>
          </w:tcPr>
          <w:p w14:paraId="782D1587" w14:textId="0C30DF9F" w:rsidR="003948F2" w:rsidRPr="00647BAD" w:rsidRDefault="00FC066B" w:rsidP="009E0C2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930" w:type="dxa"/>
            <w:shd w:val="clear" w:color="auto" w:fill="D9D9D9" w:themeFill="background1" w:themeFillShade="D9"/>
            <w:vAlign w:val="center"/>
          </w:tcPr>
          <w:p w14:paraId="749FC7C9" w14:textId="31B58CFB" w:rsidR="003948F2" w:rsidRPr="00647BAD" w:rsidRDefault="00FC066B" w:rsidP="009E0C2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审核</w:t>
            </w:r>
          </w:p>
        </w:tc>
      </w:tr>
      <w:tr w:rsidR="008705CF" w14:paraId="295D0AC9" w14:textId="77777777" w:rsidTr="00A87A4F">
        <w:trPr>
          <w:trHeight w:val="262"/>
        </w:trPr>
        <w:tc>
          <w:tcPr>
            <w:tcW w:w="704" w:type="dxa"/>
            <w:vAlign w:val="center"/>
          </w:tcPr>
          <w:p w14:paraId="61E2D101" w14:textId="77777777" w:rsidR="003948F2" w:rsidRDefault="003948F2" w:rsidP="009E0C2B">
            <w:pPr>
              <w:jc w:val="center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392" w:type="dxa"/>
            <w:vAlign w:val="center"/>
          </w:tcPr>
          <w:p w14:paraId="5578ED20" w14:textId="77777777" w:rsidR="003948F2" w:rsidRDefault="003948F2" w:rsidP="009E0C2B">
            <w:pPr>
              <w:jc w:val="center"/>
            </w:pPr>
            <w:r>
              <w:rPr>
                <w:rFonts w:hint="eastAsia"/>
              </w:rPr>
              <w:t>2</w:t>
            </w:r>
            <w:r>
              <w:t>021-3-1</w:t>
            </w:r>
          </w:p>
        </w:tc>
        <w:tc>
          <w:tcPr>
            <w:tcW w:w="4259" w:type="dxa"/>
            <w:vAlign w:val="center"/>
          </w:tcPr>
          <w:p w14:paraId="1B2DD5B2" w14:textId="31D75DFB" w:rsidR="003948F2" w:rsidRDefault="00A27D34" w:rsidP="009E0C2B">
            <w:pPr>
              <w:jc w:val="left"/>
            </w:pPr>
            <w:r>
              <w:rPr>
                <w:rFonts w:hint="eastAsia"/>
              </w:rPr>
              <w:t>发行第一版</w:t>
            </w:r>
          </w:p>
        </w:tc>
        <w:tc>
          <w:tcPr>
            <w:tcW w:w="1011" w:type="dxa"/>
            <w:vAlign w:val="center"/>
          </w:tcPr>
          <w:p w14:paraId="486BC4D0" w14:textId="75FEEE1F" w:rsidR="003948F2" w:rsidRDefault="00C03811" w:rsidP="009E0C2B">
            <w:pPr>
              <w:jc w:val="center"/>
            </w:pPr>
            <w:proofErr w:type="gramStart"/>
            <w:r>
              <w:rPr>
                <w:rFonts w:hint="eastAsia"/>
              </w:rPr>
              <w:t>白蓉</w:t>
            </w:r>
            <w:proofErr w:type="gramEnd"/>
          </w:p>
        </w:tc>
        <w:tc>
          <w:tcPr>
            <w:tcW w:w="930" w:type="dxa"/>
            <w:vAlign w:val="center"/>
          </w:tcPr>
          <w:p w14:paraId="696A2D69" w14:textId="77777777" w:rsidR="003948F2" w:rsidRDefault="003948F2" w:rsidP="009E0C2B"/>
        </w:tc>
      </w:tr>
      <w:tr w:rsidR="00F14C7D" w14:paraId="7E58020C" w14:textId="77777777" w:rsidTr="00A87A4F">
        <w:trPr>
          <w:trHeight w:val="262"/>
        </w:trPr>
        <w:tc>
          <w:tcPr>
            <w:tcW w:w="704" w:type="dxa"/>
            <w:vAlign w:val="center"/>
          </w:tcPr>
          <w:p w14:paraId="71737B3C" w14:textId="3FCA7B1D" w:rsidR="00F14C7D" w:rsidRDefault="00F14C7D" w:rsidP="00F14C7D">
            <w:pPr>
              <w:jc w:val="center"/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392" w:type="dxa"/>
            <w:vAlign w:val="center"/>
          </w:tcPr>
          <w:p w14:paraId="764BB22B" w14:textId="1C8C2843" w:rsidR="00F14C7D" w:rsidRDefault="00F14C7D" w:rsidP="00F14C7D">
            <w:pPr>
              <w:jc w:val="center"/>
            </w:pPr>
            <w:r>
              <w:rPr>
                <w:rFonts w:hint="eastAsia"/>
              </w:rPr>
              <w:t>2</w:t>
            </w:r>
            <w:r>
              <w:t>021-3-2</w:t>
            </w:r>
          </w:p>
        </w:tc>
        <w:tc>
          <w:tcPr>
            <w:tcW w:w="4259" w:type="dxa"/>
            <w:vAlign w:val="center"/>
          </w:tcPr>
          <w:p w14:paraId="781501B9" w14:textId="77777777" w:rsidR="00F14C7D" w:rsidRDefault="00F14C7D" w:rsidP="00F14C7D">
            <w:pPr>
              <w:jc w:val="left"/>
            </w:pPr>
            <w:r>
              <w:rPr>
                <w:rFonts w:hint="eastAsia"/>
              </w:rPr>
              <w:t>更新麦克风拓扑结构</w:t>
            </w:r>
          </w:p>
          <w:p w14:paraId="268920E7" w14:textId="77777777" w:rsidR="00F14C7D" w:rsidRDefault="00F14C7D" w:rsidP="00F14C7D">
            <w:pPr>
              <w:jc w:val="left"/>
            </w:pPr>
            <w:r>
              <w:rPr>
                <w:rFonts w:hint="eastAsia"/>
              </w:rPr>
              <w:t>更新功能列表</w:t>
            </w:r>
          </w:p>
          <w:p w14:paraId="3A2A0979" w14:textId="77777777" w:rsidR="00F14C7D" w:rsidRDefault="00F14C7D" w:rsidP="00F14C7D">
            <w:pPr>
              <w:jc w:val="left"/>
            </w:pPr>
            <w:r>
              <w:rPr>
                <w:rFonts w:hint="eastAsia"/>
              </w:rPr>
              <w:t>更新</w:t>
            </w:r>
            <w:r>
              <w:t xml:space="preserve"> PEQ/ENC </w:t>
            </w:r>
            <w:r>
              <w:rPr>
                <w:rFonts w:hint="eastAsia"/>
              </w:rPr>
              <w:t>复合按键定义</w:t>
            </w:r>
          </w:p>
          <w:p w14:paraId="50FF01BF" w14:textId="5942D38E" w:rsidR="00271071" w:rsidRDefault="00A34DC3" w:rsidP="00F14C7D">
            <w:pPr>
              <w:jc w:val="left"/>
            </w:pPr>
            <w:r>
              <w:rPr>
                <w:rFonts w:hint="eastAsia"/>
              </w:rPr>
              <w:t>更新</w:t>
            </w:r>
            <w:r w:rsidR="00271071">
              <w:rPr>
                <w:rFonts w:hint="eastAsia"/>
              </w:rPr>
              <w:t>IDLE</w:t>
            </w:r>
            <w:r w:rsidR="00271071">
              <w:rPr>
                <w:rFonts w:hint="eastAsia"/>
              </w:rPr>
              <w:t>模式说明</w:t>
            </w:r>
          </w:p>
        </w:tc>
        <w:tc>
          <w:tcPr>
            <w:tcW w:w="1011" w:type="dxa"/>
            <w:vAlign w:val="center"/>
          </w:tcPr>
          <w:p w14:paraId="61F2EC67" w14:textId="4F8DF029" w:rsidR="00F14C7D" w:rsidRDefault="00F14C7D" w:rsidP="00F14C7D">
            <w:pPr>
              <w:jc w:val="center"/>
            </w:pPr>
            <w:proofErr w:type="gramStart"/>
            <w:r>
              <w:rPr>
                <w:rFonts w:hint="eastAsia"/>
              </w:rPr>
              <w:t>白蓉</w:t>
            </w:r>
            <w:proofErr w:type="gramEnd"/>
          </w:p>
        </w:tc>
        <w:tc>
          <w:tcPr>
            <w:tcW w:w="930" w:type="dxa"/>
            <w:vAlign w:val="center"/>
          </w:tcPr>
          <w:p w14:paraId="3F641A76" w14:textId="77777777" w:rsidR="00F14C7D" w:rsidRDefault="00F14C7D" w:rsidP="00F14C7D"/>
        </w:tc>
      </w:tr>
      <w:tr w:rsidR="00F14C7D" w14:paraId="181B02EE" w14:textId="77777777" w:rsidTr="00A87A4F">
        <w:trPr>
          <w:trHeight w:val="262"/>
        </w:trPr>
        <w:tc>
          <w:tcPr>
            <w:tcW w:w="704" w:type="dxa"/>
            <w:vAlign w:val="center"/>
          </w:tcPr>
          <w:p w14:paraId="115376C1" w14:textId="43C0AF35" w:rsidR="00F14C7D" w:rsidRDefault="001A4304" w:rsidP="00F14C7D">
            <w:pPr>
              <w:jc w:val="center"/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1392" w:type="dxa"/>
            <w:vAlign w:val="center"/>
          </w:tcPr>
          <w:p w14:paraId="49FF8F46" w14:textId="76E8486D" w:rsidR="00F14C7D" w:rsidRDefault="001A4304" w:rsidP="00F14C7D">
            <w:pPr>
              <w:jc w:val="center"/>
            </w:pPr>
            <w:r>
              <w:rPr>
                <w:rFonts w:hint="eastAsia"/>
              </w:rPr>
              <w:t>2</w:t>
            </w:r>
            <w:r>
              <w:t>021-3-11</w:t>
            </w:r>
          </w:p>
        </w:tc>
        <w:tc>
          <w:tcPr>
            <w:tcW w:w="4259" w:type="dxa"/>
            <w:vAlign w:val="center"/>
          </w:tcPr>
          <w:p w14:paraId="6C283D01" w14:textId="53E52CE1" w:rsidR="00F14C7D" w:rsidRDefault="001A4304" w:rsidP="00F14C7D">
            <w:pPr>
              <w:jc w:val="left"/>
            </w:pPr>
            <w:r>
              <w:rPr>
                <w:rFonts w:hint="eastAsia"/>
              </w:rPr>
              <w:t>更改</w:t>
            </w:r>
            <w:r>
              <w:rPr>
                <w:rFonts w:hint="eastAsia"/>
              </w:rPr>
              <w:t>IDLE</w:t>
            </w:r>
            <w:r>
              <w:rPr>
                <w:rFonts w:hint="eastAsia"/>
              </w:rPr>
              <w:t>模式定义，新增</w:t>
            </w:r>
            <w:r>
              <w:rPr>
                <w:rFonts w:hint="eastAsia"/>
              </w:rPr>
              <w:t>Sleep</w:t>
            </w:r>
            <w:r>
              <w:rPr>
                <w:rFonts w:hint="eastAsia"/>
              </w:rPr>
              <w:t>模式</w:t>
            </w:r>
          </w:p>
        </w:tc>
        <w:tc>
          <w:tcPr>
            <w:tcW w:w="1011" w:type="dxa"/>
            <w:vAlign w:val="center"/>
          </w:tcPr>
          <w:p w14:paraId="5EB941A1" w14:textId="546E2742" w:rsidR="00F14C7D" w:rsidRDefault="002B4EDE" w:rsidP="00F14C7D">
            <w:pPr>
              <w:jc w:val="center"/>
            </w:pPr>
            <w:proofErr w:type="gramStart"/>
            <w:r>
              <w:rPr>
                <w:rFonts w:hint="eastAsia"/>
              </w:rPr>
              <w:t>白蓉</w:t>
            </w:r>
            <w:proofErr w:type="gramEnd"/>
          </w:p>
        </w:tc>
        <w:tc>
          <w:tcPr>
            <w:tcW w:w="930" w:type="dxa"/>
            <w:vAlign w:val="center"/>
          </w:tcPr>
          <w:p w14:paraId="0417977B" w14:textId="77777777" w:rsidR="00F14C7D" w:rsidRDefault="00F14C7D" w:rsidP="00F14C7D"/>
        </w:tc>
      </w:tr>
      <w:tr w:rsidR="00F14C7D" w14:paraId="2BB1DD25" w14:textId="77777777" w:rsidTr="00A87A4F">
        <w:trPr>
          <w:trHeight w:val="270"/>
        </w:trPr>
        <w:tc>
          <w:tcPr>
            <w:tcW w:w="704" w:type="dxa"/>
            <w:vAlign w:val="center"/>
          </w:tcPr>
          <w:p w14:paraId="5F4C359B" w14:textId="77777777" w:rsidR="00F14C7D" w:rsidRDefault="00F14C7D" w:rsidP="00F14C7D">
            <w:pPr>
              <w:jc w:val="center"/>
            </w:pPr>
          </w:p>
        </w:tc>
        <w:tc>
          <w:tcPr>
            <w:tcW w:w="1392" w:type="dxa"/>
            <w:vAlign w:val="center"/>
          </w:tcPr>
          <w:p w14:paraId="09B170A6" w14:textId="77777777" w:rsidR="00F14C7D" w:rsidRDefault="00F14C7D" w:rsidP="00F14C7D">
            <w:pPr>
              <w:jc w:val="center"/>
            </w:pPr>
          </w:p>
        </w:tc>
        <w:tc>
          <w:tcPr>
            <w:tcW w:w="4259" w:type="dxa"/>
            <w:vAlign w:val="center"/>
          </w:tcPr>
          <w:p w14:paraId="773B5503" w14:textId="77777777" w:rsidR="00F14C7D" w:rsidRDefault="00F14C7D" w:rsidP="00F14C7D">
            <w:pPr>
              <w:jc w:val="left"/>
            </w:pPr>
          </w:p>
        </w:tc>
        <w:tc>
          <w:tcPr>
            <w:tcW w:w="1011" w:type="dxa"/>
            <w:vAlign w:val="center"/>
          </w:tcPr>
          <w:p w14:paraId="3A394395" w14:textId="77777777" w:rsidR="00F14C7D" w:rsidRDefault="00F14C7D" w:rsidP="00F14C7D">
            <w:pPr>
              <w:jc w:val="center"/>
            </w:pPr>
          </w:p>
        </w:tc>
        <w:tc>
          <w:tcPr>
            <w:tcW w:w="930" w:type="dxa"/>
            <w:vAlign w:val="center"/>
          </w:tcPr>
          <w:p w14:paraId="41E28FC2" w14:textId="77777777" w:rsidR="00F14C7D" w:rsidRDefault="00F14C7D" w:rsidP="00F14C7D"/>
        </w:tc>
      </w:tr>
      <w:tr w:rsidR="00F14C7D" w14:paraId="155EE2AE" w14:textId="77777777" w:rsidTr="00A87A4F">
        <w:trPr>
          <w:trHeight w:val="262"/>
        </w:trPr>
        <w:tc>
          <w:tcPr>
            <w:tcW w:w="704" w:type="dxa"/>
            <w:vAlign w:val="center"/>
          </w:tcPr>
          <w:p w14:paraId="617D9BD9" w14:textId="77777777" w:rsidR="00F14C7D" w:rsidRDefault="00F14C7D" w:rsidP="00F14C7D">
            <w:pPr>
              <w:jc w:val="center"/>
            </w:pPr>
          </w:p>
        </w:tc>
        <w:tc>
          <w:tcPr>
            <w:tcW w:w="1392" w:type="dxa"/>
            <w:vAlign w:val="center"/>
          </w:tcPr>
          <w:p w14:paraId="2AD0B1A5" w14:textId="77777777" w:rsidR="00F14C7D" w:rsidRDefault="00F14C7D" w:rsidP="00F14C7D">
            <w:pPr>
              <w:jc w:val="center"/>
            </w:pPr>
          </w:p>
        </w:tc>
        <w:tc>
          <w:tcPr>
            <w:tcW w:w="4259" w:type="dxa"/>
            <w:vAlign w:val="center"/>
          </w:tcPr>
          <w:p w14:paraId="233BCA4E" w14:textId="77777777" w:rsidR="00F14C7D" w:rsidRDefault="00F14C7D" w:rsidP="00F14C7D">
            <w:pPr>
              <w:jc w:val="left"/>
            </w:pPr>
          </w:p>
        </w:tc>
        <w:tc>
          <w:tcPr>
            <w:tcW w:w="1011" w:type="dxa"/>
            <w:vAlign w:val="center"/>
          </w:tcPr>
          <w:p w14:paraId="47CCD120" w14:textId="77777777" w:rsidR="00F14C7D" w:rsidRDefault="00F14C7D" w:rsidP="00F14C7D">
            <w:pPr>
              <w:jc w:val="center"/>
            </w:pPr>
          </w:p>
        </w:tc>
        <w:tc>
          <w:tcPr>
            <w:tcW w:w="930" w:type="dxa"/>
            <w:vAlign w:val="center"/>
          </w:tcPr>
          <w:p w14:paraId="177F9AB5" w14:textId="77777777" w:rsidR="00F14C7D" w:rsidRDefault="00F14C7D" w:rsidP="00F14C7D"/>
        </w:tc>
      </w:tr>
      <w:tr w:rsidR="00F14C7D" w14:paraId="376ED81E" w14:textId="77777777" w:rsidTr="00A87A4F">
        <w:trPr>
          <w:trHeight w:val="262"/>
        </w:trPr>
        <w:tc>
          <w:tcPr>
            <w:tcW w:w="704" w:type="dxa"/>
            <w:vAlign w:val="center"/>
          </w:tcPr>
          <w:p w14:paraId="742AE747" w14:textId="77777777" w:rsidR="00F14C7D" w:rsidRDefault="00F14C7D" w:rsidP="00F14C7D">
            <w:pPr>
              <w:jc w:val="center"/>
            </w:pPr>
          </w:p>
        </w:tc>
        <w:tc>
          <w:tcPr>
            <w:tcW w:w="1392" w:type="dxa"/>
            <w:vAlign w:val="center"/>
          </w:tcPr>
          <w:p w14:paraId="2CF7863B" w14:textId="77777777" w:rsidR="00F14C7D" w:rsidRDefault="00F14C7D" w:rsidP="00F14C7D">
            <w:pPr>
              <w:jc w:val="center"/>
            </w:pPr>
          </w:p>
        </w:tc>
        <w:tc>
          <w:tcPr>
            <w:tcW w:w="4259" w:type="dxa"/>
            <w:vAlign w:val="center"/>
          </w:tcPr>
          <w:p w14:paraId="2EE54D97" w14:textId="77777777" w:rsidR="00F14C7D" w:rsidRDefault="00F14C7D" w:rsidP="00F14C7D">
            <w:pPr>
              <w:jc w:val="left"/>
            </w:pPr>
          </w:p>
        </w:tc>
        <w:tc>
          <w:tcPr>
            <w:tcW w:w="1011" w:type="dxa"/>
            <w:vAlign w:val="center"/>
          </w:tcPr>
          <w:p w14:paraId="2DDE70A0" w14:textId="77777777" w:rsidR="00F14C7D" w:rsidRDefault="00F14C7D" w:rsidP="00F14C7D">
            <w:pPr>
              <w:jc w:val="center"/>
            </w:pPr>
          </w:p>
        </w:tc>
        <w:tc>
          <w:tcPr>
            <w:tcW w:w="930" w:type="dxa"/>
            <w:vAlign w:val="center"/>
          </w:tcPr>
          <w:p w14:paraId="49936AA3" w14:textId="77777777" w:rsidR="00F14C7D" w:rsidRDefault="00F14C7D" w:rsidP="00F14C7D"/>
        </w:tc>
      </w:tr>
    </w:tbl>
    <w:p w14:paraId="3265B5C4" w14:textId="77777777" w:rsidR="003948F2" w:rsidRDefault="003948F2" w:rsidP="003948F2"/>
    <w:p w14:paraId="02FAE2E5" w14:textId="77777777" w:rsidR="003948F2" w:rsidRDefault="003948F2" w:rsidP="003948F2">
      <w:pPr>
        <w:widowControl/>
        <w:jc w:val="left"/>
      </w:pPr>
      <w:r>
        <w:br w:type="page"/>
      </w:r>
    </w:p>
    <w:sdt>
      <w:sdtPr>
        <w:rPr>
          <w:rFonts w:asciiTheme="minorHAnsi" w:eastAsia="宋体" w:hAnsiTheme="minorHAnsi" w:cstheme="minorBidi"/>
          <w:color w:val="auto"/>
          <w:kern w:val="2"/>
          <w:sz w:val="21"/>
          <w:szCs w:val="22"/>
          <w:lang w:val="zh-CN"/>
        </w:rPr>
        <w:id w:val="19350199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A4983E" w14:textId="77777777" w:rsidR="00DE554A" w:rsidRDefault="00A21CE7" w:rsidP="003948F2">
          <w:pPr>
            <w:pStyle w:val="TOC"/>
            <w:rPr>
              <w:noProof/>
            </w:rPr>
          </w:pPr>
          <w:r>
            <w:rPr>
              <w:rFonts w:hint="eastAsia"/>
              <w:lang w:val="zh-CN"/>
            </w:rPr>
            <w:t>目录</w:t>
          </w:r>
          <w:r w:rsidR="003948F2">
            <w:fldChar w:fldCharType="begin"/>
          </w:r>
          <w:r w:rsidR="003948F2">
            <w:instrText xml:space="preserve"> TOC \o "1-3" \h \z \u </w:instrText>
          </w:r>
          <w:r w:rsidR="003948F2">
            <w:fldChar w:fldCharType="separate"/>
          </w:r>
        </w:p>
        <w:p w14:paraId="1C44B538" w14:textId="2FEBF69F" w:rsidR="00DE554A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65591522" w:history="1">
            <w:r w:rsidR="00DE554A" w:rsidRPr="009E313D">
              <w:rPr>
                <w:rStyle w:val="ad"/>
                <w:noProof/>
              </w:rPr>
              <w:t>历史版本记录</w:t>
            </w:r>
            <w:r w:rsidR="00DE554A">
              <w:rPr>
                <w:noProof/>
                <w:webHidden/>
              </w:rPr>
              <w:tab/>
            </w:r>
            <w:r w:rsidR="00DE554A">
              <w:rPr>
                <w:noProof/>
                <w:webHidden/>
              </w:rPr>
              <w:fldChar w:fldCharType="begin"/>
            </w:r>
            <w:r w:rsidR="00DE554A">
              <w:rPr>
                <w:noProof/>
                <w:webHidden/>
              </w:rPr>
              <w:instrText xml:space="preserve"> PAGEREF _Toc65591522 \h </w:instrText>
            </w:r>
            <w:r w:rsidR="00DE554A">
              <w:rPr>
                <w:noProof/>
                <w:webHidden/>
              </w:rPr>
            </w:r>
            <w:r w:rsidR="00DE554A">
              <w:rPr>
                <w:noProof/>
                <w:webHidden/>
              </w:rPr>
              <w:fldChar w:fldCharType="separate"/>
            </w:r>
            <w:r w:rsidR="00E51947">
              <w:rPr>
                <w:noProof/>
                <w:webHidden/>
              </w:rPr>
              <w:t>2</w:t>
            </w:r>
            <w:r w:rsidR="00DE554A">
              <w:rPr>
                <w:noProof/>
                <w:webHidden/>
              </w:rPr>
              <w:fldChar w:fldCharType="end"/>
            </w:r>
          </w:hyperlink>
        </w:p>
        <w:p w14:paraId="12E8E975" w14:textId="472D2795" w:rsidR="00DE554A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65591523" w:history="1">
            <w:r w:rsidR="00DE554A" w:rsidRPr="009E313D">
              <w:rPr>
                <w:rStyle w:val="ad"/>
                <w:noProof/>
              </w:rPr>
              <w:t xml:space="preserve">1 </w:t>
            </w:r>
            <w:r w:rsidR="00DE554A" w:rsidRPr="009E313D">
              <w:rPr>
                <w:rStyle w:val="ad"/>
                <w:noProof/>
              </w:rPr>
              <w:t>概述</w:t>
            </w:r>
            <w:r w:rsidR="00DE554A">
              <w:rPr>
                <w:noProof/>
                <w:webHidden/>
              </w:rPr>
              <w:tab/>
            </w:r>
            <w:r w:rsidR="00DE554A">
              <w:rPr>
                <w:noProof/>
                <w:webHidden/>
              </w:rPr>
              <w:fldChar w:fldCharType="begin"/>
            </w:r>
            <w:r w:rsidR="00DE554A">
              <w:rPr>
                <w:noProof/>
                <w:webHidden/>
              </w:rPr>
              <w:instrText xml:space="preserve"> PAGEREF _Toc65591523 \h </w:instrText>
            </w:r>
            <w:r w:rsidR="00DE554A">
              <w:rPr>
                <w:noProof/>
                <w:webHidden/>
              </w:rPr>
            </w:r>
            <w:r w:rsidR="00DE554A">
              <w:rPr>
                <w:noProof/>
                <w:webHidden/>
              </w:rPr>
              <w:fldChar w:fldCharType="separate"/>
            </w:r>
            <w:r w:rsidR="00E51947">
              <w:rPr>
                <w:noProof/>
                <w:webHidden/>
              </w:rPr>
              <w:t>4</w:t>
            </w:r>
            <w:r w:rsidR="00DE554A">
              <w:rPr>
                <w:noProof/>
                <w:webHidden/>
              </w:rPr>
              <w:fldChar w:fldCharType="end"/>
            </w:r>
          </w:hyperlink>
        </w:p>
        <w:p w14:paraId="0C50E541" w14:textId="7F704493" w:rsidR="00DE554A" w:rsidRDefault="00000000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65591524" w:history="1">
            <w:r w:rsidR="00DE554A" w:rsidRPr="009E313D">
              <w:rPr>
                <w:rStyle w:val="ad"/>
                <w:noProof/>
              </w:rPr>
              <w:t>1.1</w:t>
            </w:r>
            <w:r w:rsidR="00DE554A">
              <w:rPr>
                <w:rFonts w:eastAsiaTheme="minorEastAsia"/>
                <w:noProof/>
              </w:rPr>
              <w:tab/>
            </w:r>
            <w:r w:rsidR="00DE554A" w:rsidRPr="009E313D">
              <w:rPr>
                <w:rStyle w:val="ad"/>
                <w:noProof/>
              </w:rPr>
              <w:t>缩写定义</w:t>
            </w:r>
            <w:r w:rsidR="00DE554A">
              <w:rPr>
                <w:noProof/>
                <w:webHidden/>
              </w:rPr>
              <w:tab/>
            </w:r>
            <w:r w:rsidR="00DE554A">
              <w:rPr>
                <w:noProof/>
                <w:webHidden/>
              </w:rPr>
              <w:fldChar w:fldCharType="begin"/>
            </w:r>
            <w:r w:rsidR="00DE554A">
              <w:rPr>
                <w:noProof/>
                <w:webHidden/>
              </w:rPr>
              <w:instrText xml:space="preserve"> PAGEREF _Toc65591524 \h </w:instrText>
            </w:r>
            <w:r w:rsidR="00DE554A">
              <w:rPr>
                <w:noProof/>
                <w:webHidden/>
              </w:rPr>
            </w:r>
            <w:r w:rsidR="00DE554A">
              <w:rPr>
                <w:noProof/>
                <w:webHidden/>
              </w:rPr>
              <w:fldChar w:fldCharType="separate"/>
            </w:r>
            <w:r w:rsidR="00E51947">
              <w:rPr>
                <w:noProof/>
                <w:webHidden/>
              </w:rPr>
              <w:t>4</w:t>
            </w:r>
            <w:r w:rsidR="00DE554A">
              <w:rPr>
                <w:noProof/>
                <w:webHidden/>
              </w:rPr>
              <w:fldChar w:fldCharType="end"/>
            </w:r>
          </w:hyperlink>
        </w:p>
        <w:p w14:paraId="1677A77D" w14:textId="56FBFE28" w:rsidR="00DE554A" w:rsidRDefault="00000000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65591525" w:history="1">
            <w:r w:rsidR="00DE554A" w:rsidRPr="009E313D">
              <w:rPr>
                <w:rStyle w:val="ad"/>
                <w:noProof/>
              </w:rPr>
              <w:t>1.2</w:t>
            </w:r>
            <w:r w:rsidR="00DE554A">
              <w:rPr>
                <w:rFonts w:eastAsiaTheme="minorEastAsia"/>
                <w:noProof/>
              </w:rPr>
              <w:tab/>
            </w:r>
            <w:r w:rsidR="00DE554A" w:rsidRPr="009E313D">
              <w:rPr>
                <w:rStyle w:val="ad"/>
                <w:noProof/>
              </w:rPr>
              <w:t>麦克风拓扑结构介绍</w:t>
            </w:r>
            <w:r w:rsidR="00DE554A">
              <w:rPr>
                <w:noProof/>
                <w:webHidden/>
              </w:rPr>
              <w:tab/>
            </w:r>
            <w:r w:rsidR="00DE554A">
              <w:rPr>
                <w:noProof/>
                <w:webHidden/>
              </w:rPr>
              <w:fldChar w:fldCharType="begin"/>
            </w:r>
            <w:r w:rsidR="00DE554A">
              <w:rPr>
                <w:noProof/>
                <w:webHidden/>
              </w:rPr>
              <w:instrText xml:space="preserve"> PAGEREF _Toc65591525 \h </w:instrText>
            </w:r>
            <w:r w:rsidR="00DE554A">
              <w:rPr>
                <w:noProof/>
                <w:webHidden/>
              </w:rPr>
            </w:r>
            <w:r w:rsidR="00DE554A">
              <w:rPr>
                <w:noProof/>
                <w:webHidden/>
              </w:rPr>
              <w:fldChar w:fldCharType="separate"/>
            </w:r>
            <w:r w:rsidR="00E51947">
              <w:rPr>
                <w:noProof/>
                <w:webHidden/>
              </w:rPr>
              <w:t>5</w:t>
            </w:r>
            <w:r w:rsidR="00DE554A">
              <w:rPr>
                <w:noProof/>
                <w:webHidden/>
              </w:rPr>
              <w:fldChar w:fldCharType="end"/>
            </w:r>
          </w:hyperlink>
        </w:p>
        <w:p w14:paraId="076114B8" w14:textId="19B0E2A8" w:rsidR="00DE554A" w:rsidRDefault="00000000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65591526" w:history="1">
            <w:r w:rsidR="00DE554A" w:rsidRPr="009E313D">
              <w:rPr>
                <w:rStyle w:val="ad"/>
                <w:noProof/>
              </w:rPr>
              <w:t xml:space="preserve">1.3 </w:t>
            </w:r>
            <w:r w:rsidR="00DE554A" w:rsidRPr="009E313D">
              <w:rPr>
                <w:rStyle w:val="ad"/>
                <w:noProof/>
              </w:rPr>
              <w:t>通用定义</w:t>
            </w:r>
            <w:r w:rsidR="00DE554A">
              <w:rPr>
                <w:noProof/>
                <w:webHidden/>
              </w:rPr>
              <w:tab/>
            </w:r>
            <w:r w:rsidR="00DE554A">
              <w:rPr>
                <w:noProof/>
                <w:webHidden/>
              </w:rPr>
              <w:fldChar w:fldCharType="begin"/>
            </w:r>
            <w:r w:rsidR="00DE554A">
              <w:rPr>
                <w:noProof/>
                <w:webHidden/>
              </w:rPr>
              <w:instrText xml:space="preserve"> PAGEREF _Toc65591526 \h </w:instrText>
            </w:r>
            <w:r w:rsidR="00DE554A">
              <w:rPr>
                <w:noProof/>
                <w:webHidden/>
              </w:rPr>
            </w:r>
            <w:r w:rsidR="00DE554A">
              <w:rPr>
                <w:noProof/>
                <w:webHidden/>
              </w:rPr>
              <w:fldChar w:fldCharType="separate"/>
            </w:r>
            <w:r w:rsidR="00E51947">
              <w:rPr>
                <w:noProof/>
                <w:webHidden/>
              </w:rPr>
              <w:t>5</w:t>
            </w:r>
            <w:r w:rsidR="00DE554A">
              <w:rPr>
                <w:noProof/>
                <w:webHidden/>
              </w:rPr>
              <w:fldChar w:fldCharType="end"/>
            </w:r>
          </w:hyperlink>
        </w:p>
        <w:p w14:paraId="32649410" w14:textId="76FB091D" w:rsidR="00DE554A" w:rsidRDefault="00000000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65591527" w:history="1">
            <w:r w:rsidR="00DE554A" w:rsidRPr="009E313D">
              <w:rPr>
                <w:rStyle w:val="ad"/>
                <w:noProof/>
              </w:rPr>
              <w:t xml:space="preserve">1.3.1 </w:t>
            </w:r>
            <w:r w:rsidR="00DE554A" w:rsidRPr="009E313D">
              <w:rPr>
                <w:rStyle w:val="ad"/>
                <w:noProof/>
              </w:rPr>
              <w:t>按键</w:t>
            </w:r>
            <w:r w:rsidR="00DE554A">
              <w:rPr>
                <w:noProof/>
                <w:webHidden/>
              </w:rPr>
              <w:tab/>
            </w:r>
            <w:r w:rsidR="00DE554A">
              <w:rPr>
                <w:noProof/>
                <w:webHidden/>
              </w:rPr>
              <w:fldChar w:fldCharType="begin"/>
            </w:r>
            <w:r w:rsidR="00DE554A">
              <w:rPr>
                <w:noProof/>
                <w:webHidden/>
              </w:rPr>
              <w:instrText xml:space="preserve"> PAGEREF _Toc65591527 \h </w:instrText>
            </w:r>
            <w:r w:rsidR="00DE554A">
              <w:rPr>
                <w:noProof/>
                <w:webHidden/>
              </w:rPr>
            </w:r>
            <w:r w:rsidR="00DE554A">
              <w:rPr>
                <w:noProof/>
                <w:webHidden/>
              </w:rPr>
              <w:fldChar w:fldCharType="separate"/>
            </w:r>
            <w:r w:rsidR="00E51947">
              <w:rPr>
                <w:noProof/>
                <w:webHidden/>
              </w:rPr>
              <w:t>5</w:t>
            </w:r>
            <w:r w:rsidR="00DE554A">
              <w:rPr>
                <w:noProof/>
                <w:webHidden/>
              </w:rPr>
              <w:fldChar w:fldCharType="end"/>
            </w:r>
          </w:hyperlink>
        </w:p>
        <w:p w14:paraId="5790ECA6" w14:textId="783FF044" w:rsidR="00DE554A" w:rsidRDefault="00000000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65591528" w:history="1">
            <w:r w:rsidR="00DE554A" w:rsidRPr="009E313D">
              <w:rPr>
                <w:rStyle w:val="ad"/>
                <w:noProof/>
              </w:rPr>
              <w:t xml:space="preserve">1.3.2 LED </w:t>
            </w:r>
            <w:r w:rsidR="00DE554A" w:rsidRPr="009E313D">
              <w:rPr>
                <w:rStyle w:val="ad"/>
                <w:noProof/>
              </w:rPr>
              <w:t>显示</w:t>
            </w:r>
            <w:r w:rsidR="00DE554A">
              <w:rPr>
                <w:noProof/>
                <w:webHidden/>
              </w:rPr>
              <w:tab/>
            </w:r>
            <w:r w:rsidR="00DE554A">
              <w:rPr>
                <w:noProof/>
                <w:webHidden/>
              </w:rPr>
              <w:fldChar w:fldCharType="begin"/>
            </w:r>
            <w:r w:rsidR="00DE554A">
              <w:rPr>
                <w:noProof/>
                <w:webHidden/>
              </w:rPr>
              <w:instrText xml:space="preserve"> PAGEREF _Toc65591528 \h </w:instrText>
            </w:r>
            <w:r w:rsidR="00DE554A">
              <w:rPr>
                <w:noProof/>
                <w:webHidden/>
              </w:rPr>
            </w:r>
            <w:r w:rsidR="00DE554A">
              <w:rPr>
                <w:noProof/>
                <w:webHidden/>
              </w:rPr>
              <w:fldChar w:fldCharType="separate"/>
            </w:r>
            <w:r w:rsidR="00E51947">
              <w:rPr>
                <w:noProof/>
                <w:webHidden/>
              </w:rPr>
              <w:t>6</w:t>
            </w:r>
            <w:r w:rsidR="00DE554A">
              <w:rPr>
                <w:noProof/>
                <w:webHidden/>
              </w:rPr>
              <w:fldChar w:fldCharType="end"/>
            </w:r>
          </w:hyperlink>
        </w:p>
        <w:p w14:paraId="6DD3770A" w14:textId="138C85AE" w:rsidR="00DE554A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65591529" w:history="1">
            <w:r w:rsidR="00DE554A" w:rsidRPr="009E313D">
              <w:rPr>
                <w:rStyle w:val="ad"/>
                <w:noProof/>
              </w:rPr>
              <w:t xml:space="preserve">2 </w:t>
            </w:r>
            <w:r w:rsidR="00DE554A" w:rsidRPr="009E313D">
              <w:rPr>
                <w:rStyle w:val="ad"/>
                <w:noProof/>
              </w:rPr>
              <w:t>功能列表</w:t>
            </w:r>
            <w:r w:rsidR="00DE554A">
              <w:rPr>
                <w:noProof/>
                <w:webHidden/>
              </w:rPr>
              <w:tab/>
            </w:r>
            <w:r w:rsidR="00DE554A">
              <w:rPr>
                <w:noProof/>
                <w:webHidden/>
              </w:rPr>
              <w:fldChar w:fldCharType="begin"/>
            </w:r>
            <w:r w:rsidR="00DE554A">
              <w:rPr>
                <w:noProof/>
                <w:webHidden/>
              </w:rPr>
              <w:instrText xml:space="preserve"> PAGEREF _Toc65591529 \h </w:instrText>
            </w:r>
            <w:r w:rsidR="00DE554A">
              <w:rPr>
                <w:noProof/>
                <w:webHidden/>
              </w:rPr>
            </w:r>
            <w:r w:rsidR="00DE554A">
              <w:rPr>
                <w:noProof/>
                <w:webHidden/>
              </w:rPr>
              <w:fldChar w:fldCharType="separate"/>
            </w:r>
            <w:r w:rsidR="00E51947">
              <w:rPr>
                <w:noProof/>
                <w:webHidden/>
              </w:rPr>
              <w:t>6</w:t>
            </w:r>
            <w:r w:rsidR="00DE554A">
              <w:rPr>
                <w:noProof/>
                <w:webHidden/>
              </w:rPr>
              <w:fldChar w:fldCharType="end"/>
            </w:r>
          </w:hyperlink>
        </w:p>
        <w:p w14:paraId="648AB98F" w14:textId="1039FDAB" w:rsidR="00DE554A" w:rsidRDefault="00000000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65591530" w:history="1">
            <w:r w:rsidR="00DE554A" w:rsidRPr="009E313D">
              <w:rPr>
                <w:rStyle w:val="ad"/>
                <w:noProof/>
              </w:rPr>
              <w:t xml:space="preserve">2.1 </w:t>
            </w:r>
            <w:r w:rsidR="00DE554A" w:rsidRPr="009E313D">
              <w:rPr>
                <w:rStyle w:val="ad"/>
                <w:noProof/>
              </w:rPr>
              <w:t>系统模式</w:t>
            </w:r>
            <w:r w:rsidR="00DE554A">
              <w:rPr>
                <w:noProof/>
                <w:webHidden/>
              </w:rPr>
              <w:tab/>
            </w:r>
            <w:r w:rsidR="00DE554A">
              <w:rPr>
                <w:noProof/>
                <w:webHidden/>
              </w:rPr>
              <w:fldChar w:fldCharType="begin"/>
            </w:r>
            <w:r w:rsidR="00DE554A">
              <w:rPr>
                <w:noProof/>
                <w:webHidden/>
              </w:rPr>
              <w:instrText xml:space="preserve"> PAGEREF _Toc65591530 \h </w:instrText>
            </w:r>
            <w:r w:rsidR="00DE554A">
              <w:rPr>
                <w:noProof/>
                <w:webHidden/>
              </w:rPr>
            </w:r>
            <w:r w:rsidR="00DE554A">
              <w:rPr>
                <w:noProof/>
                <w:webHidden/>
              </w:rPr>
              <w:fldChar w:fldCharType="separate"/>
            </w:r>
            <w:r w:rsidR="00E51947">
              <w:rPr>
                <w:noProof/>
                <w:webHidden/>
              </w:rPr>
              <w:t>7</w:t>
            </w:r>
            <w:r w:rsidR="00DE554A">
              <w:rPr>
                <w:noProof/>
                <w:webHidden/>
              </w:rPr>
              <w:fldChar w:fldCharType="end"/>
            </w:r>
          </w:hyperlink>
        </w:p>
        <w:p w14:paraId="38FD97C3" w14:textId="78A9EBA4" w:rsidR="00DE554A" w:rsidRDefault="00000000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65591531" w:history="1">
            <w:r w:rsidR="00DE554A" w:rsidRPr="009E313D">
              <w:rPr>
                <w:rStyle w:val="ad"/>
                <w:noProof/>
              </w:rPr>
              <w:t xml:space="preserve">2.1.1 </w:t>
            </w:r>
            <w:r w:rsidR="00DE554A" w:rsidRPr="009E313D">
              <w:rPr>
                <w:rStyle w:val="ad"/>
                <w:noProof/>
              </w:rPr>
              <w:t>模式定义</w:t>
            </w:r>
            <w:r w:rsidR="00DE554A">
              <w:rPr>
                <w:noProof/>
                <w:webHidden/>
              </w:rPr>
              <w:tab/>
            </w:r>
            <w:r w:rsidR="00DE554A">
              <w:rPr>
                <w:noProof/>
                <w:webHidden/>
              </w:rPr>
              <w:fldChar w:fldCharType="begin"/>
            </w:r>
            <w:r w:rsidR="00DE554A">
              <w:rPr>
                <w:noProof/>
                <w:webHidden/>
              </w:rPr>
              <w:instrText xml:space="preserve"> PAGEREF _Toc65591531 \h </w:instrText>
            </w:r>
            <w:r w:rsidR="00DE554A">
              <w:rPr>
                <w:noProof/>
                <w:webHidden/>
              </w:rPr>
            </w:r>
            <w:r w:rsidR="00DE554A">
              <w:rPr>
                <w:noProof/>
                <w:webHidden/>
              </w:rPr>
              <w:fldChar w:fldCharType="separate"/>
            </w:r>
            <w:r w:rsidR="00E51947">
              <w:rPr>
                <w:noProof/>
                <w:webHidden/>
              </w:rPr>
              <w:t>7</w:t>
            </w:r>
            <w:r w:rsidR="00DE554A">
              <w:rPr>
                <w:noProof/>
                <w:webHidden/>
              </w:rPr>
              <w:fldChar w:fldCharType="end"/>
            </w:r>
          </w:hyperlink>
        </w:p>
        <w:p w14:paraId="73B3F47F" w14:textId="0C950222" w:rsidR="00DE554A" w:rsidRDefault="00000000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65591532" w:history="1">
            <w:r w:rsidR="00DE554A" w:rsidRPr="009E313D">
              <w:rPr>
                <w:rStyle w:val="ad"/>
                <w:noProof/>
              </w:rPr>
              <w:t xml:space="preserve">2.1.2 </w:t>
            </w:r>
            <w:r w:rsidR="00DE554A" w:rsidRPr="009E313D">
              <w:rPr>
                <w:rStyle w:val="ad"/>
                <w:noProof/>
              </w:rPr>
              <w:t>角色定义</w:t>
            </w:r>
            <w:r w:rsidR="00DE554A">
              <w:rPr>
                <w:noProof/>
                <w:webHidden/>
              </w:rPr>
              <w:tab/>
            </w:r>
            <w:r w:rsidR="00DE554A">
              <w:rPr>
                <w:noProof/>
                <w:webHidden/>
              </w:rPr>
              <w:fldChar w:fldCharType="begin"/>
            </w:r>
            <w:r w:rsidR="00DE554A">
              <w:rPr>
                <w:noProof/>
                <w:webHidden/>
              </w:rPr>
              <w:instrText xml:space="preserve"> PAGEREF _Toc65591532 \h </w:instrText>
            </w:r>
            <w:r w:rsidR="00DE554A">
              <w:rPr>
                <w:noProof/>
                <w:webHidden/>
              </w:rPr>
            </w:r>
            <w:r w:rsidR="00DE554A">
              <w:rPr>
                <w:noProof/>
                <w:webHidden/>
              </w:rPr>
              <w:fldChar w:fldCharType="separate"/>
            </w:r>
            <w:r w:rsidR="00E51947">
              <w:rPr>
                <w:noProof/>
                <w:webHidden/>
              </w:rPr>
              <w:t>7</w:t>
            </w:r>
            <w:r w:rsidR="00DE554A">
              <w:rPr>
                <w:noProof/>
                <w:webHidden/>
              </w:rPr>
              <w:fldChar w:fldCharType="end"/>
            </w:r>
          </w:hyperlink>
        </w:p>
        <w:p w14:paraId="59B7921D" w14:textId="77CD75B5" w:rsidR="00DE554A" w:rsidRDefault="00000000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65591533" w:history="1">
            <w:r w:rsidR="00DE554A" w:rsidRPr="009E313D">
              <w:rPr>
                <w:rStyle w:val="ad"/>
                <w:noProof/>
              </w:rPr>
              <w:t xml:space="preserve">2.1.3 </w:t>
            </w:r>
            <w:r w:rsidR="00DE554A" w:rsidRPr="009E313D">
              <w:rPr>
                <w:rStyle w:val="ad"/>
                <w:noProof/>
              </w:rPr>
              <w:t>模式切换</w:t>
            </w:r>
            <w:r w:rsidR="00DE554A">
              <w:rPr>
                <w:noProof/>
                <w:webHidden/>
              </w:rPr>
              <w:tab/>
            </w:r>
            <w:r w:rsidR="00DE554A">
              <w:rPr>
                <w:noProof/>
                <w:webHidden/>
              </w:rPr>
              <w:fldChar w:fldCharType="begin"/>
            </w:r>
            <w:r w:rsidR="00DE554A">
              <w:rPr>
                <w:noProof/>
                <w:webHidden/>
              </w:rPr>
              <w:instrText xml:space="preserve"> PAGEREF _Toc65591533 \h </w:instrText>
            </w:r>
            <w:r w:rsidR="00DE554A">
              <w:rPr>
                <w:noProof/>
                <w:webHidden/>
              </w:rPr>
            </w:r>
            <w:r w:rsidR="00DE554A">
              <w:rPr>
                <w:noProof/>
                <w:webHidden/>
              </w:rPr>
              <w:fldChar w:fldCharType="separate"/>
            </w:r>
            <w:r w:rsidR="00E51947">
              <w:rPr>
                <w:noProof/>
                <w:webHidden/>
              </w:rPr>
              <w:t>8</w:t>
            </w:r>
            <w:r w:rsidR="00DE554A">
              <w:rPr>
                <w:noProof/>
                <w:webHidden/>
              </w:rPr>
              <w:fldChar w:fldCharType="end"/>
            </w:r>
          </w:hyperlink>
        </w:p>
        <w:p w14:paraId="726D449D" w14:textId="786404EC" w:rsidR="00DE554A" w:rsidRDefault="00000000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65591534" w:history="1">
            <w:r w:rsidR="00DE554A" w:rsidRPr="009E313D">
              <w:rPr>
                <w:rStyle w:val="ad"/>
                <w:noProof/>
              </w:rPr>
              <w:t xml:space="preserve">2.2 </w:t>
            </w:r>
            <w:r w:rsidR="00DE554A" w:rsidRPr="009E313D">
              <w:rPr>
                <w:rStyle w:val="ad"/>
                <w:noProof/>
              </w:rPr>
              <w:t>用户交互</w:t>
            </w:r>
            <w:r w:rsidR="00DE554A">
              <w:rPr>
                <w:noProof/>
                <w:webHidden/>
              </w:rPr>
              <w:tab/>
            </w:r>
            <w:r w:rsidR="00DE554A">
              <w:rPr>
                <w:noProof/>
                <w:webHidden/>
              </w:rPr>
              <w:fldChar w:fldCharType="begin"/>
            </w:r>
            <w:r w:rsidR="00DE554A">
              <w:rPr>
                <w:noProof/>
                <w:webHidden/>
              </w:rPr>
              <w:instrText xml:space="preserve"> PAGEREF _Toc65591534 \h </w:instrText>
            </w:r>
            <w:r w:rsidR="00DE554A">
              <w:rPr>
                <w:noProof/>
                <w:webHidden/>
              </w:rPr>
            </w:r>
            <w:r w:rsidR="00DE554A">
              <w:rPr>
                <w:noProof/>
                <w:webHidden/>
              </w:rPr>
              <w:fldChar w:fldCharType="separate"/>
            </w:r>
            <w:r w:rsidR="00E51947">
              <w:rPr>
                <w:noProof/>
                <w:webHidden/>
              </w:rPr>
              <w:t>8</w:t>
            </w:r>
            <w:r w:rsidR="00DE554A">
              <w:rPr>
                <w:noProof/>
                <w:webHidden/>
              </w:rPr>
              <w:fldChar w:fldCharType="end"/>
            </w:r>
          </w:hyperlink>
        </w:p>
        <w:p w14:paraId="64EE3252" w14:textId="0250DE6B" w:rsidR="00DE554A" w:rsidRDefault="00000000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65591535" w:history="1">
            <w:r w:rsidR="00DE554A" w:rsidRPr="009E313D">
              <w:rPr>
                <w:rStyle w:val="ad"/>
                <w:noProof/>
              </w:rPr>
              <w:t xml:space="preserve">2.2.1 </w:t>
            </w:r>
            <w:r w:rsidR="00DE554A" w:rsidRPr="009E313D">
              <w:rPr>
                <w:rStyle w:val="ad"/>
                <w:noProof/>
              </w:rPr>
              <w:t>按键板</w:t>
            </w:r>
            <w:r w:rsidR="00DE554A">
              <w:rPr>
                <w:noProof/>
                <w:webHidden/>
              </w:rPr>
              <w:tab/>
            </w:r>
            <w:r w:rsidR="00DE554A">
              <w:rPr>
                <w:noProof/>
                <w:webHidden/>
              </w:rPr>
              <w:fldChar w:fldCharType="begin"/>
            </w:r>
            <w:r w:rsidR="00DE554A">
              <w:rPr>
                <w:noProof/>
                <w:webHidden/>
              </w:rPr>
              <w:instrText xml:space="preserve"> PAGEREF _Toc65591535 \h </w:instrText>
            </w:r>
            <w:r w:rsidR="00DE554A">
              <w:rPr>
                <w:noProof/>
                <w:webHidden/>
              </w:rPr>
            </w:r>
            <w:r w:rsidR="00DE554A">
              <w:rPr>
                <w:noProof/>
                <w:webHidden/>
              </w:rPr>
              <w:fldChar w:fldCharType="separate"/>
            </w:r>
            <w:r w:rsidR="00E51947">
              <w:rPr>
                <w:noProof/>
                <w:webHidden/>
              </w:rPr>
              <w:t>9</w:t>
            </w:r>
            <w:r w:rsidR="00DE554A">
              <w:rPr>
                <w:noProof/>
                <w:webHidden/>
              </w:rPr>
              <w:fldChar w:fldCharType="end"/>
            </w:r>
          </w:hyperlink>
        </w:p>
        <w:p w14:paraId="210D5439" w14:textId="61C24BE4" w:rsidR="00DE554A" w:rsidRDefault="00000000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65591536" w:history="1">
            <w:r w:rsidR="00DE554A" w:rsidRPr="009E313D">
              <w:rPr>
                <w:rStyle w:val="ad"/>
                <w:noProof/>
              </w:rPr>
              <w:t>2.2.2 LED</w:t>
            </w:r>
            <w:r w:rsidR="00DE554A">
              <w:rPr>
                <w:noProof/>
                <w:webHidden/>
              </w:rPr>
              <w:tab/>
            </w:r>
            <w:r w:rsidR="00DE554A">
              <w:rPr>
                <w:noProof/>
                <w:webHidden/>
              </w:rPr>
              <w:fldChar w:fldCharType="begin"/>
            </w:r>
            <w:r w:rsidR="00DE554A">
              <w:rPr>
                <w:noProof/>
                <w:webHidden/>
              </w:rPr>
              <w:instrText xml:space="preserve"> PAGEREF _Toc65591536 \h </w:instrText>
            </w:r>
            <w:r w:rsidR="00DE554A">
              <w:rPr>
                <w:noProof/>
                <w:webHidden/>
              </w:rPr>
            </w:r>
            <w:r w:rsidR="00DE554A">
              <w:rPr>
                <w:noProof/>
                <w:webHidden/>
              </w:rPr>
              <w:fldChar w:fldCharType="separate"/>
            </w:r>
            <w:r w:rsidR="00E51947">
              <w:rPr>
                <w:noProof/>
                <w:webHidden/>
              </w:rPr>
              <w:t>10</w:t>
            </w:r>
            <w:r w:rsidR="00DE554A">
              <w:rPr>
                <w:noProof/>
                <w:webHidden/>
              </w:rPr>
              <w:fldChar w:fldCharType="end"/>
            </w:r>
          </w:hyperlink>
        </w:p>
        <w:p w14:paraId="1764DFC8" w14:textId="1F00BA50" w:rsidR="00DE554A" w:rsidRDefault="00000000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65591537" w:history="1">
            <w:r w:rsidR="00DE554A" w:rsidRPr="009E313D">
              <w:rPr>
                <w:rStyle w:val="ad"/>
                <w:noProof/>
              </w:rPr>
              <w:t xml:space="preserve">2.2.3 </w:t>
            </w:r>
            <w:r w:rsidR="00DE554A" w:rsidRPr="009E313D">
              <w:rPr>
                <w:rStyle w:val="ad"/>
                <w:noProof/>
              </w:rPr>
              <w:t>提示音</w:t>
            </w:r>
            <w:r w:rsidR="00DE554A">
              <w:rPr>
                <w:noProof/>
                <w:webHidden/>
              </w:rPr>
              <w:tab/>
            </w:r>
            <w:r w:rsidR="00DE554A">
              <w:rPr>
                <w:noProof/>
                <w:webHidden/>
              </w:rPr>
              <w:fldChar w:fldCharType="begin"/>
            </w:r>
            <w:r w:rsidR="00DE554A">
              <w:rPr>
                <w:noProof/>
                <w:webHidden/>
              </w:rPr>
              <w:instrText xml:space="preserve"> PAGEREF _Toc65591537 \h </w:instrText>
            </w:r>
            <w:r w:rsidR="00DE554A">
              <w:rPr>
                <w:noProof/>
                <w:webHidden/>
              </w:rPr>
            </w:r>
            <w:r w:rsidR="00DE554A">
              <w:rPr>
                <w:noProof/>
                <w:webHidden/>
              </w:rPr>
              <w:fldChar w:fldCharType="separate"/>
            </w:r>
            <w:r w:rsidR="00E51947">
              <w:rPr>
                <w:noProof/>
                <w:webHidden/>
              </w:rPr>
              <w:t>10</w:t>
            </w:r>
            <w:r w:rsidR="00DE554A">
              <w:rPr>
                <w:noProof/>
                <w:webHidden/>
              </w:rPr>
              <w:fldChar w:fldCharType="end"/>
            </w:r>
          </w:hyperlink>
        </w:p>
        <w:p w14:paraId="13E9C3AA" w14:textId="43E3FC64" w:rsidR="00DE554A" w:rsidRDefault="00000000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65591538" w:history="1">
            <w:r w:rsidR="00DE554A" w:rsidRPr="009E313D">
              <w:rPr>
                <w:rStyle w:val="ad"/>
                <w:noProof/>
              </w:rPr>
              <w:t xml:space="preserve">2.3 </w:t>
            </w:r>
            <w:r w:rsidR="00DE554A" w:rsidRPr="009E313D">
              <w:rPr>
                <w:rStyle w:val="ad"/>
                <w:noProof/>
                <w:shd w:val="clear" w:color="auto" w:fill="FFFFFF"/>
              </w:rPr>
              <w:t>声学定义</w:t>
            </w:r>
            <w:r w:rsidR="00DE554A">
              <w:rPr>
                <w:noProof/>
                <w:webHidden/>
              </w:rPr>
              <w:tab/>
            </w:r>
            <w:r w:rsidR="00DE554A">
              <w:rPr>
                <w:noProof/>
                <w:webHidden/>
              </w:rPr>
              <w:fldChar w:fldCharType="begin"/>
            </w:r>
            <w:r w:rsidR="00DE554A">
              <w:rPr>
                <w:noProof/>
                <w:webHidden/>
              </w:rPr>
              <w:instrText xml:space="preserve"> PAGEREF _Toc65591538 \h </w:instrText>
            </w:r>
            <w:r w:rsidR="00DE554A">
              <w:rPr>
                <w:noProof/>
                <w:webHidden/>
              </w:rPr>
            </w:r>
            <w:r w:rsidR="00DE554A">
              <w:rPr>
                <w:noProof/>
                <w:webHidden/>
              </w:rPr>
              <w:fldChar w:fldCharType="separate"/>
            </w:r>
            <w:r w:rsidR="00E51947">
              <w:rPr>
                <w:noProof/>
                <w:webHidden/>
              </w:rPr>
              <w:t>11</w:t>
            </w:r>
            <w:r w:rsidR="00DE554A">
              <w:rPr>
                <w:noProof/>
                <w:webHidden/>
              </w:rPr>
              <w:fldChar w:fldCharType="end"/>
            </w:r>
          </w:hyperlink>
        </w:p>
        <w:p w14:paraId="0A041997" w14:textId="39CFD3FB" w:rsidR="00DE554A" w:rsidRDefault="00000000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65591539" w:history="1">
            <w:r w:rsidR="00DE554A" w:rsidRPr="009E313D">
              <w:rPr>
                <w:rStyle w:val="ad"/>
                <w:noProof/>
              </w:rPr>
              <w:t xml:space="preserve">2.3.1 </w:t>
            </w:r>
            <w:r w:rsidR="00DE554A" w:rsidRPr="009E313D">
              <w:rPr>
                <w:rStyle w:val="ad"/>
                <w:noProof/>
              </w:rPr>
              <w:t>系统音量</w:t>
            </w:r>
            <w:r w:rsidR="00DE554A">
              <w:rPr>
                <w:noProof/>
                <w:webHidden/>
              </w:rPr>
              <w:tab/>
            </w:r>
            <w:r w:rsidR="00DE554A">
              <w:rPr>
                <w:noProof/>
                <w:webHidden/>
              </w:rPr>
              <w:fldChar w:fldCharType="begin"/>
            </w:r>
            <w:r w:rsidR="00DE554A">
              <w:rPr>
                <w:noProof/>
                <w:webHidden/>
              </w:rPr>
              <w:instrText xml:space="preserve"> PAGEREF _Toc65591539 \h </w:instrText>
            </w:r>
            <w:r w:rsidR="00DE554A">
              <w:rPr>
                <w:noProof/>
                <w:webHidden/>
              </w:rPr>
            </w:r>
            <w:r w:rsidR="00DE554A">
              <w:rPr>
                <w:noProof/>
                <w:webHidden/>
              </w:rPr>
              <w:fldChar w:fldCharType="separate"/>
            </w:r>
            <w:r w:rsidR="00E51947">
              <w:rPr>
                <w:noProof/>
                <w:webHidden/>
              </w:rPr>
              <w:t>11</w:t>
            </w:r>
            <w:r w:rsidR="00DE554A">
              <w:rPr>
                <w:noProof/>
                <w:webHidden/>
              </w:rPr>
              <w:fldChar w:fldCharType="end"/>
            </w:r>
          </w:hyperlink>
        </w:p>
        <w:p w14:paraId="5A567E9C" w14:textId="3B764D0A" w:rsidR="00DE554A" w:rsidRDefault="00000000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65591540" w:history="1">
            <w:r w:rsidR="00DE554A" w:rsidRPr="009E313D">
              <w:rPr>
                <w:rStyle w:val="ad"/>
                <w:noProof/>
              </w:rPr>
              <w:t xml:space="preserve">2.3.2 EQ </w:t>
            </w:r>
            <w:r w:rsidR="00DE554A" w:rsidRPr="009E313D">
              <w:rPr>
                <w:rStyle w:val="ad"/>
                <w:noProof/>
              </w:rPr>
              <w:t>音效</w:t>
            </w:r>
            <w:r w:rsidR="00DE554A">
              <w:rPr>
                <w:noProof/>
                <w:webHidden/>
              </w:rPr>
              <w:tab/>
            </w:r>
            <w:r w:rsidR="00DE554A">
              <w:rPr>
                <w:noProof/>
                <w:webHidden/>
              </w:rPr>
              <w:fldChar w:fldCharType="begin"/>
            </w:r>
            <w:r w:rsidR="00DE554A">
              <w:rPr>
                <w:noProof/>
                <w:webHidden/>
              </w:rPr>
              <w:instrText xml:space="preserve"> PAGEREF _Toc65591540 \h </w:instrText>
            </w:r>
            <w:r w:rsidR="00DE554A">
              <w:rPr>
                <w:noProof/>
                <w:webHidden/>
              </w:rPr>
            </w:r>
            <w:r w:rsidR="00DE554A">
              <w:rPr>
                <w:noProof/>
                <w:webHidden/>
              </w:rPr>
              <w:fldChar w:fldCharType="separate"/>
            </w:r>
            <w:r w:rsidR="00E51947">
              <w:rPr>
                <w:noProof/>
                <w:webHidden/>
              </w:rPr>
              <w:t>11</w:t>
            </w:r>
            <w:r w:rsidR="00DE554A">
              <w:rPr>
                <w:noProof/>
                <w:webHidden/>
              </w:rPr>
              <w:fldChar w:fldCharType="end"/>
            </w:r>
          </w:hyperlink>
        </w:p>
        <w:p w14:paraId="43440ED3" w14:textId="0A693C15" w:rsidR="00DE554A" w:rsidRDefault="00000000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65591541" w:history="1">
            <w:r w:rsidR="00DE554A" w:rsidRPr="009E313D">
              <w:rPr>
                <w:rStyle w:val="ad"/>
                <w:noProof/>
              </w:rPr>
              <w:t>2.3.3 ENC</w:t>
            </w:r>
            <w:r w:rsidR="00DE554A" w:rsidRPr="009E313D">
              <w:rPr>
                <w:rStyle w:val="ad"/>
                <w:noProof/>
              </w:rPr>
              <w:t>降噪等级</w:t>
            </w:r>
            <w:r w:rsidR="00DE554A">
              <w:rPr>
                <w:noProof/>
                <w:webHidden/>
              </w:rPr>
              <w:tab/>
            </w:r>
            <w:r w:rsidR="00DE554A">
              <w:rPr>
                <w:noProof/>
                <w:webHidden/>
              </w:rPr>
              <w:fldChar w:fldCharType="begin"/>
            </w:r>
            <w:r w:rsidR="00DE554A">
              <w:rPr>
                <w:noProof/>
                <w:webHidden/>
              </w:rPr>
              <w:instrText xml:space="preserve"> PAGEREF _Toc65591541 \h </w:instrText>
            </w:r>
            <w:r w:rsidR="00DE554A">
              <w:rPr>
                <w:noProof/>
                <w:webHidden/>
              </w:rPr>
            </w:r>
            <w:r w:rsidR="00DE554A">
              <w:rPr>
                <w:noProof/>
                <w:webHidden/>
              </w:rPr>
              <w:fldChar w:fldCharType="separate"/>
            </w:r>
            <w:r w:rsidR="00E51947">
              <w:rPr>
                <w:noProof/>
                <w:webHidden/>
              </w:rPr>
              <w:t>11</w:t>
            </w:r>
            <w:r w:rsidR="00DE554A">
              <w:rPr>
                <w:noProof/>
                <w:webHidden/>
              </w:rPr>
              <w:fldChar w:fldCharType="end"/>
            </w:r>
          </w:hyperlink>
        </w:p>
        <w:p w14:paraId="40970826" w14:textId="77777777" w:rsidR="003948F2" w:rsidRDefault="003948F2" w:rsidP="003948F2">
          <w:r>
            <w:rPr>
              <w:b/>
              <w:bCs/>
              <w:lang w:val="zh-CN"/>
            </w:rPr>
            <w:fldChar w:fldCharType="end"/>
          </w:r>
        </w:p>
      </w:sdtContent>
    </w:sdt>
    <w:p w14:paraId="7D2075AA" w14:textId="77777777" w:rsidR="003948F2" w:rsidRPr="00D93F79" w:rsidRDefault="003948F2" w:rsidP="003948F2"/>
    <w:p w14:paraId="614EEF1F" w14:textId="77777777" w:rsidR="003948F2" w:rsidRPr="00D93F79" w:rsidRDefault="003948F2" w:rsidP="003948F2">
      <w:pPr>
        <w:rPr>
          <w:sz w:val="28"/>
          <w:szCs w:val="32"/>
        </w:rPr>
      </w:pPr>
      <w:r w:rsidRPr="00D93F79">
        <w:rPr>
          <w:sz w:val="28"/>
          <w:szCs w:val="32"/>
        </w:rPr>
        <w:br w:type="page"/>
      </w:r>
    </w:p>
    <w:p w14:paraId="2C38558D" w14:textId="19F0401B" w:rsidR="003948F2" w:rsidRDefault="003948F2" w:rsidP="00A54346">
      <w:pPr>
        <w:pStyle w:val="1"/>
        <w:tabs>
          <w:tab w:val="left" w:pos="7625"/>
        </w:tabs>
      </w:pPr>
      <w:bookmarkStart w:id="6" w:name="_Toc65591523"/>
      <w:r>
        <w:lastRenderedPageBreak/>
        <w:t xml:space="preserve">1 </w:t>
      </w:r>
      <w:r w:rsidR="005F22A3">
        <w:rPr>
          <w:rFonts w:hint="eastAsia"/>
        </w:rPr>
        <w:t>概述</w:t>
      </w:r>
      <w:bookmarkEnd w:id="6"/>
      <w:r w:rsidR="00A54346">
        <w:tab/>
      </w:r>
    </w:p>
    <w:p w14:paraId="0836BB2C" w14:textId="3D30ADB1" w:rsidR="003948F2" w:rsidRDefault="002341F2" w:rsidP="002341F2">
      <w:pPr>
        <w:ind w:firstLine="420"/>
      </w:pPr>
      <w:r>
        <w:rPr>
          <w:rFonts w:hint="eastAsia"/>
        </w:rPr>
        <w:t>这份文档</w:t>
      </w:r>
      <w:r w:rsidR="007F0F9A">
        <w:rPr>
          <w:rFonts w:hint="eastAsia"/>
        </w:rPr>
        <w:t>是基于</w:t>
      </w:r>
      <w:r w:rsidR="00A160D9">
        <w:rPr>
          <w:rFonts w:hint="eastAsia"/>
        </w:rPr>
        <w:t>耳机类</w:t>
      </w:r>
      <w:r w:rsidR="007F0F9A">
        <w:rPr>
          <w:rFonts w:hint="eastAsia"/>
        </w:rPr>
        <w:t>产品的</w:t>
      </w:r>
      <w:r w:rsidR="007F0F9A">
        <w:rPr>
          <w:rFonts w:hint="eastAsia"/>
        </w:rPr>
        <w:t>PRD</w:t>
      </w:r>
      <w:r w:rsidR="00A42A44">
        <w:rPr>
          <w:rFonts w:hint="eastAsia"/>
        </w:rPr>
        <w:t>整理的</w:t>
      </w:r>
      <w:r w:rsidR="007A09BE">
        <w:rPr>
          <w:rFonts w:hint="eastAsia"/>
        </w:rPr>
        <w:t>开发</w:t>
      </w:r>
      <w:r w:rsidR="00A42A44">
        <w:rPr>
          <w:rFonts w:hint="eastAsia"/>
        </w:rPr>
        <w:t>解决方案</w:t>
      </w:r>
      <w:r w:rsidR="000B5BFD">
        <w:rPr>
          <w:rFonts w:hint="eastAsia"/>
        </w:rPr>
        <w:t>之一</w:t>
      </w:r>
      <w:r w:rsidR="007F0F9A">
        <w:rPr>
          <w:rFonts w:hint="eastAsia"/>
        </w:rPr>
        <w:t>，</w:t>
      </w:r>
      <w:r w:rsidR="00A160D9">
        <w:rPr>
          <w:rFonts w:hint="eastAsia"/>
        </w:rPr>
        <w:t>目的是</w:t>
      </w:r>
      <w:r w:rsidR="007F0F9A">
        <w:rPr>
          <w:rFonts w:hint="eastAsia"/>
        </w:rPr>
        <w:t>向</w:t>
      </w:r>
      <w:r w:rsidR="001B538C">
        <w:rPr>
          <w:rFonts w:hint="eastAsia"/>
        </w:rPr>
        <w:t>软硬件开发及测试</w:t>
      </w:r>
      <w:r w:rsidR="00B3118C">
        <w:rPr>
          <w:rFonts w:hint="eastAsia"/>
        </w:rPr>
        <w:t>团队</w:t>
      </w:r>
      <w:r w:rsidR="007F0F9A">
        <w:rPr>
          <w:rFonts w:hint="eastAsia"/>
        </w:rPr>
        <w:t>输出完整的开发</w:t>
      </w:r>
      <w:r w:rsidR="005E1731">
        <w:rPr>
          <w:rFonts w:hint="eastAsia"/>
        </w:rPr>
        <w:t>规格</w:t>
      </w:r>
      <w:r w:rsidR="00200694">
        <w:rPr>
          <w:rFonts w:hint="eastAsia"/>
        </w:rPr>
        <w:t>需求</w:t>
      </w:r>
      <w:r w:rsidR="00E96A8A">
        <w:rPr>
          <w:rFonts w:hint="eastAsia"/>
        </w:rPr>
        <w:t>。</w:t>
      </w:r>
    </w:p>
    <w:p w14:paraId="6E5B8560" w14:textId="601FD8E9" w:rsidR="002C29D9" w:rsidRDefault="002C29D9" w:rsidP="002C29D9">
      <w:pPr>
        <w:ind w:firstLine="420"/>
      </w:pPr>
      <w:r>
        <w:rPr>
          <w:rFonts w:hint="eastAsia"/>
        </w:rPr>
        <w:t>基本上，</w:t>
      </w:r>
      <w:r>
        <w:rPr>
          <w:rFonts w:hint="eastAsia"/>
        </w:rPr>
        <w:t>Type-C</w:t>
      </w:r>
      <w:r>
        <w:rPr>
          <w:rFonts w:hint="eastAsia"/>
        </w:rPr>
        <w:t>耳机必须无差别的支持所有</w:t>
      </w:r>
      <w:r w:rsidR="000F541F">
        <w:rPr>
          <w:rFonts w:hint="eastAsia"/>
        </w:rPr>
        <w:t>具备</w:t>
      </w:r>
      <w:r>
        <w:rPr>
          <w:rFonts w:hint="eastAsia"/>
        </w:rPr>
        <w:t>Type-C</w:t>
      </w:r>
      <w:r>
        <w:rPr>
          <w:rFonts w:hint="eastAsia"/>
        </w:rPr>
        <w:t>接口的</w:t>
      </w:r>
      <w:r>
        <w:rPr>
          <w:rFonts w:hint="eastAsia"/>
        </w:rPr>
        <w:t>USB</w:t>
      </w:r>
      <w:r>
        <w:t xml:space="preserve"> </w:t>
      </w:r>
      <w:r w:rsidR="000F541F">
        <w:rPr>
          <w:rFonts w:hint="eastAsia"/>
        </w:rPr>
        <w:t>主机</w:t>
      </w:r>
    </w:p>
    <w:p w14:paraId="1C4F15BD" w14:textId="4FEA051B" w:rsidR="005E1731" w:rsidRDefault="005E1731" w:rsidP="005E1731">
      <w:pPr>
        <w:ind w:firstLine="420"/>
      </w:pPr>
      <w:r>
        <w:rPr>
          <w:rFonts w:hint="eastAsia"/>
        </w:rPr>
        <w:t>通常来说，</w:t>
      </w:r>
      <w:r>
        <w:rPr>
          <w:rFonts w:hint="eastAsia"/>
        </w:rPr>
        <w:t>Type-C</w:t>
      </w:r>
      <w:r>
        <w:rPr>
          <w:rFonts w:hint="eastAsia"/>
        </w:rPr>
        <w:t>耳机支持音乐播放，同时支持</w:t>
      </w:r>
      <w:r>
        <w:rPr>
          <w:rFonts w:hint="eastAsia"/>
        </w:rPr>
        <w:t>GSM</w:t>
      </w:r>
      <w:r>
        <w:rPr>
          <w:rFonts w:hint="eastAsia"/>
        </w:rPr>
        <w:t>通话和网络通话。</w:t>
      </w:r>
    </w:p>
    <w:p w14:paraId="547E7EE6" w14:textId="002D6997" w:rsidR="003948F2" w:rsidRDefault="005E1731" w:rsidP="002C29D9">
      <w:pPr>
        <w:ind w:firstLine="420"/>
      </w:pPr>
      <w:r>
        <w:rPr>
          <w:rFonts w:hint="eastAsia"/>
        </w:rPr>
        <w:t>作为选配，</w:t>
      </w:r>
      <w:r w:rsidR="00B452F1">
        <w:rPr>
          <w:b/>
          <w:bCs/>
          <w:i/>
          <w:iCs/>
        </w:rPr>
        <w:t>ENC</w:t>
      </w:r>
      <w:r>
        <w:t xml:space="preserve">, </w:t>
      </w:r>
      <w:r w:rsidRPr="00D55C8A">
        <w:rPr>
          <w:b/>
          <w:bCs/>
          <w:i/>
          <w:iCs/>
        </w:rPr>
        <w:t>AEC</w:t>
      </w:r>
      <w:r>
        <w:rPr>
          <w:b/>
          <w:bCs/>
          <w:i/>
          <w:iCs/>
        </w:rPr>
        <w:t>,</w:t>
      </w:r>
      <w:r>
        <w:t xml:space="preserve"> </w:t>
      </w:r>
      <w:r w:rsidRPr="00D55C8A">
        <w:rPr>
          <w:b/>
          <w:bCs/>
          <w:i/>
          <w:iCs/>
        </w:rPr>
        <w:t>BF</w:t>
      </w:r>
      <w:r>
        <w:t xml:space="preserve"> </w:t>
      </w:r>
      <w:r>
        <w:rPr>
          <w:rFonts w:hint="eastAsia"/>
        </w:rPr>
        <w:t>或</w:t>
      </w:r>
      <w:r w:rsidR="00522ABA">
        <w:rPr>
          <w:rFonts w:hint="eastAsia"/>
          <w:b/>
          <w:bCs/>
          <w:i/>
          <w:iCs/>
        </w:rPr>
        <w:t>A</w:t>
      </w:r>
      <w:r w:rsidRPr="00D55C8A">
        <w:rPr>
          <w:b/>
          <w:bCs/>
          <w:i/>
          <w:iCs/>
        </w:rPr>
        <w:t>NC</w:t>
      </w:r>
      <w:r w:rsidRPr="005E1731">
        <w:t xml:space="preserve"> </w:t>
      </w:r>
      <w:r>
        <w:rPr>
          <w:rFonts w:hint="eastAsia"/>
        </w:rPr>
        <w:t>算法</w:t>
      </w:r>
      <w:r w:rsidR="002C29D9">
        <w:rPr>
          <w:rFonts w:hint="eastAsia"/>
        </w:rPr>
        <w:t>通常在降噪耳机的应用里支持。</w:t>
      </w:r>
    </w:p>
    <w:p w14:paraId="450ED76B" w14:textId="622283DF" w:rsidR="00C743DA" w:rsidRDefault="00C743DA" w:rsidP="00C743DA">
      <w:pPr>
        <w:ind w:firstLine="420"/>
      </w:pPr>
      <w:r>
        <w:rPr>
          <w:rFonts w:hint="eastAsia"/>
        </w:rPr>
        <w:t>这份规格用于适配</w:t>
      </w:r>
      <w:r>
        <w:rPr>
          <w:rFonts w:hint="eastAsia"/>
        </w:rPr>
        <w:t>Type</w:t>
      </w:r>
      <w:r>
        <w:t>-C</w:t>
      </w:r>
      <w:r>
        <w:rPr>
          <w:rFonts w:hint="eastAsia"/>
        </w:rPr>
        <w:t>系列耳机的</w:t>
      </w:r>
      <w:r w:rsidR="00ED006B">
        <w:rPr>
          <w:rFonts w:hint="eastAsia"/>
        </w:rPr>
        <w:t>所有标准功能集合，基于本</w:t>
      </w:r>
      <w:r w:rsidR="009C6C72">
        <w:rPr>
          <w:rFonts w:hint="eastAsia"/>
        </w:rPr>
        <w:t>规格</w:t>
      </w:r>
      <w:r w:rsidR="00ED006B">
        <w:rPr>
          <w:rFonts w:hint="eastAsia"/>
        </w:rPr>
        <w:t>可以扩展出具体项目，如标准配机耳机、单麦降</w:t>
      </w:r>
      <w:proofErr w:type="gramStart"/>
      <w:r w:rsidR="00ED006B">
        <w:rPr>
          <w:rFonts w:hint="eastAsia"/>
        </w:rPr>
        <w:t>噪</w:t>
      </w:r>
      <w:proofErr w:type="gramEnd"/>
      <w:r w:rsidR="00ED006B">
        <w:rPr>
          <w:rFonts w:hint="eastAsia"/>
        </w:rPr>
        <w:t>耳机、</w:t>
      </w:r>
      <w:r w:rsidR="00ED006B">
        <w:rPr>
          <w:rFonts w:hint="eastAsia"/>
        </w:rPr>
        <w:t>F</w:t>
      </w:r>
      <w:r w:rsidR="00ED006B">
        <w:t>B</w:t>
      </w:r>
      <w:r w:rsidR="00ED006B">
        <w:rPr>
          <w:rFonts w:hint="eastAsia"/>
        </w:rPr>
        <w:t>耳机、</w:t>
      </w:r>
      <w:r w:rsidR="009C6C72">
        <w:rPr>
          <w:rFonts w:hint="eastAsia"/>
        </w:rPr>
        <w:t>音乐耳机、游戏耳机等</w:t>
      </w:r>
      <w:r>
        <w:rPr>
          <w:rFonts w:hint="eastAsia"/>
        </w:rPr>
        <w:t>。</w:t>
      </w:r>
    </w:p>
    <w:p w14:paraId="6129F6E6" w14:textId="545A907E" w:rsidR="001B538C" w:rsidRPr="00C743DA" w:rsidRDefault="001B538C" w:rsidP="00C743DA">
      <w:pPr>
        <w:ind w:firstLine="420"/>
      </w:pPr>
      <w:r>
        <w:rPr>
          <w:rFonts w:hint="eastAsia"/>
        </w:rPr>
        <w:t>另外，</w:t>
      </w:r>
      <w:r w:rsidR="001B7F7F">
        <w:rPr>
          <w:rFonts w:hint="eastAsia"/>
        </w:rPr>
        <w:t>此</w:t>
      </w:r>
      <w:r w:rsidR="00223B3C">
        <w:rPr>
          <w:rFonts w:hint="eastAsia"/>
        </w:rPr>
        <w:t>规格</w:t>
      </w:r>
      <w:r w:rsidR="001B7F7F">
        <w:rPr>
          <w:rFonts w:hint="eastAsia"/>
        </w:rPr>
        <w:t>作为测试依据，</w:t>
      </w:r>
      <w:r w:rsidR="00527C2A">
        <w:rPr>
          <w:rFonts w:hint="eastAsia"/>
        </w:rPr>
        <w:t>同时</w:t>
      </w:r>
      <w:r w:rsidR="001B7F7F">
        <w:rPr>
          <w:rFonts w:hint="eastAsia"/>
        </w:rPr>
        <w:t>用于输出测试需求</w:t>
      </w:r>
      <w:r w:rsidR="001B6EAE">
        <w:rPr>
          <w:rFonts w:hint="eastAsia"/>
        </w:rPr>
        <w:t>文档</w:t>
      </w:r>
      <w:r w:rsidR="001B7F7F">
        <w:rPr>
          <w:rFonts w:hint="eastAsia"/>
        </w:rPr>
        <w:t>。</w:t>
      </w:r>
    </w:p>
    <w:p w14:paraId="3D44B3E4" w14:textId="51D2B23B" w:rsidR="003948F2" w:rsidRDefault="007A3B52" w:rsidP="003948F2">
      <w:pPr>
        <w:pStyle w:val="2"/>
        <w:numPr>
          <w:ilvl w:val="1"/>
          <w:numId w:val="10"/>
        </w:numPr>
      </w:pPr>
      <w:bookmarkStart w:id="7" w:name="_Toc65591524"/>
      <w:r>
        <w:rPr>
          <w:rFonts w:hint="eastAsia"/>
        </w:rPr>
        <w:t>缩写定义</w:t>
      </w:r>
      <w:bookmarkEnd w:id="7"/>
    </w:p>
    <w:tbl>
      <w:tblPr>
        <w:tblStyle w:val="a8"/>
        <w:tblW w:w="8217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ook w:val="04A0" w:firstRow="1" w:lastRow="0" w:firstColumn="1" w:lastColumn="0" w:noHBand="0" w:noVBand="1"/>
      </w:tblPr>
      <w:tblGrid>
        <w:gridCol w:w="988"/>
        <w:gridCol w:w="1134"/>
        <w:gridCol w:w="701"/>
        <w:gridCol w:w="5394"/>
      </w:tblGrid>
      <w:tr w:rsidR="00301C8F" w14:paraId="0C7A993E" w14:textId="77777777" w:rsidTr="007C23AA">
        <w:tc>
          <w:tcPr>
            <w:tcW w:w="988" w:type="dxa"/>
            <w:vMerge w:val="restart"/>
            <w:vAlign w:val="center"/>
          </w:tcPr>
          <w:p w14:paraId="03330058" w14:textId="0233C0C2" w:rsidR="00301C8F" w:rsidRPr="00743390" w:rsidRDefault="00301C8F" w:rsidP="00301C8F">
            <w:pPr>
              <w:rPr>
                <w:rFonts w:eastAsiaTheme="minorHAnsi" w:cs="宋体"/>
                <w:b/>
                <w:bCs/>
                <w:i/>
                <w:iCs/>
                <w:color w:val="000000"/>
                <w:kern w:val="0"/>
                <w:szCs w:val="21"/>
              </w:rPr>
            </w:pPr>
            <w:r>
              <w:rPr>
                <w:rFonts w:eastAsiaTheme="minorHAnsi" w:cs="宋体" w:hint="eastAsia"/>
                <w:b/>
                <w:bCs/>
                <w:i/>
                <w:iCs/>
                <w:color w:val="000000"/>
                <w:kern w:val="0"/>
                <w:szCs w:val="21"/>
              </w:rPr>
              <w:t>算法</w:t>
            </w:r>
          </w:p>
        </w:tc>
        <w:tc>
          <w:tcPr>
            <w:tcW w:w="1835" w:type="dxa"/>
            <w:gridSpan w:val="2"/>
            <w:vAlign w:val="center"/>
          </w:tcPr>
          <w:p w14:paraId="0FB60201" w14:textId="7FFC0AB0" w:rsidR="00301C8F" w:rsidRDefault="00301C8F" w:rsidP="00301C8F">
            <w:r w:rsidRPr="00743390">
              <w:rPr>
                <w:rFonts w:eastAsiaTheme="minorHAnsi" w:cs="宋体" w:hint="eastAsia"/>
                <w:b/>
                <w:bCs/>
                <w:i/>
                <w:iCs/>
                <w:color w:val="000000"/>
                <w:kern w:val="0"/>
                <w:szCs w:val="21"/>
              </w:rPr>
              <w:t>ENC</w:t>
            </w:r>
          </w:p>
        </w:tc>
        <w:tc>
          <w:tcPr>
            <w:tcW w:w="5394" w:type="dxa"/>
            <w:vAlign w:val="center"/>
          </w:tcPr>
          <w:p w14:paraId="5477A17A" w14:textId="7DDCDEAE" w:rsidR="00301C8F" w:rsidRPr="00D74373" w:rsidRDefault="00301C8F" w:rsidP="00301C8F">
            <w:pPr>
              <w:widowControl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6A66E2">
              <w:rPr>
                <w:rFonts w:eastAsiaTheme="minorHAnsi" w:cs="宋体" w:hint="eastAsia"/>
                <w:color w:val="000000"/>
                <w:kern w:val="0"/>
                <w:szCs w:val="21"/>
              </w:rPr>
              <w:t>Environmental Noise C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anc</w:t>
            </w:r>
            <w:r w:rsidRPr="006A66E2">
              <w:rPr>
                <w:rFonts w:eastAsiaTheme="minorHAnsi" w:cs="宋体" w:hint="eastAsia"/>
                <w:color w:val="000000"/>
                <w:kern w:val="0"/>
                <w:szCs w:val="21"/>
              </w:rPr>
              <w:t>ellation</w:t>
            </w:r>
            <w:r w:rsidRPr="00D74373">
              <w:rPr>
                <w:rFonts w:eastAsiaTheme="minorHAnsi" w:cs="宋体"/>
                <w:color w:val="000000"/>
                <w:kern w:val="0"/>
                <w:szCs w:val="21"/>
              </w:rPr>
              <w:t xml:space="preserve"> </w:t>
            </w:r>
            <w:r w:rsidRPr="00985E0E">
              <w:rPr>
                <w:rFonts w:eastAsiaTheme="minorHAnsi" w:cs="宋体" w:hint="eastAsia"/>
                <w:color w:val="000000"/>
                <w:kern w:val="0"/>
                <w:szCs w:val="21"/>
              </w:rPr>
              <w:t>环境噪声消除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/通话降噪/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MIC ENC</w:t>
            </w:r>
          </w:p>
        </w:tc>
      </w:tr>
      <w:tr w:rsidR="00301C8F" w14:paraId="77289F61" w14:textId="77777777" w:rsidTr="007C23AA">
        <w:tc>
          <w:tcPr>
            <w:tcW w:w="988" w:type="dxa"/>
            <w:vMerge/>
            <w:vAlign w:val="center"/>
          </w:tcPr>
          <w:p w14:paraId="77BAC1A2" w14:textId="3D4BC227" w:rsidR="00301C8F" w:rsidRDefault="00301C8F" w:rsidP="00301C8F">
            <w:pPr>
              <w:rPr>
                <w:rFonts w:eastAsiaTheme="minorHAnsi" w:cs="宋体"/>
                <w:b/>
                <w:bCs/>
                <w:i/>
                <w:iCs/>
                <w:color w:val="000000"/>
                <w:kern w:val="0"/>
                <w:szCs w:val="21"/>
              </w:rPr>
            </w:pPr>
          </w:p>
        </w:tc>
        <w:tc>
          <w:tcPr>
            <w:tcW w:w="1835" w:type="dxa"/>
            <w:gridSpan w:val="2"/>
            <w:vAlign w:val="center"/>
          </w:tcPr>
          <w:p w14:paraId="5655A3C8" w14:textId="56A0F3ED" w:rsidR="00301C8F" w:rsidRDefault="00301C8F" w:rsidP="00301C8F">
            <w:r>
              <w:rPr>
                <w:rFonts w:eastAsiaTheme="minorHAnsi" w:cs="宋体"/>
                <w:b/>
                <w:bCs/>
                <w:i/>
                <w:iCs/>
                <w:color w:val="000000"/>
                <w:kern w:val="0"/>
                <w:szCs w:val="21"/>
              </w:rPr>
              <w:t>A</w:t>
            </w:r>
            <w:r>
              <w:rPr>
                <w:rFonts w:eastAsiaTheme="minorHAnsi" w:cs="宋体" w:hint="eastAsia"/>
                <w:b/>
                <w:bCs/>
                <w:i/>
                <w:iCs/>
                <w:color w:val="000000"/>
                <w:kern w:val="0"/>
                <w:szCs w:val="21"/>
              </w:rPr>
              <w:t>NC</w:t>
            </w:r>
          </w:p>
        </w:tc>
        <w:tc>
          <w:tcPr>
            <w:tcW w:w="5394" w:type="dxa"/>
            <w:vAlign w:val="center"/>
          </w:tcPr>
          <w:p w14:paraId="2E791BB4" w14:textId="3F0AE637" w:rsidR="00301C8F" w:rsidRDefault="00301C8F" w:rsidP="00301C8F">
            <w:r w:rsidRPr="006A66E2">
              <w:rPr>
                <w:rFonts w:eastAsiaTheme="minorHAnsi" w:cs="宋体"/>
                <w:color w:val="000000"/>
                <w:kern w:val="0"/>
                <w:szCs w:val="21"/>
              </w:rPr>
              <w:t xml:space="preserve">Active Noise </w:t>
            </w:r>
            <w:r w:rsidRPr="006A66E2">
              <w:rPr>
                <w:rFonts w:eastAsiaTheme="minorHAnsi" w:cs="宋体" w:hint="eastAsia"/>
                <w:color w:val="000000"/>
                <w:kern w:val="0"/>
                <w:szCs w:val="21"/>
              </w:rPr>
              <w:t>C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anc</w:t>
            </w:r>
            <w:r w:rsidRPr="006A66E2">
              <w:rPr>
                <w:rFonts w:eastAsiaTheme="minorHAnsi" w:cs="宋体" w:hint="eastAsia"/>
                <w:color w:val="000000"/>
                <w:kern w:val="0"/>
                <w:szCs w:val="21"/>
              </w:rPr>
              <w:t>ellation</w:t>
            </w:r>
            <w:r w:rsidRPr="001163D5">
              <w:rPr>
                <w:rFonts w:eastAsiaTheme="minorHAnsi" w:cs="宋体" w:hint="eastAsia"/>
                <w:color w:val="000000"/>
                <w:kern w:val="0"/>
                <w:szCs w:val="21"/>
              </w:rPr>
              <w:t>主动降噪</w:t>
            </w:r>
          </w:p>
        </w:tc>
      </w:tr>
      <w:tr w:rsidR="00301C8F" w14:paraId="6603971F" w14:textId="77777777" w:rsidTr="007C23AA">
        <w:tc>
          <w:tcPr>
            <w:tcW w:w="988" w:type="dxa"/>
            <w:vMerge/>
            <w:vAlign w:val="center"/>
          </w:tcPr>
          <w:p w14:paraId="610021BB" w14:textId="1E641FCC" w:rsidR="00301C8F" w:rsidRPr="00743390" w:rsidRDefault="00301C8F" w:rsidP="00301C8F">
            <w:pPr>
              <w:rPr>
                <w:rFonts w:eastAsiaTheme="minorHAnsi" w:cs="宋体"/>
                <w:b/>
                <w:bCs/>
                <w:i/>
                <w:iCs/>
                <w:color w:val="000000"/>
                <w:kern w:val="0"/>
                <w:szCs w:val="21"/>
              </w:rPr>
            </w:pPr>
          </w:p>
        </w:tc>
        <w:tc>
          <w:tcPr>
            <w:tcW w:w="1835" w:type="dxa"/>
            <w:gridSpan w:val="2"/>
            <w:vAlign w:val="center"/>
          </w:tcPr>
          <w:p w14:paraId="6C774804" w14:textId="52A36254" w:rsidR="00301C8F" w:rsidRDefault="00301C8F" w:rsidP="00301C8F">
            <w:r w:rsidRPr="00743390">
              <w:rPr>
                <w:rFonts w:eastAsiaTheme="minorHAnsi" w:cs="宋体" w:hint="eastAsia"/>
                <w:b/>
                <w:bCs/>
                <w:i/>
                <w:iCs/>
                <w:color w:val="000000"/>
                <w:kern w:val="0"/>
                <w:szCs w:val="21"/>
              </w:rPr>
              <w:t>A</w:t>
            </w:r>
            <w:r w:rsidRPr="00743390">
              <w:rPr>
                <w:rFonts w:eastAsiaTheme="minorHAnsi" w:cs="宋体"/>
                <w:b/>
                <w:bCs/>
                <w:i/>
                <w:iCs/>
                <w:color w:val="000000"/>
                <w:kern w:val="0"/>
                <w:szCs w:val="21"/>
              </w:rPr>
              <w:t>EC</w:t>
            </w:r>
          </w:p>
        </w:tc>
        <w:tc>
          <w:tcPr>
            <w:tcW w:w="5394" w:type="dxa"/>
            <w:vAlign w:val="center"/>
          </w:tcPr>
          <w:p w14:paraId="3712C45B" w14:textId="05DDE7B5" w:rsidR="00301C8F" w:rsidRDefault="00301C8F" w:rsidP="00301C8F">
            <w:r w:rsidRPr="001C0E76">
              <w:rPr>
                <w:rFonts w:eastAsiaTheme="minorHAnsi" w:cs="宋体"/>
                <w:color w:val="000000"/>
                <w:kern w:val="0"/>
                <w:szCs w:val="21"/>
              </w:rPr>
              <w:t xml:space="preserve">Acoustic </w:t>
            </w:r>
            <w:r w:rsidRPr="006A66E2">
              <w:rPr>
                <w:rFonts w:eastAsiaTheme="minorHAnsi" w:cs="宋体"/>
                <w:color w:val="000000"/>
                <w:kern w:val="0"/>
                <w:szCs w:val="21"/>
              </w:rPr>
              <w:t xml:space="preserve">Echo </w:t>
            </w:r>
            <w:r w:rsidRPr="006A66E2">
              <w:rPr>
                <w:rFonts w:eastAsiaTheme="minorHAnsi" w:cs="宋体" w:hint="eastAsia"/>
                <w:color w:val="000000"/>
                <w:kern w:val="0"/>
                <w:szCs w:val="21"/>
              </w:rPr>
              <w:t>C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anc</w:t>
            </w:r>
            <w:r w:rsidRPr="006A66E2">
              <w:rPr>
                <w:rFonts w:eastAsiaTheme="minorHAnsi" w:cs="宋体" w:hint="eastAsia"/>
                <w:color w:val="000000"/>
                <w:kern w:val="0"/>
                <w:szCs w:val="21"/>
              </w:rPr>
              <w:t>ellation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声学</w:t>
            </w:r>
            <w:r w:rsidRPr="00122CEC">
              <w:rPr>
                <w:rFonts w:eastAsiaTheme="minorHAnsi" w:cs="宋体" w:hint="eastAsia"/>
                <w:color w:val="000000"/>
                <w:kern w:val="0"/>
                <w:szCs w:val="21"/>
              </w:rPr>
              <w:t>回音消除</w:t>
            </w:r>
          </w:p>
        </w:tc>
      </w:tr>
      <w:tr w:rsidR="00301C8F" w14:paraId="5D799A57" w14:textId="77777777" w:rsidTr="007C23AA">
        <w:tc>
          <w:tcPr>
            <w:tcW w:w="988" w:type="dxa"/>
            <w:vMerge/>
            <w:vAlign w:val="center"/>
          </w:tcPr>
          <w:p w14:paraId="6D37EB35" w14:textId="02248F7C" w:rsidR="00301C8F" w:rsidRPr="00743390" w:rsidRDefault="00301C8F" w:rsidP="00301C8F">
            <w:pPr>
              <w:rPr>
                <w:rFonts w:eastAsiaTheme="minorHAnsi" w:cs="宋体"/>
                <w:b/>
                <w:bCs/>
                <w:i/>
                <w:iCs/>
                <w:color w:val="000000"/>
                <w:kern w:val="0"/>
                <w:szCs w:val="21"/>
              </w:rPr>
            </w:pPr>
          </w:p>
        </w:tc>
        <w:tc>
          <w:tcPr>
            <w:tcW w:w="1835" w:type="dxa"/>
            <w:gridSpan w:val="2"/>
            <w:vAlign w:val="center"/>
          </w:tcPr>
          <w:p w14:paraId="32C965B7" w14:textId="5D1AEE61" w:rsidR="00301C8F" w:rsidRDefault="00301C8F" w:rsidP="00301C8F">
            <w:r w:rsidRPr="00743390">
              <w:rPr>
                <w:rFonts w:eastAsiaTheme="minorHAnsi" w:cs="宋体"/>
                <w:b/>
                <w:bCs/>
                <w:i/>
                <w:iCs/>
                <w:color w:val="000000"/>
                <w:kern w:val="0"/>
                <w:szCs w:val="21"/>
              </w:rPr>
              <w:t>BF</w:t>
            </w:r>
          </w:p>
        </w:tc>
        <w:tc>
          <w:tcPr>
            <w:tcW w:w="5394" w:type="dxa"/>
            <w:vAlign w:val="center"/>
          </w:tcPr>
          <w:p w14:paraId="734FF512" w14:textId="0DDB791E" w:rsidR="00301C8F" w:rsidRDefault="00301C8F" w:rsidP="00301C8F">
            <w:r w:rsidRPr="006A66E2">
              <w:rPr>
                <w:rFonts w:eastAsiaTheme="minorHAnsi" w:cs="宋体" w:hint="eastAsia"/>
                <w:color w:val="000000"/>
                <w:kern w:val="0"/>
                <w:szCs w:val="21"/>
              </w:rPr>
              <w:t>B</w:t>
            </w:r>
            <w:r w:rsidRPr="006A66E2">
              <w:rPr>
                <w:rFonts w:eastAsiaTheme="minorHAnsi" w:cs="宋体"/>
                <w:color w:val="000000"/>
                <w:kern w:val="0"/>
                <w:szCs w:val="21"/>
              </w:rPr>
              <w:t>eamforming</w:t>
            </w:r>
            <w:r w:rsidRPr="006A66E2">
              <w:rPr>
                <w:rFonts w:eastAsiaTheme="minorHAnsi" w:cs="宋体"/>
                <w:color w:val="000000"/>
                <w:kern w:val="0"/>
                <w:szCs w:val="21"/>
              </w:rPr>
              <w:tab/>
            </w:r>
            <w:r w:rsidRPr="00D856FB">
              <w:rPr>
                <w:rFonts w:eastAsiaTheme="minorHAnsi" w:cs="宋体" w:hint="eastAsia"/>
                <w:color w:val="000000"/>
                <w:kern w:val="0"/>
                <w:szCs w:val="21"/>
              </w:rPr>
              <w:t>波束成形</w:t>
            </w:r>
          </w:p>
        </w:tc>
      </w:tr>
      <w:tr w:rsidR="00301C8F" w14:paraId="5F812A7B" w14:textId="77777777" w:rsidTr="007C23AA">
        <w:tc>
          <w:tcPr>
            <w:tcW w:w="988" w:type="dxa"/>
            <w:vMerge/>
            <w:vAlign w:val="center"/>
          </w:tcPr>
          <w:p w14:paraId="6A6DDB1D" w14:textId="4FA12844" w:rsidR="00301C8F" w:rsidRDefault="00301C8F" w:rsidP="00301C8F">
            <w:pPr>
              <w:rPr>
                <w:rFonts w:eastAsiaTheme="minorHAnsi" w:cs="宋体"/>
                <w:b/>
                <w:bCs/>
                <w:i/>
                <w:iCs/>
                <w:color w:val="000000"/>
                <w:kern w:val="0"/>
                <w:szCs w:val="21"/>
              </w:rPr>
            </w:pPr>
          </w:p>
        </w:tc>
        <w:tc>
          <w:tcPr>
            <w:tcW w:w="1835" w:type="dxa"/>
            <w:gridSpan w:val="2"/>
            <w:vAlign w:val="center"/>
          </w:tcPr>
          <w:p w14:paraId="4251E6C4" w14:textId="154746A5" w:rsidR="00301C8F" w:rsidRPr="00743390" w:rsidRDefault="00301C8F" w:rsidP="00301C8F">
            <w:pPr>
              <w:rPr>
                <w:rFonts w:eastAsiaTheme="minorHAnsi" w:cs="宋体"/>
                <w:b/>
                <w:bCs/>
                <w:i/>
                <w:iCs/>
                <w:color w:val="000000"/>
                <w:kern w:val="0"/>
                <w:szCs w:val="21"/>
              </w:rPr>
            </w:pPr>
            <w:r>
              <w:rPr>
                <w:rFonts w:eastAsiaTheme="minorHAnsi" w:cs="宋体" w:hint="eastAsia"/>
                <w:b/>
                <w:bCs/>
                <w:i/>
                <w:iCs/>
                <w:color w:val="000000"/>
                <w:kern w:val="0"/>
                <w:szCs w:val="21"/>
              </w:rPr>
              <w:t>P</w:t>
            </w:r>
            <w:r>
              <w:rPr>
                <w:rFonts w:eastAsiaTheme="minorHAnsi" w:cs="宋体"/>
                <w:b/>
                <w:bCs/>
                <w:i/>
                <w:iCs/>
                <w:color w:val="000000"/>
                <w:kern w:val="0"/>
                <w:szCs w:val="21"/>
              </w:rPr>
              <w:t>EQ</w:t>
            </w:r>
          </w:p>
        </w:tc>
        <w:tc>
          <w:tcPr>
            <w:tcW w:w="5394" w:type="dxa"/>
            <w:vAlign w:val="center"/>
          </w:tcPr>
          <w:p w14:paraId="5B0EBD4D" w14:textId="47EE621C" w:rsidR="00301C8F" w:rsidRPr="006A66E2" w:rsidRDefault="00301C8F" w:rsidP="00301C8F">
            <w:pPr>
              <w:rPr>
                <w:rFonts w:eastAsiaTheme="minorHAnsi" w:cs="宋体"/>
                <w:color w:val="000000"/>
                <w:kern w:val="0"/>
                <w:szCs w:val="21"/>
              </w:rPr>
            </w:pP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P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 xml:space="preserve">arameter equalizer 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参量均衡</w:t>
            </w:r>
          </w:p>
        </w:tc>
      </w:tr>
      <w:tr w:rsidR="00301C8F" w14:paraId="7D72CDD2" w14:textId="77777777" w:rsidTr="007C23AA">
        <w:tc>
          <w:tcPr>
            <w:tcW w:w="988" w:type="dxa"/>
            <w:vMerge/>
            <w:vAlign w:val="center"/>
          </w:tcPr>
          <w:p w14:paraId="13CF2B53" w14:textId="74929696" w:rsidR="00301C8F" w:rsidRDefault="00301C8F" w:rsidP="00301C8F">
            <w:pPr>
              <w:rPr>
                <w:rFonts w:eastAsiaTheme="minorHAnsi" w:cs="宋体"/>
                <w:b/>
                <w:bCs/>
                <w:i/>
                <w:iCs/>
                <w:color w:val="000000"/>
                <w:kern w:val="0"/>
                <w:szCs w:val="21"/>
              </w:rPr>
            </w:pPr>
          </w:p>
        </w:tc>
        <w:tc>
          <w:tcPr>
            <w:tcW w:w="1835" w:type="dxa"/>
            <w:gridSpan w:val="2"/>
            <w:vAlign w:val="center"/>
          </w:tcPr>
          <w:p w14:paraId="294BD5ED" w14:textId="137BEA10" w:rsidR="00301C8F" w:rsidRDefault="00301C8F" w:rsidP="00301C8F">
            <w:pPr>
              <w:rPr>
                <w:rFonts w:eastAsiaTheme="minorHAnsi" w:cs="宋体"/>
                <w:b/>
                <w:bCs/>
                <w:i/>
                <w:iCs/>
                <w:color w:val="000000"/>
                <w:kern w:val="0"/>
                <w:szCs w:val="21"/>
              </w:rPr>
            </w:pPr>
            <w:r>
              <w:rPr>
                <w:rFonts w:eastAsiaTheme="minorHAnsi" w:cs="宋体" w:hint="eastAsia"/>
                <w:b/>
                <w:bCs/>
                <w:i/>
                <w:iCs/>
                <w:color w:val="000000"/>
                <w:kern w:val="0"/>
                <w:szCs w:val="21"/>
              </w:rPr>
              <w:t>D</w:t>
            </w:r>
            <w:r>
              <w:rPr>
                <w:rFonts w:eastAsiaTheme="minorHAnsi" w:cs="宋体"/>
                <w:b/>
                <w:bCs/>
                <w:i/>
                <w:iCs/>
                <w:color w:val="000000"/>
                <w:kern w:val="0"/>
                <w:szCs w:val="21"/>
              </w:rPr>
              <w:t>EQ</w:t>
            </w:r>
          </w:p>
        </w:tc>
        <w:tc>
          <w:tcPr>
            <w:tcW w:w="5394" w:type="dxa"/>
            <w:vAlign w:val="center"/>
          </w:tcPr>
          <w:p w14:paraId="5D5ABF89" w14:textId="1F36A5B7" w:rsidR="00301C8F" w:rsidRPr="006A66E2" w:rsidRDefault="00301C8F" w:rsidP="00301C8F">
            <w:pPr>
              <w:rPr>
                <w:rFonts w:eastAsiaTheme="minorHAnsi" w:cs="宋体"/>
                <w:color w:val="000000"/>
                <w:kern w:val="0"/>
                <w:szCs w:val="21"/>
              </w:rPr>
            </w:pPr>
            <w:r>
              <w:rPr>
                <w:rFonts w:eastAsiaTheme="minorHAnsi" w:cs="宋体"/>
                <w:color w:val="000000"/>
                <w:kern w:val="0"/>
                <w:szCs w:val="21"/>
              </w:rPr>
              <w:t xml:space="preserve">Dynamic equalizer 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动态均衡</w:t>
            </w:r>
          </w:p>
        </w:tc>
      </w:tr>
      <w:tr w:rsidR="00301C8F" w14:paraId="6D85F992" w14:textId="77777777" w:rsidTr="007C23AA">
        <w:tc>
          <w:tcPr>
            <w:tcW w:w="988" w:type="dxa"/>
            <w:vMerge w:val="restart"/>
            <w:vAlign w:val="center"/>
          </w:tcPr>
          <w:p w14:paraId="47A92094" w14:textId="47184549" w:rsidR="00301C8F" w:rsidRPr="00743390" w:rsidRDefault="00301C8F" w:rsidP="00301C8F">
            <w:pPr>
              <w:rPr>
                <w:rFonts w:eastAsiaTheme="minorHAnsi" w:cs="宋体"/>
                <w:b/>
                <w:bCs/>
                <w:i/>
                <w:iCs/>
                <w:color w:val="000000"/>
                <w:kern w:val="0"/>
                <w:szCs w:val="21"/>
              </w:rPr>
            </w:pPr>
            <w:r>
              <w:rPr>
                <w:rFonts w:eastAsiaTheme="minorHAnsi" w:cs="宋体" w:hint="eastAsia"/>
                <w:b/>
                <w:bCs/>
                <w:i/>
                <w:iCs/>
                <w:color w:val="000000"/>
                <w:kern w:val="0"/>
                <w:szCs w:val="21"/>
              </w:rPr>
              <w:t>USB</w:t>
            </w:r>
          </w:p>
        </w:tc>
        <w:tc>
          <w:tcPr>
            <w:tcW w:w="1835" w:type="dxa"/>
            <w:gridSpan w:val="2"/>
            <w:vAlign w:val="center"/>
          </w:tcPr>
          <w:p w14:paraId="1D22DD8A" w14:textId="0DBDDBE2" w:rsidR="00301C8F" w:rsidRDefault="00301C8F" w:rsidP="00301C8F">
            <w:proofErr w:type="spellStart"/>
            <w:r w:rsidRPr="00743390">
              <w:rPr>
                <w:rFonts w:eastAsiaTheme="minorHAnsi" w:cs="宋体" w:hint="eastAsia"/>
                <w:b/>
                <w:bCs/>
                <w:i/>
                <w:iCs/>
                <w:color w:val="000000"/>
                <w:kern w:val="0"/>
                <w:szCs w:val="21"/>
              </w:rPr>
              <w:t>U</w:t>
            </w:r>
            <w:r w:rsidRPr="00743390">
              <w:rPr>
                <w:rFonts w:eastAsiaTheme="minorHAnsi" w:cs="宋体"/>
                <w:b/>
                <w:bCs/>
                <w:i/>
                <w:iCs/>
                <w:color w:val="000000"/>
                <w:kern w:val="0"/>
                <w:szCs w:val="21"/>
              </w:rPr>
              <w:t>SB</w:t>
            </w:r>
            <w:r w:rsidRPr="00743390">
              <w:rPr>
                <w:rFonts w:eastAsiaTheme="minorHAnsi" w:cs="宋体" w:hint="eastAsia"/>
                <w:b/>
                <w:bCs/>
                <w:i/>
                <w:iCs/>
                <w:color w:val="000000"/>
                <w:kern w:val="0"/>
                <w:szCs w:val="21"/>
              </w:rPr>
              <w:t>_</w:t>
            </w:r>
            <w:r w:rsidRPr="00743390">
              <w:rPr>
                <w:rFonts w:eastAsiaTheme="minorHAnsi" w:cs="宋体"/>
                <w:b/>
                <w:bCs/>
                <w:i/>
                <w:iCs/>
                <w:color w:val="000000"/>
                <w:kern w:val="0"/>
                <w:szCs w:val="21"/>
              </w:rPr>
              <w:t>Device</w:t>
            </w:r>
            <w:proofErr w:type="spellEnd"/>
          </w:p>
        </w:tc>
        <w:tc>
          <w:tcPr>
            <w:tcW w:w="5394" w:type="dxa"/>
            <w:vAlign w:val="center"/>
          </w:tcPr>
          <w:p w14:paraId="5D99BA1E" w14:textId="49D60562" w:rsidR="00301C8F" w:rsidRDefault="00301C8F" w:rsidP="00301C8F">
            <w:r>
              <w:rPr>
                <w:rFonts w:hint="eastAsia"/>
              </w:rPr>
              <w:t>本文档中表示</w:t>
            </w:r>
            <w:r>
              <w:rPr>
                <w:rFonts w:hint="eastAsia"/>
              </w:rPr>
              <w:t>Type-C</w:t>
            </w:r>
            <w:r>
              <w:rPr>
                <w:rFonts w:hint="eastAsia"/>
              </w:rPr>
              <w:t>耳机</w:t>
            </w:r>
          </w:p>
        </w:tc>
      </w:tr>
      <w:tr w:rsidR="00301C8F" w14:paraId="7BFB8170" w14:textId="77777777" w:rsidTr="007C23AA">
        <w:tc>
          <w:tcPr>
            <w:tcW w:w="988" w:type="dxa"/>
            <w:vMerge/>
            <w:vAlign w:val="center"/>
          </w:tcPr>
          <w:p w14:paraId="29186514" w14:textId="342592E4" w:rsidR="00301C8F" w:rsidRPr="00743390" w:rsidRDefault="00301C8F" w:rsidP="00301C8F">
            <w:pPr>
              <w:rPr>
                <w:rFonts w:eastAsiaTheme="minorHAnsi" w:cs="宋体"/>
                <w:b/>
                <w:bCs/>
                <w:i/>
                <w:iCs/>
                <w:color w:val="000000"/>
                <w:kern w:val="0"/>
                <w:szCs w:val="21"/>
              </w:rPr>
            </w:pPr>
          </w:p>
        </w:tc>
        <w:tc>
          <w:tcPr>
            <w:tcW w:w="1835" w:type="dxa"/>
            <w:gridSpan w:val="2"/>
            <w:vAlign w:val="center"/>
          </w:tcPr>
          <w:p w14:paraId="47C44CBA" w14:textId="3E539F70" w:rsidR="00301C8F" w:rsidRDefault="00301C8F" w:rsidP="00301C8F">
            <w:proofErr w:type="spellStart"/>
            <w:r w:rsidRPr="00743390">
              <w:rPr>
                <w:rFonts w:eastAsiaTheme="minorHAnsi" w:cs="宋体" w:hint="eastAsia"/>
                <w:b/>
                <w:bCs/>
                <w:i/>
                <w:iCs/>
                <w:color w:val="000000"/>
                <w:kern w:val="0"/>
                <w:szCs w:val="21"/>
              </w:rPr>
              <w:t>U</w:t>
            </w:r>
            <w:r w:rsidRPr="00743390">
              <w:rPr>
                <w:rFonts w:eastAsiaTheme="minorHAnsi" w:cs="宋体"/>
                <w:b/>
                <w:bCs/>
                <w:i/>
                <w:iCs/>
                <w:color w:val="000000"/>
                <w:kern w:val="0"/>
                <w:szCs w:val="21"/>
              </w:rPr>
              <w:t>SB</w:t>
            </w:r>
            <w:r w:rsidRPr="00743390">
              <w:rPr>
                <w:rFonts w:eastAsiaTheme="minorHAnsi" w:cs="宋体" w:hint="eastAsia"/>
                <w:b/>
                <w:bCs/>
                <w:i/>
                <w:iCs/>
                <w:color w:val="000000"/>
                <w:kern w:val="0"/>
                <w:szCs w:val="21"/>
              </w:rPr>
              <w:t>_</w:t>
            </w:r>
            <w:r w:rsidRPr="00743390">
              <w:rPr>
                <w:rFonts w:eastAsiaTheme="minorHAnsi" w:cs="宋体"/>
                <w:b/>
                <w:bCs/>
                <w:i/>
                <w:iCs/>
                <w:color w:val="000000"/>
                <w:kern w:val="0"/>
                <w:szCs w:val="21"/>
              </w:rPr>
              <w:t>Host</w:t>
            </w:r>
            <w:proofErr w:type="spellEnd"/>
          </w:p>
        </w:tc>
        <w:tc>
          <w:tcPr>
            <w:tcW w:w="5394" w:type="dxa"/>
            <w:vAlign w:val="center"/>
          </w:tcPr>
          <w:p w14:paraId="50C04A9E" w14:textId="0E469ADF" w:rsidR="00301C8F" w:rsidRDefault="00301C8F" w:rsidP="00301C8F"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本文档中</w:t>
            </w:r>
            <w:proofErr w:type="spellStart"/>
            <w:r w:rsidRPr="00D4502A">
              <w:rPr>
                <w:rFonts w:eastAsiaTheme="minorHAnsi" w:cs="宋体"/>
                <w:b/>
                <w:bCs/>
                <w:i/>
                <w:iCs/>
                <w:color w:val="000000"/>
                <w:kern w:val="0"/>
                <w:szCs w:val="21"/>
              </w:rPr>
              <w:t>USB_Host</w:t>
            </w:r>
            <w:proofErr w:type="spellEnd"/>
            <w:r w:rsidRPr="00743390">
              <w:rPr>
                <w:rFonts w:eastAsia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表示电脑、手机或其他接受</w:t>
            </w:r>
            <w:proofErr w:type="spellStart"/>
            <w:r w:rsidRPr="00743390">
              <w:rPr>
                <w:rFonts w:eastAsiaTheme="minorHAnsi" w:cs="宋体"/>
                <w:b/>
                <w:bCs/>
                <w:i/>
                <w:iCs/>
                <w:color w:val="000000"/>
                <w:kern w:val="0"/>
                <w:szCs w:val="21"/>
              </w:rPr>
              <w:t>USB_Device</w:t>
            </w:r>
            <w:proofErr w:type="spellEnd"/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介入并作为主</w:t>
            </w:r>
            <w:proofErr w:type="gramStart"/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控模式</w:t>
            </w:r>
            <w:proofErr w:type="gramEnd"/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的USB主机</w:t>
            </w:r>
            <w:r w:rsidRPr="00743390">
              <w:rPr>
                <w:rFonts w:eastAsiaTheme="minorHAnsi" w:cs="宋体"/>
                <w:color w:val="000000"/>
                <w:kern w:val="0"/>
                <w:szCs w:val="21"/>
              </w:rPr>
              <w:t>.</w:t>
            </w:r>
          </w:p>
        </w:tc>
      </w:tr>
      <w:tr w:rsidR="00301C8F" w14:paraId="6EE1033A" w14:textId="77777777" w:rsidTr="007C23AA">
        <w:tc>
          <w:tcPr>
            <w:tcW w:w="988" w:type="dxa"/>
            <w:vMerge w:val="restart"/>
            <w:vAlign w:val="center"/>
          </w:tcPr>
          <w:p w14:paraId="6A037386" w14:textId="76B001AE" w:rsidR="00301C8F" w:rsidRPr="00743390" w:rsidRDefault="00301C8F" w:rsidP="00301C8F">
            <w:pPr>
              <w:rPr>
                <w:b/>
                <w:bCs/>
                <w:i/>
                <w:iCs/>
              </w:rPr>
            </w:pPr>
            <w:r>
              <w:rPr>
                <w:rFonts w:hint="eastAsia"/>
                <w:b/>
                <w:bCs/>
                <w:i/>
                <w:iCs/>
              </w:rPr>
              <w:t>麦克风拓扑</w:t>
            </w:r>
          </w:p>
        </w:tc>
        <w:tc>
          <w:tcPr>
            <w:tcW w:w="1835" w:type="dxa"/>
            <w:gridSpan w:val="2"/>
            <w:vAlign w:val="center"/>
          </w:tcPr>
          <w:p w14:paraId="7AA1910E" w14:textId="38686D9A" w:rsidR="00301C8F" w:rsidRPr="003F4CDC" w:rsidRDefault="00BF63F0" w:rsidP="00301C8F">
            <w:pPr>
              <w:rPr>
                <w:b/>
                <w:bCs/>
                <w:i/>
                <w:iCs/>
              </w:rPr>
            </w:pPr>
            <w:r w:rsidRPr="003F4CDC">
              <w:rPr>
                <w:b/>
                <w:bCs/>
                <w:i/>
                <w:iCs/>
              </w:rPr>
              <w:t>ST</w:t>
            </w:r>
          </w:p>
        </w:tc>
        <w:tc>
          <w:tcPr>
            <w:tcW w:w="5394" w:type="dxa"/>
            <w:vAlign w:val="center"/>
          </w:tcPr>
          <w:p w14:paraId="2346D188" w14:textId="48B877C9" w:rsidR="00301C8F" w:rsidRDefault="00BF63F0" w:rsidP="00301C8F">
            <w:r>
              <w:rPr>
                <w:rFonts w:hint="eastAsia"/>
              </w:rPr>
              <w:t>S</w:t>
            </w:r>
            <w:r>
              <w:t xml:space="preserve">ingle </w:t>
            </w:r>
            <w:r>
              <w:rPr>
                <w:rFonts w:hint="eastAsia"/>
              </w:rPr>
              <w:t>Talk</w:t>
            </w:r>
            <w:r>
              <w:t xml:space="preserve"> Microphone</w:t>
            </w:r>
            <w:r>
              <w:rPr>
                <w:rFonts w:hint="eastAsia"/>
              </w:rPr>
              <w:t>，支持一个麦克风作为通话</w:t>
            </w:r>
            <w:r w:rsidR="00C52124">
              <w:rPr>
                <w:rFonts w:hint="eastAsia"/>
              </w:rPr>
              <w:t>主</w:t>
            </w:r>
            <w:r>
              <w:rPr>
                <w:rFonts w:hint="eastAsia"/>
              </w:rPr>
              <w:t>拾音</w:t>
            </w:r>
            <w:r w:rsidR="00C52124">
              <w:rPr>
                <w:rFonts w:hint="eastAsia"/>
              </w:rPr>
              <w:t>单元</w:t>
            </w:r>
            <w:r>
              <w:rPr>
                <w:rFonts w:hint="eastAsia"/>
              </w:rPr>
              <w:t>的拓扑结构</w:t>
            </w:r>
          </w:p>
        </w:tc>
      </w:tr>
      <w:tr w:rsidR="00EC58B7" w14:paraId="43DE2BBD" w14:textId="77777777" w:rsidTr="00D707BF">
        <w:tc>
          <w:tcPr>
            <w:tcW w:w="988" w:type="dxa"/>
            <w:vMerge/>
            <w:vAlign w:val="center"/>
          </w:tcPr>
          <w:p w14:paraId="60A799DE" w14:textId="77777777" w:rsidR="00EC58B7" w:rsidRDefault="00EC58B7" w:rsidP="00133A45">
            <w:pPr>
              <w:rPr>
                <w:b/>
                <w:bCs/>
                <w:i/>
                <w:iCs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1E27063B" w14:textId="0D26FAA5" w:rsidR="00EC58B7" w:rsidRPr="00743390" w:rsidRDefault="00EC58B7" w:rsidP="00133A45">
            <w:pPr>
              <w:rPr>
                <w:b/>
                <w:bCs/>
                <w:i/>
                <w:iCs/>
              </w:rPr>
            </w:pPr>
            <w:r>
              <w:rPr>
                <w:rFonts w:hint="eastAsia"/>
                <w:b/>
                <w:bCs/>
                <w:i/>
                <w:iCs/>
              </w:rPr>
              <w:t>耳内拾音</w:t>
            </w:r>
          </w:p>
        </w:tc>
        <w:tc>
          <w:tcPr>
            <w:tcW w:w="701" w:type="dxa"/>
            <w:vAlign w:val="center"/>
          </w:tcPr>
          <w:p w14:paraId="18C6B5BD" w14:textId="57A964D6" w:rsidR="00EC58B7" w:rsidRPr="00743390" w:rsidRDefault="00EC58B7" w:rsidP="00133A45">
            <w:pPr>
              <w:rPr>
                <w:b/>
                <w:bCs/>
                <w:i/>
                <w:iCs/>
              </w:rPr>
            </w:pPr>
            <w:r>
              <w:rPr>
                <w:rFonts w:hint="eastAsia"/>
                <w:b/>
                <w:bCs/>
                <w:i/>
                <w:iCs/>
              </w:rPr>
              <w:t>TS</w:t>
            </w:r>
          </w:p>
        </w:tc>
        <w:tc>
          <w:tcPr>
            <w:tcW w:w="5394" w:type="dxa"/>
            <w:vAlign w:val="center"/>
          </w:tcPr>
          <w:p w14:paraId="1A36D034" w14:textId="26E33075" w:rsidR="00EC58B7" w:rsidRDefault="00EC58B7" w:rsidP="00133A45">
            <w:r>
              <w:rPr>
                <w:rFonts w:hint="eastAsia"/>
              </w:rPr>
              <w:t>T</w:t>
            </w:r>
            <w:r>
              <w:t>ransducer Sensor</w:t>
            </w:r>
            <w:r>
              <w:rPr>
                <w:rFonts w:hint="eastAsia"/>
              </w:rPr>
              <w:t>，换能传感</w:t>
            </w:r>
          </w:p>
        </w:tc>
      </w:tr>
      <w:tr w:rsidR="00EC58B7" w14:paraId="2AAE78AA" w14:textId="77777777" w:rsidTr="00D707BF">
        <w:tc>
          <w:tcPr>
            <w:tcW w:w="988" w:type="dxa"/>
            <w:vMerge/>
            <w:vAlign w:val="center"/>
          </w:tcPr>
          <w:p w14:paraId="72B376B2" w14:textId="32838C8D" w:rsidR="00EC58B7" w:rsidRPr="00743390" w:rsidRDefault="00EC58B7" w:rsidP="00133A45">
            <w:pPr>
              <w:rPr>
                <w:b/>
                <w:bCs/>
                <w:i/>
                <w:iCs/>
              </w:rPr>
            </w:pPr>
          </w:p>
        </w:tc>
        <w:tc>
          <w:tcPr>
            <w:tcW w:w="1134" w:type="dxa"/>
            <w:vMerge/>
            <w:vAlign w:val="center"/>
          </w:tcPr>
          <w:p w14:paraId="243D937C" w14:textId="3DB2E30B" w:rsidR="00EC58B7" w:rsidRDefault="00EC58B7" w:rsidP="00133A45"/>
        </w:tc>
        <w:tc>
          <w:tcPr>
            <w:tcW w:w="701" w:type="dxa"/>
            <w:vAlign w:val="center"/>
          </w:tcPr>
          <w:p w14:paraId="4945CA72" w14:textId="188E4A86" w:rsidR="00EC58B7" w:rsidRDefault="00EC58B7" w:rsidP="00133A45">
            <w:r w:rsidRPr="00743390">
              <w:rPr>
                <w:rFonts w:hint="eastAsia"/>
                <w:b/>
                <w:bCs/>
                <w:i/>
                <w:iCs/>
              </w:rPr>
              <w:t>FB</w:t>
            </w:r>
          </w:p>
        </w:tc>
        <w:tc>
          <w:tcPr>
            <w:tcW w:w="5394" w:type="dxa"/>
            <w:vAlign w:val="center"/>
          </w:tcPr>
          <w:p w14:paraId="1574535B" w14:textId="0367EEF8" w:rsidR="00EC58B7" w:rsidRDefault="00EC58B7" w:rsidP="00133A45">
            <w:r>
              <w:rPr>
                <w:rFonts w:hint="eastAsia"/>
              </w:rPr>
              <w:t>F</w:t>
            </w:r>
            <w:r w:rsidRPr="00546406">
              <w:rPr>
                <w:rFonts w:hint="eastAsia"/>
              </w:rPr>
              <w:t>eed</w:t>
            </w:r>
            <w:r>
              <w:rPr>
                <w:rFonts w:hint="eastAsia"/>
              </w:rPr>
              <w:t>back</w:t>
            </w:r>
            <w:r>
              <w:rPr>
                <w:rFonts w:hint="eastAsia"/>
              </w:rPr>
              <w:t>，支持一个麦克风作为后</w:t>
            </w:r>
            <w:proofErr w:type="gramStart"/>
            <w:r>
              <w:rPr>
                <w:rFonts w:hint="eastAsia"/>
              </w:rPr>
              <w:t>馈</w:t>
            </w:r>
            <w:proofErr w:type="gramEnd"/>
            <w:r>
              <w:rPr>
                <w:rFonts w:hint="eastAsia"/>
              </w:rPr>
              <w:t>输入的拓扑设计</w:t>
            </w:r>
          </w:p>
        </w:tc>
      </w:tr>
      <w:tr w:rsidR="00EC58B7" w14:paraId="23266795" w14:textId="77777777" w:rsidTr="007C23AA">
        <w:tc>
          <w:tcPr>
            <w:tcW w:w="988" w:type="dxa"/>
            <w:vMerge/>
            <w:vAlign w:val="center"/>
          </w:tcPr>
          <w:p w14:paraId="45897BB6" w14:textId="77777777" w:rsidR="00EC58B7" w:rsidRPr="00743390" w:rsidRDefault="00EC58B7" w:rsidP="00133A45">
            <w:pPr>
              <w:rPr>
                <w:b/>
                <w:bCs/>
                <w:i/>
                <w:iCs/>
              </w:rPr>
            </w:pPr>
          </w:p>
        </w:tc>
        <w:tc>
          <w:tcPr>
            <w:tcW w:w="1835" w:type="dxa"/>
            <w:gridSpan w:val="2"/>
            <w:vAlign w:val="center"/>
          </w:tcPr>
          <w:p w14:paraId="465BCF68" w14:textId="25CDB5EC" w:rsidR="00EC58B7" w:rsidRPr="00743390" w:rsidRDefault="00EC58B7" w:rsidP="00133A45">
            <w:pPr>
              <w:rPr>
                <w:b/>
                <w:bCs/>
                <w:i/>
                <w:iCs/>
              </w:rPr>
            </w:pPr>
            <w:r w:rsidRPr="00743390">
              <w:rPr>
                <w:rFonts w:hint="eastAsia"/>
                <w:b/>
                <w:bCs/>
                <w:i/>
                <w:iCs/>
              </w:rPr>
              <w:t>F</w:t>
            </w:r>
            <w:r w:rsidRPr="00743390">
              <w:rPr>
                <w:b/>
                <w:bCs/>
                <w:i/>
                <w:iCs/>
              </w:rPr>
              <w:t>F</w:t>
            </w:r>
          </w:p>
        </w:tc>
        <w:tc>
          <w:tcPr>
            <w:tcW w:w="5394" w:type="dxa"/>
            <w:vAlign w:val="center"/>
          </w:tcPr>
          <w:p w14:paraId="4B309DE6" w14:textId="0D90B962" w:rsidR="00EC58B7" w:rsidRDefault="00EC58B7" w:rsidP="00133A45">
            <w:r>
              <w:rPr>
                <w:rFonts w:hint="eastAsia"/>
              </w:rPr>
              <w:t>F</w:t>
            </w:r>
            <w:r w:rsidRPr="00546406">
              <w:rPr>
                <w:rFonts w:hint="eastAsia"/>
              </w:rPr>
              <w:t xml:space="preserve">eed </w:t>
            </w:r>
            <w:r>
              <w:t>F</w:t>
            </w:r>
            <w:r w:rsidRPr="00546406">
              <w:rPr>
                <w:rFonts w:hint="eastAsia"/>
              </w:rPr>
              <w:t>orward</w:t>
            </w:r>
            <w:r>
              <w:rPr>
                <w:rFonts w:hint="eastAsia"/>
              </w:rPr>
              <w:t>，支持一个麦克风作为前馈输入的拓扑设计</w:t>
            </w:r>
            <w:r>
              <w:t>.</w:t>
            </w:r>
          </w:p>
        </w:tc>
      </w:tr>
      <w:tr w:rsidR="00133A45" w14:paraId="0B335A1A" w14:textId="77777777" w:rsidTr="007C23AA">
        <w:tc>
          <w:tcPr>
            <w:tcW w:w="988" w:type="dxa"/>
            <w:vMerge/>
            <w:vAlign w:val="center"/>
          </w:tcPr>
          <w:p w14:paraId="72592180" w14:textId="7BB3D82F" w:rsidR="00133A45" w:rsidRPr="00743390" w:rsidRDefault="00133A45" w:rsidP="00133A45">
            <w:pPr>
              <w:rPr>
                <w:b/>
                <w:bCs/>
                <w:i/>
                <w:iCs/>
              </w:rPr>
            </w:pPr>
          </w:p>
        </w:tc>
        <w:tc>
          <w:tcPr>
            <w:tcW w:w="1835" w:type="dxa"/>
            <w:gridSpan w:val="2"/>
            <w:vAlign w:val="center"/>
          </w:tcPr>
          <w:p w14:paraId="0257EADA" w14:textId="61CEADCB" w:rsidR="00133A45" w:rsidRDefault="00133A45" w:rsidP="00133A45">
            <w:r w:rsidRPr="00743390">
              <w:rPr>
                <w:rFonts w:hint="eastAsia"/>
                <w:b/>
                <w:bCs/>
                <w:i/>
                <w:iCs/>
              </w:rPr>
              <w:t>Hybrid</w:t>
            </w:r>
            <w:r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5394" w:type="dxa"/>
            <w:vAlign w:val="center"/>
          </w:tcPr>
          <w:p w14:paraId="01D95F8D" w14:textId="5A7D80F2" w:rsidR="00133A45" w:rsidRDefault="00133A45" w:rsidP="00133A45">
            <w:r>
              <w:rPr>
                <w:rFonts w:hint="eastAsia"/>
              </w:rPr>
              <w:t>同时包含</w:t>
            </w:r>
            <w:r>
              <w:rPr>
                <w:rFonts w:hint="eastAsia"/>
              </w:rPr>
              <w:t>FF</w:t>
            </w:r>
            <w:r>
              <w:t xml:space="preserve">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FB</w:t>
            </w:r>
            <w:r>
              <w:rPr>
                <w:rFonts w:hint="eastAsia"/>
              </w:rPr>
              <w:t>的混合拓扑设计</w:t>
            </w:r>
          </w:p>
        </w:tc>
      </w:tr>
      <w:tr w:rsidR="00133A45" w14:paraId="27ADBB78" w14:textId="77777777" w:rsidTr="007C23AA">
        <w:tc>
          <w:tcPr>
            <w:tcW w:w="988" w:type="dxa"/>
            <w:vMerge/>
            <w:vAlign w:val="center"/>
          </w:tcPr>
          <w:p w14:paraId="6ECE23B0" w14:textId="77777777" w:rsidR="00133A45" w:rsidRPr="00743390" w:rsidRDefault="00133A45" w:rsidP="00133A45">
            <w:pPr>
              <w:rPr>
                <w:b/>
                <w:bCs/>
                <w:i/>
                <w:iCs/>
              </w:rPr>
            </w:pPr>
          </w:p>
        </w:tc>
        <w:tc>
          <w:tcPr>
            <w:tcW w:w="1835" w:type="dxa"/>
            <w:gridSpan w:val="2"/>
            <w:vAlign w:val="center"/>
          </w:tcPr>
          <w:p w14:paraId="6E37379A" w14:textId="1E4C5094" w:rsidR="00133A45" w:rsidRPr="00743390" w:rsidRDefault="00133A45" w:rsidP="00133A45">
            <w:pPr>
              <w:rPr>
                <w:b/>
                <w:bCs/>
                <w:i/>
                <w:iCs/>
              </w:rPr>
            </w:pPr>
            <w:r w:rsidRPr="00743390">
              <w:rPr>
                <w:rFonts w:hint="eastAsia"/>
                <w:b/>
                <w:bCs/>
                <w:i/>
                <w:iCs/>
              </w:rPr>
              <w:t>Hybrid</w:t>
            </w:r>
            <w:r>
              <w:rPr>
                <w:b/>
                <w:bCs/>
                <w:i/>
                <w:iCs/>
              </w:rPr>
              <w:t>3</w:t>
            </w:r>
          </w:p>
        </w:tc>
        <w:tc>
          <w:tcPr>
            <w:tcW w:w="5394" w:type="dxa"/>
            <w:vAlign w:val="center"/>
          </w:tcPr>
          <w:p w14:paraId="575D0C4D" w14:textId="692A36B4" w:rsidR="00133A45" w:rsidRDefault="00133A45" w:rsidP="00133A45">
            <w:r>
              <w:rPr>
                <w:rFonts w:hint="eastAsia"/>
              </w:rPr>
              <w:t>同时包含</w:t>
            </w:r>
            <w:r>
              <w:rPr>
                <w:rFonts w:hint="eastAsia"/>
              </w:rPr>
              <w:t>S</w:t>
            </w:r>
            <w:r>
              <w:t>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FF</w:t>
            </w:r>
            <w:r>
              <w:t xml:space="preserve">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FB</w:t>
            </w:r>
            <w:r>
              <w:rPr>
                <w:rFonts w:hint="eastAsia"/>
              </w:rPr>
              <w:t>的混合拓扑设计</w:t>
            </w:r>
          </w:p>
        </w:tc>
      </w:tr>
    </w:tbl>
    <w:p w14:paraId="4C14528F" w14:textId="3EFAC1F3" w:rsidR="003948F2" w:rsidRDefault="005050E5" w:rsidP="003948F2">
      <w:pPr>
        <w:pStyle w:val="2"/>
        <w:numPr>
          <w:ilvl w:val="1"/>
          <w:numId w:val="10"/>
        </w:numPr>
      </w:pPr>
      <w:bookmarkStart w:id="8" w:name="_Toc65591525"/>
      <w:r>
        <w:rPr>
          <w:rFonts w:hint="eastAsia"/>
        </w:rPr>
        <w:lastRenderedPageBreak/>
        <w:t>麦克风</w:t>
      </w:r>
      <w:r w:rsidR="00F967B9">
        <w:rPr>
          <w:rFonts w:hint="eastAsia"/>
        </w:rPr>
        <w:t>拓扑</w:t>
      </w:r>
      <w:r w:rsidR="00733174">
        <w:rPr>
          <w:rFonts w:hint="eastAsia"/>
        </w:rPr>
        <w:t>结构</w:t>
      </w:r>
      <w:r w:rsidR="00C831FD">
        <w:rPr>
          <w:rFonts w:hint="eastAsia"/>
        </w:rPr>
        <w:t>介绍</w:t>
      </w:r>
      <w:bookmarkEnd w:id="8"/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856"/>
        <w:gridCol w:w="2671"/>
        <w:gridCol w:w="2769"/>
      </w:tblGrid>
      <w:tr w:rsidR="00912152" w:rsidRPr="00BA5D26" w14:paraId="7F5B5136" w14:textId="77777777" w:rsidTr="00B02B2E">
        <w:trPr>
          <w:jc w:val="center"/>
        </w:trPr>
        <w:tc>
          <w:tcPr>
            <w:tcW w:w="2660" w:type="dxa"/>
          </w:tcPr>
          <w:p w14:paraId="1D7D0594" w14:textId="6E8E977C" w:rsidR="00B02B2E" w:rsidRDefault="00B02B2E" w:rsidP="00B02B2E">
            <w:pPr>
              <w:rPr>
                <w:b/>
                <w:bCs/>
                <w:i/>
                <w:iCs/>
                <w:noProof/>
              </w:rPr>
            </w:pPr>
            <w:r w:rsidRPr="006B516A">
              <w:rPr>
                <w:noProof/>
              </w:rPr>
              <w:drawing>
                <wp:inline distT="0" distB="0" distL="0" distR="0" wp14:anchorId="7C05A0CC" wp14:editId="7EF6BCE0">
                  <wp:extent cx="1670957" cy="2169741"/>
                  <wp:effectExtent l="0" t="0" r="5715" b="254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6964" cy="2190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37AB3">
              <w:rPr>
                <w:rFonts w:hint="eastAsia"/>
                <w:b/>
                <w:bCs/>
                <w:i/>
                <w:iCs/>
                <w:noProof/>
              </w:rPr>
              <w:t xml:space="preserve"> </w:t>
            </w:r>
          </w:p>
          <w:p w14:paraId="69BCB15B" w14:textId="17A7DAAE" w:rsidR="00D325BE" w:rsidRDefault="00B02B2E" w:rsidP="00B02B2E">
            <w:pPr>
              <w:jc w:val="center"/>
              <w:rPr>
                <w:noProof/>
              </w:rPr>
            </w:pPr>
            <w:r w:rsidRPr="00B02B2E">
              <w:rPr>
                <w:rFonts w:hint="eastAsia"/>
                <w:b/>
                <w:bCs/>
                <w:i/>
                <w:iCs/>
                <w:noProof/>
              </w:rPr>
              <w:t>S</w:t>
            </w:r>
            <w:r w:rsidRPr="00B02B2E">
              <w:rPr>
                <w:b/>
                <w:bCs/>
                <w:i/>
                <w:iCs/>
                <w:noProof/>
              </w:rPr>
              <w:t>T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拓扑</w:t>
            </w:r>
          </w:p>
        </w:tc>
        <w:tc>
          <w:tcPr>
            <w:tcW w:w="2856" w:type="dxa"/>
          </w:tcPr>
          <w:p w14:paraId="164EE0C8" w14:textId="77777777" w:rsidR="00B02B2E" w:rsidRDefault="00B02B2E" w:rsidP="00B02B2E">
            <w:pPr>
              <w:jc w:val="center"/>
              <w:rPr>
                <w:b/>
                <w:bCs/>
                <w:i/>
                <w:iCs/>
              </w:rPr>
            </w:pPr>
            <w:r w:rsidRPr="00E3700E">
              <w:rPr>
                <w:b/>
                <w:bCs/>
                <w:i/>
                <w:iCs/>
                <w:noProof/>
              </w:rPr>
              <w:drawing>
                <wp:inline distT="0" distB="0" distL="0" distR="0" wp14:anchorId="30A44C4A" wp14:editId="67DF51D9">
                  <wp:extent cx="1183341" cy="2031711"/>
                  <wp:effectExtent l="0" t="0" r="0" b="698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35" t="2016" r="16429" b="-1"/>
                          <a:stretch/>
                        </pic:blipFill>
                        <pic:spPr bwMode="auto">
                          <a:xfrm>
                            <a:off x="0" y="0"/>
                            <a:ext cx="1215365" cy="2086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6ECEE64" w14:textId="6B121B0A" w:rsidR="00B02B2E" w:rsidRPr="00546406" w:rsidRDefault="00B02B2E" w:rsidP="00B02B2E">
            <w:pPr>
              <w:jc w:val="center"/>
              <w:rPr>
                <w:noProof/>
              </w:rPr>
            </w:pPr>
            <w:r>
              <w:rPr>
                <w:rFonts w:hint="eastAsia"/>
                <w:b/>
                <w:bCs/>
                <w:i/>
                <w:iCs/>
              </w:rPr>
              <w:t>F</w:t>
            </w:r>
            <w:r>
              <w:rPr>
                <w:b/>
                <w:bCs/>
                <w:i/>
                <w:iCs/>
              </w:rPr>
              <w:t xml:space="preserve">B </w:t>
            </w:r>
            <w:r>
              <w:rPr>
                <w:rFonts w:hint="eastAsia"/>
              </w:rPr>
              <w:t>拓扑</w:t>
            </w:r>
          </w:p>
        </w:tc>
        <w:tc>
          <w:tcPr>
            <w:tcW w:w="2780" w:type="dxa"/>
          </w:tcPr>
          <w:p w14:paraId="6F77C2DB" w14:textId="77777777" w:rsidR="00ED5EAF" w:rsidRDefault="009409E3" w:rsidP="00CD6FE4">
            <w:pPr>
              <w:jc w:val="center"/>
              <w:rPr>
                <w:noProof/>
              </w:rPr>
            </w:pPr>
            <w:r w:rsidRPr="009409E3">
              <w:rPr>
                <w:noProof/>
              </w:rPr>
              <w:drawing>
                <wp:inline distT="0" distB="0" distL="0" distR="0" wp14:anchorId="574286A0" wp14:editId="7E2CF113">
                  <wp:extent cx="1606990" cy="2027522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952" cy="2079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822F3F" w14:textId="57F7F168" w:rsidR="00D325BE" w:rsidRPr="00546406" w:rsidRDefault="00E67969" w:rsidP="00CD6FE4">
            <w:pPr>
              <w:jc w:val="center"/>
              <w:rPr>
                <w:noProof/>
              </w:rPr>
            </w:pPr>
            <w:r>
              <w:rPr>
                <w:rFonts w:hint="eastAsia"/>
                <w:b/>
                <w:bCs/>
                <w:i/>
                <w:iCs/>
              </w:rPr>
              <w:t>FF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rFonts w:hint="eastAsia"/>
              </w:rPr>
              <w:t>拓扑</w:t>
            </w:r>
          </w:p>
        </w:tc>
      </w:tr>
      <w:tr w:rsidR="00912152" w:rsidRPr="00BA5D26" w14:paraId="1167B648" w14:textId="77777777" w:rsidTr="00B02B2E">
        <w:trPr>
          <w:jc w:val="center"/>
        </w:trPr>
        <w:tc>
          <w:tcPr>
            <w:tcW w:w="2660" w:type="dxa"/>
          </w:tcPr>
          <w:p w14:paraId="736BFF85" w14:textId="77777777" w:rsidR="00B02B2E" w:rsidRDefault="00B02B2E" w:rsidP="00B02B2E">
            <w:pPr>
              <w:jc w:val="center"/>
              <w:rPr>
                <w:noProof/>
              </w:rPr>
            </w:pPr>
            <w:r w:rsidRPr="00912152">
              <w:rPr>
                <w:noProof/>
              </w:rPr>
              <w:drawing>
                <wp:inline distT="0" distB="0" distL="0" distR="0" wp14:anchorId="76230581" wp14:editId="38972697">
                  <wp:extent cx="1233934" cy="2174631"/>
                  <wp:effectExtent l="0" t="0" r="444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4461" cy="2228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64BF1F" w14:textId="0EFF2EE1" w:rsidR="00E67969" w:rsidRDefault="00B02B2E" w:rsidP="00B440B0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TS</w:t>
            </w:r>
            <w:r>
              <w:rPr>
                <w:rFonts w:hint="eastAsia"/>
              </w:rPr>
              <w:t>拓扑</w:t>
            </w:r>
          </w:p>
        </w:tc>
        <w:tc>
          <w:tcPr>
            <w:tcW w:w="2856" w:type="dxa"/>
          </w:tcPr>
          <w:p w14:paraId="6D84C82B" w14:textId="77777777" w:rsidR="003948F2" w:rsidRDefault="000F5599" w:rsidP="00CD6FE4">
            <w:pPr>
              <w:jc w:val="center"/>
              <w:rPr>
                <w:b/>
                <w:bCs/>
                <w:i/>
                <w:iCs/>
              </w:rPr>
            </w:pPr>
            <w:r w:rsidRPr="000F5599">
              <w:rPr>
                <w:b/>
                <w:bCs/>
                <w:i/>
                <w:iCs/>
                <w:noProof/>
              </w:rPr>
              <w:drawing>
                <wp:inline distT="0" distB="0" distL="0" distR="0" wp14:anchorId="185B6D67" wp14:editId="061FDA1D">
                  <wp:extent cx="1318136" cy="1953895"/>
                  <wp:effectExtent l="0" t="0" r="0" b="825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67" t="2110" r="4590"/>
                          <a:stretch/>
                        </pic:blipFill>
                        <pic:spPr bwMode="auto">
                          <a:xfrm>
                            <a:off x="0" y="0"/>
                            <a:ext cx="1354660" cy="2008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704D523" w14:textId="1A0009CB" w:rsidR="00E67969" w:rsidRDefault="00E67969" w:rsidP="00CD6FE4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Hybrid2</w:t>
            </w:r>
            <w:r>
              <w:rPr>
                <w:rFonts w:hint="eastAsia"/>
              </w:rPr>
              <w:t>拓扑</w:t>
            </w:r>
          </w:p>
        </w:tc>
        <w:tc>
          <w:tcPr>
            <w:tcW w:w="2780" w:type="dxa"/>
          </w:tcPr>
          <w:p w14:paraId="078CF5D0" w14:textId="3D4B3A2A" w:rsidR="003948F2" w:rsidRDefault="0097162C" w:rsidP="00CD6FE4">
            <w:pPr>
              <w:jc w:val="center"/>
              <w:rPr>
                <w:b/>
                <w:bCs/>
                <w:i/>
                <w:iCs/>
              </w:rPr>
            </w:pPr>
            <w:r w:rsidRPr="0097162C">
              <w:rPr>
                <w:b/>
                <w:bCs/>
                <w:i/>
                <w:iCs/>
                <w:noProof/>
              </w:rPr>
              <w:drawing>
                <wp:inline distT="0" distB="0" distL="0" distR="0" wp14:anchorId="4CC9910F" wp14:editId="28307B69">
                  <wp:extent cx="1335386" cy="2325301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58" t="3020" r="4521"/>
                          <a:stretch/>
                        </pic:blipFill>
                        <pic:spPr bwMode="auto">
                          <a:xfrm>
                            <a:off x="0" y="0"/>
                            <a:ext cx="1342015" cy="233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F71877E" w14:textId="23F9BABD" w:rsidR="00E67969" w:rsidRDefault="00E67969" w:rsidP="00CD6FE4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Hybrid3</w:t>
            </w:r>
            <w:r>
              <w:rPr>
                <w:rFonts w:hint="eastAsia"/>
              </w:rPr>
              <w:t>拓扑</w:t>
            </w:r>
          </w:p>
        </w:tc>
      </w:tr>
    </w:tbl>
    <w:p w14:paraId="52C8A2E6" w14:textId="7BF6D43B" w:rsidR="003948F2" w:rsidRDefault="003948F2" w:rsidP="003948F2">
      <w:pPr>
        <w:pStyle w:val="2"/>
      </w:pPr>
      <w:bookmarkStart w:id="9" w:name="_Toc65591526"/>
      <w:r>
        <w:rPr>
          <w:rFonts w:hint="eastAsia"/>
        </w:rPr>
        <w:t>1</w:t>
      </w:r>
      <w:r>
        <w:t xml:space="preserve">.3 </w:t>
      </w:r>
      <w:r w:rsidR="00827231">
        <w:rPr>
          <w:rFonts w:hint="eastAsia"/>
        </w:rPr>
        <w:t>通用定义</w:t>
      </w:r>
      <w:bookmarkEnd w:id="9"/>
    </w:p>
    <w:p w14:paraId="761E3AFA" w14:textId="44C74961" w:rsidR="003948F2" w:rsidRDefault="003948F2" w:rsidP="003948F2">
      <w:pPr>
        <w:pStyle w:val="3"/>
      </w:pPr>
      <w:bookmarkStart w:id="10" w:name="_Toc65591527"/>
      <w:r>
        <w:t xml:space="preserve">1.3.1 </w:t>
      </w:r>
      <w:r w:rsidR="00754C2C">
        <w:rPr>
          <w:rFonts w:hint="eastAsia"/>
        </w:rPr>
        <w:t>按键</w:t>
      </w:r>
      <w:bookmarkEnd w:id="10"/>
    </w:p>
    <w:p w14:paraId="2C56DCB1" w14:textId="145D4922" w:rsidR="009C22ED" w:rsidRPr="009C22ED" w:rsidRDefault="009C22ED" w:rsidP="009C22ED">
      <w:pPr>
        <w:ind w:firstLine="420"/>
      </w:pPr>
      <w:r>
        <w:rPr>
          <w:rFonts w:hint="eastAsia"/>
        </w:rPr>
        <w:t>按键类型定义为以下几种：</w:t>
      </w:r>
    </w:p>
    <w:p w14:paraId="00C97878" w14:textId="1EA0471B" w:rsidR="003948F2" w:rsidRDefault="003948F2" w:rsidP="003948F2">
      <w:r w:rsidRPr="00EC01C4">
        <w:rPr>
          <w:b/>
          <w:bCs/>
          <w:i/>
          <w:iCs/>
        </w:rPr>
        <w:t>[SHORT PRESS]</w:t>
      </w:r>
      <w:r>
        <w:t xml:space="preserve"> </w:t>
      </w:r>
      <w:r w:rsidR="003561F8">
        <w:rPr>
          <w:rFonts w:hint="eastAsia"/>
        </w:rPr>
        <w:t>短按，为了防止按键抖动，短按键检测要求至少持续有效</w:t>
      </w:r>
      <w:r w:rsidR="003561F8">
        <w:rPr>
          <w:rFonts w:hint="eastAsia"/>
        </w:rPr>
        <w:t>2</w:t>
      </w:r>
      <w:r w:rsidR="003561F8">
        <w:t>00</w:t>
      </w:r>
      <w:r w:rsidR="004D08D8">
        <w:rPr>
          <w:rFonts w:hint="eastAsia"/>
        </w:rPr>
        <w:t>毫秒</w:t>
      </w:r>
      <w:r>
        <w:t>.</w:t>
      </w:r>
    </w:p>
    <w:p w14:paraId="4C1F3995" w14:textId="3D05E8DC" w:rsidR="003948F2" w:rsidRDefault="003948F2" w:rsidP="003948F2">
      <w:r w:rsidRPr="00EC01C4">
        <w:rPr>
          <w:rFonts w:hint="eastAsia"/>
          <w:b/>
          <w:bCs/>
          <w:i/>
          <w:iCs/>
        </w:rPr>
        <w:t>[</w:t>
      </w:r>
      <w:r w:rsidRPr="00EC01C4">
        <w:rPr>
          <w:b/>
          <w:bCs/>
          <w:i/>
          <w:iCs/>
        </w:rPr>
        <w:t>LONG PRESS]</w:t>
      </w:r>
      <w:r>
        <w:t xml:space="preserve"> </w:t>
      </w:r>
      <w:r w:rsidR="00817F0E">
        <w:rPr>
          <w:rFonts w:hint="eastAsia"/>
        </w:rPr>
        <w:t>长按，长按键检测要求至少持续有效</w:t>
      </w:r>
      <w:r w:rsidR="00817F0E">
        <w:t>3</w:t>
      </w:r>
      <w:r w:rsidR="004D08D8">
        <w:rPr>
          <w:rFonts w:hint="eastAsia"/>
        </w:rPr>
        <w:t>秒</w:t>
      </w:r>
      <w:r w:rsidR="00817F0E">
        <w:rPr>
          <w:rFonts w:hint="eastAsia"/>
        </w:rPr>
        <w:t>，并且按键释放时有效</w:t>
      </w:r>
    </w:p>
    <w:p w14:paraId="64F0E67D" w14:textId="0BA492FC" w:rsidR="003948F2" w:rsidRDefault="003948F2" w:rsidP="003948F2">
      <w:r>
        <w:rPr>
          <w:rFonts w:hint="eastAsia"/>
          <w:b/>
          <w:bCs/>
          <w:i/>
          <w:iCs/>
        </w:rPr>
        <w:t>[HOLD PRESS]</w:t>
      </w:r>
      <w:r>
        <w:t xml:space="preserve"> </w:t>
      </w:r>
      <w:r w:rsidR="004D08D8">
        <w:rPr>
          <w:rFonts w:hint="eastAsia"/>
        </w:rPr>
        <w:t>长保持按键，表示按键至少持续有效</w:t>
      </w:r>
      <w:r w:rsidR="004D08D8">
        <w:rPr>
          <w:rFonts w:hint="eastAsia"/>
        </w:rPr>
        <w:t>3</w:t>
      </w:r>
      <w:r w:rsidR="004D08D8">
        <w:rPr>
          <w:rFonts w:hint="eastAsia"/>
        </w:rPr>
        <w:t>秒，之后每隔</w:t>
      </w:r>
      <w:r w:rsidR="004D08D8">
        <w:rPr>
          <w:rFonts w:hint="eastAsia"/>
        </w:rPr>
        <w:t>3</w:t>
      </w:r>
      <w:r w:rsidR="004D08D8">
        <w:t>00</w:t>
      </w:r>
      <w:r w:rsidR="004D08D8">
        <w:rPr>
          <w:rFonts w:hint="eastAsia"/>
        </w:rPr>
        <w:t>ms</w:t>
      </w:r>
      <w:r w:rsidR="004D08D8">
        <w:rPr>
          <w:rFonts w:hint="eastAsia"/>
        </w:rPr>
        <w:t>有效一次直到按键被释放</w:t>
      </w:r>
    </w:p>
    <w:p w14:paraId="374BC46C" w14:textId="27FF8912" w:rsidR="009A3045" w:rsidRDefault="009A3045" w:rsidP="003948F2">
      <w:r>
        <w:rPr>
          <w:rFonts w:hint="eastAsia"/>
          <w:b/>
          <w:bCs/>
          <w:i/>
          <w:iCs/>
        </w:rPr>
        <w:t>[</w:t>
      </w:r>
      <w:r>
        <w:rPr>
          <w:b/>
          <w:bCs/>
          <w:i/>
          <w:iCs/>
        </w:rPr>
        <w:t>DOUBLE</w:t>
      </w:r>
      <w:r>
        <w:rPr>
          <w:rFonts w:hint="eastAsia"/>
          <w:b/>
          <w:bCs/>
          <w:i/>
          <w:iCs/>
        </w:rPr>
        <w:t xml:space="preserve"> </w:t>
      </w:r>
      <w:r>
        <w:rPr>
          <w:b/>
          <w:bCs/>
          <w:i/>
          <w:iCs/>
        </w:rPr>
        <w:t>CLICK</w:t>
      </w:r>
      <w:r>
        <w:rPr>
          <w:rFonts w:hint="eastAsia"/>
          <w:b/>
          <w:bCs/>
          <w:i/>
          <w:iCs/>
        </w:rPr>
        <w:t>]</w:t>
      </w:r>
      <w:r>
        <w:t xml:space="preserve"> </w:t>
      </w:r>
      <w:r>
        <w:rPr>
          <w:rFonts w:hint="eastAsia"/>
        </w:rPr>
        <w:t>双击按键，</w:t>
      </w:r>
      <w:r w:rsidR="00D6781B">
        <w:rPr>
          <w:rFonts w:hint="eastAsia"/>
        </w:rPr>
        <w:t>表示在</w:t>
      </w:r>
      <w:r w:rsidR="00D6781B">
        <w:rPr>
          <w:rFonts w:hint="eastAsia"/>
        </w:rPr>
        <w:t>1</w:t>
      </w:r>
      <w:r w:rsidR="00D6781B">
        <w:rPr>
          <w:rFonts w:hint="eastAsia"/>
        </w:rPr>
        <w:t>秒种时间内连续按下两次同样的按键，则改按键定义为双击按键</w:t>
      </w:r>
    </w:p>
    <w:p w14:paraId="08C73B28" w14:textId="52BD7192" w:rsidR="003948F2" w:rsidRDefault="003948F2" w:rsidP="003948F2">
      <w:pPr>
        <w:pStyle w:val="3"/>
      </w:pPr>
      <w:bookmarkStart w:id="11" w:name="_Toc65591528"/>
      <w:r>
        <w:rPr>
          <w:rFonts w:hint="eastAsia"/>
        </w:rPr>
        <w:lastRenderedPageBreak/>
        <w:t>1</w:t>
      </w:r>
      <w:r>
        <w:t xml:space="preserve">.3.2 LED </w:t>
      </w:r>
      <w:r w:rsidR="001E07AB">
        <w:rPr>
          <w:rFonts w:hint="eastAsia"/>
        </w:rPr>
        <w:t>显示</w:t>
      </w:r>
      <w:bookmarkEnd w:id="11"/>
    </w:p>
    <w:p w14:paraId="3E25D08E" w14:textId="702BEB47" w:rsidR="00267124" w:rsidRPr="00267124" w:rsidRDefault="00267124" w:rsidP="00267124">
      <w:r>
        <w:tab/>
        <w:t>LED</w:t>
      </w:r>
      <w:r>
        <w:t>显示状态定义为以下几种：</w:t>
      </w:r>
    </w:p>
    <w:p w14:paraId="5E3516AA" w14:textId="4BE03544" w:rsidR="003948F2" w:rsidRDefault="003948F2" w:rsidP="003948F2">
      <w:r w:rsidRPr="00EC01C4">
        <w:rPr>
          <w:rFonts w:hint="eastAsia"/>
          <w:b/>
          <w:bCs/>
          <w:i/>
          <w:iCs/>
        </w:rPr>
        <w:t>[NORMALLY</w:t>
      </w:r>
      <w:r w:rsidRPr="00EC01C4">
        <w:rPr>
          <w:b/>
          <w:bCs/>
          <w:i/>
          <w:iCs/>
        </w:rPr>
        <w:t xml:space="preserve"> </w:t>
      </w:r>
      <w:r w:rsidRPr="00EC01C4">
        <w:rPr>
          <w:rFonts w:hint="eastAsia"/>
          <w:b/>
          <w:bCs/>
          <w:i/>
          <w:iCs/>
        </w:rPr>
        <w:t>ON</w:t>
      </w:r>
      <w:r w:rsidRPr="00EC01C4">
        <w:rPr>
          <w:b/>
          <w:bCs/>
          <w:i/>
          <w:iCs/>
        </w:rPr>
        <w:t>]</w:t>
      </w:r>
      <w:r>
        <w:t xml:space="preserve"> </w:t>
      </w:r>
      <w:r w:rsidR="00BF4356">
        <w:rPr>
          <w:rFonts w:hint="eastAsia"/>
        </w:rPr>
        <w:t>常亮，点亮</w:t>
      </w:r>
      <w:r w:rsidR="00BF4356">
        <w:rPr>
          <w:rFonts w:hint="eastAsia"/>
        </w:rPr>
        <w:t>LED</w:t>
      </w:r>
      <w:r w:rsidR="00BF4356">
        <w:rPr>
          <w:rFonts w:hint="eastAsia"/>
        </w:rPr>
        <w:t>并保持亮度</w:t>
      </w:r>
      <w:r>
        <w:t>.</w:t>
      </w:r>
    </w:p>
    <w:p w14:paraId="35B36D3F" w14:textId="103F6F59" w:rsidR="003948F2" w:rsidRDefault="003948F2" w:rsidP="003948F2">
      <w:r w:rsidRPr="00EC01C4">
        <w:rPr>
          <w:rFonts w:hint="eastAsia"/>
          <w:b/>
          <w:bCs/>
          <w:i/>
          <w:iCs/>
        </w:rPr>
        <w:t>[NORMALLY</w:t>
      </w:r>
      <w:r w:rsidRPr="00EC01C4">
        <w:rPr>
          <w:b/>
          <w:bCs/>
          <w:i/>
          <w:iCs/>
        </w:rPr>
        <w:t xml:space="preserve"> </w:t>
      </w:r>
      <w:r w:rsidRPr="00EC01C4">
        <w:rPr>
          <w:rFonts w:hint="eastAsia"/>
          <w:b/>
          <w:bCs/>
          <w:i/>
          <w:iCs/>
        </w:rPr>
        <w:t>OFF</w:t>
      </w:r>
      <w:r w:rsidRPr="00EC01C4">
        <w:rPr>
          <w:b/>
          <w:bCs/>
          <w:i/>
          <w:iCs/>
        </w:rPr>
        <w:t>]</w:t>
      </w:r>
      <w:r>
        <w:t xml:space="preserve"> </w:t>
      </w:r>
      <w:r w:rsidR="00BF4356">
        <w:rPr>
          <w:rFonts w:hint="eastAsia"/>
        </w:rPr>
        <w:t>长灭，熄灭</w:t>
      </w:r>
      <w:r>
        <w:t>LED</w:t>
      </w:r>
      <w:r>
        <w:rPr>
          <w:rFonts w:hint="eastAsia"/>
        </w:rPr>
        <w:t>.</w:t>
      </w:r>
    </w:p>
    <w:p w14:paraId="3F72DC88" w14:textId="0274AB92" w:rsidR="003948F2" w:rsidRDefault="003948F2" w:rsidP="003948F2">
      <w:r w:rsidRPr="00EC01C4">
        <w:rPr>
          <w:rFonts w:hint="eastAsia"/>
          <w:b/>
          <w:bCs/>
          <w:i/>
          <w:iCs/>
        </w:rPr>
        <w:t>[</w:t>
      </w:r>
      <w:r w:rsidRPr="00EC01C4">
        <w:rPr>
          <w:b/>
          <w:bCs/>
          <w:i/>
          <w:iCs/>
        </w:rPr>
        <w:t>BREATH]</w:t>
      </w:r>
      <w:r>
        <w:t xml:space="preserve"> </w:t>
      </w:r>
      <w:r w:rsidR="00607617">
        <w:rPr>
          <w:rFonts w:hint="eastAsia"/>
        </w:rPr>
        <w:t>呼吸灯，</w:t>
      </w:r>
      <w:r w:rsidR="00607617">
        <w:rPr>
          <w:rFonts w:hint="eastAsia"/>
        </w:rPr>
        <w:t>LED</w:t>
      </w:r>
      <w:r w:rsidR="00607617">
        <w:rPr>
          <w:rFonts w:hint="eastAsia"/>
        </w:rPr>
        <w:t>灯在</w:t>
      </w:r>
      <w:r w:rsidR="00607617">
        <w:t>3</w:t>
      </w:r>
      <w:r w:rsidR="00607617">
        <w:rPr>
          <w:rFonts w:hint="eastAsia"/>
        </w:rPr>
        <w:t>秒时间内从最亮调到最暗，再在</w:t>
      </w:r>
      <w:r w:rsidR="00607617">
        <w:rPr>
          <w:rFonts w:hint="eastAsia"/>
        </w:rPr>
        <w:t>3</w:t>
      </w:r>
      <w:r w:rsidR="00607617">
        <w:rPr>
          <w:rFonts w:hint="eastAsia"/>
        </w:rPr>
        <w:t>秒时间内从最暗调到最亮，往复循环以上两种状态</w:t>
      </w:r>
    </w:p>
    <w:p w14:paraId="348334A9" w14:textId="5B64971F" w:rsidR="003948F2" w:rsidRDefault="003948F2" w:rsidP="003948F2">
      <w:r w:rsidRPr="00EC01C4">
        <w:rPr>
          <w:rFonts w:hint="eastAsia"/>
          <w:b/>
          <w:bCs/>
          <w:i/>
          <w:iCs/>
        </w:rPr>
        <w:t>[</w:t>
      </w:r>
      <w:r w:rsidRPr="00EC01C4">
        <w:rPr>
          <w:b/>
          <w:bCs/>
          <w:i/>
          <w:iCs/>
        </w:rPr>
        <w:t>SLOW FLASH]</w:t>
      </w:r>
      <w:r>
        <w:t xml:space="preserve"> </w:t>
      </w:r>
      <w:r w:rsidR="007B1858">
        <w:rPr>
          <w:rFonts w:hint="eastAsia"/>
        </w:rPr>
        <w:t>慢闪烁，</w:t>
      </w:r>
      <w:r w:rsidR="007B1858">
        <w:rPr>
          <w:rFonts w:hint="eastAsia"/>
        </w:rPr>
        <w:t>LED</w:t>
      </w:r>
      <w:r w:rsidR="007B1858">
        <w:rPr>
          <w:rFonts w:hint="eastAsia"/>
        </w:rPr>
        <w:t>灯以</w:t>
      </w:r>
      <w:r w:rsidR="007B1858">
        <w:rPr>
          <w:rFonts w:hint="eastAsia"/>
        </w:rPr>
        <w:t>1Hz</w:t>
      </w:r>
      <w:r w:rsidR="007B1858">
        <w:rPr>
          <w:rFonts w:hint="eastAsia"/>
        </w:rPr>
        <w:t>的频率在点亮和熄灭之间反复切换</w:t>
      </w:r>
    </w:p>
    <w:p w14:paraId="2887F669" w14:textId="77E15AB3" w:rsidR="003948F2" w:rsidRDefault="003948F2" w:rsidP="003948F2">
      <w:r w:rsidRPr="00EC01C4">
        <w:rPr>
          <w:rFonts w:hint="eastAsia"/>
          <w:b/>
          <w:bCs/>
          <w:i/>
          <w:iCs/>
        </w:rPr>
        <w:t>[</w:t>
      </w:r>
      <w:r w:rsidRPr="00EC01C4">
        <w:rPr>
          <w:b/>
          <w:bCs/>
          <w:i/>
          <w:iCs/>
        </w:rPr>
        <w:t>QUICK FLA</w:t>
      </w:r>
      <w:r w:rsidR="003E4450">
        <w:rPr>
          <w:rFonts w:hint="eastAsia"/>
          <w:b/>
          <w:bCs/>
          <w:i/>
          <w:iCs/>
        </w:rPr>
        <w:t>S</w:t>
      </w:r>
      <w:r w:rsidRPr="00EC01C4">
        <w:rPr>
          <w:b/>
          <w:bCs/>
          <w:i/>
          <w:iCs/>
        </w:rPr>
        <w:t>H]</w:t>
      </w:r>
      <w:r>
        <w:t xml:space="preserve"> </w:t>
      </w:r>
      <w:r w:rsidR="00217A34">
        <w:rPr>
          <w:rFonts w:hint="eastAsia"/>
        </w:rPr>
        <w:t>快闪烁，</w:t>
      </w:r>
      <w:r w:rsidR="00217A34">
        <w:rPr>
          <w:rFonts w:hint="eastAsia"/>
        </w:rPr>
        <w:t>LED</w:t>
      </w:r>
      <w:r w:rsidR="00217A34">
        <w:rPr>
          <w:rFonts w:hint="eastAsia"/>
        </w:rPr>
        <w:t>灯以</w:t>
      </w:r>
      <w:r w:rsidR="00B05681">
        <w:t>2</w:t>
      </w:r>
      <w:r w:rsidR="00217A34">
        <w:rPr>
          <w:rFonts w:hint="eastAsia"/>
        </w:rPr>
        <w:t>Hz</w:t>
      </w:r>
      <w:r w:rsidR="00217A34">
        <w:rPr>
          <w:rFonts w:hint="eastAsia"/>
        </w:rPr>
        <w:t>的频率在点亮和熄灭之间反复切换</w:t>
      </w:r>
    </w:p>
    <w:p w14:paraId="0304EAC5" w14:textId="285CF9B3" w:rsidR="003948F2" w:rsidRPr="005875AD" w:rsidRDefault="003948F2" w:rsidP="00B05681">
      <w:r w:rsidRPr="00EE35C2">
        <w:rPr>
          <w:rFonts w:hint="eastAsia"/>
          <w:b/>
          <w:bCs/>
          <w:i/>
          <w:iCs/>
        </w:rPr>
        <w:t>[</w:t>
      </w:r>
      <w:r w:rsidRPr="00EE35C2">
        <w:rPr>
          <w:b/>
          <w:bCs/>
          <w:i/>
          <w:iCs/>
        </w:rPr>
        <w:t>PWM FRQUENCY SPECTRUM]</w:t>
      </w:r>
      <w:r>
        <w:t xml:space="preserve"> </w:t>
      </w:r>
      <w:r w:rsidR="00B05681">
        <w:rPr>
          <w:rFonts w:hint="eastAsia"/>
        </w:rPr>
        <w:t>PWM</w:t>
      </w:r>
      <w:r w:rsidR="00B05681">
        <w:rPr>
          <w:rFonts w:hint="eastAsia"/>
        </w:rPr>
        <w:t>频谱灯，通过</w:t>
      </w:r>
      <w:r w:rsidR="00B05681">
        <w:rPr>
          <w:rFonts w:hint="eastAsia"/>
        </w:rPr>
        <w:t>RGBA</w:t>
      </w:r>
      <w:proofErr w:type="gramStart"/>
      <w:r w:rsidR="00B05681">
        <w:rPr>
          <w:rFonts w:hint="eastAsia"/>
        </w:rPr>
        <w:t>灯显示</w:t>
      </w:r>
      <w:proofErr w:type="gramEnd"/>
      <w:r w:rsidR="00B05681">
        <w:rPr>
          <w:rFonts w:hint="eastAsia"/>
        </w:rPr>
        <w:t>当前播放的音乐的频谱</w:t>
      </w:r>
    </w:p>
    <w:p w14:paraId="6EAF4C20" w14:textId="27046591" w:rsidR="003948F2" w:rsidRDefault="003948F2" w:rsidP="003948F2">
      <w:pPr>
        <w:pStyle w:val="1"/>
      </w:pPr>
      <w:bookmarkStart w:id="12" w:name="_Toc65591529"/>
      <w:r>
        <w:t xml:space="preserve">2 </w:t>
      </w:r>
      <w:r w:rsidR="001B69FD">
        <w:rPr>
          <w:rFonts w:hint="eastAsia"/>
        </w:rPr>
        <w:t>功能列表</w:t>
      </w:r>
      <w:bookmarkEnd w:id="12"/>
    </w:p>
    <w:p w14:paraId="5608492F" w14:textId="57C25961" w:rsidR="003948F2" w:rsidRDefault="002602A8" w:rsidP="00431AE2">
      <w:pPr>
        <w:ind w:firstLine="420"/>
      </w:pPr>
      <w:r>
        <w:rPr>
          <w:rFonts w:hint="eastAsia"/>
        </w:rPr>
        <w:t>以下是</w:t>
      </w:r>
      <w:r w:rsidR="00CC752A">
        <w:rPr>
          <w:rFonts w:hint="eastAsia"/>
        </w:rPr>
        <w:t>基于</w:t>
      </w:r>
      <w:r>
        <w:rPr>
          <w:rFonts w:hint="eastAsia"/>
        </w:rPr>
        <w:t>Type-C</w:t>
      </w:r>
      <w:r>
        <w:rPr>
          <w:rFonts w:hint="eastAsia"/>
        </w:rPr>
        <w:t>系列耳机</w:t>
      </w:r>
      <w:r w:rsidR="00CC752A">
        <w:rPr>
          <w:rFonts w:hint="eastAsia"/>
        </w:rPr>
        <w:t>中的</w:t>
      </w:r>
      <w:r w:rsidR="00234C81">
        <w:rPr>
          <w:rFonts w:hint="eastAsia"/>
        </w:rPr>
        <w:t>配机耳机、音乐耳机、</w:t>
      </w:r>
      <w:r w:rsidR="00B452F1">
        <w:rPr>
          <w:rFonts w:hint="eastAsia"/>
        </w:rPr>
        <w:t>ENC</w:t>
      </w:r>
      <w:r w:rsidR="00234C81">
        <w:rPr>
          <w:rFonts w:hint="eastAsia"/>
        </w:rPr>
        <w:t>耳机及游戏里耳机</w:t>
      </w:r>
      <w:r>
        <w:rPr>
          <w:rFonts w:hint="eastAsia"/>
        </w:rPr>
        <w:t>支持的功能列表</w:t>
      </w:r>
      <w:r w:rsidR="00034BD6">
        <w:rPr>
          <w:rFonts w:hint="eastAsia"/>
        </w:rPr>
        <w:t>集合。</w:t>
      </w:r>
    </w:p>
    <w:tbl>
      <w:tblPr>
        <w:tblStyle w:val="a8"/>
        <w:tblW w:w="8257" w:type="dxa"/>
        <w:tblLayout w:type="fixed"/>
        <w:tblLook w:val="04A0" w:firstRow="1" w:lastRow="0" w:firstColumn="1" w:lastColumn="0" w:noHBand="0" w:noVBand="1"/>
      </w:tblPr>
      <w:tblGrid>
        <w:gridCol w:w="988"/>
        <w:gridCol w:w="2268"/>
        <w:gridCol w:w="708"/>
        <w:gridCol w:w="709"/>
        <w:gridCol w:w="567"/>
        <w:gridCol w:w="567"/>
        <w:gridCol w:w="992"/>
        <w:gridCol w:w="993"/>
        <w:gridCol w:w="465"/>
      </w:tblGrid>
      <w:tr w:rsidR="009964B1" w:rsidRPr="009632F3" w14:paraId="094ED409" w14:textId="77777777" w:rsidTr="006F41A2">
        <w:trPr>
          <w:trHeight w:val="316"/>
        </w:trPr>
        <w:tc>
          <w:tcPr>
            <w:tcW w:w="988" w:type="dxa"/>
            <w:vMerge w:val="restart"/>
            <w:vAlign w:val="center"/>
          </w:tcPr>
          <w:p w14:paraId="16EC6DAA" w14:textId="06FBA60A" w:rsidR="009964B1" w:rsidRPr="009632F3" w:rsidRDefault="009964B1" w:rsidP="009E0C2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分类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 </w:t>
            </w:r>
          </w:p>
        </w:tc>
        <w:tc>
          <w:tcPr>
            <w:tcW w:w="2268" w:type="dxa"/>
            <w:vMerge w:val="restart"/>
            <w:vAlign w:val="center"/>
          </w:tcPr>
          <w:p w14:paraId="0737C138" w14:textId="494C602D" w:rsidR="009964B1" w:rsidRPr="009632F3" w:rsidRDefault="009964B1" w:rsidP="009E0C2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明细项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    </w:t>
            </w:r>
          </w:p>
        </w:tc>
        <w:tc>
          <w:tcPr>
            <w:tcW w:w="1417" w:type="dxa"/>
            <w:gridSpan w:val="2"/>
            <w:vAlign w:val="center"/>
          </w:tcPr>
          <w:p w14:paraId="644FC74F" w14:textId="06C2E59A" w:rsidR="009964B1" w:rsidRPr="009632F3" w:rsidRDefault="009964B1" w:rsidP="009E0C2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</w:t>
            </w:r>
          </w:p>
        </w:tc>
        <w:tc>
          <w:tcPr>
            <w:tcW w:w="3119" w:type="dxa"/>
            <w:gridSpan w:val="4"/>
            <w:vAlign w:val="center"/>
          </w:tcPr>
          <w:p w14:paraId="33D30865" w14:textId="48CC5862" w:rsidR="009964B1" w:rsidRDefault="009964B1" w:rsidP="009E0C2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降噪耳机</w:t>
            </w:r>
            <w:r>
              <w:rPr>
                <w:b/>
                <w:bCs/>
              </w:rPr>
              <w:t xml:space="preserve">           </w:t>
            </w:r>
          </w:p>
        </w:tc>
        <w:tc>
          <w:tcPr>
            <w:tcW w:w="465" w:type="dxa"/>
            <w:vMerge w:val="restart"/>
            <w:vAlign w:val="center"/>
          </w:tcPr>
          <w:p w14:paraId="3F06F76D" w14:textId="7A6A4BC3" w:rsidR="009964B1" w:rsidRPr="009632F3" w:rsidRDefault="009964B1" w:rsidP="009E0C2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</w:tr>
      <w:tr w:rsidR="00C53A46" w:rsidRPr="00E252BB" w14:paraId="09F45B2A" w14:textId="77777777" w:rsidTr="00856359">
        <w:trPr>
          <w:trHeight w:val="253"/>
        </w:trPr>
        <w:tc>
          <w:tcPr>
            <w:tcW w:w="988" w:type="dxa"/>
            <w:vMerge/>
            <w:vAlign w:val="center"/>
          </w:tcPr>
          <w:p w14:paraId="30292307" w14:textId="77777777" w:rsidR="007829D7" w:rsidRPr="00E252BB" w:rsidRDefault="007829D7" w:rsidP="009E0C2B">
            <w:pPr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vMerge/>
            <w:vAlign w:val="center"/>
          </w:tcPr>
          <w:p w14:paraId="3531A181" w14:textId="77777777" w:rsidR="007829D7" w:rsidRPr="00E252BB" w:rsidRDefault="007829D7" w:rsidP="009E0C2B">
            <w:pPr>
              <w:rPr>
                <w:b/>
                <w:bCs/>
              </w:rPr>
            </w:pPr>
          </w:p>
        </w:tc>
        <w:tc>
          <w:tcPr>
            <w:tcW w:w="708" w:type="dxa"/>
            <w:vAlign w:val="center"/>
          </w:tcPr>
          <w:p w14:paraId="4C0DA329" w14:textId="0B064B86" w:rsidR="007829D7" w:rsidRPr="00E252BB" w:rsidRDefault="009964B1" w:rsidP="009E0C2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配机</w:t>
            </w:r>
          </w:p>
        </w:tc>
        <w:tc>
          <w:tcPr>
            <w:tcW w:w="709" w:type="dxa"/>
            <w:vAlign w:val="center"/>
          </w:tcPr>
          <w:p w14:paraId="423938CE" w14:textId="0E388CFA" w:rsidR="007829D7" w:rsidRPr="00E252BB" w:rsidRDefault="009964B1" w:rsidP="009E0C2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音乐</w:t>
            </w:r>
          </w:p>
        </w:tc>
        <w:tc>
          <w:tcPr>
            <w:tcW w:w="567" w:type="dxa"/>
            <w:vAlign w:val="center"/>
          </w:tcPr>
          <w:p w14:paraId="284519AB" w14:textId="77777777" w:rsidR="007829D7" w:rsidRPr="00E252BB" w:rsidRDefault="007829D7" w:rsidP="009E0C2B">
            <w:pPr>
              <w:rPr>
                <w:b/>
                <w:bCs/>
              </w:rPr>
            </w:pPr>
            <w:r w:rsidRPr="00E252BB">
              <w:rPr>
                <w:rFonts w:hint="eastAsia"/>
                <w:b/>
                <w:bCs/>
              </w:rPr>
              <w:t>F</w:t>
            </w:r>
            <w:r w:rsidRPr="00E252BB">
              <w:rPr>
                <w:b/>
                <w:bCs/>
              </w:rPr>
              <w:t>B</w:t>
            </w:r>
            <w:r>
              <w:rPr>
                <w:b/>
                <w:bCs/>
              </w:rPr>
              <w:t xml:space="preserve">   </w:t>
            </w:r>
          </w:p>
        </w:tc>
        <w:tc>
          <w:tcPr>
            <w:tcW w:w="567" w:type="dxa"/>
            <w:vAlign w:val="center"/>
          </w:tcPr>
          <w:p w14:paraId="7DF67EFF" w14:textId="77777777" w:rsidR="007829D7" w:rsidRPr="00E252BB" w:rsidRDefault="007829D7" w:rsidP="009E0C2B">
            <w:pPr>
              <w:rPr>
                <w:b/>
                <w:bCs/>
              </w:rPr>
            </w:pPr>
            <w:r w:rsidRPr="00E252BB">
              <w:rPr>
                <w:rFonts w:hint="eastAsia"/>
                <w:b/>
                <w:bCs/>
              </w:rPr>
              <w:t>T</w:t>
            </w:r>
            <w:r w:rsidRPr="00E252BB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   </w:t>
            </w:r>
          </w:p>
        </w:tc>
        <w:tc>
          <w:tcPr>
            <w:tcW w:w="992" w:type="dxa"/>
            <w:vAlign w:val="center"/>
          </w:tcPr>
          <w:p w14:paraId="74730095" w14:textId="5DCBCB9A" w:rsidR="007829D7" w:rsidRPr="00E252BB" w:rsidRDefault="007829D7" w:rsidP="009E0C2B">
            <w:pPr>
              <w:rPr>
                <w:b/>
                <w:bCs/>
              </w:rPr>
            </w:pPr>
            <w:r w:rsidRPr="00E252BB">
              <w:rPr>
                <w:rFonts w:hint="eastAsia"/>
                <w:b/>
                <w:bCs/>
              </w:rPr>
              <w:t>Hybrid</w:t>
            </w:r>
            <w:r w:rsidR="00ED31B9">
              <w:rPr>
                <w:b/>
                <w:bCs/>
              </w:rPr>
              <w:t>2</w:t>
            </w:r>
            <w:r w:rsidR="00623CBD">
              <w:rPr>
                <w:b/>
                <w:bCs/>
              </w:rPr>
              <w:t xml:space="preserve"> </w:t>
            </w:r>
          </w:p>
        </w:tc>
        <w:tc>
          <w:tcPr>
            <w:tcW w:w="993" w:type="dxa"/>
            <w:vAlign w:val="center"/>
          </w:tcPr>
          <w:p w14:paraId="0D5654BC" w14:textId="6E4EB8B2" w:rsidR="007829D7" w:rsidRPr="00E252BB" w:rsidRDefault="00ED31B9" w:rsidP="009E0C2B">
            <w:pPr>
              <w:rPr>
                <w:b/>
                <w:bCs/>
              </w:rPr>
            </w:pPr>
            <w:r w:rsidRPr="00E252BB">
              <w:rPr>
                <w:rFonts w:hint="eastAsia"/>
                <w:b/>
                <w:bCs/>
              </w:rPr>
              <w:t>Hybrid</w:t>
            </w:r>
            <w:r>
              <w:rPr>
                <w:b/>
                <w:bCs/>
              </w:rPr>
              <w:t>3</w:t>
            </w:r>
            <w:r w:rsidR="00623CBD">
              <w:rPr>
                <w:b/>
                <w:bCs/>
              </w:rPr>
              <w:t xml:space="preserve"> </w:t>
            </w:r>
          </w:p>
        </w:tc>
        <w:tc>
          <w:tcPr>
            <w:tcW w:w="465" w:type="dxa"/>
            <w:vMerge/>
            <w:vAlign w:val="center"/>
          </w:tcPr>
          <w:p w14:paraId="7AEA4F62" w14:textId="41F5CA15" w:rsidR="007829D7" w:rsidRPr="00E252BB" w:rsidRDefault="007829D7" w:rsidP="009E0C2B">
            <w:pPr>
              <w:rPr>
                <w:b/>
                <w:bCs/>
              </w:rPr>
            </w:pPr>
          </w:p>
        </w:tc>
      </w:tr>
      <w:tr w:rsidR="00C53A46" w14:paraId="2B433071" w14:textId="77777777" w:rsidTr="00856359">
        <w:trPr>
          <w:trHeight w:val="316"/>
        </w:trPr>
        <w:tc>
          <w:tcPr>
            <w:tcW w:w="988" w:type="dxa"/>
            <w:vMerge w:val="restart"/>
            <w:vAlign w:val="center"/>
          </w:tcPr>
          <w:p w14:paraId="7E5A17C5" w14:textId="157254B2" w:rsidR="007829D7" w:rsidRPr="009632F3" w:rsidRDefault="007829D7" w:rsidP="009E0C2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麦克风</w:t>
            </w:r>
            <w:r w:rsidR="005332BB">
              <w:rPr>
                <w:rFonts w:hint="eastAsia"/>
                <w:b/>
                <w:bCs/>
              </w:rPr>
              <w:t>组成</w:t>
            </w:r>
            <w:r>
              <w:rPr>
                <w:b/>
                <w:bCs/>
              </w:rPr>
              <w:t xml:space="preserve">   </w:t>
            </w:r>
          </w:p>
        </w:tc>
        <w:tc>
          <w:tcPr>
            <w:tcW w:w="2268" w:type="dxa"/>
            <w:vAlign w:val="center"/>
          </w:tcPr>
          <w:p w14:paraId="614EE5A3" w14:textId="07B9CF4D" w:rsidR="007829D7" w:rsidRPr="00A0293D" w:rsidRDefault="00A0293D" w:rsidP="009E0C2B">
            <w:pPr>
              <w:jc w:val="left"/>
            </w:pPr>
            <w:r w:rsidRPr="00A0293D">
              <w:rPr>
                <w:rFonts w:hint="eastAsia"/>
              </w:rPr>
              <w:t>TALK</w:t>
            </w:r>
            <w:r w:rsidRPr="00A0293D">
              <w:t xml:space="preserve"> MIC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2ACC8ED5" w14:textId="77777777" w:rsidR="007829D7" w:rsidRDefault="007829D7" w:rsidP="009E0C2B">
            <w:pPr>
              <w:jc w:val="center"/>
            </w:pPr>
            <w:r>
              <w:rPr>
                <w:rFonts w:cstheme="minorHAnsi"/>
                <w:snapToGrid w:val="0"/>
              </w:rPr>
              <w:t xml:space="preserve">√        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04905B72" w14:textId="77777777" w:rsidR="007829D7" w:rsidRDefault="007829D7" w:rsidP="009E0C2B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3110E4A1" w14:textId="77777777" w:rsidR="007829D7" w:rsidRDefault="007829D7" w:rsidP="009E0C2B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701FC183" w14:textId="77777777" w:rsidR="007829D7" w:rsidRDefault="007829D7" w:rsidP="009E0C2B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        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D4FB44E" w14:textId="56CEDE77" w:rsidR="007829D7" w:rsidRDefault="003F780A" w:rsidP="009E0C2B">
            <w:pPr>
              <w:jc w:val="center"/>
            </w:pPr>
            <w:r w:rsidRPr="00A04D60">
              <w:rPr>
                <w:rFonts w:hint="eastAsia"/>
              </w:rPr>
              <w:t>X</w:t>
            </w:r>
            <w:r w:rsidRPr="00A04D60">
              <w:t xml:space="preserve">         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14:paraId="6A625AAD" w14:textId="24A3BBEB" w:rsidR="007829D7" w:rsidRPr="006D1911" w:rsidRDefault="00C47E5B" w:rsidP="009E0C2B">
            <w:pPr>
              <w:jc w:val="center"/>
              <w:rPr>
                <w:rFonts w:cstheme="minorHAnsi"/>
                <w:snapToGrid w:val="0"/>
              </w:rPr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465" w:type="dxa"/>
            <w:shd w:val="clear" w:color="auto" w:fill="F2F2F2" w:themeFill="background1" w:themeFillShade="F2"/>
            <w:vAlign w:val="center"/>
          </w:tcPr>
          <w:p w14:paraId="45C4D599" w14:textId="43FD6040" w:rsidR="007829D7" w:rsidRDefault="007829D7" w:rsidP="009E0C2B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</w:tr>
      <w:tr w:rsidR="00BE312B" w14:paraId="19B46B40" w14:textId="77777777" w:rsidTr="00856359">
        <w:trPr>
          <w:trHeight w:val="316"/>
        </w:trPr>
        <w:tc>
          <w:tcPr>
            <w:tcW w:w="988" w:type="dxa"/>
            <w:vMerge/>
            <w:vAlign w:val="center"/>
          </w:tcPr>
          <w:p w14:paraId="66AB440C" w14:textId="77777777" w:rsidR="00A13D71" w:rsidRDefault="00A13D71" w:rsidP="00A13D71">
            <w:pPr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vAlign w:val="center"/>
          </w:tcPr>
          <w:p w14:paraId="535E7313" w14:textId="08103B39" w:rsidR="00A13D71" w:rsidRPr="00A0293D" w:rsidRDefault="00A13D71" w:rsidP="00A13D71">
            <w:pPr>
              <w:jc w:val="left"/>
            </w:pPr>
            <w:r w:rsidRPr="00A0293D">
              <w:rPr>
                <w:rFonts w:hint="eastAsia"/>
              </w:rPr>
              <w:t>F</w:t>
            </w:r>
            <w:r w:rsidRPr="00A0293D">
              <w:t>F</w:t>
            </w:r>
            <w:r w:rsidR="00A0293D">
              <w:t xml:space="preserve"> MIC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69717D43" w14:textId="6F28D04C" w:rsidR="00A13D71" w:rsidRDefault="00A13D71" w:rsidP="00A13D71">
            <w:pPr>
              <w:jc w:val="center"/>
              <w:rPr>
                <w:rFonts w:cstheme="minorHAnsi"/>
                <w:snapToGrid w:val="0"/>
              </w:rPr>
            </w:pPr>
            <w:r>
              <w:rPr>
                <w:rFonts w:hint="eastAsia"/>
              </w:rPr>
              <w:t>X</w:t>
            </w:r>
            <w:r>
              <w:t xml:space="preserve">         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41DF599E" w14:textId="0BCBD877" w:rsidR="00A13D71" w:rsidRPr="006D1911" w:rsidRDefault="00A13D71" w:rsidP="00A13D71">
            <w:pPr>
              <w:jc w:val="center"/>
              <w:rPr>
                <w:rFonts w:cstheme="minorHAnsi"/>
                <w:snapToGrid w:val="0"/>
              </w:rPr>
            </w:pPr>
            <w:r>
              <w:rPr>
                <w:rFonts w:hint="eastAsia"/>
              </w:rPr>
              <w:t>X</w:t>
            </w:r>
            <w:r>
              <w:t xml:space="preserve">         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307DD9EA" w14:textId="4DE7B64E" w:rsidR="00A13D71" w:rsidRPr="006D1911" w:rsidRDefault="006537EA" w:rsidP="00A13D71">
            <w:pPr>
              <w:jc w:val="center"/>
              <w:rPr>
                <w:rFonts w:cstheme="minorHAnsi"/>
                <w:snapToGrid w:val="0"/>
              </w:rPr>
            </w:pPr>
            <w:r>
              <w:rPr>
                <w:rFonts w:hint="eastAsia"/>
              </w:rPr>
              <w:t>X</w:t>
            </w:r>
            <w:r>
              <w:t xml:space="preserve">         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671DC5D7" w14:textId="174EB9FB" w:rsidR="00A13D71" w:rsidRDefault="006537EA" w:rsidP="00A13D71">
            <w:pPr>
              <w:jc w:val="center"/>
            </w:pPr>
            <w:r>
              <w:rPr>
                <w:rFonts w:hint="eastAsia"/>
              </w:rPr>
              <w:t>X</w:t>
            </w:r>
            <w:r w:rsidR="00356883">
              <w:t xml:space="preserve">  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7C3BAF28" w14:textId="0E058E4F" w:rsidR="00A13D71" w:rsidRPr="006D1911" w:rsidRDefault="00C47E5B" w:rsidP="00A13D71">
            <w:pPr>
              <w:jc w:val="center"/>
              <w:rPr>
                <w:rFonts w:cstheme="minorHAnsi"/>
                <w:snapToGrid w:val="0"/>
              </w:rPr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14:paraId="18BB7A82" w14:textId="06311949" w:rsidR="00A13D71" w:rsidRPr="006D1911" w:rsidRDefault="00C47E5B" w:rsidP="00A13D71">
            <w:pPr>
              <w:jc w:val="center"/>
              <w:rPr>
                <w:rFonts w:cstheme="minorHAnsi"/>
                <w:snapToGrid w:val="0"/>
              </w:rPr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465" w:type="dxa"/>
            <w:shd w:val="clear" w:color="auto" w:fill="F2F2F2" w:themeFill="background1" w:themeFillShade="F2"/>
            <w:vAlign w:val="center"/>
          </w:tcPr>
          <w:p w14:paraId="6B579322" w14:textId="25B5676F" w:rsidR="00A13D71" w:rsidRPr="006D1911" w:rsidRDefault="00D041FD" w:rsidP="00A13D71">
            <w:pPr>
              <w:jc w:val="center"/>
              <w:rPr>
                <w:rFonts w:cstheme="minorHAnsi"/>
                <w:snapToGrid w:val="0"/>
              </w:rPr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</w:tr>
      <w:tr w:rsidR="00C53A46" w14:paraId="446E8827" w14:textId="77777777" w:rsidTr="00856359">
        <w:trPr>
          <w:trHeight w:val="325"/>
        </w:trPr>
        <w:tc>
          <w:tcPr>
            <w:tcW w:w="988" w:type="dxa"/>
            <w:vMerge/>
            <w:vAlign w:val="center"/>
          </w:tcPr>
          <w:p w14:paraId="4BA61B11" w14:textId="77777777" w:rsidR="00A13D71" w:rsidRPr="009632F3" w:rsidRDefault="00A13D71" w:rsidP="00A13D71">
            <w:pPr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vAlign w:val="center"/>
          </w:tcPr>
          <w:p w14:paraId="3E6947F9" w14:textId="3F122358" w:rsidR="00A13D71" w:rsidRPr="00A0293D" w:rsidRDefault="00A13D71" w:rsidP="00A13D71">
            <w:pPr>
              <w:jc w:val="left"/>
            </w:pPr>
            <w:r w:rsidRPr="00A0293D">
              <w:rPr>
                <w:rFonts w:hint="eastAsia"/>
              </w:rPr>
              <w:t>F</w:t>
            </w:r>
            <w:r w:rsidRPr="00A0293D">
              <w:t>B</w:t>
            </w:r>
            <w:r w:rsidR="00A0293D">
              <w:t xml:space="preserve"> MIC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67FAEB67" w14:textId="77777777" w:rsidR="00A13D71" w:rsidRDefault="00A13D71" w:rsidP="00A13D71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        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2025C75B" w14:textId="77777777" w:rsidR="00A13D71" w:rsidRDefault="00A13D71" w:rsidP="00A13D71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        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645DA7FA" w14:textId="77777777" w:rsidR="00A13D71" w:rsidRDefault="00A13D71" w:rsidP="00A13D71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        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78020B51" w14:textId="77777777" w:rsidR="00A13D71" w:rsidRDefault="00A13D71" w:rsidP="00A13D71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        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179190B" w14:textId="77777777" w:rsidR="00A13D71" w:rsidRDefault="00A13D71" w:rsidP="00A13D71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14:paraId="094224F1" w14:textId="386CFB44" w:rsidR="00A13D71" w:rsidRPr="006D1911" w:rsidRDefault="00C47E5B" w:rsidP="00A13D71">
            <w:pPr>
              <w:jc w:val="center"/>
              <w:rPr>
                <w:rFonts w:cstheme="minorHAnsi"/>
                <w:snapToGrid w:val="0"/>
              </w:rPr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465" w:type="dxa"/>
            <w:shd w:val="clear" w:color="auto" w:fill="F2F2F2" w:themeFill="background1" w:themeFillShade="F2"/>
            <w:vAlign w:val="center"/>
          </w:tcPr>
          <w:p w14:paraId="1DC25CCB" w14:textId="6BFD2F2C" w:rsidR="00A13D71" w:rsidRDefault="00131799" w:rsidP="00A13D71">
            <w:pPr>
              <w:jc w:val="center"/>
            </w:pPr>
            <w:r w:rsidRPr="00A04D60">
              <w:rPr>
                <w:rFonts w:hint="eastAsia"/>
              </w:rPr>
              <w:t>X</w:t>
            </w:r>
            <w:r w:rsidRPr="00A04D60">
              <w:t xml:space="preserve">         </w:t>
            </w:r>
          </w:p>
        </w:tc>
      </w:tr>
      <w:tr w:rsidR="00C53A46" w14:paraId="66FFCA32" w14:textId="77777777" w:rsidTr="00856359">
        <w:trPr>
          <w:trHeight w:val="325"/>
        </w:trPr>
        <w:tc>
          <w:tcPr>
            <w:tcW w:w="988" w:type="dxa"/>
            <w:vMerge w:val="restart"/>
            <w:vAlign w:val="center"/>
          </w:tcPr>
          <w:p w14:paraId="3D9445CB" w14:textId="5CAC2DC9" w:rsidR="00A13D71" w:rsidRPr="009632F3" w:rsidRDefault="00A13D71" w:rsidP="00A13D7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算法</w:t>
            </w:r>
          </w:p>
        </w:tc>
        <w:tc>
          <w:tcPr>
            <w:tcW w:w="2268" w:type="dxa"/>
            <w:vAlign w:val="center"/>
          </w:tcPr>
          <w:p w14:paraId="7C464A38" w14:textId="02CE17E0" w:rsidR="00A13D71" w:rsidRDefault="00A13D71" w:rsidP="00A13D71">
            <w:pPr>
              <w:jc w:val="left"/>
            </w:pPr>
            <w:r>
              <w:rPr>
                <w:rFonts w:hint="eastAsia"/>
              </w:rPr>
              <w:t>ENC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2F9A3F81" w14:textId="600AC18A" w:rsidR="00A13D71" w:rsidRDefault="00A13D71" w:rsidP="00A13D71">
            <w:pPr>
              <w:jc w:val="center"/>
            </w:pPr>
            <w:r>
              <w:rPr>
                <w:rFonts w:cstheme="minorHAnsi"/>
                <w:snapToGrid w:val="0"/>
              </w:rPr>
              <w:t xml:space="preserve">√         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4B8306C3" w14:textId="17AFC3C5" w:rsidR="00A13D71" w:rsidRDefault="00A13D71" w:rsidP="00A13D71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7CA74AF1" w14:textId="4CF620FA" w:rsidR="00A13D71" w:rsidRDefault="00A13D71" w:rsidP="00A13D71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38F2F32A" w14:textId="195BEA71" w:rsidR="00A13D71" w:rsidRDefault="00A13D71" w:rsidP="00A13D71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5B677696" w14:textId="763DBFCC" w:rsidR="00A13D71" w:rsidRPr="006D1911" w:rsidRDefault="00A13D71" w:rsidP="00A13D71">
            <w:pPr>
              <w:jc w:val="center"/>
              <w:rPr>
                <w:rFonts w:cstheme="minorHAnsi"/>
                <w:snapToGrid w:val="0"/>
              </w:rPr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14:paraId="300472B5" w14:textId="47F031D3" w:rsidR="00A13D71" w:rsidRPr="006D1911" w:rsidRDefault="00C47E5B" w:rsidP="00A13D71">
            <w:pPr>
              <w:jc w:val="center"/>
              <w:rPr>
                <w:rFonts w:cstheme="minorHAnsi"/>
                <w:snapToGrid w:val="0"/>
              </w:rPr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465" w:type="dxa"/>
            <w:shd w:val="clear" w:color="auto" w:fill="F2F2F2" w:themeFill="background1" w:themeFillShade="F2"/>
            <w:vAlign w:val="center"/>
          </w:tcPr>
          <w:p w14:paraId="2B3D3AA6" w14:textId="39F3F1A4" w:rsidR="00A13D71" w:rsidRPr="006D1911" w:rsidRDefault="00A13D71" w:rsidP="00A13D71">
            <w:pPr>
              <w:jc w:val="center"/>
              <w:rPr>
                <w:rFonts w:cstheme="minorHAnsi"/>
                <w:snapToGrid w:val="0"/>
              </w:rPr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</w:tr>
      <w:tr w:rsidR="00BE312B" w14:paraId="33A3D588" w14:textId="77777777" w:rsidTr="00856359">
        <w:trPr>
          <w:trHeight w:val="325"/>
        </w:trPr>
        <w:tc>
          <w:tcPr>
            <w:tcW w:w="988" w:type="dxa"/>
            <w:vMerge/>
            <w:vAlign w:val="center"/>
          </w:tcPr>
          <w:p w14:paraId="490C4221" w14:textId="77777777" w:rsidR="00A13D71" w:rsidRDefault="00A13D71" w:rsidP="00A13D71">
            <w:pPr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vAlign w:val="center"/>
          </w:tcPr>
          <w:p w14:paraId="7651C36D" w14:textId="50302796" w:rsidR="00A13D71" w:rsidRDefault="00266A8E" w:rsidP="00A13D71">
            <w:pPr>
              <w:jc w:val="left"/>
            </w:pPr>
            <w:r>
              <w:rPr>
                <w:rFonts w:hint="eastAsia"/>
              </w:rPr>
              <w:t>A</w:t>
            </w:r>
            <w:r w:rsidR="00B452F1">
              <w:rPr>
                <w:rFonts w:hint="eastAsia"/>
              </w:rPr>
              <w:t>NC</w:t>
            </w:r>
          </w:p>
        </w:tc>
        <w:tc>
          <w:tcPr>
            <w:tcW w:w="708" w:type="dxa"/>
            <w:shd w:val="clear" w:color="auto" w:fill="F2F2F2" w:themeFill="background1" w:themeFillShade="F2"/>
          </w:tcPr>
          <w:p w14:paraId="39C32BD4" w14:textId="6C1F4D20" w:rsidR="00A13D71" w:rsidRDefault="00A13D71" w:rsidP="00A13D71">
            <w:pPr>
              <w:jc w:val="center"/>
            </w:pPr>
            <w:r w:rsidRPr="00A04D60">
              <w:rPr>
                <w:rFonts w:hint="eastAsia"/>
              </w:rPr>
              <w:t>X</w:t>
            </w:r>
            <w:r w:rsidRPr="00A04D60">
              <w:t xml:space="preserve">         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0F7527FB" w14:textId="07DEA609" w:rsidR="00A13D71" w:rsidRDefault="00A13D71" w:rsidP="00A13D71">
            <w:pPr>
              <w:jc w:val="center"/>
            </w:pPr>
            <w:r w:rsidRPr="00A04D60">
              <w:rPr>
                <w:rFonts w:hint="eastAsia"/>
              </w:rPr>
              <w:t>X</w:t>
            </w:r>
            <w:r w:rsidRPr="00A04D60">
              <w:t xml:space="preserve">         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14:paraId="1C8B71FF" w14:textId="03945FD8" w:rsidR="00A13D71" w:rsidRDefault="00A13D71" w:rsidP="00A13D71">
            <w:pPr>
              <w:jc w:val="center"/>
            </w:pPr>
            <w:r w:rsidRPr="00A04D60">
              <w:rPr>
                <w:rFonts w:hint="eastAsia"/>
              </w:rPr>
              <w:t>X</w:t>
            </w:r>
            <w:r w:rsidRPr="00A04D60">
              <w:t xml:space="preserve">         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14:paraId="2CA104C0" w14:textId="6E2D9A43" w:rsidR="00A13D71" w:rsidRDefault="00A13D71" w:rsidP="00A13D71">
            <w:pPr>
              <w:jc w:val="center"/>
            </w:pPr>
            <w:r w:rsidRPr="00A04D60">
              <w:rPr>
                <w:rFonts w:hint="eastAsia"/>
              </w:rPr>
              <w:t>X</w:t>
            </w:r>
            <w:r w:rsidRPr="00A04D60">
              <w:t xml:space="preserve">         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38400DAC" w14:textId="6683F067" w:rsidR="00A13D71" w:rsidRPr="006D1911" w:rsidRDefault="00A13D71" w:rsidP="00A13D71">
            <w:pPr>
              <w:jc w:val="center"/>
              <w:rPr>
                <w:rFonts w:cstheme="minorHAnsi"/>
                <w:snapToGrid w:val="0"/>
              </w:rPr>
            </w:pPr>
            <w:r w:rsidRPr="00A04D60">
              <w:rPr>
                <w:rFonts w:hint="eastAsia"/>
              </w:rPr>
              <w:t>X</w:t>
            </w:r>
            <w:r w:rsidRPr="00A04D60">
              <w:t xml:space="preserve">         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14:paraId="0C5943BF" w14:textId="6EAA8731" w:rsidR="00A13D71" w:rsidRPr="006D1911" w:rsidRDefault="00A13D71" w:rsidP="00A13D71">
            <w:pPr>
              <w:jc w:val="center"/>
              <w:rPr>
                <w:rFonts w:cstheme="minorHAnsi"/>
                <w:snapToGrid w:val="0"/>
              </w:rPr>
            </w:pPr>
            <w:r w:rsidRPr="00A04D60">
              <w:rPr>
                <w:rFonts w:hint="eastAsia"/>
              </w:rPr>
              <w:t>X</w:t>
            </w:r>
            <w:r w:rsidRPr="00A04D60">
              <w:t xml:space="preserve">         </w:t>
            </w:r>
          </w:p>
        </w:tc>
        <w:tc>
          <w:tcPr>
            <w:tcW w:w="465" w:type="dxa"/>
            <w:shd w:val="clear" w:color="auto" w:fill="F2F2F2" w:themeFill="background1" w:themeFillShade="F2"/>
          </w:tcPr>
          <w:p w14:paraId="5788BC12" w14:textId="1F115299" w:rsidR="00A13D71" w:rsidRPr="006D1911" w:rsidRDefault="00A13D71" w:rsidP="00A13D71">
            <w:pPr>
              <w:jc w:val="center"/>
              <w:rPr>
                <w:rFonts w:cstheme="minorHAnsi"/>
                <w:snapToGrid w:val="0"/>
              </w:rPr>
            </w:pPr>
            <w:r w:rsidRPr="00A04D60">
              <w:rPr>
                <w:rFonts w:hint="eastAsia"/>
              </w:rPr>
              <w:t>X</w:t>
            </w:r>
            <w:r w:rsidRPr="00A04D60">
              <w:t xml:space="preserve">         </w:t>
            </w:r>
          </w:p>
        </w:tc>
      </w:tr>
      <w:tr w:rsidR="00C53A46" w14:paraId="241E696A" w14:textId="77777777" w:rsidTr="00856359">
        <w:trPr>
          <w:trHeight w:val="325"/>
        </w:trPr>
        <w:tc>
          <w:tcPr>
            <w:tcW w:w="988" w:type="dxa"/>
            <w:vMerge/>
            <w:vAlign w:val="center"/>
          </w:tcPr>
          <w:p w14:paraId="594244D1" w14:textId="77777777" w:rsidR="00A13D71" w:rsidRDefault="00A13D71" w:rsidP="00A13D71">
            <w:pPr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vAlign w:val="center"/>
          </w:tcPr>
          <w:p w14:paraId="5E56EE73" w14:textId="23CC1D2F" w:rsidR="00A13D71" w:rsidRDefault="00A13D71" w:rsidP="00A13D71">
            <w:pPr>
              <w:jc w:val="left"/>
            </w:pPr>
            <w:r>
              <w:rPr>
                <w:rFonts w:hint="eastAsia"/>
              </w:rPr>
              <w:t>B</w:t>
            </w:r>
            <w:r>
              <w:t>F</w:t>
            </w:r>
          </w:p>
        </w:tc>
        <w:tc>
          <w:tcPr>
            <w:tcW w:w="708" w:type="dxa"/>
            <w:shd w:val="clear" w:color="auto" w:fill="F2F2F2" w:themeFill="background1" w:themeFillShade="F2"/>
          </w:tcPr>
          <w:p w14:paraId="48069A87" w14:textId="3278D600" w:rsidR="00A13D71" w:rsidRDefault="00A13D71" w:rsidP="00A13D71">
            <w:pPr>
              <w:jc w:val="center"/>
            </w:pPr>
            <w:r w:rsidRPr="00A04D60">
              <w:rPr>
                <w:rFonts w:hint="eastAsia"/>
              </w:rPr>
              <w:t>X</w:t>
            </w:r>
            <w:r w:rsidRPr="00A04D60">
              <w:t xml:space="preserve">         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40630456" w14:textId="567ED533" w:rsidR="00A13D71" w:rsidRDefault="00A13D71" w:rsidP="00A13D71">
            <w:pPr>
              <w:jc w:val="center"/>
            </w:pPr>
            <w:r w:rsidRPr="00A04D60">
              <w:rPr>
                <w:rFonts w:hint="eastAsia"/>
              </w:rPr>
              <w:t>X</w:t>
            </w:r>
            <w:r w:rsidRPr="00A04D60">
              <w:t xml:space="preserve">         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14:paraId="31AA222C" w14:textId="77B7610C" w:rsidR="00A13D71" w:rsidRDefault="00A13D71" w:rsidP="00A13D71">
            <w:pPr>
              <w:jc w:val="center"/>
            </w:pPr>
            <w:r w:rsidRPr="00A04D60">
              <w:rPr>
                <w:rFonts w:hint="eastAsia"/>
              </w:rPr>
              <w:t>X</w:t>
            </w:r>
            <w:r w:rsidRPr="00A04D60">
              <w:t xml:space="preserve">         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14:paraId="66EDBE09" w14:textId="5E4F39EE" w:rsidR="00A13D71" w:rsidRDefault="00A13D71" w:rsidP="00A13D71">
            <w:pPr>
              <w:jc w:val="center"/>
            </w:pPr>
            <w:r w:rsidRPr="00A04D60">
              <w:rPr>
                <w:rFonts w:hint="eastAsia"/>
              </w:rPr>
              <w:t>X</w:t>
            </w:r>
            <w:r w:rsidRPr="00A04D60">
              <w:t xml:space="preserve">         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49A0471F" w14:textId="3F7F31CF" w:rsidR="00A13D71" w:rsidRPr="006D1911" w:rsidRDefault="00A13D71" w:rsidP="00A13D71">
            <w:pPr>
              <w:jc w:val="center"/>
              <w:rPr>
                <w:rFonts w:cstheme="minorHAnsi"/>
                <w:snapToGrid w:val="0"/>
              </w:rPr>
            </w:pPr>
            <w:r w:rsidRPr="00A04D60">
              <w:rPr>
                <w:rFonts w:hint="eastAsia"/>
              </w:rPr>
              <w:t>X</w:t>
            </w:r>
            <w:r w:rsidRPr="00A04D60">
              <w:t xml:space="preserve">         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14:paraId="70A2B742" w14:textId="5E9C8F6A" w:rsidR="00A13D71" w:rsidRPr="006D1911" w:rsidRDefault="00A13D71" w:rsidP="00A13D71">
            <w:pPr>
              <w:jc w:val="center"/>
              <w:rPr>
                <w:rFonts w:cstheme="minorHAnsi"/>
                <w:snapToGrid w:val="0"/>
              </w:rPr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  <w:r w:rsidRPr="00A04D60">
              <w:t xml:space="preserve">         </w:t>
            </w:r>
          </w:p>
        </w:tc>
        <w:tc>
          <w:tcPr>
            <w:tcW w:w="465" w:type="dxa"/>
            <w:shd w:val="clear" w:color="auto" w:fill="F2F2F2" w:themeFill="background1" w:themeFillShade="F2"/>
          </w:tcPr>
          <w:p w14:paraId="24D540A9" w14:textId="24B368C1" w:rsidR="00A13D71" w:rsidRPr="006D1911" w:rsidRDefault="00622497" w:rsidP="00A13D71">
            <w:pPr>
              <w:jc w:val="center"/>
              <w:rPr>
                <w:rFonts w:cstheme="minorHAnsi"/>
                <w:snapToGrid w:val="0"/>
              </w:rPr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</w:tr>
      <w:tr w:rsidR="00C53A46" w14:paraId="2E7B8E70" w14:textId="77777777" w:rsidTr="00856359">
        <w:trPr>
          <w:trHeight w:val="325"/>
        </w:trPr>
        <w:tc>
          <w:tcPr>
            <w:tcW w:w="988" w:type="dxa"/>
            <w:vMerge/>
            <w:vAlign w:val="center"/>
          </w:tcPr>
          <w:p w14:paraId="369F4867" w14:textId="77777777" w:rsidR="009D58F9" w:rsidRDefault="009D58F9" w:rsidP="009D58F9">
            <w:pPr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vAlign w:val="center"/>
          </w:tcPr>
          <w:p w14:paraId="17A9748E" w14:textId="504725E5" w:rsidR="009D58F9" w:rsidRDefault="009D58F9" w:rsidP="009D58F9">
            <w:pPr>
              <w:jc w:val="left"/>
            </w:pPr>
            <w:r>
              <w:rPr>
                <w:rFonts w:hint="eastAsia"/>
              </w:rPr>
              <w:t>A</w:t>
            </w:r>
            <w:r>
              <w:t>EC</w:t>
            </w:r>
          </w:p>
        </w:tc>
        <w:tc>
          <w:tcPr>
            <w:tcW w:w="708" w:type="dxa"/>
            <w:shd w:val="clear" w:color="auto" w:fill="F2F2F2" w:themeFill="background1" w:themeFillShade="F2"/>
          </w:tcPr>
          <w:p w14:paraId="5AE93CF5" w14:textId="5E0C9AF9" w:rsidR="009D58F9" w:rsidRDefault="009D58F9" w:rsidP="009D58F9">
            <w:pPr>
              <w:jc w:val="center"/>
            </w:pPr>
            <w:r w:rsidRPr="00A04D60">
              <w:rPr>
                <w:rFonts w:hint="eastAsia"/>
              </w:rPr>
              <w:t>X</w:t>
            </w:r>
            <w:r w:rsidRPr="00A04D60">
              <w:t xml:space="preserve">         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40D466E2" w14:textId="24A228E3" w:rsidR="009D58F9" w:rsidRDefault="009D58F9" w:rsidP="009D58F9">
            <w:pPr>
              <w:jc w:val="center"/>
            </w:pPr>
            <w:r w:rsidRPr="00A04D60">
              <w:rPr>
                <w:rFonts w:hint="eastAsia"/>
              </w:rPr>
              <w:t>X</w:t>
            </w:r>
            <w:r w:rsidRPr="00A04D60">
              <w:t xml:space="preserve">         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14:paraId="2F7BCAD0" w14:textId="42873F95" w:rsidR="009D58F9" w:rsidRDefault="009D58F9" w:rsidP="009D58F9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14:paraId="3B2057D1" w14:textId="45D691B7" w:rsidR="009D58F9" w:rsidRDefault="009D58F9" w:rsidP="009D58F9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62D5C6FD" w14:textId="2E27AFE1" w:rsidR="009D58F9" w:rsidRPr="006D1911" w:rsidRDefault="009D58F9" w:rsidP="009D58F9">
            <w:pPr>
              <w:jc w:val="center"/>
              <w:rPr>
                <w:rFonts w:cstheme="minorHAnsi"/>
                <w:snapToGrid w:val="0"/>
              </w:rPr>
            </w:pPr>
            <w:r w:rsidRPr="001D2444">
              <w:rPr>
                <w:rFonts w:cstheme="minorHAnsi"/>
                <w:snapToGrid w:val="0"/>
              </w:rPr>
              <w:t xml:space="preserve">√    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14:paraId="72BD1202" w14:textId="7D906336" w:rsidR="009D58F9" w:rsidRPr="006D1911" w:rsidRDefault="009D58F9" w:rsidP="009D58F9">
            <w:pPr>
              <w:jc w:val="center"/>
              <w:rPr>
                <w:rFonts w:cstheme="minorHAnsi"/>
                <w:snapToGrid w:val="0"/>
              </w:rPr>
            </w:pPr>
            <w:r w:rsidRPr="001D2444">
              <w:rPr>
                <w:rFonts w:cstheme="minorHAnsi"/>
                <w:snapToGrid w:val="0"/>
              </w:rPr>
              <w:t xml:space="preserve">√    </w:t>
            </w:r>
          </w:p>
        </w:tc>
        <w:tc>
          <w:tcPr>
            <w:tcW w:w="465" w:type="dxa"/>
            <w:shd w:val="clear" w:color="auto" w:fill="F2F2F2" w:themeFill="background1" w:themeFillShade="F2"/>
          </w:tcPr>
          <w:p w14:paraId="3E3FBE7D" w14:textId="203E59D5" w:rsidR="009D58F9" w:rsidRPr="006D1911" w:rsidRDefault="009D58F9" w:rsidP="009D58F9">
            <w:pPr>
              <w:jc w:val="center"/>
              <w:rPr>
                <w:rFonts w:cstheme="minorHAnsi"/>
                <w:snapToGrid w:val="0"/>
              </w:rPr>
            </w:pPr>
            <w:r w:rsidRPr="001D2444">
              <w:rPr>
                <w:rFonts w:cstheme="minorHAnsi"/>
                <w:snapToGrid w:val="0"/>
              </w:rPr>
              <w:t xml:space="preserve">√    </w:t>
            </w:r>
          </w:p>
        </w:tc>
      </w:tr>
      <w:tr w:rsidR="00BE312B" w14:paraId="5DDD6D31" w14:textId="77777777" w:rsidTr="00856359">
        <w:trPr>
          <w:trHeight w:val="325"/>
        </w:trPr>
        <w:tc>
          <w:tcPr>
            <w:tcW w:w="988" w:type="dxa"/>
            <w:vMerge/>
            <w:vAlign w:val="center"/>
          </w:tcPr>
          <w:p w14:paraId="45EF6F8B" w14:textId="77777777" w:rsidR="00C03E3C" w:rsidRDefault="00C03E3C" w:rsidP="00C03E3C">
            <w:pPr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vAlign w:val="center"/>
          </w:tcPr>
          <w:p w14:paraId="0D9710B3" w14:textId="51218A4C" w:rsidR="00C03E3C" w:rsidRDefault="00C03E3C" w:rsidP="00C03E3C">
            <w:pPr>
              <w:jc w:val="left"/>
            </w:pPr>
            <w:r>
              <w:rPr>
                <w:rFonts w:hint="eastAsia"/>
              </w:rPr>
              <w:t>PEQ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77685766" w14:textId="6169FDA6" w:rsidR="00C03E3C" w:rsidRPr="00A04D60" w:rsidRDefault="00C03E3C" w:rsidP="00C03E3C">
            <w:pPr>
              <w:jc w:val="center"/>
            </w:pPr>
            <w:r>
              <w:rPr>
                <w:rFonts w:cstheme="minorHAnsi"/>
                <w:snapToGrid w:val="0"/>
              </w:rPr>
              <w:t xml:space="preserve">√         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78EDE2FB" w14:textId="3A34B68D" w:rsidR="00C03E3C" w:rsidRPr="00A04D60" w:rsidRDefault="00C03E3C" w:rsidP="00C03E3C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5929ABFF" w14:textId="134C129F" w:rsidR="00C03E3C" w:rsidRPr="006D1911" w:rsidRDefault="00C03E3C" w:rsidP="00C03E3C">
            <w:pPr>
              <w:jc w:val="center"/>
              <w:rPr>
                <w:rFonts w:cstheme="minorHAnsi"/>
                <w:snapToGrid w:val="0"/>
              </w:rPr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2EB8365F" w14:textId="6873179B" w:rsidR="00C03E3C" w:rsidRPr="006D1911" w:rsidRDefault="00C03E3C" w:rsidP="00C03E3C">
            <w:pPr>
              <w:jc w:val="center"/>
              <w:rPr>
                <w:rFonts w:cstheme="minorHAnsi"/>
                <w:snapToGrid w:val="0"/>
              </w:rPr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C0AA118" w14:textId="225D77D7" w:rsidR="00C03E3C" w:rsidRPr="001D2444" w:rsidRDefault="00C03E3C" w:rsidP="00C03E3C">
            <w:pPr>
              <w:jc w:val="center"/>
              <w:rPr>
                <w:rFonts w:cstheme="minorHAnsi"/>
                <w:snapToGrid w:val="0"/>
              </w:rPr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14:paraId="6ED2F39A" w14:textId="77D6AEC1" w:rsidR="00C03E3C" w:rsidRPr="001D2444" w:rsidRDefault="00595B9D" w:rsidP="00C03E3C">
            <w:pPr>
              <w:jc w:val="center"/>
              <w:rPr>
                <w:rFonts w:cstheme="minorHAnsi"/>
                <w:snapToGrid w:val="0"/>
              </w:rPr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</w:t>
            </w:r>
            <w:r w:rsidR="00ED12D4">
              <w:rPr>
                <w:rFonts w:cstheme="minorHAnsi"/>
                <w:snapToGrid w:val="0"/>
              </w:rPr>
              <w:t xml:space="preserve">  </w:t>
            </w:r>
          </w:p>
        </w:tc>
        <w:tc>
          <w:tcPr>
            <w:tcW w:w="465" w:type="dxa"/>
            <w:shd w:val="clear" w:color="auto" w:fill="F2F2F2" w:themeFill="background1" w:themeFillShade="F2"/>
            <w:vAlign w:val="center"/>
          </w:tcPr>
          <w:p w14:paraId="2DD84BB7" w14:textId="76CB4779" w:rsidR="00C03E3C" w:rsidRPr="001D2444" w:rsidRDefault="00C03E3C" w:rsidP="00C03E3C">
            <w:pPr>
              <w:jc w:val="center"/>
              <w:rPr>
                <w:rFonts w:cstheme="minorHAnsi"/>
                <w:snapToGrid w:val="0"/>
              </w:rPr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</w:tr>
      <w:tr w:rsidR="00C53A46" w14:paraId="74416506" w14:textId="77777777" w:rsidTr="00856359">
        <w:trPr>
          <w:trHeight w:val="325"/>
        </w:trPr>
        <w:tc>
          <w:tcPr>
            <w:tcW w:w="988" w:type="dxa"/>
            <w:vMerge/>
            <w:vAlign w:val="center"/>
          </w:tcPr>
          <w:p w14:paraId="65B154F5" w14:textId="77777777" w:rsidR="00ED12D4" w:rsidRDefault="00ED12D4" w:rsidP="00ED12D4">
            <w:pPr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vAlign w:val="center"/>
          </w:tcPr>
          <w:p w14:paraId="5F153210" w14:textId="104F5BCE" w:rsidR="00ED12D4" w:rsidRDefault="00ED12D4" w:rsidP="00ED12D4">
            <w:pPr>
              <w:jc w:val="left"/>
            </w:pPr>
            <w:r>
              <w:rPr>
                <w:rFonts w:hint="eastAsia"/>
              </w:rPr>
              <w:t>DEQ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4B2E81B4" w14:textId="0F50075E" w:rsidR="00ED12D4" w:rsidRDefault="00ED12D4" w:rsidP="00ED12D4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       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5232B3D3" w14:textId="1735B3A5" w:rsidR="00ED12D4" w:rsidRDefault="00ED12D4" w:rsidP="00ED12D4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7E2992E5" w14:textId="6EF2A8E7" w:rsidR="00ED12D4" w:rsidRDefault="00ED12D4" w:rsidP="00ED12D4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       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1BF554F4" w14:textId="6E46A179" w:rsidR="00ED12D4" w:rsidRDefault="00ED12D4" w:rsidP="00ED12D4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       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2DC8CE90" w14:textId="26AD8D07" w:rsidR="00ED12D4" w:rsidRPr="006D1911" w:rsidRDefault="00ED12D4" w:rsidP="00ED12D4">
            <w:pPr>
              <w:jc w:val="center"/>
              <w:rPr>
                <w:rFonts w:cstheme="minorHAnsi"/>
                <w:snapToGrid w:val="0"/>
              </w:rPr>
            </w:pPr>
            <w:r>
              <w:rPr>
                <w:rFonts w:hint="eastAsia"/>
              </w:rPr>
              <w:t>X</w:t>
            </w:r>
            <w:r>
              <w:t xml:space="preserve">        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0243E336" w14:textId="6B0818F0" w:rsidR="00ED12D4" w:rsidRPr="006D1911" w:rsidRDefault="00ED12D4" w:rsidP="00ED12D4">
            <w:pPr>
              <w:jc w:val="center"/>
              <w:rPr>
                <w:rFonts w:cstheme="minorHAnsi"/>
                <w:snapToGrid w:val="0"/>
              </w:rPr>
            </w:pPr>
            <w:r>
              <w:rPr>
                <w:rFonts w:hint="eastAsia"/>
              </w:rPr>
              <w:t>X</w:t>
            </w:r>
            <w:r>
              <w:t xml:space="preserve">        </w:t>
            </w:r>
          </w:p>
        </w:tc>
        <w:tc>
          <w:tcPr>
            <w:tcW w:w="465" w:type="dxa"/>
            <w:shd w:val="clear" w:color="auto" w:fill="F2F2F2" w:themeFill="background1" w:themeFillShade="F2"/>
            <w:vAlign w:val="center"/>
          </w:tcPr>
          <w:p w14:paraId="0BA92D74" w14:textId="0FCF2E2B" w:rsidR="00ED12D4" w:rsidRPr="006D1911" w:rsidRDefault="00ED12D4" w:rsidP="00ED12D4">
            <w:pPr>
              <w:jc w:val="center"/>
              <w:rPr>
                <w:rFonts w:cstheme="minorHAnsi"/>
                <w:snapToGrid w:val="0"/>
              </w:rPr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</w:tr>
      <w:tr w:rsidR="00C53A46" w14:paraId="35CE95CE" w14:textId="77777777" w:rsidTr="00856359">
        <w:trPr>
          <w:trHeight w:val="308"/>
        </w:trPr>
        <w:tc>
          <w:tcPr>
            <w:tcW w:w="988" w:type="dxa"/>
            <w:vMerge w:val="restart"/>
            <w:vAlign w:val="center"/>
          </w:tcPr>
          <w:p w14:paraId="5F6A0C2E" w14:textId="3E31B212" w:rsidR="00FF567C" w:rsidRPr="009632F3" w:rsidRDefault="00FF567C" w:rsidP="00FF567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[</w:t>
            </w:r>
            <w:r>
              <w:rPr>
                <w:rFonts w:hint="eastAsia"/>
                <w:b/>
                <w:bCs/>
              </w:rPr>
              <w:t>功能</w:t>
            </w:r>
            <w:r>
              <w:rPr>
                <w:b/>
                <w:bCs/>
              </w:rPr>
              <w:t xml:space="preserve">]    </w:t>
            </w:r>
          </w:p>
        </w:tc>
        <w:tc>
          <w:tcPr>
            <w:tcW w:w="2268" w:type="dxa"/>
            <w:vAlign w:val="center"/>
          </w:tcPr>
          <w:p w14:paraId="0262384D" w14:textId="7EE75791" w:rsidR="00FF567C" w:rsidRDefault="00FF567C" w:rsidP="00FF567C">
            <w:pPr>
              <w:jc w:val="left"/>
            </w:pPr>
            <w:r>
              <w:rPr>
                <w:rFonts w:hint="eastAsia"/>
              </w:rPr>
              <w:t>支持默认音效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0D16918E" w14:textId="77777777" w:rsidR="00FF567C" w:rsidRDefault="00FF567C" w:rsidP="00FF567C">
            <w:pPr>
              <w:jc w:val="center"/>
            </w:pPr>
            <w:r>
              <w:rPr>
                <w:rFonts w:cstheme="minorHAnsi"/>
                <w:snapToGrid w:val="0"/>
              </w:rPr>
              <w:t xml:space="preserve">√         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35DAB52D" w14:textId="77777777" w:rsidR="00FF567C" w:rsidRDefault="00FF567C" w:rsidP="00FF567C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22655FD9" w14:textId="77777777" w:rsidR="00FF567C" w:rsidRDefault="00FF567C" w:rsidP="00FF567C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261AD097" w14:textId="77777777" w:rsidR="00FF567C" w:rsidRDefault="00FF567C" w:rsidP="00FF567C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DC0F2A4" w14:textId="77777777" w:rsidR="00FF567C" w:rsidRDefault="00FF567C" w:rsidP="00FF567C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4948940B" w14:textId="02042EF4" w:rsidR="00FF567C" w:rsidRPr="006D1911" w:rsidRDefault="00FF567C" w:rsidP="00FF567C">
            <w:pPr>
              <w:jc w:val="center"/>
              <w:rPr>
                <w:rFonts w:cstheme="minorHAnsi"/>
                <w:snapToGrid w:val="0"/>
              </w:rPr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465" w:type="dxa"/>
            <w:shd w:val="clear" w:color="auto" w:fill="F2F2F2" w:themeFill="background1" w:themeFillShade="F2"/>
            <w:vAlign w:val="center"/>
          </w:tcPr>
          <w:p w14:paraId="1E2969DA" w14:textId="01703908" w:rsidR="00FF567C" w:rsidRDefault="00FF567C" w:rsidP="00FF567C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</w:tr>
      <w:tr w:rsidR="004A4726" w14:paraId="33EEE214" w14:textId="77777777" w:rsidTr="00856359">
        <w:trPr>
          <w:trHeight w:val="325"/>
        </w:trPr>
        <w:tc>
          <w:tcPr>
            <w:tcW w:w="988" w:type="dxa"/>
            <w:vMerge/>
            <w:vAlign w:val="center"/>
          </w:tcPr>
          <w:p w14:paraId="5155CFDC" w14:textId="77777777" w:rsidR="004A4726" w:rsidRDefault="004A4726" w:rsidP="004A4726">
            <w:pPr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vAlign w:val="center"/>
          </w:tcPr>
          <w:p w14:paraId="64140476" w14:textId="6EABF0E0" w:rsidR="004A4726" w:rsidRDefault="002D2BAD" w:rsidP="004A4726">
            <w:pPr>
              <w:jc w:val="left"/>
            </w:pPr>
            <w:r>
              <w:rPr>
                <w:rFonts w:hint="eastAsia"/>
              </w:rPr>
              <w:t>3~</w:t>
            </w:r>
            <w:r>
              <w:t>5</w:t>
            </w:r>
            <w:r>
              <w:rPr>
                <w:rFonts w:hint="eastAsia"/>
              </w:rPr>
              <w:t>个</w:t>
            </w:r>
            <w:r w:rsidR="004A4726">
              <w:rPr>
                <w:rFonts w:hint="eastAsia"/>
              </w:rPr>
              <w:t>预置音效选择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6EFBFF07" w14:textId="77777777" w:rsidR="004A4726" w:rsidRDefault="004A4726" w:rsidP="004A4726">
            <w:pPr>
              <w:jc w:val="center"/>
              <w:rPr>
                <w:rFonts w:cstheme="minorHAnsi"/>
                <w:snapToGrid w:val="0"/>
              </w:rPr>
            </w:pPr>
            <w:r>
              <w:rPr>
                <w:rFonts w:hint="eastAsia"/>
              </w:rPr>
              <w:t>X</w:t>
            </w:r>
            <w:r>
              <w:t xml:space="preserve">        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5473996A" w14:textId="77777777" w:rsidR="004A4726" w:rsidRDefault="004A4726" w:rsidP="004A4726">
            <w:pPr>
              <w:jc w:val="center"/>
            </w:pPr>
            <w:r>
              <w:rPr>
                <w:rFonts w:cstheme="minorHAnsi"/>
                <w:snapToGrid w:val="0"/>
              </w:rPr>
              <w:t xml:space="preserve">√       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71D16AAB" w14:textId="3DF643C9" w:rsidR="004A4726" w:rsidRDefault="004A4726" w:rsidP="004A4726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09F6294C" w14:textId="4F59E659" w:rsidR="004A4726" w:rsidRDefault="004A4726" w:rsidP="004A4726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439AEFCC" w14:textId="200B8DC6" w:rsidR="004A4726" w:rsidRDefault="004A4726" w:rsidP="004A4726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1F299C5D" w14:textId="2B9F6796" w:rsidR="004A4726" w:rsidRPr="00735FB2" w:rsidRDefault="004A4726" w:rsidP="004A4726">
            <w:pPr>
              <w:jc w:val="center"/>
              <w:rPr>
                <w:rFonts w:cstheme="minorHAnsi"/>
                <w:b/>
                <w:bCs/>
                <w:snapToGrid w:val="0"/>
              </w:rPr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465" w:type="dxa"/>
            <w:shd w:val="clear" w:color="auto" w:fill="F2F2F2" w:themeFill="background1" w:themeFillShade="F2"/>
            <w:vAlign w:val="center"/>
          </w:tcPr>
          <w:p w14:paraId="29EE3EE0" w14:textId="7B388CF7" w:rsidR="004A4726" w:rsidRDefault="004A4726" w:rsidP="004A4726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</w:tr>
      <w:tr w:rsidR="004A4726" w14:paraId="1E480C87" w14:textId="77777777" w:rsidTr="00856359">
        <w:trPr>
          <w:trHeight w:val="325"/>
        </w:trPr>
        <w:tc>
          <w:tcPr>
            <w:tcW w:w="988" w:type="dxa"/>
            <w:vMerge/>
            <w:vAlign w:val="center"/>
          </w:tcPr>
          <w:p w14:paraId="6E63F6C6" w14:textId="77777777" w:rsidR="004A4726" w:rsidRDefault="004A4726" w:rsidP="004A4726">
            <w:pPr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vAlign w:val="center"/>
          </w:tcPr>
          <w:p w14:paraId="0BFEFE26" w14:textId="2C6DD8FC" w:rsidR="004A4726" w:rsidRDefault="004A4726" w:rsidP="004A4726">
            <w:pPr>
              <w:jc w:val="left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EQ</w:t>
            </w:r>
            <w:r>
              <w:rPr>
                <w:rFonts w:hint="eastAsia"/>
              </w:rPr>
              <w:t>工具调整音效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5068A0CA" w14:textId="44EB8236" w:rsidR="004A4726" w:rsidRDefault="004A4726" w:rsidP="004A4726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        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58ED4CEF" w14:textId="77777777" w:rsidR="004A4726" w:rsidRDefault="004A4726" w:rsidP="004A4726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22AD47B7" w14:textId="77777777" w:rsidR="004A4726" w:rsidRDefault="004A4726" w:rsidP="004A4726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6CA4F79E" w14:textId="77777777" w:rsidR="004A4726" w:rsidRDefault="004A4726" w:rsidP="004A4726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FBC54D3" w14:textId="77777777" w:rsidR="004A4726" w:rsidRDefault="004A4726" w:rsidP="004A4726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14:paraId="7E5A200A" w14:textId="6BBE2F29" w:rsidR="004A4726" w:rsidRPr="006D1911" w:rsidRDefault="004A4726" w:rsidP="004A4726">
            <w:pPr>
              <w:jc w:val="center"/>
              <w:rPr>
                <w:rFonts w:cstheme="minorHAnsi"/>
                <w:snapToGrid w:val="0"/>
              </w:rPr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465" w:type="dxa"/>
            <w:shd w:val="clear" w:color="auto" w:fill="F2F2F2" w:themeFill="background1" w:themeFillShade="F2"/>
            <w:vAlign w:val="center"/>
          </w:tcPr>
          <w:p w14:paraId="470ECFD6" w14:textId="1A606046" w:rsidR="004A4726" w:rsidRDefault="004A4726" w:rsidP="004A4726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</w:tr>
      <w:tr w:rsidR="004A4726" w14:paraId="74BC1CB9" w14:textId="77777777" w:rsidTr="00856359">
        <w:trPr>
          <w:trHeight w:val="316"/>
        </w:trPr>
        <w:tc>
          <w:tcPr>
            <w:tcW w:w="988" w:type="dxa"/>
            <w:vMerge/>
            <w:vAlign w:val="center"/>
          </w:tcPr>
          <w:p w14:paraId="4D154AF8" w14:textId="77777777" w:rsidR="004A4726" w:rsidRDefault="004A4726" w:rsidP="004A4726">
            <w:pPr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vAlign w:val="center"/>
          </w:tcPr>
          <w:p w14:paraId="44E9E136" w14:textId="77FF3886" w:rsidR="004A4726" w:rsidRDefault="004A4726" w:rsidP="004A4726">
            <w:pPr>
              <w:jc w:val="left"/>
            </w:pPr>
            <w:r>
              <w:rPr>
                <w:rFonts w:hint="eastAsia"/>
              </w:rPr>
              <w:t>支持</w:t>
            </w:r>
            <w:r>
              <w:t>ENC</w:t>
            </w:r>
            <w:r>
              <w:rPr>
                <w:rFonts w:hint="eastAsia"/>
              </w:rPr>
              <w:t>开关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5B71BBA4" w14:textId="77777777" w:rsidR="004A4726" w:rsidRDefault="004A4726" w:rsidP="004A4726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        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3538796A" w14:textId="77777777" w:rsidR="004A4726" w:rsidRPr="00A92C42" w:rsidRDefault="004A4726" w:rsidP="004A4726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        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5296B47E" w14:textId="77777777" w:rsidR="004A4726" w:rsidRPr="00A92C42" w:rsidRDefault="004A4726" w:rsidP="004A4726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7A972F92" w14:textId="77777777" w:rsidR="004A4726" w:rsidRDefault="004A4726" w:rsidP="004A4726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1508E02A" w14:textId="77777777" w:rsidR="004A4726" w:rsidRDefault="004A4726" w:rsidP="004A4726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14:paraId="31AEA8F2" w14:textId="4276530D" w:rsidR="004A4726" w:rsidRPr="006D1911" w:rsidRDefault="004A4726" w:rsidP="004A4726">
            <w:pPr>
              <w:jc w:val="center"/>
              <w:rPr>
                <w:rFonts w:cstheme="minorHAnsi"/>
                <w:snapToGrid w:val="0"/>
              </w:rPr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465" w:type="dxa"/>
            <w:shd w:val="clear" w:color="auto" w:fill="F2F2F2" w:themeFill="background1" w:themeFillShade="F2"/>
            <w:vAlign w:val="center"/>
          </w:tcPr>
          <w:p w14:paraId="108C62EF" w14:textId="628C0BD4" w:rsidR="004A4726" w:rsidRDefault="004A4726" w:rsidP="004A4726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</w:tr>
      <w:tr w:rsidR="004A4726" w14:paraId="2988C247" w14:textId="77777777" w:rsidTr="00856359">
        <w:trPr>
          <w:trHeight w:val="325"/>
        </w:trPr>
        <w:tc>
          <w:tcPr>
            <w:tcW w:w="988" w:type="dxa"/>
            <w:vMerge/>
            <w:vAlign w:val="center"/>
          </w:tcPr>
          <w:p w14:paraId="6FA6E45C" w14:textId="77777777" w:rsidR="004A4726" w:rsidRPr="009632F3" w:rsidRDefault="004A4726" w:rsidP="004A4726">
            <w:pPr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vAlign w:val="center"/>
          </w:tcPr>
          <w:p w14:paraId="709380B3" w14:textId="6813AEB4" w:rsidR="004A4726" w:rsidRDefault="004A4726" w:rsidP="004A4726">
            <w:pPr>
              <w:jc w:val="left"/>
            </w:pPr>
            <w:r>
              <w:rPr>
                <w:rFonts w:hint="eastAsia"/>
              </w:rPr>
              <w:t>支持</w:t>
            </w:r>
            <w:r>
              <w:t>E</w:t>
            </w:r>
            <w:r>
              <w:rPr>
                <w:rFonts w:hint="eastAsia"/>
              </w:rPr>
              <w:t>NC</w:t>
            </w:r>
            <w:r>
              <w:rPr>
                <w:rFonts w:hint="eastAsia"/>
              </w:rPr>
              <w:t>等级调整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65BD46CA" w14:textId="77777777" w:rsidR="004A4726" w:rsidRDefault="004A4726" w:rsidP="004A4726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        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2951A5A6" w14:textId="77777777" w:rsidR="004A4726" w:rsidRDefault="004A4726" w:rsidP="004A4726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        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3C4CAB38" w14:textId="77777777" w:rsidR="004A4726" w:rsidRDefault="004A4726" w:rsidP="004A4726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64515BFB" w14:textId="77777777" w:rsidR="004A4726" w:rsidRDefault="004A4726" w:rsidP="004A4726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2042A7D1" w14:textId="77777777" w:rsidR="004A4726" w:rsidRDefault="004A4726" w:rsidP="004A4726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109364A5" w14:textId="23A9BC7D" w:rsidR="004A4726" w:rsidRPr="006D1911" w:rsidRDefault="004A4726" w:rsidP="004A4726">
            <w:pPr>
              <w:jc w:val="center"/>
              <w:rPr>
                <w:rFonts w:cstheme="minorHAnsi"/>
                <w:snapToGrid w:val="0"/>
              </w:rPr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465" w:type="dxa"/>
            <w:shd w:val="clear" w:color="auto" w:fill="F2F2F2" w:themeFill="background1" w:themeFillShade="F2"/>
            <w:vAlign w:val="center"/>
          </w:tcPr>
          <w:p w14:paraId="382CCB87" w14:textId="14941918" w:rsidR="004A4726" w:rsidRDefault="004A4726" w:rsidP="004A4726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</w:tr>
      <w:tr w:rsidR="00D707BF" w14:paraId="1556C69E" w14:textId="77777777" w:rsidTr="00856359">
        <w:trPr>
          <w:trHeight w:val="325"/>
        </w:trPr>
        <w:tc>
          <w:tcPr>
            <w:tcW w:w="988" w:type="dxa"/>
            <w:vMerge/>
            <w:vAlign w:val="center"/>
          </w:tcPr>
          <w:p w14:paraId="7E91D529" w14:textId="77777777" w:rsidR="00D707BF" w:rsidRDefault="00D707BF" w:rsidP="00D707BF">
            <w:pPr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vAlign w:val="center"/>
          </w:tcPr>
          <w:p w14:paraId="3BAB8F04" w14:textId="7AA5DF91" w:rsidR="00D707BF" w:rsidRPr="00E24466" w:rsidRDefault="00D707BF" w:rsidP="00D707BF">
            <w:pPr>
              <w:jc w:val="left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语音提示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3F9A4F84" w14:textId="77777777" w:rsidR="00D707BF" w:rsidRDefault="00D707BF" w:rsidP="00D707BF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        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1DE9443C" w14:textId="77777777" w:rsidR="00D707BF" w:rsidRDefault="00D707BF" w:rsidP="00D707BF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18EB7E00" w14:textId="77777777" w:rsidR="00D707BF" w:rsidRDefault="00D707BF" w:rsidP="00D707BF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1D4D956D" w14:textId="77777777" w:rsidR="00D707BF" w:rsidRDefault="00D707BF" w:rsidP="00D707BF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446A3EC1" w14:textId="77777777" w:rsidR="00D707BF" w:rsidRDefault="00D707BF" w:rsidP="00D707BF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7742CE19" w14:textId="41B0CF44" w:rsidR="00D707BF" w:rsidRPr="006D1911" w:rsidRDefault="00D707BF" w:rsidP="00D707BF">
            <w:pPr>
              <w:jc w:val="center"/>
              <w:rPr>
                <w:rFonts w:cstheme="minorHAnsi"/>
                <w:snapToGrid w:val="0"/>
              </w:rPr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465" w:type="dxa"/>
            <w:shd w:val="clear" w:color="auto" w:fill="F2F2F2" w:themeFill="background1" w:themeFillShade="F2"/>
            <w:vAlign w:val="center"/>
          </w:tcPr>
          <w:p w14:paraId="3AF648E2" w14:textId="0188C6E4" w:rsidR="00D707BF" w:rsidRDefault="00D707BF" w:rsidP="00D707BF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</w:tr>
      <w:tr w:rsidR="00D707BF" w14:paraId="2434527A" w14:textId="77777777" w:rsidTr="00856359">
        <w:trPr>
          <w:trHeight w:val="316"/>
        </w:trPr>
        <w:tc>
          <w:tcPr>
            <w:tcW w:w="988" w:type="dxa"/>
            <w:vMerge w:val="restart"/>
            <w:vAlign w:val="center"/>
          </w:tcPr>
          <w:p w14:paraId="3D0E5DEF" w14:textId="43597FD3" w:rsidR="00D707BF" w:rsidRPr="009632F3" w:rsidRDefault="00D707BF" w:rsidP="00D707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[UI]-</w:t>
            </w:r>
            <w:r>
              <w:rPr>
                <w:rFonts w:hint="eastAsia"/>
                <w:b/>
                <w:bCs/>
              </w:rPr>
              <w:t>按键</w:t>
            </w:r>
          </w:p>
        </w:tc>
        <w:tc>
          <w:tcPr>
            <w:tcW w:w="2268" w:type="dxa"/>
            <w:vAlign w:val="center"/>
          </w:tcPr>
          <w:p w14:paraId="6B367F0D" w14:textId="205E310C" w:rsidR="00D707BF" w:rsidRDefault="00D707BF" w:rsidP="00D707BF">
            <w:pPr>
              <w:jc w:val="left"/>
            </w:pPr>
            <w:r>
              <w:rPr>
                <w:rFonts w:hint="eastAsia"/>
              </w:rPr>
              <w:t>P</w:t>
            </w:r>
            <w:r>
              <w:t xml:space="preserve">lay/Pause </w:t>
            </w:r>
            <w:r>
              <w:rPr>
                <w:rFonts w:hint="eastAsia"/>
              </w:rPr>
              <w:t>播放暂停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24B4FEC6" w14:textId="77777777" w:rsidR="00D707BF" w:rsidRDefault="00D707BF" w:rsidP="00D707BF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4E9EBEE1" w14:textId="77777777" w:rsidR="00D707BF" w:rsidRDefault="00D707BF" w:rsidP="00D707BF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3B0DAC7C" w14:textId="77777777" w:rsidR="00D707BF" w:rsidRDefault="00D707BF" w:rsidP="00D707BF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169ED65C" w14:textId="77777777" w:rsidR="00D707BF" w:rsidRDefault="00D707BF" w:rsidP="00D707BF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6923B92" w14:textId="77777777" w:rsidR="00D707BF" w:rsidRDefault="00D707BF" w:rsidP="00D707BF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14E88509" w14:textId="370C44F6" w:rsidR="00D707BF" w:rsidRPr="006D1911" w:rsidRDefault="00D707BF" w:rsidP="00D707BF">
            <w:pPr>
              <w:jc w:val="center"/>
              <w:rPr>
                <w:rFonts w:cstheme="minorHAnsi"/>
                <w:snapToGrid w:val="0"/>
              </w:rPr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465" w:type="dxa"/>
            <w:shd w:val="clear" w:color="auto" w:fill="F2F2F2" w:themeFill="background1" w:themeFillShade="F2"/>
            <w:vAlign w:val="center"/>
          </w:tcPr>
          <w:p w14:paraId="13043A11" w14:textId="58E99AE7" w:rsidR="00D707BF" w:rsidRDefault="00D707BF" w:rsidP="00D707BF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</w:tr>
      <w:tr w:rsidR="00D707BF" w14:paraId="65042FE9" w14:textId="77777777" w:rsidTr="00856359">
        <w:trPr>
          <w:trHeight w:val="316"/>
        </w:trPr>
        <w:tc>
          <w:tcPr>
            <w:tcW w:w="988" w:type="dxa"/>
            <w:vMerge/>
            <w:vAlign w:val="center"/>
          </w:tcPr>
          <w:p w14:paraId="064CE3EC" w14:textId="77777777" w:rsidR="00D707BF" w:rsidRPr="009632F3" w:rsidRDefault="00D707BF" w:rsidP="00D707BF">
            <w:pPr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vAlign w:val="center"/>
          </w:tcPr>
          <w:p w14:paraId="4ED080CB" w14:textId="24F4F68C" w:rsidR="00D707BF" w:rsidRDefault="00D707BF" w:rsidP="00D707BF">
            <w:pPr>
              <w:jc w:val="left"/>
            </w:pPr>
            <w:r>
              <w:rPr>
                <w:rFonts w:hint="eastAsia"/>
              </w:rPr>
              <w:t>V</w:t>
            </w:r>
            <w:r>
              <w:t xml:space="preserve">ol+ </w:t>
            </w:r>
            <w:r>
              <w:rPr>
                <w:rFonts w:hint="eastAsia"/>
              </w:rPr>
              <w:t>音量加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2FE9BE18" w14:textId="77777777" w:rsidR="00D707BF" w:rsidRDefault="00D707BF" w:rsidP="00D707BF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352E6A19" w14:textId="77777777" w:rsidR="00D707BF" w:rsidRDefault="00D707BF" w:rsidP="00D707BF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50A91095" w14:textId="77777777" w:rsidR="00D707BF" w:rsidRDefault="00D707BF" w:rsidP="00D707BF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00EDF342" w14:textId="77777777" w:rsidR="00D707BF" w:rsidRDefault="00D707BF" w:rsidP="00D707BF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4399D742" w14:textId="77777777" w:rsidR="00D707BF" w:rsidRDefault="00D707BF" w:rsidP="00D707BF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54406065" w14:textId="6CBE625D" w:rsidR="00D707BF" w:rsidRPr="006D1911" w:rsidRDefault="00D707BF" w:rsidP="00D707BF">
            <w:pPr>
              <w:jc w:val="center"/>
              <w:rPr>
                <w:rFonts w:cstheme="minorHAnsi"/>
                <w:snapToGrid w:val="0"/>
              </w:rPr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465" w:type="dxa"/>
            <w:shd w:val="clear" w:color="auto" w:fill="F2F2F2" w:themeFill="background1" w:themeFillShade="F2"/>
            <w:vAlign w:val="center"/>
          </w:tcPr>
          <w:p w14:paraId="7FE3E63A" w14:textId="37445A13" w:rsidR="00D707BF" w:rsidRDefault="00D707BF" w:rsidP="00D707BF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</w:tr>
      <w:tr w:rsidR="00D707BF" w14:paraId="3925584D" w14:textId="77777777" w:rsidTr="00856359">
        <w:trPr>
          <w:trHeight w:val="325"/>
        </w:trPr>
        <w:tc>
          <w:tcPr>
            <w:tcW w:w="988" w:type="dxa"/>
            <w:vMerge/>
            <w:vAlign w:val="center"/>
          </w:tcPr>
          <w:p w14:paraId="6CAEECC3" w14:textId="77777777" w:rsidR="00D707BF" w:rsidRPr="009632F3" w:rsidRDefault="00D707BF" w:rsidP="00D707BF">
            <w:pPr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vAlign w:val="center"/>
          </w:tcPr>
          <w:p w14:paraId="0DBDDCFE" w14:textId="4A2CB0D6" w:rsidR="00D707BF" w:rsidRDefault="00D707BF" w:rsidP="00D707BF">
            <w:pPr>
              <w:jc w:val="left"/>
            </w:pPr>
            <w:r>
              <w:rPr>
                <w:rFonts w:hint="eastAsia"/>
              </w:rPr>
              <w:t>V</w:t>
            </w:r>
            <w:r>
              <w:t xml:space="preserve">ol- </w:t>
            </w:r>
            <w:r>
              <w:rPr>
                <w:rFonts w:hint="eastAsia"/>
              </w:rPr>
              <w:t>音量减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47D3C255" w14:textId="77777777" w:rsidR="00D707BF" w:rsidRDefault="00D707BF" w:rsidP="00D707BF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21D30A5A" w14:textId="77777777" w:rsidR="00D707BF" w:rsidRDefault="00D707BF" w:rsidP="00D707BF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3840DF82" w14:textId="77777777" w:rsidR="00D707BF" w:rsidRDefault="00D707BF" w:rsidP="00D707BF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2BCB5CA3" w14:textId="77777777" w:rsidR="00D707BF" w:rsidRDefault="00D707BF" w:rsidP="00D707BF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33ADADF6" w14:textId="77777777" w:rsidR="00D707BF" w:rsidRDefault="00D707BF" w:rsidP="00D707BF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6A91EE65" w14:textId="5ED0712F" w:rsidR="00D707BF" w:rsidRPr="006D1911" w:rsidRDefault="00D707BF" w:rsidP="00D707BF">
            <w:pPr>
              <w:jc w:val="center"/>
              <w:rPr>
                <w:rFonts w:cstheme="minorHAnsi"/>
                <w:snapToGrid w:val="0"/>
              </w:rPr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465" w:type="dxa"/>
            <w:shd w:val="clear" w:color="auto" w:fill="F2F2F2" w:themeFill="background1" w:themeFillShade="F2"/>
            <w:vAlign w:val="center"/>
          </w:tcPr>
          <w:p w14:paraId="28F77A8E" w14:textId="44BEE632" w:rsidR="00D707BF" w:rsidRDefault="00D707BF" w:rsidP="00D707BF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</w:tr>
      <w:tr w:rsidR="00D707BF" w14:paraId="6996048A" w14:textId="77777777" w:rsidTr="00856359">
        <w:trPr>
          <w:trHeight w:val="325"/>
        </w:trPr>
        <w:tc>
          <w:tcPr>
            <w:tcW w:w="988" w:type="dxa"/>
            <w:vMerge/>
            <w:vAlign w:val="center"/>
          </w:tcPr>
          <w:p w14:paraId="68B95D15" w14:textId="77777777" w:rsidR="00D707BF" w:rsidRPr="009632F3" w:rsidRDefault="00D707BF" w:rsidP="00D707BF">
            <w:pPr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vAlign w:val="center"/>
          </w:tcPr>
          <w:p w14:paraId="2A34EA0A" w14:textId="2505D8F2" w:rsidR="00D707BF" w:rsidRDefault="00D707BF" w:rsidP="00D707BF">
            <w:pPr>
              <w:jc w:val="left"/>
            </w:pPr>
            <w:r>
              <w:t xml:space="preserve">ENC </w:t>
            </w:r>
            <w:r>
              <w:rPr>
                <w:rFonts w:hint="eastAsia"/>
              </w:rPr>
              <w:t>模式开关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4B033B54" w14:textId="77777777" w:rsidR="00D707BF" w:rsidRDefault="00D707BF" w:rsidP="00D707BF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        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5607DA1C" w14:textId="77777777" w:rsidR="00D707BF" w:rsidRDefault="00D707BF" w:rsidP="00D707BF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        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064740C9" w14:textId="77777777" w:rsidR="00D707BF" w:rsidRDefault="00D707BF" w:rsidP="00D707BF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768D25F9" w14:textId="77777777" w:rsidR="00D707BF" w:rsidRDefault="00D707BF" w:rsidP="00D707BF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1FF6C230" w14:textId="77777777" w:rsidR="00D707BF" w:rsidRDefault="00D707BF" w:rsidP="00D707BF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17BE346B" w14:textId="7D930B63" w:rsidR="00D707BF" w:rsidRPr="006D1911" w:rsidRDefault="00D707BF" w:rsidP="00D707BF">
            <w:pPr>
              <w:jc w:val="center"/>
              <w:rPr>
                <w:rFonts w:cstheme="minorHAnsi"/>
                <w:snapToGrid w:val="0"/>
              </w:rPr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465" w:type="dxa"/>
            <w:shd w:val="clear" w:color="auto" w:fill="F2F2F2" w:themeFill="background1" w:themeFillShade="F2"/>
            <w:vAlign w:val="center"/>
          </w:tcPr>
          <w:p w14:paraId="5884614F" w14:textId="7B73778C" w:rsidR="00D707BF" w:rsidRDefault="00D707BF" w:rsidP="00D707BF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</w:tr>
      <w:tr w:rsidR="00D707BF" w14:paraId="5BADC736" w14:textId="77777777" w:rsidTr="00856359">
        <w:trPr>
          <w:trHeight w:val="316"/>
        </w:trPr>
        <w:tc>
          <w:tcPr>
            <w:tcW w:w="988" w:type="dxa"/>
            <w:vMerge/>
            <w:vAlign w:val="center"/>
          </w:tcPr>
          <w:p w14:paraId="3B39111A" w14:textId="77777777" w:rsidR="00D707BF" w:rsidRPr="009632F3" w:rsidRDefault="00D707BF" w:rsidP="00D707BF">
            <w:pPr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vAlign w:val="center"/>
          </w:tcPr>
          <w:p w14:paraId="1751ECA9" w14:textId="1F52A492" w:rsidR="00D707BF" w:rsidRDefault="00D707BF" w:rsidP="00D707BF">
            <w:pPr>
              <w:jc w:val="left"/>
            </w:pPr>
            <w:r>
              <w:rPr>
                <w:rFonts w:hint="eastAsia"/>
              </w:rPr>
              <w:t>PE</w:t>
            </w:r>
            <w:r>
              <w:t xml:space="preserve">Q </w:t>
            </w:r>
            <w:r>
              <w:rPr>
                <w:rFonts w:hint="eastAsia"/>
              </w:rPr>
              <w:t>模式切换开关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3CF0DD8C" w14:textId="77777777" w:rsidR="00D707BF" w:rsidRDefault="00D707BF" w:rsidP="00D707BF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        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7F7008A4" w14:textId="77777777" w:rsidR="00D707BF" w:rsidRDefault="00D707BF" w:rsidP="00D707BF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0808720B" w14:textId="77777777" w:rsidR="00D707BF" w:rsidRDefault="00D707BF" w:rsidP="00D707BF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470BCA37" w14:textId="77777777" w:rsidR="00D707BF" w:rsidRDefault="00D707BF" w:rsidP="00D707BF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2A597EFE" w14:textId="77777777" w:rsidR="00D707BF" w:rsidRDefault="00D707BF" w:rsidP="00D707BF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13FC95B7" w14:textId="0D28C3B6" w:rsidR="00D707BF" w:rsidRPr="006D1911" w:rsidRDefault="00D707BF" w:rsidP="00D707BF">
            <w:pPr>
              <w:jc w:val="center"/>
              <w:rPr>
                <w:rFonts w:cstheme="minorHAnsi"/>
                <w:snapToGrid w:val="0"/>
              </w:rPr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465" w:type="dxa"/>
            <w:shd w:val="clear" w:color="auto" w:fill="F2F2F2" w:themeFill="background1" w:themeFillShade="F2"/>
            <w:vAlign w:val="center"/>
          </w:tcPr>
          <w:p w14:paraId="4669960A" w14:textId="76ED9867" w:rsidR="00D707BF" w:rsidRDefault="00D707BF" w:rsidP="00D707BF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</w:tr>
      <w:tr w:rsidR="00D707BF" w14:paraId="12930F99" w14:textId="77777777" w:rsidTr="00856359">
        <w:trPr>
          <w:trHeight w:val="316"/>
        </w:trPr>
        <w:tc>
          <w:tcPr>
            <w:tcW w:w="988" w:type="dxa"/>
            <w:vMerge w:val="restart"/>
            <w:vAlign w:val="center"/>
          </w:tcPr>
          <w:p w14:paraId="34C04AB2" w14:textId="05775D73" w:rsidR="00D707BF" w:rsidRPr="009632F3" w:rsidRDefault="00D707BF" w:rsidP="00D707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[UI]-</w:t>
            </w:r>
            <w:r>
              <w:rPr>
                <w:rFonts w:hint="eastAsia"/>
                <w:b/>
                <w:bCs/>
              </w:rPr>
              <w:t>L</w:t>
            </w:r>
            <w:r>
              <w:rPr>
                <w:b/>
                <w:bCs/>
              </w:rPr>
              <w:t>ED</w:t>
            </w:r>
            <w:r>
              <w:rPr>
                <w:rFonts w:hint="eastAsia"/>
                <w:b/>
                <w:bCs/>
              </w:rPr>
              <w:t>灯</w:t>
            </w:r>
            <w:r>
              <w:rPr>
                <w:b/>
                <w:bCs/>
              </w:rPr>
              <w:t xml:space="preserve">   </w:t>
            </w:r>
          </w:p>
        </w:tc>
        <w:tc>
          <w:tcPr>
            <w:tcW w:w="2268" w:type="dxa"/>
            <w:vAlign w:val="center"/>
          </w:tcPr>
          <w:p w14:paraId="4FFE4D9A" w14:textId="5305900C" w:rsidR="00D707BF" w:rsidRDefault="00D707BF" w:rsidP="00D707BF">
            <w:pPr>
              <w:jc w:val="left"/>
            </w:pPr>
            <w:r>
              <w:t>ENC</w:t>
            </w:r>
            <w:r>
              <w:rPr>
                <w:rFonts w:hint="eastAsia"/>
              </w:rPr>
              <w:t>开关指示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69F3FCF6" w14:textId="77777777" w:rsidR="00D707BF" w:rsidRDefault="00D707BF" w:rsidP="00D707BF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        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503C5869" w14:textId="77777777" w:rsidR="00D707BF" w:rsidRDefault="00D707BF" w:rsidP="00D707BF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        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36189554" w14:textId="3A42456A" w:rsidR="00D707BF" w:rsidRPr="00E74E95" w:rsidRDefault="00D707BF" w:rsidP="00D707BF">
            <w:pPr>
              <w:jc w:val="center"/>
              <w:rPr>
                <w:highlight w:val="yellow"/>
              </w:rPr>
            </w:pPr>
            <w:r>
              <w:rPr>
                <w:rFonts w:hint="eastAsia"/>
              </w:rPr>
              <w:t>X</w:t>
            </w:r>
            <w:r>
              <w:t xml:space="preserve">        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6825818B" w14:textId="5CDEF2D9" w:rsidR="00D707BF" w:rsidRPr="00E74E95" w:rsidRDefault="00D707BF" w:rsidP="00D707BF">
            <w:pPr>
              <w:jc w:val="center"/>
              <w:rPr>
                <w:highlight w:val="yellow"/>
              </w:rPr>
            </w:pPr>
            <w:r>
              <w:rPr>
                <w:rFonts w:hint="eastAsia"/>
              </w:rPr>
              <w:t>X</w:t>
            </w:r>
            <w:r>
              <w:t xml:space="preserve">        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1E79D06" w14:textId="77777777" w:rsidR="00D707BF" w:rsidRDefault="00D707BF" w:rsidP="00D707BF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45D8AFD8" w14:textId="6FE8E293" w:rsidR="00D707BF" w:rsidRPr="006D1911" w:rsidRDefault="00D707BF" w:rsidP="00D707BF">
            <w:pPr>
              <w:jc w:val="center"/>
              <w:rPr>
                <w:rFonts w:cstheme="minorHAnsi"/>
                <w:snapToGrid w:val="0"/>
              </w:rPr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465" w:type="dxa"/>
            <w:shd w:val="clear" w:color="auto" w:fill="F2F2F2" w:themeFill="background1" w:themeFillShade="F2"/>
            <w:vAlign w:val="center"/>
          </w:tcPr>
          <w:p w14:paraId="2D7F9565" w14:textId="5C084F57" w:rsidR="00D707BF" w:rsidRDefault="00D707BF" w:rsidP="00D707BF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</w:tr>
      <w:tr w:rsidR="00D707BF" w14:paraId="76098396" w14:textId="77777777" w:rsidTr="00856359">
        <w:trPr>
          <w:trHeight w:val="271"/>
        </w:trPr>
        <w:tc>
          <w:tcPr>
            <w:tcW w:w="988" w:type="dxa"/>
            <w:vMerge/>
            <w:vAlign w:val="center"/>
          </w:tcPr>
          <w:p w14:paraId="2ECA2B23" w14:textId="77777777" w:rsidR="00D707BF" w:rsidRDefault="00D707BF" w:rsidP="00D707BF">
            <w:pPr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vAlign w:val="center"/>
          </w:tcPr>
          <w:p w14:paraId="1CE5AD4B" w14:textId="4E3338D4" w:rsidR="00D707BF" w:rsidRDefault="00D707BF" w:rsidP="00D707BF">
            <w:pPr>
              <w:jc w:val="left"/>
            </w:pPr>
            <w:r>
              <w:t xml:space="preserve">PWM </w:t>
            </w:r>
            <w:r>
              <w:rPr>
                <w:rFonts w:hint="eastAsia"/>
              </w:rPr>
              <w:t>频谱灯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3235C5FA" w14:textId="77777777" w:rsidR="00D707BF" w:rsidRDefault="00D707BF" w:rsidP="00D707BF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        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53F8D658" w14:textId="77777777" w:rsidR="00D707BF" w:rsidRDefault="00D707BF" w:rsidP="00D707BF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        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0C43D599" w14:textId="77777777" w:rsidR="00D707BF" w:rsidRDefault="00D707BF" w:rsidP="00D707BF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        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21660A14" w14:textId="77777777" w:rsidR="00D707BF" w:rsidRDefault="00D707BF" w:rsidP="00D707BF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        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29D5D48" w14:textId="77777777" w:rsidR="00D707BF" w:rsidRDefault="00D707BF" w:rsidP="00D707BF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        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14410F52" w14:textId="544909DA" w:rsidR="00D707BF" w:rsidRPr="006D1911" w:rsidRDefault="00D707BF" w:rsidP="00D707BF">
            <w:pPr>
              <w:jc w:val="center"/>
              <w:rPr>
                <w:rFonts w:cstheme="minorHAnsi"/>
                <w:snapToGrid w:val="0"/>
              </w:rPr>
            </w:pPr>
            <w:r>
              <w:rPr>
                <w:rFonts w:hint="eastAsia"/>
              </w:rPr>
              <w:t>X</w:t>
            </w:r>
            <w:r>
              <w:t xml:space="preserve">         </w:t>
            </w:r>
          </w:p>
        </w:tc>
        <w:tc>
          <w:tcPr>
            <w:tcW w:w="465" w:type="dxa"/>
            <w:shd w:val="clear" w:color="auto" w:fill="F2F2F2" w:themeFill="background1" w:themeFillShade="F2"/>
            <w:vAlign w:val="center"/>
          </w:tcPr>
          <w:p w14:paraId="4A107FF4" w14:textId="24DED93F" w:rsidR="00D707BF" w:rsidRDefault="00D707BF" w:rsidP="00D707BF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</w:tr>
      <w:tr w:rsidR="00D707BF" w14:paraId="291C5CD4" w14:textId="77777777" w:rsidTr="00856359">
        <w:trPr>
          <w:trHeight w:val="316"/>
        </w:trPr>
        <w:tc>
          <w:tcPr>
            <w:tcW w:w="988" w:type="dxa"/>
            <w:vMerge w:val="restart"/>
            <w:vAlign w:val="center"/>
          </w:tcPr>
          <w:p w14:paraId="660A0A6D" w14:textId="11670A9C" w:rsidR="00D707BF" w:rsidRDefault="00D707BF" w:rsidP="00D707B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上位</w:t>
            </w:r>
            <w:proofErr w:type="gramStart"/>
            <w:r>
              <w:rPr>
                <w:rFonts w:hint="eastAsia"/>
                <w:b/>
                <w:bCs/>
              </w:rPr>
              <w:t>机</w:t>
            </w:r>
            <w:r>
              <w:rPr>
                <w:rFonts w:hint="eastAsia"/>
                <w:b/>
                <w:bCs/>
              </w:rPr>
              <w:lastRenderedPageBreak/>
              <w:t>工具</w:t>
            </w:r>
            <w:proofErr w:type="gramEnd"/>
          </w:p>
        </w:tc>
        <w:tc>
          <w:tcPr>
            <w:tcW w:w="2268" w:type="dxa"/>
            <w:vAlign w:val="center"/>
          </w:tcPr>
          <w:p w14:paraId="2A3ED808" w14:textId="0CD4B1A3" w:rsidR="00D707BF" w:rsidRDefault="00D707BF" w:rsidP="00D707BF">
            <w:pPr>
              <w:jc w:val="left"/>
            </w:pPr>
            <w:r>
              <w:rPr>
                <w:rFonts w:hint="eastAsia"/>
              </w:rPr>
              <w:lastRenderedPageBreak/>
              <w:t>E</w:t>
            </w:r>
            <w:r>
              <w:t xml:space="preserve">Q </w:t>
            </w:r>
            <w:r>
              <w:rPr>
                <w:rFonts w:hint="eastAsia"/>
              </w:rPr>
              <w:t>曲线调整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47F27BFA" w14:textId="77777777" w:rsidR="00D707BF" w:rsidRDefault="00D707BF" w:rsidP="00D707BF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        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3C8B1431" w14:textId="77777777" w:rsidR="00D707BF" w:rsidRDefault="00D707BF" w:rsidP="00D707BF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3E9264A2" w14:textId="77777777" w:rsidR="00D707BF" w:rsidRDefault="00D707BF" w:rsidP="00D707BF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112B639C" w14:textId="77777777" w:rsidR="00D707BF" w:rsidRDefault="00D707BF" w:rsidP="00D707BF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48991975" w14:textId="77777777" w:rsidR="00D707BF" w:rsidRDefault="00D707BF" w:rsidP="00D707BF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48EC31DC" w14:textId="110BD221" w:rsidR="00D707BF" w:rsidRPr="006D1911" w:rsidRDefault="00D707BF" w:rsidP="00D707BF">
            <w:pPr>
              <w:jc w:val="center"/>
              <w:rPr>
                <w:rFonts w:cstheme="minorHAnsi"/>
                <w:snapToGrid w:val="0"/>
              </w:rPr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465" w:type="dxa"/>
            <w:shd w:val="clear" w:color="auto" w:fill="F2F2F2" w:themeFill="background1" w:themeFillShade="F2"/>
            <w:vAlign w:val="center"/>
          </w:tcPr>
          <w:p w14:paraId="347289C7" w14:textId="1EF57091" w:rsidR="00D707BF" w:rsidRDefault="00D707BF" w:rsidP="00D707BF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</w:tr>
      <w:tr w:rsidR="00D707BF" w14:paraId="7D4D8CC7" w14:textId="77777777" w:rsidTr="006F41A2">
        <w:trPr>
          <w:trHeight w:val="316"/>
        </w:trPr>
        <w:tc>
          <w:tcPr>
            <w:tcW w:w="988" w:type="dxa"/>
            <w:vMerge/>
            <w:vAlign w:val="center"/>
          </w:tcPr>
          <w:p w14:paraId="4021FA12" w14:textId="77777777" w:rsidR="00D707BF" w:rsidRDefault="00D707BF" w:rsidP="00D707BF">
            <w:pPr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vAlign w:val="center"/>
          </w:tcPr>
          <w:p w14:paraId="72836232" w14:textId="74E35D5A" w:rsidR="00D707BF" w:rsidRDefault="00D707BF" w:rsidP="00D707BF">
            <w:pPr>
              <w:jc w:val="left"/>
            </w:pPr>
            <w:r>
              <w:rPr>
                <w:rFonts w:hint="eastAsia"/>
              </w:rPr>
              <w:t>ENC</w:t>
            </w:r>
            <w:r>
              <w:t xml:space="preserve"> </w:t>
            </w:r>
            <w:r>
              <w:rPr>
                <w:rFonts w:hint="eastAsia"/>
              </w:rPr>
              <w:t>参数调整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355B1A51" w14:textId="77777777" w:rsidR="00D707BF" w:rsidRDefault="00D707BF" w:rsidP="00D707BF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        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030D5C89" w14:textId="77777777" w:rsidR="00D707BF" w:rsidRPr="006D1911" w:rsidRDefault="00D707BF" w:rsidP="00D707BF">
            <w:pPr>
              <w:jc w:val="center"/>
              <w:rPr>
                <w:rFonts w:cstheme="minorHAnsi"/>
                <w:snapToGrid w:val="0"/>
              </w:rPr>
            </w:pPr>
            <w:r>
              <w:rPr>
                <w:rFonts w:cstheme="minorHAnsi"/>
                <w:snapToGrid w:val="0"/>
              </w:rPr>
              <w:t xml:space="preserve">X    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32A3B5B5" w14:textId="77777777" w:rsidR="00D707BF" w:rsidRPr="006D1911" w:rsidRDefault="00D707BF" w:rsidP="00D707BF">
            <w:pPr>
              <w:jc w:val="center"/>
              <w:rPr>
                <w:rFonts w:cstheme="minorHAnsi"/>
                <w:snapToGrid w:val="0"/>
              </w:rPr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4D7EB49A" w14:textId="77777777" w:rsidR="00D707BF" w:rsidRPr="006D1911" w:rsidRDefault="00D707BF" w:rsidP="00D707BF">
            <w:pPr>
              <w:jc w:val="center"/>
              <w:rPr>
                <w:rFonts w:cstheme="minorHAnsi"/>
                <w:snapToGrid w:val="0"/>
              </w:rPr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10E34C3E" w14:textId="77777777" w:rsidR="00D707BF" w:rsidRPr="006D1911" w:rsidRDefault="00D707BF" w:rsidP="00D707BF">
            <w:pPr>
              <w:jc w:val="center"/>
              <w:rPr>
                <w:rFonts w:cstheme="minorHAnsi"/>
                <w:snapToGrid w:val="0"/>
              </w:rPr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75EACDBD" w14:textId="0D88FEFA" w:rsidR="00D707BF" w:rsidRPr="006D1911" w:rsidRDefault="00D707BF" w:rsidP="00D707BF">
            <w:pPr>
              <w:jc w:val="center"/>
              <w:rPr>
                <w:rFonts w:cstheme="minorHAnsi"/>
                <w:snapToGrid w:val="0"/>
              </w:rPr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  <w:tc>
          <w:tcPr>
            <w:tcW w:w="465" w:type="dxa"/>
            <w:shd w:val="clear" w:color="auto" w:fill="F2F2F2" w:themeFill="background1" w:themeFillShade="F2"/>
            <w:vAlign w:val="center"/>
          </w:tcPr>
          <w:p w14:paraId="7AF0A742" w14:textId="28418DD4" w:rsidR="00D707BF" w:rsidRPr="006D1911" w:rsidRDefault="00D707BF" w:rsidP="00D707BF">
            <w:pPr>
              <w:jc w:val="center"/>
              <w:rPr>
                <w:rFonts w:cstheme="minorHAnsi"/>
                <w:snapToGrid w:val="0"/>
              </w:rPr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</w:tr>
      <w:tr w:rsidR="00D707BF" w14:paraId="2A3A1789" w14:textId="77777777" w:rsidTr="006F41A2">
        <w:trPr>
          <w:trHeight w:val="316"/>
        </w:trPr>
        <w:tc>
          <w:tcPr>
            <w:tcW w:w="988" w:type="dxa"/>
            <w:vMerge/>
            <w:vAlign w:val="center"/>
          </w:tcPr>
          <w:p w14:paraId="231EAD99" w14:textId="77777777" w:rsidR="00D707BF" w:rsidRDefault="00D707BF" w:rsidP="00D707BF">
            <w:pPr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vAlign w:val="center"/>
          </w:tcPr>
          <w:p w14:paraId="6AF6916F" w14:textId="0DC14A61" w:rsidR="00D707BF" w:rsidRDefault="00D707BF" w:rsidP="00D707BF">
            <w:pPr>
              <w:jc w:val="left"/>
            </w:pPr>
            <w:r>
              <w:rPr>
                <w:rFonts w:hint="eastAsia"/>
              </w:rPr>
              <w:t>麦克风阵列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10363AC6" w14:textId="77777777" w:rsidR="00D707BF" w:rsidRDefault="00D707BF" w:rsidP="00D707BF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        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0B7983B1" w14:textId="77777777" w:rsidR="00D707BF" w:rsidRPr="006D1911" w:rsidRDefault="00D707BF" w:rsidP="00D707BF">
            <w:pPr>
              <w:jc w:val="center"/>
              <w:rPr>
                <w:rFonts w:cstheme="minorHAnsi"/>
                <w:snapToGrid w:val="0"/>
              </w:rPr>
            </w:pPr>
            <w:r>
              <w:rPr>
                <w:rFonts w:cstheme="minorHAnsi"/>
                <w:snapToGrid w:val="0"/>
              </w:rPr>
              <w:t xml:space="preserve">X    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14:paraId="4FBDD4E6" w14:textId="77777777" w:rsidR="00D707BF" w:rsidRPr="006D1911" w:rsidRDefault="00D707BF" w:rsidP="00D707BF">
            <w:pPr>
              <w:jc w:val="center"/>
              <w:rPr>
                <w:rFonts w:cstheme="minorHAnsi"/>
                <w:snapToGrid w:val="0"/>
              </w:rPr>
            </w:pPr>
            <w:r w:rsidRPr="005A61FD">
              <w:rPr>
                <w:rFonts w:cstheme="minorHAnsi"/>
                <w:snapToGrid w:val="0"/>
              </w:rPr>
              <w:t xml:space="preserve">X    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14:paraId="409D4CDA" w14:textId="77777777" w:rsidR="00D707BF" w:rsidRPr="006D1911" w:rsidRDefault="00D707BF" w:rsidP="00D707BF">
            <w:pPr>
              <w:jc w:val="center"/>
              <w:rPr>
                <w:rFonts w:cstheme="minorHAnsi"/>
                <w:snapToGrid w:val="0"/>
              </w:rPr>
            </w:pPr>
            <w:r w:rsidRPr="005A61FD">
              <w:rPr>
                <w:rFonts w:cstheme="minorHAnsi"/>
                <w:snapToGrid w:val="0"/>
              </w:rPr>
              <w:t xml:space="preserve">X    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6D9A241B" w14:textId="77777777" w:rsidR="00D707BF" w:rsidRPr="006D1911" w:rsidRDefault="00D707BF" w:rsidP="00D707BF">
            <w:pPr>
              <w:jc w:val="center"/>
              <w:rPr>
                <w:rFonts w:cstheme="minorHAnsi"/>
                <w:snapToGrid w:val="0"/>
              </w:rPr>
            </w:pPr>
            <w:r w:rsidRPr="005A61FD">
              <w:rPr>
                <w:rFonts w:cstheme="minorHAnsi"/>
                <w:snapToGrid w:val="0"/>
              </w:rPr>
              <w:t xml:space="preserve">X    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14:paraId="78D7DFA8" w14:textId="5BAA7F21" w:rsidR="00D707BF" w:rsidRPr="006D1911" w:rsidRDefault="00D707BF" w:rsidP="00D707BF">
            <w:pPr>
              <w:jc w:val="center"/>
              <w:rPr>
                <w:rFonts w:cstheme="minorHAnsi"/>
                <w:snapToGrid w:val="0"/>
              </w:rPr>
            </w:pPr>
            <w:r w:rsidRPr="005A61FD">
              <w:rPr>
                <w:rFonts w:cstheme="minorHAnsi"/>
                <w:snapToGrid w:val="0"/>
              </w:rPr>
              <w:t xml:space="preserve">X    </w:t>
            </w:r>
          </w:p>
        </w:tc>
        <w:tc>
          <w:tcPr>
            <w:tcW w:w="465" w:type="dxa"/>
            <w:shd w:val="clear" w:color="auto" w:fill="F2F2F2" w:themeFill="background1" w:themeFillShade="F2"/>
            <w:vAlign w:val="center"/>
          </w:tcPr>
          <w:p w14:paraId="4D6802A3" w14:textId="4BE3AFB0" w:rsidR="00D707BF" w:rsidRPr="006D1911" w:rsidRDefault="00D707BF" w:rsidP="00D707BF">
            <w:pPr>
              <w:jc w:val="center"/>
              <w:rPr>
                <w:rFonts w:cstheme="minorHAnsi"/>
                <w:snapToGrid w:val="0"/>
              </w:rPr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</w:tr>
      <w:tr w:rsidR="00D707BF" w14:paraId="36BEC736" w14:textId="77777777" w:rsidTr="006F41A2">
        <w:trPr>
          <w:trHeight w:val="325"/>
        </w:trPr>
        <w:tc>
          <w:tcPr>
            <w:tcW w:w="988" w:type="dxa"/>
            <w:vMerge/>
            <w:vAlign w:val="center"/>
          </w:tcPr>
          <w:p w14:paraId="11A5A0F7" w14:textId="77777777" w:rsidR="00D707BF" w:rsidRDefault="00D707BF" w:rsidP="00D707BF">
            <w:pPr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vAlign w:val="center"/>
          </w:tcPr>
          <w:p w14:paraId="1A1CCE11" w14:textId="39B70B23" w:rsidR="00D707BF" w:rsidRDefault="00D707BF" w:rsidP="00D707BF">
            <w:pPr>
              <w:jc w:val="left"/>
            </w:pPr>
            <w:r>
              <w:t>*</w:t>
            </w:r>
            <w:r>
              <w:rPr>
                <w:rFonts w:hint="eastAsia"/>
              </w:rPr>
              <w:t>虚拟环绕声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5E1A2DB4" w14:textId="77777777" w:rsidR="00D707BF" w:rsidRDefault="00D707BF" w:rsidP="00D707BF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        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2D582FD4" w14:textId="77777777" w:rsidR="00D707BF" w:rsidRDefault="00D707BF" w:rsidP="00D707BF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        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2B2F9EE6" w14:textId="77777777" w:rsidR="00D707BF" w:rsidRDefault="00D707BF" w:rsidP="00D707BF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        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5CEFB0F3" w14:textId="77777777" w:rsidR="00D707BF" w:rsidRDefault="00D707BF" w:rsidP="00D707BF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        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72643A7C" w14:textId="77777777" w:rsidR="00D707BF" w:rsidRDefault="00D707BF" w:rsidP="00D707BF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        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423C7CB8" w14:textId="36DC0BAD" w:rsidR="00D707BF" w:rsidRPr="006D1911" w:rsidRDefault="00D707BF" w:rsidP="00D707BF">
            <w:pPr>
              <w:jc w:val="center"/>
              <w:rPr>
                <w:rFonts w:cstheme="minorHAnsi"/>
                <w:snapToGrid w:val="0"/>
              </w:rPr>
            </w:pPr>
            <w:r>
              <w:rPr>
                <w:rFonts w:hint="eastAsia"/>
              </w:rPr>
              <w:t>X</w:t>
            </w:r>
            <w:r>
              <w:t xml:space="preserve">         </w:t>
            </w:r>
          </w:p>
        </w:tc>
        <w:tc>
          <w:tcPr>
            <w:tcW w:w="465" w:type="dxa"/>
            <w:shd w:val="clear" w:color="auto" w:fill="F2F2F2" w:themeFill="background1" w:themeFillShade="F2"/>
            <w:vAlign w:val="center"/>
          </w:tcPr>
          <w:p w14:paraId="0A248995" w14:textId="0CAC1F61" w:rsidR="00D707BF" w:rsidRDefault="00D707BF" w:rsidP="00D707BF">
            <w:pPr>
              <w:jc w:val="center"/>
            </w:pPr>
            <w:r w:rsidRPr="006D1911">
              <w:rPr>
                <w:rFonts w:cstheme="minorHAnsi"/>
                <w:snapToGrid w:val="0"/>
              </w:rPr>
              <w:t>√</w:t>
            </w:r>
            <w:r>
              <w:rPr>
                <w:rFonts w:cstheme="minorHAnsi"/>
                <w:snapToGrid w:val="0"/>
              </w:rPr>
              <w:t xml:space="preserve">    </w:t>
            </w:r>
          </w:p>
        </w:tc>
      </w:tr>
      <w:tr w:rsidR="00D707BF" w14:paraId="657C997F" w14:textId="77777777" w:rsidTr="006F41A2">
        <w:trPr>
          <w:trHeight w:val="316"/>
        </w:trPr>
        <w:tc>
          <w:tcPr>
            <w:tcW w:w="988" w:type="dxa"/>
            <w:vAlign w:val="center"/>
          </w:tcPr>
          <w:p w14:paraId="4FED314B" w14:textId="77777777" w:rsidR="00D707BF" w:rsidRPr="0081393D" w:rsidRDefault="00D707BF" w:rsidP="00D707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*</w:t>
            </w:r>
            <w:r w:rsidRPr="0081393D">
              <w:rPr>
                <w:b/>
                <w:bCs/>
              </w:rPr>
              <w:t>Dolby</w:t>
            </w:r>
            <w:r>
              <w:rPr>
                <w:b/>
                <w:bCs/>
              </w:rPr>
              <w:t xml:space="preserve">    </w:t>
            </w:r>
          </w:p>
        </w:tc>
        <w:tc>
          <w:tcPr>
            <w:tcW w:w="2268" w:type="dxa"/>
            <w:vAlign w:val="center"/>
          </w:tcPr>
          <w:p w14:paraId="5988D972" w14:textId="35D73865" w:rsidR="00D707BF" w:rsidRPr="00BA5282" w:rsidRDefault="00D707BF" w:rsidP="00D707BF">
            <w:pPr>
              <w:jc w:val="left"/>
            </w:pPr>
            <w:r>
              <w:rPr>
                <w:rFonts w:hint="eastAsia"/>
              </w:rPr>
              <w:t>多声道编解码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720AC407" w14:textId="77777777" w:rsidR="00D707BF" w:rsidRDefault="00D707BF" w:rsidP="00D707BF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        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220F23AD" w14:textId="77777777" w:rsidR="00D707BF" w:rsidRDefault="00D707BF" w:rsidP="00D707BF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        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39D86350" w14:textId="77777777" w:rsidR="00D707BF" w:rsidRDefault="00D707BF" w:rsidP="00D707BF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        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3D66C822" w14:textId="77777777" w:rsidR="00D707BF" w:rsidRDefault="00D707BF" w:rsidP="00D707BF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        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2B18928D" w14:textId="77777777" w:rsidR="00D707BF" w:rsidRDefault="00D707BF" w:rsidP="00D707BF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        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232762EF" w14:textId="32B8BAE6" w:rsidR="00D707BF" w:rsidRDefault="00D707BF" w:rsidP="00D707BF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        </w:t>
            </w:r>
          </w:p>
        </w:tc>
        <w:tc>
          <w:tcPr>
            <w:tcW w:w="465" w:type="dxa"/>
            <w:shd w:val="clear" w:color="auto" w:fill="F2F2F2" w:themeFill="background1" w:themeFillShade="F2"/>
            <w:vAlign w:val="center"/>
          </w:tcPr>
          <w:p w14:paraId="68BAE8A9" w14:textId="25896654" w:rsidR="00D707BF" w:rsidRDefault="00D707BF" w:rsidP="00D707BF">
            <w:pPr>
              <w:jc w:val="center"/>
            </w:pPr>
            <w:r>
              <w:t>*</w:t>
            </w:r>
            <w:r>
              <w:rPr>
                <w:rFonts w:hint="eastAsia"/>
              </w:rPr>
              <w:t>X</w:t>
            </w:r>
            <w:r>
              <w:t xml:space="preserve">         </w:t>
            </w:r>
          </w:p>
        </w:tc>
      </w:tr>
    </w:tbl>
    <w:p w14:paraId="781991DF" w14:textId="01F80A22" w:rsidR="003948F2" w:rsidRDefault="003948F2" w:rsidP="003948F2">
      <w:pPr>
        <w:pStyle w:val="2"/>
      </w:pPr>
      <w:bookmarkStart w:id="13" w:name="_Toc65591530"/>
      <w:r>
        <w:rPr>
          <w:rFonts w:hint="eastAsia"/>
        </w:rPr>
        <w:t>2</w:t>
      </w:r>
      <w:r>
        <w:t xml:space="preserve">.1 </w:t>
      </w:r>
      <w:r w:rsidR="007077AA">
        <w:rPr>
          <w:rFonts w:hint="eastAsia"/>
        </w:rPr>
        <w:t>系统模式</w:t>
      </w:r>
      <w:bookmarkEnd w:id="13"/>
    </w:p>
    <w:p w14:paraId="07FE1811" w14:textId="00BD412B" w:rsidR="003948F2" w:rsidRPr="004B60AD" w:rsidRDefault="0064793C" w:rsidP="000061B3">
      <w:r>
        <w:tab/>
      </w:r>
      <w:r>
        <w:rPr>
          <w:rFonts w:hint="eastAsia"/>
        </w:rPr>
        <w:t>系统主要在</w:t>
      </w:r>
      <w:r w:rsidR="004B615C">
        <w:rPr>
          <w:b/>
          <w:bCs/>
        </w:rPr>
        <w:t>SLEEP</w:t>
      </w:r>
      <w:r w:rsidR="001F5DDD">
        <w:rPr>
          <w:rFonts w:hint="eastAsia"/>
          <w:b/>
          <w:bCs/>
        </w:rPr>
        <w:t>、</w:t>
      </w:r>
      <w:r w:rsidR="001F5DDD">
        <w:rPr>
          <w:rFonts w:hint="eastAsia"/>
          <w:b/>
          <w:bCs/>
        </w:rPr>
        <w:t>IDLE</w:t>
      </w:r>
      <w:r w:rsidRPr="00F80DCE">
        <w:t xml:space="preserve"> </w:t>
      </w:r>
      <w:r>
        <w:rPr>
          <w:rFonts w:hint="eastAsia"/>
        </w:rPr>
        <w:t>和</w:t>
      </w:r>
      <w:r w:rsidRPr="00F50DEE">
        <w:rPr>
          <w:b/>
          <w:bCs/>
        </w:rPr>
        <w:t>WORK</w:t>
      </w:r>
      <w:r>
        <w:rPr>
          <w:rFonts w:hint="eastAsia"/>
        </w:rPr>
        <w:t>模式之</w:t>
      </w:r>
      <w:r w:rsidR="001F5DDD">
        <w:rPr>
          <w:rFonts w:hint="eastAsia"/>
        </w:rPr>
        <w:t>间</w:t>
      </w:r>
      <w:r>
        <w:rPr>
          <w:rFonts w:hint="eastAsia"/>
        </w:rPr>
        <w:t>切换，</w:t>
      </w:r>
      <w:r w:rsidR="00D86D5D" w:rsidRPr="00F50DEE">
        <w:rPr>
          <w:b/>
          <w:bCs/>
        </w:rPr>
        <w:t>IDLE</w:t>
      </w:r>
      <w:r w:rsidR="00D86D5D">
        <w:rPr>
          <w:rFonts w:hint="eastAsia"/>
        </w:rPr>
        <w:t>模式</w:t>
      </w:r>
      <w:r w:rsidR="00DC78BA">
        <w:rPr>
          <w:rFonts w:hint="eastAsia"/>
        </w:rPr>
        <w:t>表示即不播放音乐也</w:t>
      </w:r>
      <w:proofErr w:type="gramStart"/>
      <w:r w:rsidR="00DC78BA">
        <w:rPr>
          <w:rFonts w:hint="eastAsia"/>
        </w:rPr>
        <w:t>不</w:t>
      </w:r>
      <w:proofErr w:type="gramEnd"/>
      <w:r w:rsidR="00DC78BA">
        <w:rPr>
          <w:rFonts w:hint="eastAsia"/>
        </w:rPr>
        <w:t>通话的</w:t>
      </w:r>
      <w:r w:rsidR="001F5DDD">
        <w:rPr>
          <w:rFonts w:hint="eastAsia"/>
        </w:rPr>
        <w:t>空闲</w:t>
      </w:r>
      <w:r w:rsidR="00DC78BA">
        <w:rPr>
          <w:rFonts w:hint="eastAsia"/>
        </w:rPr>
        <w:t>模式</w:t>
      </w:r>
      <w:r w:rsidR="001F5DDD">
        <w:rPr>
          <w:rFonts w:hint="eastAsia"/>
        </w:rPr>
        <w:t>，</w:t>
      </w:r>
      <w:r w:rsidR="001F5DDD">
        <w:rPr>
          <w:b/>
          <w:bCs/>
        </w:rPr>
        <w:t>SLEEP</w:t>
      </w:r>
      <w:r w:rsidR="001F5DDD">
        <w:rPr>
          <w:rFonts w:hint="eastAsia"/>
        </w:rPr>
        <w:t>表示硬件低功耗模式</w:t>
      </w:r>
      <w:r w:rsidR="00DC78BA">
        <w:rPr>
          <w:rFonts w:hint="eastAsia"/>
        </w:rPr>
        <w:t>。</w:t>
      </w:r>
      <w:r w:rsidR="0066587F">
        <w:rPr>
          <w:rFonts w:hint="eastAsia"/>
        </w:rPr>
        <w:t>各</w:t>
      </w:r>
      <w:r w:rsidR="00DC78BA">
        <w:rPr>
          <w:rFonts w:hint="eastAsia"/>
        </w:rPr>
        <w:t>模式的</w:t>
      </w:r>
      <w:r w:rsidR="001D4A30">
        <w:rPr>
          <w:rFonts w:hint="eastAsia"/>
        </w:rPr>
        <w:t>详细场景</w:t>
      </w:r>
      <w:r w:rsidR="000061B3">
        <w:rPr>
          <w:rFonts w:hint="eastAsia"/>
        </w:rPr>
        <w:t>定义参考</w:t>
      </w:r>
      <w:hyperlink w:anchor="_2.1.1_Mode_definition" w:history="1">
        <w:r w:rsidR="003948F2" w:rsidRPr="00F50DEE">
          <w:rPr>
            <w:rStyle w:val="ad"/>
          </w:rPr>
          <w:t xml:space="preserve">2.1.1 </w:t>
        </w:r>
        <w:r w:rsidR="000061B3">
          <w:rPr>
            <w:rStyle w:val="ad"/>
            <w:rFonts w:hint="eastAsia"/>
          </w:rPr>
          <w:t>模式</w:t>
        </w:r>
      </w:hyperlink>
      <w:r w:rsidR="000061B3">
        <w:rPr>
          <w:rStyle w:val="ad"/>
          <w:rFonts w:hint="eastAsia"/>
        </w:rPr>
        <w:t>定义</w:t>
      </w:r>
      <w:r w:rsidR="001F5DDD">
        <w:rPr>
          <w:rFonts w:hint="eastAsia"/>
        </w:rPr>
        <w:t>。</w:t>
      </w:r>
    </w:p>
    <w:p w14:paraId="39EE07FD" w14:textId="43974B19" w:rsidR="003948F2" w:rsidRPr="004377CF" w:rsidRDefault="003948F2" w:rsidP="00D86D5D">
      <w:pPr>
        <w:pStyle w:val="3"/>
        <w:tabs>
          <w:tab w:val="right" w:pos="8306"/>
        </w:tabs>
      </w:pPr>
      <w:bookmarkStart w:id="14" w:name="_2.1.1_Mode_definition"/>
      <w:bookmarkStart w:id="15" w:name="_Toc65591531"/>
      <w:bookmarkEnd w:id="14"/>
      <w:r>
        <w:t xml:space="preserve">2.1.1 </w:t>
      </w:r>
      <w:r w:rsidR="00CC3B21">
        <w:rPr>
          <w:rFonts w:hint="eastAsia"/>
        </w:rPr>
        <w:t>模式定义</w:t>
      </w:r>
      <w:bookmarkEnd w:id="15"/>
    </w:p>
    <w:tbl>
      <w:tblPr>
        <w:tblStyle w:val="a8"/>
        <w:tblW w:w="8080" w:type="dxa"/>
        <w:tblInd w:w="-5" w:type="dxa"/>
        <w:tblLook w:val="04A0" w:firstRow="1" w:lastRow="0" w:firstColumn="1" w:lastColumn="0" w:noHBand="0" w:noVBand="1"/>
      </w:tblPr>
      <w:tblGrid>
        <w:gridCol w:w="687"/>
        <w:gridCol w:w="1530"/>
        <w:gridCol w:w="1228"/>
        <w:gridCol w:w="1658"/>
        <w:gridCol w:w="1418"/>
        <w:gridCol w:w="1559"/>
      </w:tblGrid>
      <w:tr w:rsidR="00CB6BAD" w14:paraId="3F99F56D" w14:textId="77777777" w:rsidTr="00B70DF2">
        <w:trPr>
          <w:trHeight w:val="156"/>
        </w:trPr>
        <w:tc>
          <w:tcPr>
            <w:tcW w:w="687" w:type="dxa"/>
            <w:vMerge w:val="restart"/>
            <w:shd w:val="clear" w:color="auto" w:fill="D9E2F3" w:themeFill="accent1" w:themeFillTint="33"/>
            <w:vAlign w:val="center"/>
          </w:tcPr>
          <w:p w14:paraId="7BB53725" w14:textId="77777777" w:rsidR="00CB6BAD" w:rsidRPr="009377C8" w:rsidRDefault="00CB6BAD" w:rsidP="009E0C2B">
            <w:pPr>
              <w:jc w:val="center"/>
              <w:rPr>
                <w:b/>
                <w:bCs/>
              </w:rPr>
            </w:pPr>
          </w:p>
        </w:tc>
        <w:tc>
          <w:tcPr>
            <w:tcW w:w="1530" w:type="dxa"/>
            <w:vMerge w:val="restart"/>
            <w:shd w:val="clear" w:color="auto" w:fill="D9E2F3" w:themeFill="accent1" w:themeFillTint="33"/>
            <w:vAlign w:val="center"/>
          </w:tcPr>
          <w:p w14:paraId="322C4D23" w14:textId="67A040C3" w:rsidR="00CB6BAD" w:rsidRDefault="00CB6BAD" w:rsidP="009E0C2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SLEEP</w:t>
            </w:r>
          </w:p>
          <w:p w14:paraId="72117628" w14:textId="131FF0E6" w:rsidR="00CB6BAD" w:rsidRPr="009377C8" w:rsidRDefault="00CB6BAD" w:rsidP="009E0C2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>Low</w:t>
            </w:r>
            <w:r w:rsidR="001F5DD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Power)</w:t>
            </w:r>
          </w:p>
        </w:tc>
        <w:tc>
          <w:tcPr>
            <w:tcW w:w="1228" w:type="dxa"/>
            <w:vMerge w:val="restart"/>
            <w:shd w:val="clear" w:color="auto" w:fill="D9E2F3" w:themeFill="accent1" w:themeFillTint="33"/>
            <w:vAlign w:val="center"/>
          </w:tcPr>
          <w:p w14:paraId="51F14169" w14:textId="38D45A4E" w:rsidR="00CB6BAD" w:rsidRPr="009377C8" w:rsidRDefault="00CB6BAD" w:rsidP="009E0C2B">
            <w:pPr>
              <w:jc w:val="center"/>
              <w:rPr>
                <w:b/>
                <w:bCs/>
              </w:rPr>
            </w:pPr>
            <w:r w:rsidRPr="00F50DEE">
              <w:rPr>
                <w:b/>
                <w:bCs/>
              </w:rPr>
              <w:t>IDLE</w:t>
            </w:r>
          </w:p>
        </w:tc>
        <w:tc>
          <w:tcPr>
            <w:tcW w:w="4635" w:type="dxa"/>
            <w:gridSpan w:val="3"/>
            <w:shd w:val="clear" w:color="auto" w:fill="D9E2F3" w:themeFill="accent1" w:themeFillTint="33"/>
            <w:vAlign w:val="center"/>
          </w:tcPr>
          <w:p w14:paraId="22EED624" w14:textId="3D14619B" w:rsidR="00CB6BAD" w:rsidRPr="009377C8" w:rsidRDefault="00CB6BAD" w:rsidP="009E0C2B">
            <w:pPr>
              <w:jc w:val="center"/>
              <w:rPr>
                <w:b/>
                <w:bCs/>
              </w:rPr>
            </w:pPr>
            <w:r w:rsidRPr="009377C8">
              <w:rPr>
                <w:rFonts w:hint="eastAsia"/>
                <w:b/>
                <w:bCs/>
              </w:rPr>
              <w:t>W</w:t>
            </w:r>
            <w:r w:rsidRPr="009377C8">
              <w:rPr>
                <w:b/>
                <w:bCs/>
              </w:rPr>
              <w:t>ORK</w:t>
            </w:r>
          </w:p>
        </w:tc>
      </w:tr>
      <w:tr w:rsidR="00CB6BAD" w14:paraId="1F6F8BEC" w14:textId="77777777" w:rsidTr="00B70DF2">
        <w:trPr>
          <w:trHeight w:val="179"/>
        </w:trPr>
        <w:tc>
          <w:tcPr>
            <w:tcW w:w="687" w:type="dxa"/>
            <w:vMerge/>
            <w:shd w:val="clear" w:color="auto" w:fill="D9E2F3" w:themeFill="accent1" w:themeFillTint="33"/>
            <w:vAlign w:val="center"/>
          </w:tcPr>
          <w:p w14:paraId="106921FB" w14:textId="77777777" w:rsidR="00CB6BAD" w:rsidRDefault="00CB6BAD" w:rsidP="009E0C2B">
            <w:pPr>
              <w:jc w:val="center"/>
            </w:pPr>
          </w:p>
        </w:tc>
        <w:tc>
          <w:tcPr>
            <w:tcW w:w="1530" w:type="dxa"/>
            <w:vMerge/>
            <w:shd w:val="clear" w:color="auto" w:fill="D9E2F3" w:themeFill="accent1" w:themeFillTint="33"/>
            <w:vAlign w:val="center"/>
          </w:tcPr>
          <w:p w14:paraId="2C494352" w14:textId="77777777" w:rsidR="00CB6BAD" w:rsidRDefault="00CB6BAD" w:rsidP="009E0C2B">
            <w:pPr>
              <w:jc w:val="center"/>
            </w:pPr>
          </w:p>
        </w:tc>
        <w:tc>
          <w:tcPr>
            <w:tcW w:w="1228" w:type="dxa"/>
            <w:vMerge/>
            <w:shd w:val="clear" w:color="auto" w:fill="D9E2F3" w:themeFill="accent1" w:themeFillTint="33"/>
          </w:tcPr>
          <w:p w14:paraId="28CD74AC" w14:textId="77777777" w:rsidR="00CB6BAD" w:rsidRPr="005C478B" w:rsidRDefault="00CB6BAD" w:rsidP="009E0C2B">
            <w:pPr>
              <w:jc w:val="center"/>
              <w:rPr>
                <w:b/>
                <w:bCs/>
              </w:rPr>
            </w:pPr>
          </w:p>
        </w:tc>
        <w:tc>
          <w:tcPr>
            <w:tcW w:w="1658" w:type="dxa"/>
            <w:shd w:val="clear" w:color="auto" w:fill="D9E2F3" w:themeFill="accent1" w:themeFillTint="33"/>
            <w:vAlign w:val="center"/>
          </w:tcPr>
          <w:p w14:paraId="11A86FEB" w14:textId="2F674BA3" w:rsidR="00CB6BAD" w:rsidRDefault="00CB6BAD" w:rsidP="009E0C2B">
            <w:pPr>
              <w:jc w:val="center"/>
            </w:pPr>
            <w:r w:rsidRPr="005C478B">
              <w:rPr>
                <w:rFonts w:hint="eastAsia"/>
                <w:b/>
                <w:bCs/>
              </w:rPr>
              <w:t>P</w:t>
            </w:r>
            <w:r w:rsidRPr="005C478B">
              <w:rPr>
                <w:b/>
                <w:bCs/>
              </w:rPr>
              <w:t>LAYBA</w:t>
            </w:r>
            <w:r>
              <w:rPr>
                <w:rFonts w:hint="eastAsia"/>
                <w:b/>
                <w:bCs/>
              </w:rPr>
              <w:t>C</w:t>
            </w:r>
            <w:r w:rsidRPr="005C478B">
              <w:rPr>
                <w:b/>
                <w:bCs/>
              </w:rPr>
              <w:t>K</w:t>
            </w:r>
          </w:p>
        </w:tc>
        <w:tc>
          <w:tcPr>
            <w:tcW w:w="2977" w:type="dxa"/>
            <w:gridSpan w:val="2"/>
            <w:shd w:val="clear" w:color="auto" w:fill="D9E2F3" w:themeFill="accent1" w:themeFillTint="33"/>
            <w:vAlign w:val="center"/>
          </w:tcPr>
          <w:p w14:paraId="05DA36A8" w14:textId="77777777" w:rsidR="00CB6BAD" w:rsidRDefault="00CB6BAD" w:rsidP="009E0C2B">
            <w:pPr>
              <w:jc w:val="center"/>
            </w:pPr>
            <w:r w:rsidRPr="009377C8">
              <w:rPr>
                <w:rFonts w:hint="eastAsia"/>
                <w:b/>
                <w:bCs/>
              </w:rPr>
              <w:t>TALKING</w:t>
            </w:r>
          </w:p>
        </w:tc>
      </w:tr>
      <w:tr w:rsidR="00B70DF2" w14:paraId="6515954E" w14:textId="77777777" w:rsidTr="00B70DF2">
        <w:trPr>
          <w:trHeight w:val="161"/>
        </w:trPr>
        <w:tc>
          <w:tcPr>
            <w:tcW w:w="687" w:type="dxa"/>
            <w:vMerge/>
            <w:shd w:val="clear" w:color="auto" w:fill="D9E2F3" w:themeFill="accent1" w:themeFillTint="33"/>
            <w:vAlign w:val="center"/>
          </w:tcPr>
          <w:p w14:paraId="15579BC1" w14:textId="77777777" w:rsidR="00B70DF2" w:rsidRDefault="00B70DF2" w:rsidP="009E0C2B">
            <w:pPr>
              <w:jc w:val="center"/>
            </w:pPr>
          </w:p>
        </w:tc>
        <w:tc>
          <w:tcPr>
            <w:tcW w:w="1530" w:type="dxa"/>
            <w:vMerge/>
            <w:shd w:val="clear" w:color="auto" w:fill="D9E2F3" w:themeFill="accent1" w:themeFillTint="33"/>
            <w:vAlign w:val="center"/>
          </w:tcPr>
          <w:p w14:paraId="5CFEE55F" w14:textId="77777777" w:rsidR="00B70DF2" w:rsidRDefault="00B70DF2" w:rsidP="009E0C2B">
            <w:pPr>
              <w:jc w:val="center"/>
            </w:pPr>
          </w:p>
        </w:tc>
        <w:tc>
          <w:tcPr>
            <w:tcW w:w="1228" w:type="dxa"/>
            <w:vMerge/>
            <w:shd w:val="clear" w:color="auto" w:fill="D9E2F3" w:themeFill="accent1" w:themeFillTint="33"/>
          </w:tcPr>
          <w:p w14:paraId="75CD2D3B" w14:textId="77777777" w:rsidR="00B70DF2" w:rsidRPr="00F50DEE" w:rsidRDefault="00B70DF2" w:rsidP="009E0C2B">
            <w:pPr>
              <w:jc w:val="center"/>
              <w:rPr>
                <w:b/>
                <w:bCs/>
              </w:rPr>
            </w:pPr>
          </w:p>
        </w:tc>
        <w:tc>
          <w:tcPr>
            <w:tcW w:w="1658" w:type="dxa"/>
            <w:shd w:val="clear" w:color="auto" w:fill="D9E2F3" w:themeFill="accent1" w:themeFillTint="33"/>
            <w:vAlign w:val="center"/>
          </w:tcPr>
          <w:p w14:paraId="09F77BE2" w14:textId="77777777" w:rsidR="00B70DF2" w:rsidRPr="009805B1" w:rsidRDefault="00B70DF2" w:rsidP="009E0C2B">
            <w:pPr>
              <w:jc w:val="center"/>
              <w:rPr>
                <w:b/>
                <w:bCs/>
              </w:rPr>
            </w:pPr>
            <w:r w:rsidRPr="009805B1">
              <w:rPr>
                <w:rFonts w:hint="eastAsia"/>
                <w:b/>
                <w:bCs/>
              </w:rPr>
              <w:t>P</w:t>
            </w:r>
            <w:r w:rsidRPr="009805B1">
              <w:rPr>
                <w:b/>
                <w:bCs/>
              </w:rPr>
              <w:t>LAY</w:t>
            </w:r>
          </w:p>
        </w:tc>
        <w:tc>
          <w:tcPr>
            <w:tcW w:w="1418" w:type="dxa"/>
            <w:shd w:val="clear" w:color="auto" w:fill="D9E2F3" w:themeFill="accent1" w:themeFillTint="33"/>
            <w:vAlign w:val="center"/>
          </w:tcPr>
          <w:p w14:paraId="7658539B" w14:textId="66D96082" w:rsidR="00B70DF2" w:rsidRPr="009805B1" w:rsidRDefault="00B70DF2" w:rsidP="009E0C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ENC</w:t>
            </w:r>
            <w:r w:rsidRPr="009805B1">
              <w:rPr>
                <w:rFonts w:hint="eastAsia"/>
                <w:b/>
                <w:bCs/>
              </w:rPr>
              <w:t>_</w:t>
            </w:r>
            <w:r w:rsidRPr="009805B1">
              <w:rPr>
                <w:b/>
                <w:bCs/>
              </w:rPr>
              <w:t>OFF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358C5E97" w14:textId="20D8A941" w:rsidR="00B70DF2" w:rsidRPr="009805B1" w:rsidRDefault="00B70DF2" w:rsidP="009E0C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ENC</w:t>
            </w:r>
            <w:r w:rsidRPr="009805B1">
              <w:rPr>
                <w:rFonts w:hint="eastAsia"/>
                <w:b/>
                <w:bCs/>
              </w:rPr>
              <w:t>_</w:t>
            </w:r>
            <w:r w:rsidRPr="009805B1">
              <w:rPr>
                <w:b/>
                <w:bCs/>
              </w:rPr>
              <w:t>O</w:t>
            </w:r>
            <w:r w:rsidRPr="009805B1">
              <w:rPr>
                <w:rFonts w:hint="eastAsia"/>
                <w:b/>
                <w:bCs/>
              </w:rPr>
              <w:t>N</w:t>
            </w:r>
          </w:p>
        </w:tc>
      </w:tr>
      <w:tr w:rsidR="00B70DF2" w14:paraId="1AFE9DB3" w14:textId="77777777" w:rsidTr="00B70DF2">
        <w:trPr>
          <w:trHeight w:val="354"/>
        </w:trPr>
        <w:tc>
          <w:tcPr>
            <w:tcW w:w="687" w:type="dxa"/>
            <w:shd w:val="clear" w:color="auto" w:fill="D9E2F3" w:themeFill="accent1" w:themeFillTint="33"/>
            <w:vAlign w:val="center"/>
          </w:tcPr>
          <w:p w14:paraId="080DB1FF" w14:textId="133E64F9" w:rsidR="00B70DF2" w:rsidRPr="00324854" w:rsidRDefault="00B70DF2" w:rsidP="009E0C2B">
            <w:pPr>
              <w:jc w:val="center"/>
              <w:rPr>
                <w:b/>
                <w:bCs/>
              </w:rPr>
            </w:pPr>
            <w:r w:rsidRPr="00324854">
              <w:rPr>
                <w:rFonts w:hint="eastAsia"/>
                <w:b/>
                <w:bCs/>
              </w:rPr>
              <w:t>功耗</w:t>
            </w:r>
          </w:p>
        </w:tc>
        <w:tc>
          <w:tcPr>
            <w:tcW w:w="1530" w:type="dxa"/>
            <w:vAlign w:val="center"/>
          </w:tcPr>
          <w:p w14:paraId="10724341" w14:textId="77777777" w:rsidR="00B70DF2" w:rsidRDefault="00B70DF2" w:rsidP="009E0C2B">
            <w:pPr>
              <w:jc w:val="center"/>
            </w:pPr>
            <w:r>
              <w:rPr>
                <w:rFonts w:hint="eastAsia"/>
              </w:rPr>
              <w:t>L</w:t>
            </w:r>
            <w:r>
              <w:t>OW</w:t>
            </w:r>
          </w:p>
        </w:tc>
        <w:tc>
          <w:tcPr>
            <w:tcW w:w="1228" w:type="dxa"/>
          </w:tcPr>
          <w:p w14:paraId="380E1478" w14:textId="3EB11E65" w:rsidR="00B70DF2" w:rsidRDefault="00B70DF2" w:rsidP="009E0C2B">
            <w:pPr>
              <w:jc w:val="center"/>
            </w:pPr>
            <w:r>
              <w:sym w:font="Wingdings" w:char="F0E0"/>
            </w:r>
          </w:p>
        </w:tc>
        <w:tc>
          <w:tcPr>
            <w:tcW w:w="1658" w:type="dxa"/>
            <w:vAlign w:val="center"/>
          </w:tcPr>
          <w:p w14:paraId="0A643DEF" w14:textId="77777777" w:rsidR="00B70DF2" w:rsidRPr="00086620" w:rsidRDefault="00B70DF2" w:rsidP="009E0C2B">
            <w:pPr>
              <w:jc w:val="center"/>
            </w:pPr>
            <w:r>
              <w:sym w:font="Wingdings" w:char="F0E0"/>
            </w:r>
          </w:p>
        </w:tc>
        <w:tc>
          <w:tcPr>
            <w:tcW w:w="1418" w:type="dxa"/>
            <w:vAlign w:val="center"/>
          </w:tcPr>
          <w:p w14:paraId="42A8B804" w14:textId="77777777" w:rsidR="00B70DF2" w:rsidRDefault="00B70DF2" w:rsidP="009E0C2B">
            <w:pPr>
              <w:jc w:val="center"/>
            </w:pPr>
            <w:r>
              <w:sym w:font="Wingdings" w:char="F0E0"/>
            </w:r>
          </w:p>
        </w:tc>
        <w:tc>
          <w:tcPr>
            <w:tcW w:w="1559" w:type="dxa"/>
            <w:vAlign w:val="center"/>
          </w:tcPr>
          <w:p w14:paraId="5DA84226" w14:textId="77777777" w:rsidR="00B70DF2" w:rsidRDefault="00B70DF2" w:rsidP="009E0C2B">
            <w:pPr>
              <w:jc w:val="center"/>
            </w:pPr>
            <w:r>
              <w:rPr>
                <w:rFonts w:hint="eastAsia"/>
              </w:rPr>
              <w:t>H</w:t>
            </w:r>
            <w:r>
              <w:t>IGH</w:t>
            </w:r>
          </w:p>
        </w:tc>
      </w:tr>
    </w:tbl>
    <w:p w14:paraId="2DD47CE6" w14:textId="68112D68" w:rsidR="007E6D09" w:rsidRDefault="007E6D09" w:rsidP="007E6D09">
      <w:r>
        <w:rPr>
          <w:rFonts w:hint="eastAsia"/>
          <w:b/>
          <w:bCs/>
        </w:rPr>
        <w:t>SLEEP</w:t>
      </w:r>
    </w:p>
    <w:p w14:paraId="25BC1354" w14:textId="71CA100B" w:rsidR="003948F2" w:rsidRPr="00477E99" w:rsidRDefault="009A7F83" w:rsidP="00205AF2">
      <w:pPr>
        <w:ind w:firstLine="420"/>
      </w:pPr>
      <w:r>
        <w:rPr>
          <w:rFonts w:hint="eastAsia"/>
        </w:rPr>
        <w:t>该模式为</w:t>
      </w:r>
      <w:r>
        <w:rPr>
          <w:rFonts w:hint="eastAsia"/>
        </w:rPr>
        <w:t>SNC</w:t>
      </w:r>
      <w:r>
        <w:t>8600</w:t>
      </w:r>
      <w:r>
        <w:rPr>
          <w:rFonts w:hint="eastAsia"/>
        </w:rPr>
        <w:t>的硬件低功耗模式，进入该模式后只能通过</w:t>
      </w:r>
      <w:proofErr w:type="spellStart"/>
      <w:r>
        <w:rPr>
          <w:rFonts w:hint="eastAsia"/>
        </w:rPr>
        <w:t>Always</w:t>
      </w:r>
      <w:r>
        <w:t>_on</w:t>
      </w:r>
      <w:proofErr w:type="spellEnd"/>
      <w:r>
        <w:rPr>
          <w:rFonts w:hint="eastAsia"/>
        </w:rPr>
        <w:t>引脚唤醒系统。</w:t>
      </w:r>
    </w:p>
    <w:p w14:paraId="3B67DCE9" w14:textId="77777777" w:rsidR="007E6D09" w:rsidRDefault="007E6D09" w:rsidP="007E6D09">
      <w:r w:rsidRPr="005C478B">
        <w:rPr>
          <w:rFonts w:hint="eastAsia"/>
          <w:b/>
          <w:bCs/>
        </w:rPr>
        <w:t>I</w:t>
      </w:r>
      <w:r w:rsidRPr="005C478B">
        <w:rPr>
          <w:b/>
          <w:bCs/>
        </w:rPr>
        <w:t>DLE</w:t>
      </w:r>
    </w:p>
    <w:p w14:paraId="1A92A253" w14:textId="77777777" w:rsidR="007E6D09" w:rsidRDefault="007E6D09" w:rsidP="007E6D09">
      <w:pPr>
        <w:ind w:firstLine="420"/>
      </w:pPr>
      <w:r>
        <w:rPr>
          <w:rFonts w:hint="eastAsia"/>
        </w:rPr>
        <w:t>空闲模式，表示</w:t>
      </w:r>
      <w:r w:rsidRPr="00205AF2">
        <w:rPr>
          <w:rFonts w:hint="eastAsia"/>
        </w:rPr>
        <w:t>音乐暂停</w:t>
      </w:r>
      <w:r>
        <w:rPr>
          <w:rFonts w:hint="eastAsia"/>
        </w:rPr>
        <w:t>同时没有</w:t>
      </w:r>
      <w:r w:rsidRPr="00205AF2">
        <w:rPr>
          <w:rFonts w:hint="eastAsia"/>
        </w:rPr>
        <w:t>通话的</w:t>
      </w:r>
      <w:r>
        <w:rPr>
          <w:rFonts w:hint="eastAsia"/>
        </w:rPr>
        <w:t>空闲</w:t>
      </w:r>
      <w:r w:rsidRPr="00205AF2">
        <w:rPr>
          <w:rFonts w:hint="eastAsia"/>
        </w:rPr>
        <w:t>模式。</w:t>
      </w:r>
    </w:p>
    <w:p w14:paraId="4882BFBA" w14:textId="77777777" w:rsidR="003948F2" w:rsidRDefault="003948F2" w:rsidP="003948F2"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LAY</w:t>
      </w:r>
    </w:p>
    <w:p w14:paraId="5B0216F0" w14:textId="1118F7B5" w:rsidR="003948F2" w:rsidRDefault="00AE39AC" w:rsidP="00AE39AC">
      <w:pPr>
        <w:ind w:firstLine="420"/>
      </w:pPr>
      <w:r>
        <w:rPr>
          <w:rFonts w:hint="eastAsia"/>
        </w:rPr>
        <w:t>音乐播放模式</w:t>
      </w:r>
    </w:p>
    <w:p w14:paraId="7A36E341" w14:textId="1D26DECC" w:rsidR="003948F2" w:rsidRDefault="00B452F1" w:rsidP="003948F2">
      <w:r>
        <w:rPr>
          <w:rFonts w:hint="eastAsia"/>
          <w:b/>
          <w:bCs/>
        </w:rPr>
        <w:t>ENC</w:t>
      </w:r>
      <w:r w:rsidR="003948F2">
        <w:rPr>
          <w:rFonts w:hint="eastAsia"/>
          <w:b/>
          <w:bCs/>
        </w:rPr>
        <w:t>_OFF</w:t>
      </w:r>
    </w:p>
    <w:p w14:paraId="26B92E4C" w14:textId="1F41371F" w:rsidR="003948F2" w:rsidRDefault="00B452F1" w:rsidP="00F06535">
      <w:pPr>
        <w:ind w:firstLine="420"/>
      </w:pPr>
      <w:r>
        <w:rPr>
          <w:rFonts w:hint="eastAsia"/>
        </w:rPr>
        <w:t>ENC</w:t>
      </w:r>
      <w:r w:rsidR="00F06535">
        <w:rPr>
          <w:rFonts w:hint="eastAsia"/>
        </w:rPr>
        <w:t>功能关闭</w:t>
      </w:r>
    </w:p>
    <w:p w14:paraId="2931F2DA" w14:textId="3E4974D4" w:rsidR="003948F2" w:rsidRDefault="00B452F1" w:rsidP="003948F2">
      <w:r>
        <w:rPr>
          <w:rFonts w:hint="eastAsia"/>
          <w:b/>
          <w:bCs/>
        </w:rPr>
        <w:t>ENC</w:t>
      </w:r>
      <w:r w:rsidR="003948F2" w:rsidRPr="005C1273">
        <w:rPr>
          <w:rFonts w:hint="eastAsia"/>
          <w:b/>
          <w:bCs/>
        </w:rPr>
        <w:t>_ON</w:t>
      </w:r>
    </w:p>
    <w:p w14:paraId="27C9027F" w14:textId="499BC0B3" w:rsidR="00F06535" w:rsidRDefault="00B452F1" w:rsidP="00F06535">
      <w:pPr>
        <w:ind w:firstLine="420"/>
      </w:pPr>
      <w:r>
        <w:rPr>
          <w:rFonts w:hint="eastAsia"/>
        </w:rPr>
        <w:t>ENC</w:t>
      </w:r>
      <w:r w:rsidR="00F06535">
        <w:rPr>
          <w:rFonts w:hint="eastAsia"/>
        </w:rPr>
        <w:t>功能打开</w:t>
      </w:r>
      <w:r w:rsidR="00F06535">
        <w:rPr>
          <w:rFonts w:hint="eastAsia"/>
        </w:rPr>
        <w:t>(</w:t>
      </w:r>
      <w:r w:rsidR="00F06535">
        <w:rPr>
          <w:rFonts w:hint="eastAsia"/>
        </w:rPr>
        <w:t>如果支持</w:t>
      </w:r>
      <w:r>
        <w:rPr>
          <w:rFonts w:hint="eastAsia"/>
        </w:rPr>
        <w:t>ENC</w:t>
      </w:r>
      <w:r w:rsidR="00F06535">
        <w:t>)</w:t>
      </w:r>
    </w:p>
    <w:p w14:paraId="7E624A0A" w14:textId="60AADCB1" w:rsidR="003948F2" w:rsidRDefault="003948F2" w:rsidP="003948F2">
      <w:pPr>
        <w:pStyle w:val="3"/>
      </w:pPr>
      <w:bookmarkStart w:id="16" w:name="_Toc65591532"/>
      <w:r>
        <w:t xml:space="preserve">2.1.2 </w:t>
      </w:r>
      <w:r w:rsidR="00E86E14">
        <w:rPr>
          <w:rFonts w:hint="eastAsia"/>
        </w:rPr>
        <w:t>角色定义</w:t>
      </w:r>
      <w:bookmarkEnd w:id="16"/>
    </w:p>
    <w:p w14:paraId="1BBF534D" w14:textId="32C27DAC" w:rsidR="003948F2" w:rsidRDefault="00B12E4C" w:rsidP="00B12E4C">
      <w:pPr>
        <w:ind w:firstLine="420"/>
      </w:pPr>
      <w:r>
        <w:rPr>
          <w:rFonts w:hint="eastAsia"/>
        </w:rPr>
        <w:t>此处定义在通话模式下通话双方的角色。</w:t>
      </w:r>
    </w:p>
    <w:p w14:paraId="15EB7995" w14:textId="77777777" w:rsidR="003948F2" w:rsidRDefault="003948F2" w:rsidP="003948F2">
      <w:pPr>
        <w:jc w:val="center"/>
      </w:pPr>
      <w:r>
        <w:rPr>
          <w:rFonts w:hint="eastAsia"/>
          <w:noProof/>
        </w:rPr>
        <w:drawing>
          <wp:inline distT="0" distB="0" distL="0" distR="0" wp14:anchorId="366A6927" wp14:editId="18FB64C0">
            <wp:extent cx="2880625" cy="177736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730" cy="1797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3FCFC" w14:textId="6A9A9E44" w:rsidR="003948F2" w:rsidRDefault="003948F2" w:rsidP="003948F2">
      <w:pPr>
        <w:pStyle w:val="3"/>
      </w:pPr>
      <w:bookmarkStart w:id="17" w:name="_2.2_Keyboard"/>
      <w:bookmarkStart w:id="18" w:name="_Toc65591533"/>
      <w:bookmarkEnd w:id="17"/>
      <w:r>
        <w:rPr>
          <w:rFonts w:hint="eastAsia"/>
        </w:rPr>
        <w:lastRenderedPageBreak/>
        <w:t>2</w:t>
      </w:r>
      <w:r>
        <w:t xml:space="preserve">.1.3 </w:t>
      </w:r>
      <w:r w:rsidR="006F3028">
        <w:rPr>
          <w:rFonts w:hint="eastAsia"/>
        </w:rPr>
        <w:t>模式切换</w:t>
      </w:r>
      <w:bookmarkEnd w:id="18"/>
    </w:p>
    <w:p w14:paraId="7F2CF755" w14:textId="67894A6A" w:rsidR="003948F2" w:rsidRDefault="00D66C91" w:rsidP="00D66C91">
      <w:pPr>
        <w:rPr>
          <w:rFonts w:eastAsiaTheme="minorHAnsi" w:cs="宋体"/>
          <w:color w:val="000000"/>
          <w:kern w:val="0"/>
          <w:szCs w:val="21"/>
        </w:rPr>
      </w:pPr>
      <w:r>
        <w:tab/>
      </w:r>
      <w:r>
        <w:rPr>
          <w:rFonts w:hint="eastAsia"/>
        </w:rPr>
        <w:t>系统模式通过按键和</w:t>
      </w:r>
      <w:r>
        <w:rPr>
          <w:rFonts w:hint="eastAsia"/>
        </w:rPr>
        <w:t>USB</w:t>
      </w:r>
      <w:r>
        <w:rPr>
          <w:rFonts w:hint="eastAsia"/>
        </w:rPr>
        <w:t>主机事件进行切换，例如按键播放、暂停、锁屏、音量增减等，详细见</w:t>
      </w:r>
      <w:r w:rsidR="00D27F3A">
        <w:rPr>
          <w:rFonts w:hint="eastAsia"/>
        </w:rPr>
        <w:t>以下</w:t>
      </w:r>
      <w:r w:rsidR="004C47C8">
        <w:rPr>
          <w:rFonts w:hint="eastAsia"/>
        </w:rPr>
        <w:t>状态切换图</w:t>
      </w:r>
      <w:r w:rsidR="003948F2">
        <w:rPr>
          <w:rFonts w:eastAsiaTheme="minorHAnsi" w:cs="宋体" w:hint="eastAsia"/>
          <w:color w:val="000000"/>
          <w:kern w:val="0"/>
          <w:szCs w:val="21"/>
        </w:rPr>
        <w:t>.</w:t>
      </w:r>
    </w:p>
    <w:p w14:paraId="7B196306" w14:textId="4803F60D" w:rsidR="003948F2" w:rsidRDefault="008349E7" w:rsidP="0058163A">
      <w:pPr>
        <w:rPr>
          <w:rFonts w:eastAsiaTheme="minorHAnsi" w:cs="宋体"/>
          <w:color w:val="000000"/>
          <w:kern w:val="0"/>
          <w:szCs w:val="21"/>
        </w:rPr>
      </w:pPr>
      <w:r>
        <w:rPr>
          <w:rFonts w:eastAsiaTheme="minorHAnsi" w:cs="宋体"/>
          <w:color w:val="000000"/>
          <w:kern w:val="0"/>
          <w:szCs w:val="21"/>
        </w:rPr>
        <w:tab/>
      </w:r>
      <w:r w:rsidR="00590738">
        <w:rPr>
          <w:rFonts w:eastAsiaTheme="minorHAnsi" w:cs="宋体" w:hint="eastAsia"/>
          <w:color w:val="000000"/>
          <w:kern w:val="0"/>
          <w:szCs w:val="21"/>
        </w:rPr>
        <w:t>系统</w:t>
      </w:r>
      <w:r w:rsidR="00DF1DEF">
        <w:rPr>
          <w:rFonts w:eastAsiaTheme="minorHAnsi" w:cs="宋体" w:hint="eastAsia"/>
          <w:color w:val="000000"/>
          <w:kern w:val="0"/>
          <w:szCs w:val="21"/>
        </w:rPr>
        <w:t>模式通过</w:t>
      </w:r>
      <w:r w:rsidR="00AE003A">
        <w:rPr>
          <w:rFonts w:eastAsiaTheme="minorHAnsi" w:cs="宋体"/>
          <w:color w:val="000000"/>
          <w:kern w:val="0"/>
          <w:szCs w:val="21"/>
        </w:rPr>
        <w:t>USB</w:t>
      </w:r>
      <w:r w:rsidR="00AE003A">
        <w:rPr>
          <w:rFonts w:eastAsiaTheme="minorHAnsi" w:cs="宋体" w:hint="eastAsia"/>
          <w:color w:val="000000"/>
          <w:kern w:val="0"/>
          <w:szCs w:val="21"/>
        </w:rPr>
        <w:t>主机</w:t>
      </w:r>
      <w:r w:rsidR="00DF1DEF">
        <w:rPr>
          <w:rFonts w:eastAsiaTheme="minorHAnsi" w:cs="宋体" w:hint="eastAsia"/>
          <w:color w:val="000000"/>
          <w:kern w:val="0"/>
          <w:szCs w:val="21"/>
        </w:rPr>
        <w:t>状态</w:t>
      </w:r>
      <w:r w:rsidR="00AE003A">
        <w:rPr>
          <w:rFonts w:eastAsiaTheme="minorHAnsi" w:cs="宋体" w:hint="eastAsia"/>
          <w:color w:val="000000"/>
          <w:kern w:val="0"/>
          <w:szCs w:val="21"/>
        </w:rPr>
        <w:t>或耳机按键</w:t>
      </w:r>
      <w:r w:rsidR="00DF1DEF">
        <w:rPr>
          <w:rFonts w:eastAsiaTheme="minorHAnsi" w:cs="宋体" w:hint="eastAsia"/>
          <w:color w:val="000000"/>
          <w:kern w:val="0"/>
          <w:szCs w:val="21"/>
        </w:rPr>
        <w:t>来自动切换，</w:t>
      </w:r>
      <w:r w:rsidR="00614E09" w:rsidRPr="00614E09">
        <w:rPr>
          <w:rFonts w:eastAsiaTheme="minorHAnsi" w:cs="宋体" w:hint="eastAsia"/>
          <w:b/>
          <w:bCs/>
          <w:color w:val="000000"/>
          <w:kern w:val="0"/>
          <w:szCs w:val="21"/>
        </w:rPr>
        <w:t>IDLE</w:t>
      </w:r>
      <w:r w:rsidR="00614E09">
        <w:rPr>
          <w:rFonts w:eastAsiaTheme="minorHAnsi" w:cs="宋体" w:hint="eastAsia"/>
          <w:color w:val="000000"/>
          <w:kern w:val="0"/>
          <w:szCs w:val="21"/>
        </w:rPr>
        <w:t>和</w:t>
      </w:r>
      <w:r w:rsidR="00614E09" w:rsidRPr="00614E09">
        <w:rPr>
          <w:rFonts w:eastAsiaTheme="minorHAnsi" w:cs="宋体" w:hint="eastAsia"/>
          <w:b/>
          <w:bCs/>
          <w:color w:val="000000"/>
          <w:kern w:val="0"/>
          <w:szCs w:val="21"/>
        </w:rPr>
        <w:t>SLEEP</w:t>
      </w:r>
      <w:r w:rsidR="00614E09">
        <w:rPr>
          <w:rFonts w:eastAsiaTheme="minorHAnsi" w:cs="宋体" w:hint="eastAsia"/>
          <w:color w:val="000000"/>
          <w:kern w:val="0"/>
          <w:szCs w:val="21"/>
        </w:rPr>
        <w:t>模式</w:t>
      </w:r>
      <w:r w:rsidR="00DF1DEF">
        <w:rPr>
          <w:rFonts w:eastAsiaTheme="minorHAnsi" w:cs="宋体" w:hint="eastAsia"/>
          <w:color w:val="000000"/>
          <w:kern w:val="0"/>
          <w:szCs w:val="21"/>
        </w:rPr>
        <w:t>用于系统低功耗需求</w:t>
      </w:r>
      <w:r w:rsidR="0058163A">
        <w:rPr>
          <w:rFonts w:eastAsiaTheme="minorHAnsi" w:cs="宋体" w:hint="eastAsia"/>
          <w:color w:val="000000"/>
          <w:kern w:val="0"/>
          <w:szCs w:val="21"/>
        </w:rPr>
        <w:t>:</w:t>
      </w:r>
      <w:r w:rsidR="003948F2">
        <w:rPr>
          <w:rFonts w:eastAsiaTheme="minorHAnsi" w:cs="宋体"/>
          <w:color w:val="000000"/>
          <w:kern w:val="0"/>
          <w:szCs w:val="21"/>
        </w:rPr>
        <w:t xml:space="preserve"> </w:t>
      </w:r>
    </w:p>
    <w:p w14:paraId="17F8D3CB" w14:textId="7587DE30" w:rsidR="003948F2" w:rsidRDefault="00F12239" w:rsidP="003948F2">
      <w:pPr>
        <w:pStyle w:val="ae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音乐暂停</w:t>
      </w:r>
      <w:r w:rsidRPr="00F12239">
        <w:rPr>
          <w:rFonts w:hint="eastAsia"/>
          <w:b/>
          <w:bCs/>
        </w:rPr>
        <w:t>PAUSE</w:t>
      </w:r>
      <w:r w:rsidR="00670C31">
        <w:rPr>
          <w:rFonts w:hint="eastAsia"/>
        </w:rPr>
        <w:t>模式</w:t>
      </w:r>
      <w:r w:rsidR="00884739">
        <w:rPr>
          <w:rFonts w:hint="eastAsia"/>
        </w:rPr>
        <w:t>下，</w:t>
      </w:r>
      <w:r w:rsidR="00670C31">
        <w:rPr>
          <w:rFonts w:hint="eastAsia"/>
        </w:rPr>
        <w:t>1</w:t>
      </w:r>
      <w:r w:rsidR="00670C31">
        <w:t>5</w:t>
      </w:r>
      <w:r w:rsidR="00670C31">
        <w:rPr>
          <w:rFonts w:hint="eastAsia"/>
        </w:rPr>
        <w:t>秒</w:t>
      </w:r>
      <w:r w:rsidR="00235BF7">
        <w:rPr>
          <w:rFonts w:hint="eastAsia"/>
        </w:rPr>
        <w:t>内</w:t>
      </w:r>
      <w:r w:rsidR="00670C31">
        <w:rPr>
          <w:rFonts w:hint="eastAsia"/>
        </w:rPr>
        <w:t>没有任何事件发生，则自动切换到</w:t>
      </w:r>
      <w:r w:rsidR="004B1DAA">
        <w:rPr>
          <w:b/>
          <w:bCs/>
        </w:rPr>
        <w:t>IDLE</w:t>
      </w:r>
      <w:r w:rsidR="004B1DAA">
        <w:rPr>
          <w:rFonts w:hint="eastAsia"/>
          <w:b/>
          <w:bCs/>
        </w:rPr>
        <w:t>空闲</w:t>
      </w:r>
      <w:r w:rsidR="00670C31">
        <w:rPr>
          <w:rFonts w:eastAsiaTheme="minorHAnsi" w:cs="宋体" w:hint="eastAsia"/>
          <w:color w:val="000000"/>
          <w:kern w:val="0"/>
          <w:szCs w:val="21"/>
        </w:rPr>
        <w:t>模式</w:t>
      </w:r>
    </w:p>
    <w:p w14:paraId="3FE1DAE7" w14:textId="64EFCF1B" w:rsidR="003948F2" w:rsidRPr="00F36888" w:rsidRDefault="00C82A1F" w:rsidP="003948F2">
      <w:pPr>
        <w:pStyle w:val="ae"/>
        <w:numPr>
          <w:ilvl w:val="0"/>
          <w:numId w:val="6"/>
        </w:numPr>
        <w:ind w:firstLineChars="0"/>
        <w:jc w:val="left"/>
      </w:pPr>
      <w:r>
        <w:rPr>
          <w:b/>
          <w:bCs/>
        </w:rPr>
        <w:t>IDLE</w:t>
      </w:r>
      <w:r>
        <w:rPr>
          <w:rFonts w:hint="eastAsia"/>
          <w:b/>
          <w:bCs/>
        </w:rPr>
        <w:t>空闲</w:t>
      </w:r>
      <w:r w:rsidR="004B1DAA" w:rsidRPr="004B1DAA">
        <w:rPr>
          <w:rFonts w:hint="eastAsia"/>
        </w:rPr>
        <w:t>或</w:t>
      </w:r>
      <w:r w:rsidR="004B1DAA">
        <w:rPr>
          <w:rFonts w:hint="eastAsia"/>
        </w:rPr>
        <w:t>暂停</w:t>
      </w:r>
      <w:r w:rsidR="004B1DAA" w:rsidRPr="00F12239">
        <w:rPr>
          <w:rFonts w:hint="eastAsia"/>
          <w:b/>
          <w:bCs/>
        </w:rPr>
        <w:t>PAUSE</w:t>
      </w:r>
      <w:r w:rsidR="00670C31">
        <w:rPr>
          <w:rFonts w:hint="eastAsia"/>
        </w:rPr>
        <w:t>模式下</w:t>
      </w:r>
      <w:r w:rsidR="007F0926">
        <w:rPr>
          <w:rFonts w:hint="eastAsia"/>
        </w:rPr>
        <w:t>，</w:t>
      </w:r>
      <w:r w:rsidR="004B1DAA">
        <w:rPr>
          <w:rFonts w:hint="eastAsia"/>
        </w:rPr>
        <w:t>如果</w:t>
      </w:r>
      <w:r w:rsidR="004B1DAA">
        <w:rPr>
          <w:rFonts w:hint="eastAsia"/>
        </w:rPr>
        <w:t>USB</w:t>
      </w:r>
      <w:r w:rsidR="004B1DAA">
        <w:rPr>
          <w:rFonts w:hint="eastAsia"/>
        </w:rPr>
        <w:t>主机发起</w:t>
      </w:r>
      <w:r w:rsidR="004B1DAA">
        <w:rPr>
          <w:rFonts w:hint="eastAsia"/>
        </w:rPr>
        <w:t>Suspend</w:t>
      </w:r>
      <w:r w:rsidR="00670C31">
        <w:rPr>
          <w:rFonts w:hint="eastAsia"/>
        </w:rPr>
        <w:t>，则切换到</w:t>
      </w:r>
      <w:r w:rsidR="004F4D29">
        <w:rPr>
          <w:rFonts w:eastAsiaTheme="minorHAnsi" w:cs="宋体"/>
          <w:b/>
          <w:bCs/>
          <w:color w:val="000000"/>
          <w:kern w:val="0"/>
          <w:szCs w:val="21"/>
        </w:rPr>
        <w:t>SLEEP</w:t>
      </w:r>
      <w:r w:rsidR="00670C31">
        <w:rPr>
          <w:rFonts w:eastAsiaTheme="minorHAnsi" w:cs="宋体" w:hint="eastAsia"/>
          <w:color w:val="000000"/>
          <w:kern w:val="0"/>
          <w:szCs w:val="21"/>
        </w:rPr>
        <w:t>模式</w:t>
      </w:r>
    </w:p>
    <w:p w14:paraId="5697A6AF" w14:textId="1661A723" w:rsidR="003948F2" w:rsidRDefault="00F36888" w:rsidP="00CB552E">
      <w:pPr>
        <w:jc w:val="center"/>
      </w:pPr>
      <w:r w:rsidRPr="00F36888">
        <w:rPr>
          <w:noProof/>
        </w:rPr>
        <w:drawing>
          <wp:inline distT="0" distB="0" distL="0" distR="0" wp14:anchorId="3B5598EC" wp14:editId="604866AB">
            <wp:extent cx="5274310" cy="32562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26E74" w14:textId="4CC3CBF3" w:rsidR="003948F2" w:rsidRDefault="003948F2" w:rsidP="003948F2">
      <w:pPr>
        <w:pStyle w:val="2"/>
      </w:pPr>
      <w:bookmarkStart w:id="19" w:name="_2.2_User_interface"/>
      <w:bookmarkStart w:id="20" w:name="_Toc65591534"/>
      <w:bookmarkEnd w:id="19"/>
      <w:r>
        <w:t xml:space="preserve">2.2 </w:t>
      </w:r>
      <w:r w:rsidR="00416C82">
        <w:rPr>
          <w:rFonts w:hint="eastAsia"/>
        </w:rPr>
        <w:t>用户交互</w:t>
      </w:r>
      <w:bookmarkEnd w:id="20"/>
    </w:p>
    <w:p w14:paraId="0E73FFF9" w14:textId="6AFC058F" w:rsidR="008B7283" w:rsidRPr="008B7283" w:rsidRDefault="008B7283" w:rsidP="008B7283">
      <w:r>
        <w:tab/>
      </w:r>
      <w:r>
        <w:rPr>
          <w:rFonts w:hint="eastAsia"/>
        </w:rPr>
        <w:t>Type-C</w:t>
      </w:r>
      <w:r>
        <w:rPr>
          <w:rFonts w:hint="eastAsia"/>
        </w:rPr>
        <w:t>系列耳机</w:t>
      </w:r>
      <w:r w:rsidR="00CA2966">
        <w:rPr>
          <w:rFonts w:hint="eastAsia"/>
        </w:rPr>
        <w:t>功能</w:t>
      </w:r>
      <w:r>
        <w:rPr>
          <w:rFonts w:hint="eastAsia"/>
        </w:rPr>
        <w:t>基本上通过以下按键和灯进行交互，</w:t>
      </w:r>
      <w:r w:rsidR="002C6FF4">
        <w:rPr>
          <w:rFonts w:hint="eastAsia"/>
        </w:rPr>
        <w:t>针对不同</w:t>
      </w:r>
      <w:r w:rsidR="00CB552E">
        <w:rPr>
          <w:rFonts w:hint="eastAsia"/>
        </w:rPr>
        <w:t>具体应用，资源会有调整</w:t>
      </w:r>
      <w:r w:rsidR="007D1C31">
        <w:rPr>
          <w:rFonts w:hint="eastAsia"/>
        </w:rPr>
        <w:t>。</w:t>
      </w:r>
      <w:r w:rsidR="00A922CD">
        <w:rPr>
          <w:rFonts w:hint="eastAsia"/>
        </w:rPr>
        <w:t>以下</w:t>
      </w:r>
      <w:r w:rsidR="00CD38F7">
        <w:rPr>
          <w:rFonts w:hint="eastAsia"/>
        </w:rPr>
        <w:t>交互</w:t>
      </w:r>
      <w:r w:rsidR="00A922CD">
        <w:rPr>
          <w:rFonts w:hint="eastAsia"/>
        </w:rPr>
        <w:t>作为本文档中定义的</w:t>
      </w:r>
      <w:r w:rsidR="00A922CD">
        <w:rPr>
          <w:rFonts w:hint="eastAsia"/>
        </w:rPr>
        <w:t>Type</w:t>
      </w:r>
      <w:r w:rsidR="00A922CD">
        <w:t>-C</w:t>
      </w:r>
      <w:r w:rsidR="00A922CD">
        <w:rPr>
          <w:rFonts w:hint="eastAsia"/>
        </w:rPr>
        <w:t>系列耳机</w:t>
      </w:r>
      <w:proofErr w:type="gramStart"/>
      <w:r w:rsidR="00A922CD">
        <w:rPr>
          <w:rFonts w:hint="eastAsia"/>
        </w:rPr>
        <w:t>的标配功能</w:t>
      </w:r>
      <w:proofErr w:type="gramEnd"/>
      <w:r w:rsidR="00A922CD">
        <w:rPr>
          <w:rFonts w:hint="eastAsia"/>
        </w:rPr>
        <w:t>。</w:t>
      </w:r>
    </w:p>
    <w:p w14:paraId="13B41AAE" w14:textId="5D014AAC" w:rsidR="003948F2" w:rsidRPr="001A3476" w:rsidRDefault="008A0FEB" w:rsidP="003948F2">
      <w:pPr>
        <w:jc w:val="center"/>
      </w:pPr>
      <w:r w:rsidRPr="008A0FEB">
        <w:rPr>
          <w:noProof/>
        </w:rPr>
        <w:drawing>
          <wp:inline distT="0" distB="0" distL="0" distR="0" wp14:anchorId="159AA2EC" wp14:editId="0F0C28BC">
            <wp:extent cx="4346182" cy="2210765"/>
            <wp:effectExtent l="0" t="0" r="0" b="0"/>
            <wp:docPr id="5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EC93647D-C05F-42D5-8809-98E6CD73CD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EC93647D-C05F-42D5-8809-98E6CD73CD3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1281" cy="222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04412" w14:textId="7BEC4E18" w:rsidR="003948F2" w:rsidRDefault="003948F2" w:rsidP="003948F2">
      <w:pPr>
        <w:pStyle w:val="3"/>
      </w:pPr>
      <w:bookmarkStart w:id="21" w:name="_Toc65591535"/>
      <w:r>
        <w:lastRenderedPageBreak/>
        <w:t xml:space="preserve">2.2.1 </w:t>
      </w:r>
      <w:r w:rsidR="00F268B7">
        <w:rPr>
          <w:rFonts w:hint="eastAsia"/>
        </w:rPr>
        <w:t>按键板</w:t>
      </w:r>
      <w:bookmarkEnd w:id="21"/>
    </w:p>
    <w:p w14:paraId="10F075F4" w14:textId="0747E910" w:rsidR="003948F2" w:rsidRDefault="004F7186" w:rsidP="004F7186">
      <w:pPr>
        <w:ind w:firstLine="420"/>
      </w:pPr>
      <w:r>
        <w:rPr>
          <w:rFonts w:hint="eastAsia"/>
        </w:rPr>
        <w:t>通用</w:t>
      </w:r>
      <w:r>
        <w:rPr>
          <w:rFonts w:hint="eastAsia"/>
        </w:rPr>
        <w:t>Type-C</w:t>
      </w:r>
      <w:r>
        <w:rPr>
          <w:rFonts w:hint="eastAsia"/>
        </w:rPr>
        <w:t>耳机规格至少支持</w:t>
      </w:r>
      <w:r>
        <w:rPr>
          <w:rFonts w:hint="eastAsia"/>
        </w:rPr>
        <w:t>4</w:t>
      </w:r>
      <w:r>
        <w:rPr>
          <w:rFonts w:hint="eastAsia"/>
        </w:rPr>
        <w:t>个按键，用于支持音乐播放、音量控制</w:t>
      </w:r>
      <w:r w:rsidR="00013746">
        <w:rPr>
          <w:rFonts w:hint="eastAsia"/>
        </w:rPr>
        <w:t>、</w:t>
      </w:r>
      <w:r w:rsidR="00376A23" w:rsidRPr="00376A23">
        <w:rPr>
          <w:rFonts w:hint="eastAsia"/>
          <w:b/>
          <w:bCs/>
          <w:i/>
          <w:iCs/>
        </w:rPr>
        <w:t>P</w:t>
      </w:r>
      <w:r w:rsidR="00013746" w:rsidRPr="00376A23">
        <w:rPr>
          <w:rFonts w:hint="eastAsia"/>
          <w:b/>
          <w:bCs/>
          <w:i/>
          <w:iCs/>
        </w:rPr>
        <w:t>EQ</w:t>
      </w:r>
      <w:r w:rsidR="00013746">
        <w:rPr>
          <w:rFonts w:hint="eastAsia"/>
        </w:rPr>
        <w:t>模式切换</w:t>
      </w:r>
      <w:r>
        <w:rPr>
          <w:rFonts w:hint="eastAsia"/>
        </w:rPr>
        <w:t>和</w:t>
      </w:r>
      <w:r w:rsidR="00B452F1">
        <w:rPr>
          <w:rFonts w:hint="eastAsia"/>
          <w:b/>
          <w:bCs/>
          <w:i/>
          <w:iCs/>
        </w:rPr>
        <w:t>ENC</w:t>
      </w:r>
      <w:r>
        <w:rPr>
          <w:rFonts w:hint="eastAsia"/>
        </w:rPr>
        <w:t>功能开关。</w:t>
      </w:r>
    </w:p>
    <w:p w14:paraId="07812001" w14:textId="14028419" w:rsidR="003B6571" w:rsidRDefault="00CD0DFF" w:rsidP="004F7186">
      <w:pPr>
        <w:ind w:firstLine="420"/>
      </w:pPr>
      <w:r w:rsidRPr="00961CCF">
        <w:rPr>
          <w:rFonts w:hint="eastAsia"/>
        </w:rPr>
        <w:t>支持任意</w:t>
      </w:r>
      <w:r w:rsidR="003B6571" w:rsidRPr="00961CCF">
        <w:rPr>
          <w:rFonts w:hint="eastAsia"/>
        </w:rPr>
        <w:t>按键</w:t>
      </w:r>
      <w:r w:rsidR="00F2475D" w:rsidRPr="00961CCF">
        <w:rPr>
          <w:rFonts w:hint="eastAsia"/>
        </w:rPr>
        <w:t>通过短按，</w:t>
      </w:r>
      <w:r w:rsidR="003B6571" w:rsidRPr="00961CCF">
        <w:rPr>
          <w:rFonts w:hint="eastAsia"/>
        </w:rPr>
        <w:t>将系统从</w:t>
      </w:r>
      <w:r w:rsidR="00F76741">
        <w:rPr>
          <w:b/>
          <w:bCs/>
        </w:rPr>
        <w:t>SLEEP</w:t>
      </w:r>
      <w:r w:rsidR="003B6571" w:rsidRPr="00961CCF">
        <w:rPr>
          <w:rFonts w:hint="eastAsia"/>
        </w:rPr>
        <w:t>模式唤醒到</w:t>
      </w:r>
      <w:r w:rsidR="00702041">
        <w:rPr>
          <w:b/>
          <w:bCs/>
        </w:rPr>
        <w:t>IDLE</w:t>
      </w:r>
      <w:r w:rsidR="003B6571" w:rsidRPr="00961CCF">
        <w:rPr>
          <w:rFonts w:hint="eastAsia"/>
        </w:rPr>
        <w:t>模式</w:t>
      </w:r>
    </w:p>
    <w:p w14:paraId="6E0D3599" w14:textId="21E882C8" w:rsidR="003948F2" w:rsidRDefault="003948F2" w:rsidP="003948F2">
      <w:pPr>
        <w:pStyle w:val="4"/>
      </w:pPr>
      <w:r>
        <w:t>2.2.1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Play/</w:t>
      </w:r>
      <w:r>
        <w:t>Paus</w:t>
      </w:r>
      <w:r>
        <w:rPr>
          <w:rFonts w:hint="eastAsia"/>
        </w:rPr>
        <w:t>e</w:t>
      </w:r>
      <w:r w:rsidR="00160C6D">
        <w:t xml:space="preserve"> </w:t>
      </w:r>
      <w:r w:rsidR="00160C6D">
        <w:rPr>
          <w:rFonts w:hint="eastAsia"/>
        </w:rPr>
        <w:t>播放暂停</w:t>
      </w:r>
    </w:p>
    <w:p w14:paraId="0BCE1A68" w14:textId="6BDFA9C8" w:rsidR="003948F2" w:rsidRPr="008C2411" w:rsidRDefault="003948F2" w:rsidP="003948F2">
      <w:pPr>
        <w:rPr>
          <w:u w:val="single"/>
        </w:rPr>
      </w:pPr>
      <w:r w:rsidRPr="008C2411">
        <w:rPr>
          <w:b/>
          <w:bCs/>
          <w:i/>
          <w:iCs/>
          <w:u w:val="single"/>
        </w:rPr>
        <w:t>[SHORT PRESS]</w:t>
      </w:r>
      <w:r w:rsidRPr="008C2411">
        <w:rPr>
          <w:u w:val="single"/>
        </w:rPr>
        <w:t xml:space="preserve"> </w:t>
      </w:r>
      <w:r w:rsidR="00893804" w:rsidRPr="008C2411">
        <w:rPr>
          <w:rFonts w:hint="eastAsia"/>
          <w:u w:val="single"/>
        </w:rPr>
        <w:t>短按</w:t>
      </w:r>
    </w:p>
    <w:p w14:paraId="7E8153E4" w14:textId="34284E59" w:rsidR="001E4507" w:rsidRDefault="001E4507" w:rsidP="001E4507">
      <w:pPr>
        <w:pStyle w:val="ae"/>
        <w:numPr>
          <w:ilvl w:val="0"/>
          <w:numId w:val="20"/>
        </w:numPr>
        <w:ind w:firstLineChars="0"/>
      </w:pPr>
      <w:r>
        <w:rPr>
          <w:rFonts w:hint="eastAsia"/>
        </w:rPr>
        <w:t>音乐播放控制</w:t>
      </w:r>
    </w:p>
    <w:p w14:paraId="16ABA6DF" w14:textId="7E47AD13" w:rsidR="00893804" w:rsidRDefault="00AD49A6" w:rsidP="0018132A">
      <w:pPr>
        <w:pStyle w:val="ae"/>
        <w:numPr>
          <w:ilvl w:val="0"/>
          <w:numId w:val="21"/>
        </w:numPr>
        <w:ind w:firstLineChars="0"/>
      </w:pPr>
      <w:r>
        <w:rPr>
          <w:rFonts w:hint="eastAsia"/>
        </w:rPr>
        <w:t>暂停模式</w:t>
      </w:r>
      <w:r w:rsidR="003C1EC8">
        <w:rPr>
          <w:rFonts w:hint="eastAsia"/>
        </w:rPr>
        <w:t>(</w:t>
      </w:r>
      <w:r w:rsidR="003C1EC8" w:rsidRPr="0018132A">
        <w:rPr>
          <w:b/>
          <w:bCs/>
        </w:rPr>
        <w:t>PAUSE</w:t>
      </w:r>
      <w:r w:rsidR="003C1EC8">
        <w:t>)</w:t>
      </w:r>
      <w:r>
        <w:rPr>
          <w:rFonts w:hint="eastAsia"/>
        </w:rPr>
        <w:t>下控制音乐播放并进入</w:t>
      </w:r>
      <w:r w:rsidR="002E3B28">
        <w:rPr>
          <w:rFonts w:hint="eastAsia"/>
        </w:rPr>
        <w:t>播放模式</w:t>
      </w:r>
      <w:r w:rsidR="002E3B28">
        <w:rPr>
          <w:rFonts w:hint="eastAsia"/>
        </w:rPr>
        <w:t>(</w:t>
      </w:r>
      <w:r w:rsidR="002E3B28" w:rsidRPr="0018132A">
        <w:rPr>
          <w:b/>
          <w:bCs/>
        </w:rPr>
        <w:t>PLAY</w:t>
      </w:r>
      <w:r w:rsidR="002E3B28">
        <w:t>)</w:t>
      </w:r>
    </w:p>
    <w:p w14:paraId="5B3955A8" w14:textId="41C7FB52" w:rsidR="00AD49A6" w:rsidRDefault="00AD49A6" w:rsidP="0018132A">
      <w:pPr>
        <w:pStyle w:val="ae"/>
        <w:numPr>
          <w:ilvl w:val="0"/>
          <w:numId w:val="21"/>
        </w:numPr>
        <w:ind w:firstLineChars="0"/>
      </w:pPr>
      <w:r>
        <w:rPr>
          <w:rFonts w:hint="eastAsia"/>
        </w:rPr>
        <w:t>播放模式</w:t>
      </w:r>
      <w:r w:rsidR="00EE7338">
        <w:rPr>
          <w:rFonts w:hint="eastAsia"/>
        </w:rPr>
        <w:t>(</w:t>
      </w:r>
      <w:r w:rsidR="00EE7338" w:rsidRPr="0018132A">
        <w:rPr>
          <w:b/>
          <w:bCs/>
        </w:rPr>
        <w:t>PLAY</w:t>
      </w:r>
      <w:r w:rsidR="00EE7338">
        <w:t>)</w:t>
      </w:r>
      <w:r>
        <w:rPr>
          <w:rFonts w:hint="eastAsia"/>
        </w:rPr>
        <w:t>下控制音乐暂停并进入</w:t>
      </w:r>
      <w:r w:rsidR="007C004B">
        <w:rPr>
          <w:rFonts w:hint="eastAsia"/>
        </w:rPr>
        <w:t>暂停模式</w:t>
      </w:r>
      <w:r w:rsidR="007C004B">
        <w:rPr>
          <w:rFonts w:hint="eastAsia"/>
        </w:rPr>
        <w:t>(</w:t>
      </w:r>
      <w:r w:rsidR="007C004B" w:rsidRPr="0018132A">
        <w:rPr>
          <w:b/>
          <w:bCs/>
        </w:rPr>
        <w:t>PAUSE</w:t>
      </w:r>
      <w:r w:rsidR="007C004B">
        <w:t>)</w:t>
      </w:r>
    </w:p>
    <w:p w14:paraId="3B71147F" w14:textId="447A2976" w:rsidR="001E4507" w:rsidRDefault="001E4507" w:rsidP="001E4507">
      <w:pPr>
        <w:pStyle w:val="ae"/>
        <w:numPr>
          <w:ilvl w:val="0"/>
          <w:numId w:val="20"/>
        </w:numPr>
        <w:ind w:firstLineChars="0"/>
      </w:pPr>
      <w:r>
        <w:rPr>
          <w:rFonts w:hint="eastAsia"/>
        </w:rPr>
        <w:t>来电接听</w:t>
      </w:r>
      <w:r>
        <w:rPr>
          <w:rFonts w:hint="eastAsia"/>
        </w:rPr>
        <w:t>/</w:t>
      </w:r>
      <w:r>
        <w:rPr>
          <w:rFonts w:hint="eastAsia"/>
        </w:rPr>
        <w:t>挂断控制</w:t>
      </w:r>
    </w:p>
    <w:p w14:paraId="3979B621" w14:textId="30AF5CBC" w:rsidR="00AD49A6" w:rsidRDefault="00AD49A6" w:rsidP="0018132A">
      <w:pPr>
        <w:pStyle w:val="ae"/>
        <w:numPr>
          <w:ilvl w:val="1"/>
          <w:numId w:val="22"/>
        </w:numPr>
        <w:ind w:firstLineChars="0"/>
      </w:pPr>
      <w:r>
        <w:rPr>
          <w:rFonts w:hint="eastAsia"/>
        </w:rPr>
        <w:t>任何模式下当有来电时用于接听电话并进入</w:t>
      </w:r>
      <w:r w:rsidR="009B2BEA">
        <w:rPr>
          <w:rFonts w:hint="eastAsia"/>
        </w:rPr>
        <w:t>通话模式</w:t>
      </w:r>
      <w:r w:rsidR="009B2BEA">
        <w:rPr>
          <w:rFonts w:hint="eastAsia"/>
        </w:rPr>
        <w:t>(</w:t>
      </w:r>
      <w:r w:rsidR="009B2BEA" w:rsidRPr="0018132A">
        <w:rPr>
          <w:b/>
          <w:bCs/>
        </w:rPr>
        <w:t>TALKING</w:t>
      </w:r>
      <w:r w:rsidR="009B2BEA">
        <w:t>)</w:t>
      </w:r>
    </w:p>
    <w:p w14:paraId="7521A2D2" w14:textId="01C62299" w:rsidR="00882326" w:rsidRDefault="00882326" w:rsidP="0018132A">
      <w:pPr>
        <w:pStyle w:val="ae"/>
        <w:numPr>
          <w:ilvl w:val="1"/>
          <w:numId w:val="22"/>
        </w:numPr>
        <w:ind w:firstLineChars="0"/>
      </w:pPr>
      <w:r>
        <w:rPr>
          <w:rFonts w:hint="eastAsia"/>
        </w:rPr>
        <w:t>通话模式下用于挂断电话并</w:t>
      </w:r>
      <w:r w:rsidR="006B5752">
        <w:rPr>
          <w:rFonts w:hint="eastAsia"/>
        </w:rPr>
        <w:t>进入暂停模式</w:t>
      </w:r>
      <w:r w:rsidR="006B5752">
        <w:rPr>
          <w:rFonts w:hint="eastAsia"/>
        </w:rPr>
        <w:t>(</w:t>
      </w:r>
      <w:r w:rsidR="006B5752" w:rsidRPr="0018132A">
        <w:rPr>
          <w:b/>
          <w:bCs/>
        </w:rPr>
        <w:t>PAUSE</w:t>
      </w:r>
      <w:r w:rsidR="006B5752">
        <w:t>)</w:t>
      </w:r>
    </w:p>
    <w:p w14:paraId="1D3CB316" w14:textId="77777777" w:rsidR="002D2BAD" w:rsidRPr="002D2BAD" w:rsidRDefault="002D2BAD" w:rsidP="002D2BAD">
      <w:pPr>
        <w:rPr>
          <w:u w:val="single"/>
        </w:rPr>
      </w:pPr>
      <w:r w:rsidRPr="002D2BAD">
        <w:rPr>
          <w:b/>
          <w:bCs/>
          <w:i/>
          <w:iCs/>
          <w:u w:val="single"/>
        </w:rPr>
        <w:t>[</w:t>
      </w:r>
      <w:r w:rsidRPr="002D2BAD">
        <w:rPr>
          <w:rFonts w:hint="eastAsia"/>
          <w:b/>
          <w:bCs/>
          <w:i/>
          <w:iCs/>
          <w:u w:val="single"/>
        </w:rPr>
        <w:t>LONG</w:t>
      </w:r>
      <w:r w:rsidRPr="002D2BAD">
        <w:rPr>
          <w:b/>
          <w:bCs/>
          <w:i/>
          <w:iCs/>
          <w:u w:val="single"/>
        </w:rPr>
        <w:t xml:space="preserve"> PRESS] </w:t>
      </w:r>
      <w:r w:rsidRPr="002D2BAD">
        <w:rPr>
          <w:rFonts w:hint="eastAsia"/>
          <w:u w:val="single"/>
        </w:rPr>
        <w:t>长按</w:t>
      </w:r>
    </w:p>
    <w:p w14:paraId="2C5252F4" w14:textId="3BCCB025" w:rsidR="00013746" w:rsidRDefault="00013746" w:rsidP="00013746">
      <w:pPr>
        <w:ind w:firstLine="359"/>
      </w:pPr>
      <w:r w:rsidRPr="00013746">
        <w:rPr>
          <w:rFonts w:hint="eastAsia"/>
          <w:b/>
          <w:bCs/>
          <w:i/>
          <w:iCs/>
        </w:rPr>
        <w:t>PEQ</w:t>
      </w:r>
      <w:r>
        <w:rPr>
          <w:rFonts w:hint="eastAsia"/>
        </w:rPr>
        <w:t>切换功能，用于支持预置</w:t>
      </w:r>
      <w:r w:rsidRPr="00013746">
        <w:rPr>
          <w:rFonts w:hint="eastAsia"/>
          <w:b/>
          <w:bCs/>
          <w:i/>
          <w:iCs/>
        </w:rPr>
        <w:t>PEQ</w:t>
      </w:r>
      <w:r>
        <w:rPr>
          <w:rFonts w:hint="eastAsia"/>
        </w:rPr>
        <w:t>模式的应用，</w:t>
      </w:r>
      <w:r w:rsidRPr="00172C84">
        <w:rPr>
          <w:rFonts w:hint="eastAsia"/>
        </w:rPr>
        <w:t>在</w:t>
      </w:r>
      <w:r>
        <w:rPr>
          <w:rFonts w:hint="eastAsia"/>
        </w:rPr>
        <w:t>支持多</w:t>
      </w:r>
      <w:r w:rsidRPr="00013746">
        <w:rPr>
          <w:rFonts w:hint="eastAsia"/>
          <w:b/>
          <w:bCs/>
          <w:i/>
          <w:iCs/>
        </w:rPr>
        <w:t>PEQ</w:t>
      </w:r>
      <w:r>
        <w:rPr>
          <w:rFonts w:hint="eastAsia"/>
        </w:rPr>
        <w:t>的应用中，根据以下条件查看或循环切换</w:t>
      </w:r>
      <w:r w:rsidRPr="00013746">
        <w:rPr>
          <w:rFonts w:hint="eastAsia"/>
          <w:b/>
          <w:bCs/>
          <w:i/>
          <w:iCs/>
        </w:rPr>
        <w:t>PEQ</w:t>
      </w:r>
      <w:r>
        <w:rPr>
          <w:rFonts w:hint="eastAsia"/>
        </w:rPr>
        <w:t>模式：</w:t>
      </w:r>
    </w:p>
    <w:p w14:paraId="6D451801" w14:textId="77777777" w:rsidR="00013746" w:rsidRDefault="00013746" w:rsidP="00013746">
      <w:pPr>
        <w:pStyle w:val="ae"/>
        <w:numPr>
          <w:ilvl w:val="0"/>
          <w:numId w:val="9"/>
        </w:numPr>
        <w:ind w:leftChars="171" w:left="779" w:firstLineChars="0"/>
      </w:pPr>
      <w:r>
        <w:rPr>
          <w:rFonts w:hint="eastAsia"/>
        </w:rPr>
        <w:t>当不在</w:t>
      </w:r>
      <w:r>
        <w:rPr>
          <w:rFonts w:hint="eastAsia"/>
          <w:b/>
          <w:bCs/>
          <w:i/>
          <w:iCs/>
        </w:rPr>
        <w:t>P</w:t>
      </w:r>
      <w:r w:rsidRPr="002E308A">
        <w:rPr>
          <w:rFonts w:hint="eastAsia"/>
          <w:b/>
          <w:bCs/>
          <w:i/>
          <w:iCs/>
        </w:rPr>
        <w:t>EQ</w:t>
      </w:r>
      <w:r>
        <w:rPr>
          <w:rFonts w:hint="eastAsia"/>
        </w:rPr>
        <w:t>查看模式也不在切换模式下，进入</w:t>
      </w:r>
      <w:r>
        <w:rPr>
          <w:rFonts w:hint="eastAsia"/>
          <w:b/>
          <w:bCs/>
          <w:i/>
          <w:iCs/>
        </w:rPr>
        <w:t>P</w:t>
      </w:r>
      <w:r w:rsidRPr="002E308A">
        <w:rPr>
          <w:rFonts w:hint="eastAsia"/>
          <w:b/>
          <w:bCs/>
          <w:i/>
          <w:iCs/>
        </w:rPr>
        <w:t>EQ</w:t>
      </w:r>
      <w:r>
        <w:rPr>
          <w:rFonts w:hint="eastAsia"/>
        </w:rPr>
        <w:t>查看模式并提示当前模式</w:t>
      </w:r>
      <w:r>
        <w:rPr>
          <w:rFonts w:ascii="宋体" w:hAnsi="宋体" w:hint="eastAsia"/>
        </w:rPr>
        <w:t>¹</w:t>
      </w:r>
      <w:r>
        <w:rPr>
          <w:rFonts w:hint="eastAsia"/>
        </w:rPr>
        <w:t>。查看模式将在</w:t>
      </w:r>
      <w:r>
        <w:rPr>
          <w:rFonts w:hint="eastAsia"/>
        </w:rPr>
        <w:t>3</w:t>
      </w:r>
      <w:r>
        <w:rPr>
          <w:rFonts w:hint="eastAsia"/>
        </w:rPr>
        <w:t>秒内保持有效</w:t>
      </w:r>
    </w:p>
    <w:p w14:paraId="0EB6D581" w14:textId="77777777" w:rsidR="00013746" w:rsidRDefault="00013746" w:rsidP="00013746">
      <w:pPr>
        <w:pStyle w:val="ae"/>
        <w:numPr>
          <w:ilvl w:val="0"/>
          <w:numId w:val="9"/>
        </w:numPr>
        <w:ind w:leftChars="171" w:left="779" w:firstLineChars="0"/>
      </w:pPr>
      <w:r>
        <w:rPr>
          <w:rFonts w:hint="eastAsia"/>
        </w:rPr>
        <w:t>在查看模式或切换模式下，进入切换模式并且按照以下顺序逐次切换</w:t>
      </w:r>
      <w:r>
        <w:rPr>
          <w:rFonts w:hint="eastAsia"/>
          <w:b/>
          <w:bCs/>
          <w:i/>
          <w:iCs/>
        </w:rPr>
        <w:t>P</w:t>
      </w:r>
      <w:r w:rsidRPr="002E308A">
        <w:rPr>
          <w:rFonts w:hint="eastAsia"/>
          <w:b/>
          <w:bCs/>
          <w:i/>
          <w:iCs/>
        </w:rPr>
        <w:t>EQ</w:t>
      </w:r>
      <w:r>
        <w:rPr>
          <w:rFonts w:hint="eastAsia"/>
        </w:rPr>
        <w:t>模式。在切换模式下如果没有任何按键按下，则该模式保持</w:t>
      </w:r>
      <w:r>
        <w:rPr>
          <w:rFonts w:hint="eastAsia"/>
        </w:rPr>
        <w:t>3</w:t>
      </w:r>
      <w:r>
        <w:rPr>
          <w:rFonts w:hint="eastAsia"/>
        </w:rPr>
        <w:t>秒钟有效</w:t>
      </w:r>
    </w:p>
    <w:p w14:paraId="17296226" w14:textId="77777777" w:rsidR="00013746" w:rsidRDefault="00013746" w:rsidP="00013746">
      <w:pPr>
        <w:ind w:leftChars="371" w:left="779"/>
      </w:pPr>
      <w:r>
        <w:t>Flat mode-&gt;Class mode-&gt;Jazz mode-&gt;</w:t>
      </w:r>
      <w:r w:rsidRPr="00912661">
        <w:t xml:space="preserve"> Theater mode</w:t>
      </w:r>
      <w:r>
        <w:t xml:space="preserve">-&gt;3D </w:t>
      </w:r>
      <w:r>
        <w:rPr>
          <w:rFonts w:hint="eastAsia"/>
        </w:rPr>
        <w:t>surround</w:t>
      </w:r>
      <w:r>
        <w:t xml:space="preserve"> mode. </w:t>
      </w:r>
      <w:r>
        <w:rPr>
          <w:rFonts w:hint="eastAsia"/>
        </w:rPr>
        <w:t>（这些模式作为预置</w:t>
      </w:r>
      <w:r>
        <w:rPr>
          <w:rFonts w:hint="eastAsia"/>
        </w:rPr>
        <w:t>PEQ</w:t>
      </w:r>
      <w:r>
        <w:rPr>
          <w:rFonts w:hint="eastAsia"/>
        </w:rPr>
        <w:t>设置，需要提前调试并保存）</w:t>
      </w:r>
    </w:p>
    <w:p w14:paraId="29A70CB2" w14:textId="23CEC9C6" w:rsidR="00013746" w:rsidRDefault="00013746" w:rsidP="00013746">
      <w:pPr>
        <w:pStyle w:val="ae"/>
        <w:numPr>
          <w:ilvl w:val="0"/>
          <w:numId w:val="9"/>
        </w:numPr>
        <w:ind w:leftChars="171" w:left="779" w:firstLineChars="0"/>
      </w:pPr>
      <w:r>
        <w:rPr>
          <w:rFonts w:hint="eastAsia"/>
        </w:rPr>
        <w:t>在查看模式或切换模式下，如果没有继续按下</w:t>
      </w:r>
      <w:r>
        <w:rPr>
          <w:rFonts w:hint="eastAsia"/>
        </w:rPr>
        <w:t>PEQ</w:t>
      </w:r>
      <w:r>
        <w:t>/ENC</w:t>
      </w:r>
      <w:r>
        <w:rPr>
          <w:rFonts w:hint="eastAsia"/>
        </w:rPr>
        <w:t>按键，或者有其他任意按键被按下，则退出查看模式或切换模式</w:t>
      </w:r>
    </w:p>
    <w:p w14:paraId="2CC7A30A" w14:textId="77777777" w:rsidR="00AF29AE" w:rsidRDefault="00AF29AE" w:rsidP="00AF29AE">
      <w:pPr>
        <w:pStyle w:val="ae"/>
        <w:ind w:left="420" w:firstLineChars="0" w:firstLine="0"/>
        <w:rPr>
          <w:b/>
          <w:bCs/>
        </w:rPr>
      </w:pPr>
    </w:p>
    <w:p w14:paraId="01C690DA" w14:textId="00A7F0C5" w:rsidR="00AF29AE" w:rsidRPr="009F1AFC" w:rsidRDefault="00AF29AE" w:rsidP="00AF29AE">
      <w:pPr>
        <w:pStyle w:val="ae"/>
        <w:ind w:left="420" w:firstLineChars="0" w:firstLine="0"/>
        <w:rPr>
          <w:rStyle w:val="af2"/>
        </w:rPr>
      </w:pPr>
      <w:r w:rsidRPr="009F1AFC">
        <w:rPr>
          <w:rStyle w:val="af2"/>
          <w:rFonts w:hint="eastAsia"/>
        </w:rPr>
        <w:t>[</w:t>
      </w:r>
      <w:r w:rsidRPr="009F1AFC">
        <w:rPr>
          <w:rStyle w:val="af2"/>
          <w:rFonts w:hint="eastAsia"/>
        </w:rPr>
        <w:t>提示当前模式¹</w:t>
      </w:r>
      <w:r w:rsidRPr="009F1AFC">
        <w:rPr>
          <w:rStyle w:val="af2"/>
        </w:rPr>
        <w:t xml:space="preserve">] </w:t>
      </w:r>
      <w:r w:rsidRPr="009F1AFC">
        <w:rPr>
          <w:rStyle w:val="af2"/>
        </w:rPr>
        <w:t>可以通过</w:t>
      </w:r>
      <w:r w:rsidRPr="009F1AFC">
        <w:rPr>
          <w:rStyle w:val="af2"/>
        </w:rPr>
        <w:t>LED</w:t>
      </w:r>
      <w:r w:rsidRPr="009F1AFC">
        <w:rPr>
          <w:rStyle w:val="af2"/>
        </w:rPr>
        <w:t>或语音提示或</w:t>
      </w:r>
      <w:r w:rsidRPr="009F1AFC">
        <w:rPr>
          <w:rStyle w:val="af2"/>
        </w:rPr>
        <w:t>Debug</w:t>
      </w:r>
      <w:r w:rsidRPr="009F1AFC">
        <w:rPr>
          <w:rStyle w:val="af2"/>
        </w:rPr>
        <w:t>方式提示状态，请看后续定义，如果没有</w:t>
      </w:r>
      <w:r w:rsidRPr="009F1AFC">
        <w:rPr>
          <w:rStyle w:val="af2"/>
        </w:rPr>
        <w:t>LED</w:t>
      </w:r>
      <w:r w:rsidRPr="009F1AFC">
        <w:rPr>
          <w:rStyle w:val="af2"/>
          <w:rFonts w:hint="eastAsia"/>
        </w:rPr>
        <w:t>显示</w:t>
      </w:r>
      <w:r w:rsidRPr="009F1AFC">
        <w:rPr>
          <w:rStyle w:val="af2"/>
        </w:rPr>
        <w:t>或语音提示</w:t>
      </w:r>
      <w:r w:rsidRPr="009F1AFC">
        <w:rPr>
          <w:rStyle w:val="af2"/>
          <w:rFonts w:hint="eastAsia"/>
        </w:rPr>
        <w:t>，则通过</w:t>
      </w:r>
      <w:r w:rsidRPr="009F1AFC">
        <w:rPr>
          <w:rStyle w:val="af2"/>
          <w:rFonts w:hint="eastAsia"/>
        </w:rPr>
        <w:t>Debug</w:t>
      </w:r>
      <w:r w:rsidRPr="009F1AFC">
        <w:rPr>
          <w:rStyle w:val="af2"/>
          <w:rFonts w:hint="eastAsia"/>
        </w:rPr>
        <w:t>方式提示。</w:t>
      </w:r>
    </w:p>
    <w:p w14:paraId="01C0558F" w14:textId="68AC50BB" w:rsidR="003948F2" w:rsidRPr="009D06ED" w:rsidRDefault="003948F2" w:rsidP="003948F2">
      <w:pPr>
        <w:pStyle w:val="4"/>
      </w:pPr>
      <w:r>
        <w:t xml:space="preserve">2.2.1.2 </w:t>
      </w:r>
      <w:r>
        <w:rPr>
          <w:rFonts w:hint="eastAsia"/>
        </w:rPr>
        <w:t>V</w:t>
      </w:r>
      <w:r>
        <w:t>olume+/Vol+</w:t>
      </w:r>
      <w:r w:rsidR="003D7BA5">
        <w:t xml:space="preserve"> </w:t>
      </w:r>
      <w:r w:rsidR="003D7BA5">
        <w:rPr>
          <w:rFonts w:hint="eastAsia"/>
        </w:rPr>
        <w:t>音量加</w:t>
      </w:r>
    </w:p>
    <w:p w14:paraId="4A9F0D11" w14:textId="30A3A308" w:rsidR="003948F2" w:rsidRPr="008C2411" w:rsidRDefault="003948F2" w:rsidP="003948F2">
      <w:pPr>
        <w:rPr>
          <w:u w:val="single"/>
        </w:rPr>
      </w:pPr>
      <w:r w:rsidRPr="008C2411">
        <w:rPr>
          <w:b/>
          <w:bCs/>
          <w:i/>
          <w:iCs/>
          <w:u w:val="single"/>
        </w:rPr>
        <w:t>[SHORT PRESS]</w:t>
      </w:r>
      <w:r w:rsidRPr="008C2411">
        <w:rPr>
          <w:u w:val="single"/>
        </w:rPr>
        <w:t xml:space="preserve"> </w:t>
      </w:r>
      <w:r w:rsidR="0071115F" w:rsidRPr="008C2411">
        <w:rPr>
          <w:rFonts w:hint="eastAsia"/>
          <w:u w:val="single"/>
        </w:rPr>
        <w:t>短按</w:t>
      </w:r>
    </w:p>
    <w:p w14:paraId="10B24612" w14:textId="44449E52" w:rsidR="00B246FE" w:rsidRDefault="00B246FE" w:rsidP="000312C0">
      <w:pPr>
        <w:ind w:firstLine="360"/>
      </w:pPr>
      <w:r>
        <w:rPr>
          <w:rFonts w:hint="eastAsia"/>
        </w:rPr>
        <w:t>音量逐级递增</w:t>
      </w:r>
      <w:r w:rsidR="0000566E">
        <w:rPr>
          <w:rFonts w:hint="eastAsia"/>
        </w:rPr>
        <w:t>，增加步进为</w:t>
      </w:r>
      <w:r w:rsidR="0000566E">
        <w:rPr>
          <w:rFonts w:hint="eastAsia"/>
        </w:rPr>
        <w:t>1</w:t>
      </w:r>
      <w:r w:rsidR="0000566E">
        <w:rPr>
          <w:rFonts w:hint="eastAsia"/>
        </w:rPr>
        <w:t>阶</w:t>
      </w:r>
    </w:p>
    <w:p w14:paraId="52C50EE8" w14:textId="2C6F48B2" w:rsidR="003948F2" w:rsidRDefault="005C56BD" w:rsidP="00B246FE">
      <w:pPr>
        <w:pStyle w:val="ae"/>
        <w:numPr>
          <w:ilvl w:val="0"/>
          <w:numId w:val="23"/>
        </w:numPr>
        <w:ind w:firstLineChars="0"/>
      </w:pPr>
      <w:r>
        <w:rPr>
          <w:rFonts w:hint="eastAsia"/>
        </w:rPr>
        <w:t>播放模式</w:t>
      </w:r>
      <w:r>
        <w:rPr>
          <w:rFonts w:hint="eastAsia"/>
        </w:rPr>
        <w:t>(</w:t>
      </w:r>
      <w:r w:rsidRPr="00916A22">
        <w:rPr>
          <w:b/>
          <w:bCs/>
        </w:rPr>
        <w:t>PLAY</w:t>
      </w:r>
      <w:r>
        <w:t>)</w:t>
      </w:r>
      <w:r w:rsidR="00331402">
        <w:rPr>
          <w:rFonts w:hint="eastAsia"/>
        </w:rPr>
        <w:t>下，用于同步增加</w:t>
      </w:r>
      <w:r w:rsidR="00331402">
        <w:rPr>
          <w:rFonts w:hint="eastAsia"/>
        </w:rPr>
        <w:t>USB</w:t>
      </w:r>
      <w:r w:rsidR="00331402">
        <w:rPr>
          <w:rFonts w:hint="eastAsia"/>
        </w:rPr>
        <w:t>主机端的</w:t>
      </w:r>
      <w:r w:rsidR="00B52F72">
        <w:rPr>
          <w:rFonts w:hint="eastAsia"/>
        </w:rPr>
        <w:t>音乐</w:t>
      </w:r>
      <w:r w:rsidR="00B52F72">
        <w:rPr>
          <w:rFonts w:hint="eastAsia"/>
        </w:rPr>
        <w:t>/</w:t>
      </w:r>
      <w:r w:rsidR="00B52F72">
        <w:rPr>
          <w:rFonts w:hint="eastAsia"/>
        </w:rPr>
        <w:t>媒体音量</w:t>
      </w:r>
    </w:p>
    <w:p w14:paraId="0747B2A0" w14:textId="77777777" w:rsidR="0000566E" w:rsidRDefault="00B52F72" w:rsidP="0066587F">
      <w:pPr>
        <w:pStyle w:val="ae"/>
        <w:numPr>
          <w:ilvl w:val="0"/>
          <w:numId w:val="23"/>
        </w:numPr>
        <w:ind w:firstLineChars="0"/>
      </w:pPr>
      <w:r>
        <w:rPr>
          <w:rFonts w:hint="eastAsia"/>
        </w:rPr>
        <w:t>通话模式</w:t>
      </w:r>
      <w:r w:rsidR="005E5C9B">
        <w:rPr>
          <w:rFonts w:hint="eastAsia"/>
        </w:rPr>
        <w:t>(</w:t>
      </w:r>
      <w:r w:rsidR="005E5C9B" w:rsidRPr="0000566E">
        <w:rPr>
          <w:b/>
          <w:bCs/>
        </w:rPr>
        <w:t>TALKING</w:t>
      </w:r>
      <w:r w:rsidR="005E5C9B">
        <w:t>)</w:t>
      </w:r>
      <w:r>
        <w:rPr>
          <w:rFonts w:hint="eastAsia"/>
        </w:rPr>
        <w:t>下，用于同步增加</w:t>
      </w:r>
      <w:r w:rsidR="00FD4603" w:rsidRPr="0000566E">
        <w:rPr>
          <w:rFonts w:hint="eastAsia"/>
          <w:b/>
          <w:bCs/>
        </w:rPr>
        <w:t>近端</w:t>
      </w:r>
      <w:r w:rsidR="00FD4603">
        <w:rPr>
          <w:rFonts w:hint="eastAsia"/>
        </w:rPr>
        <w:t>的</w:t>
      </w:r>
      <w:r>
        <w:rPr>
          <w:rFonts w:hint="eastAsia"/>
        </w:rPr>
        <w:t>USB</w:t>
      </w:r>
      <w:r>
        <w:rPr>
          <w:rFonts w:hint="eastAsia"/>
        </w:rPr>
        <w:t>主机端的</w:t>
      </w:r>
      <w:r w:rsidR="00FD4603">
        <w:rPr>
          <w:rFonts w:hint="eastAsia"/>
        </w:rPr>
        <w:t>通话</w:t>
      </w:r>
      <w:r>
        <w:rPr>
          <w:rFonts w:hint="eastAsia"/>
        </w:rPr>
        <w:t>音量</w:t>
      </w:r>
    </w:p>
    <w:p w14:paraId="78CB64D1" w14:textId="0ED2A2D6" w:rsidR="003948F2" w:rsidRPr="008C2411" w:rsidRDefault="003948F2" w:rsidP="0000566E">
      <w:pPr>
        <w:rPr>
          <w:u w:val="single"/>
        </w:rPr>
      </w:pPr>
      <w:r w:rsidRPr="008C2411">
        <w:rPr>
          <w:rFonts w:hint="eastAsia"/>
          <w:b/>
          <w:bCs/>
          <w:i/>
          <w:iCs/>
          <w:u w:val="single"/>
        </w:rPr>
        <w:t>[HOLD PRESS]</w:t>
      </w:r>
      <w:r w:rsidRPr="008C2411">
        <w:rPr>
          <w:u w:val="single"/>
        </w:rPr>
        <w:t xml:space="preserve"> </w:t>
      </w:r>
      <w:r w:rsidR="00133658" w:rsidRPr="008C2411">
        <w:rPr>
          <w:rFonts w:hint="eastAsia"/>
          <w:u w:val="single"/>
        </w:rPr>
        <w:t>长保持按键</w:t>
      </w:r>
    </w:p>
    <w:p w14:paraId="2512FC2E" w14:textId="658E8861" w:rsidR="000116C6" w:rsidRDefault="000116C6" w:rsidP="000312C0">
      <w:pPr>
        <w:ind w:firstLine="380"/>
      </w:pPr>
      <w:r>
        <w:rPr>
          <w:rFonts w:hint="eastAsia"/>
        </w:rPr>
        <w:t>音量连续递增，</w:t>
      </w:r>
      <w:r w:rsidR="00C07E86">
        <w:rPr>
          <w:rFonts w:hint="eastAsia"/>
        </w:rPr>
        <w:t>直到按键释放或达到音量最大值</w:t>
      </w:r>
    </w:p>
    <w:p w14:paraId="4E9BFEA0" w14:textId="3EAB84F6" w:rsidR="00B92428" w:rsidRDefault="005C56BD" w:rsidP="000116C6">
      <w:pPr>
        <w:pStyle w:val="ae"/>
        <w:numPr>
          <w:ilvl w:val="0"/>
          <w:numId w:val="24"/>
        </w:numPr>
        <w:ind w:firstLineChars="0"/>
      </w:pPr>
      <w:r>
        <w:rPr>
          <w:rFonts w:hint="eastAsia"/>
        </w:rPr>
        <w:t>播放模式</w:t>
      </w:r>
      <w:r>
        <w:rPr>
          <w:rFonts w:hint="eastAsia"/>
        </w:rPr>
        <w:t>(</w:t>
      </w:r>
      <w:r w:rsidRPr="00916A22">
        <w:rPr>
          <w:b/>
          <w:bCs/>
        </w:rPr>
        <w:t>PLAY</w:t>
      </w:r>
      <w:r>
        <w:t>)</w:t>
      </w:r>
      <w:r w:rsidR="00B92428">
        <w:rPr>
          <w:rFonts w:hint="eastAsia"/>
        </w:rPr>
        <w:t>下，用于同步持续增加</w:t>
      </w:r>
      <w:r w:rsidR="00B92428">
        <w:rPr>
          <w:rFonts w:hint="eastAsia"/>
        </w:rPr>
        <w:t>USB</w:t>
      </w:r>
      <w:r w:rsidR="00B92428">
        <w:rPr>
          <w:rFonts w:hint="eastAsia"/>
        </w:rPr>
        <w:t>主机端的音乐</w:t>
      </w:r>
      <w:r w:rsidR="00B92428">
        <w:rPr>
          <w:rFonts w:hint="eastAsia"/>
        </w:rPr>
        <w:t>/</w:t>
      </w:r>
      <w:r w:rsidR="00B92428">
        <w:rPr>
          <w:rFonts w:hint="eastAsia"/>
        </w:rPr>
        <w:t>媒体音量</w:t>
      </w:r>
    </w:p>
    <w:p w14:paraId="44D331BB" w14:textId="4EA39461" w:rsidR="00E51CD0" w:rsidRDefault="005E5C9B" w:rsidP="000116C6">
      <w:pPr>
        <w:pStyle w:val="ae"/>
        <w:numPr>
          <w:ilvl w:val="0"/>
          <w:numId w:val="24"/>
        </w:numPr>
        <w:ind w:firstLineChars="0"/>
      </w:pPr>
      <w:r>
        <w:rPr>
          <w:rFonts w:hint="eastAsia"/>
        </w:rPr>
        <w:t>通话模式</w:t>
      </w:r>
      <w:r>
        <w:rPr>
          <w:rFonts w:hint="eastAsia"/>
        </w:rPr>
        <w:t>(</w:t>
      </w:r>
      <w:r w:rsidRPr="005B6B45">
        <w:rPr>
          <w:b/>
          <w:bCs/>
        </w:rPr>
        <w:t>TALKING</w:t>
      </w:r>
      <w:r>
        <w:t>)</w:t>
      </w:r>
      <w:r w:rsidR="00E51CD0">
        <w:rPr>
          <w:rFonts w:hint="eastAsia"/>
        </w:rPr>
        <w:t>下，用于同步持续增加</w:t>
      </w:r>
      <w:r w:rsidR="00F016A3" w:rsidRPr="00FD4603">
        <w:rPr>
          <w:rFonts w:hint="eastAsia"/>
          <w:b/>
          <w:bCs/>
        </w:rPr>
        <w:t>近端</w:t>
      </w:r>
      <w:r w:rsidR="00F016A3">
        <w:rPr>
          <w:rFonts w:hint="eastAsia"/>
        </w:rPr>
        <w:t>的</w:t>
      </w:r>
      <w:r w:rsidR="00F016A3">
        <w:rPr>
          <w:rFonts w:hint="eastAsia"/>
        </w:rPr>
        <w:t>USB</w:t>
      </w:r>
      <w:r w:rsidR="00F016A3">
        <w:rPr>
          <w:rFonts w:hint="eastAsia"/>
        </w:rPr>
        <w:t>主机端的通话音量</w:t>
      </w:r>
    </w:p>
    <w:p w14:paraId="6CA1FADD" w14:textId="77777777" w:rsidR="003948F2" w:rsidRDefault="003948F2" w:rsidP="003948F2">
      <w:pPr>
        <w:pStyle w:val="4"/>
      </w:pPr>
      <w:r>
        <w:lastRenderedPageBreak/>
        <w:t xml:space="preserve">2.2.1.3 </w:t>
      </w:r>
      <w:r>
        <w:rPr>
          <w:rFonts w:hint="eastAsia"/>
        </w:rPr>
        <w:t>V</w:t>
      </w:r>
      <w:r>
        <w:t>olume-/Vol-</w:t>
      </w:r>
    </w:p>
    <w:p w14:paraId="1D21E4CD" w14:textId="03825CCB" w:rsidR="003948F2" w:rsidRPr="008C2411" w:rsidRDefault="003948F2" w:rsidP="003948F2">
      <w:pPr>
        <w:rPr>
          <w:u w:val="single"/>
        </w:rPr>
      </w:pPr>
      <w:r w:rsidRPr="008C2411">
        <w:rPr>
          <w:b/>
          <w:bCs/>
          <w:i/>
          <w:iCs/>
          <w:u w:val="single"/>
        </w:rPr>
        <w:t>[SHORT PRESS]</w:t>
      </w:r>
      <w:r w:rsidRPr="008C2411">
        <w:rPr>
          <w:u w:val="single"/>
        </w:rPr>
        <w:t xml:space="preserve"> </w:t>
      </w:r>
      <w:r w:rsidR="003F023C" w:rsidRPr="008C2411">
        <w:rPr>
          <w:rFonts w:hint="eastAsia"/>
          <w:u w:val="single"/>
        </w:rPr>
        <w:t>短按</w:t>
      </w:r>
    </w:p>
    <w:p w14:paraId="0568E6D2" w14:textId="037E05E6" w:rsidR="00C4723B" w:rsidRDefault="00C4723B" w:rsidP="000312C0">
      <w:pPr>
        <w:ind w:firstLine="360"/>
      </w:pPr>
      <w:r>
        <w:rPr>
          <w:rFonts w:hint="eastAsia"/>
        </w:rPr>
        <w:t>音量逐级递减，减少步进为</w:t>
      </w:r>
      <w:r>
        <w:rPr>
          <w:rFonts w:hint="eastAsia"/>
        </w:rPr>
        <w:t>1</w:t>
      </w:r>
      <w:r>
        <w:rPr>
          <w:rFonts w:hint="eastAsia"/>
        </w:rPr>
        <w:t>阶</w:t>
      </w:r>
    </w:p>
    <w:p w14:paraId="759D3929" w14:textId="00C3FFB7" w:rsidR="002F25B4" w:rsidRDefault="005C56BD" w:rsidP="00C4723B">
      <w:pPr>
        <w:pStyle w:val="ae"/>
        <w:numPr>
          <w:ilvl w:val="0"/>
          <w:numId w:val="25"/>
        </w:numPr>
        <w:ind w:firstLineChars="0"/>
      </w:pPr>
      <w:r>
        <w:rPr>
          <w:rFonts w:hint="eastAsia"/>
        </w:rPr>
        <w:t>播放模式</w:t>
      </w:r>
      <w:r>
        <w:rPr>
          <w:rFonts w:hint="eastAsia"/>
        </w:rPr>
        <w:t>(</w:t>
      </w:r>
      <w:r w:rsidRPr="00916A22">
        <w:rPr>
          <w:b/>
          <w:bCs/>
        </w:rPr>
        <w:t>PLAY</w:t>
      </w:r>
      <w:r>
        <w:t>)</w:t>
      </w:r>
      <w:r w:rsidR="00D81CA6">
        <w:rPr>
          <w:rFonts w:hint="eastAsia"/>
        </w:rPr>
        <w:t>下，用于同步</w:t>
      </w:r>
      <w:r w:rsidR="00710C48">
        <w:rPr>
          <w:rFonts w:hint="eastAsia"/>
        </w:rPr>
        <w:t>降低</w:t>
      </w:r>
      <w:r w:rsidR="00D81CA6">
        <w:rPr>
          <w:rFonts w:hint="eastAsia"/>
        </w:rPr>
        <w:t>USB</w:t>
      </w:r>
      <w:r w:rsidR="00D81CA6">
        <w:rPr>
          <w:rFonts w:hint="eastAsia"/>
        </w:rPr>
        <w:t>主机端的音乐</w:t>
      </w:r>
      <w:r w:rsidR="00D81CA6">
        <w:rPr>
          <w:rFonts w:hint="eastAsia"/>
        </w:rPr>
        <w:t>/</w:t>
      </w:r>
      <w:r w:rsidR="00D81CA6">
        <w:rPr>
          <w:rFonts w:hint="eastAsia"/>
        </w:rPr>
        <w:t>媒体音量</w:t>
      </w:r>
    </w:p>
    <w:p w14:paraId="7ACDFFAA" w14:textId="77777777" w:rsidR="00C4723B" w:rsidRDefault="005E5C9B" w:rsidP="0066587F">
      <w:pPr>
        <w:pStyle w:val="ae"/>
        <w:numPr>
          <w:ilvl w:val="0"/>
          <w:numId w:val="25"/>
        </w:numPr>
        <w:ind w:firstLineChars="0"/>
      </w:pPr>
      <w:r>
        <w:rPr>
          <w:rFonts w:hint="eastAsia"/>
        </w:rPr>
        <w:t>通话模式</w:t>
      </w:r>
      <w:r>
        <w:rPr>
          <w:rFonts w:hint="eastAsia"/>
        </w:rPr>
        <w:t>(</w:t>
      </w:r>
      <w:r w:rsidRPr="00C4723B">
        <w:rPr>
          <w:b/>
          <w:bCs/>
        </w:rPr>
        <w:t>TALKING</w:t>
      </w:r>
      <w:r>
        <w:t>)</w:t>
      </w:r>
      <w:r w:rsidR="00D81CA6">
        <w:rPr>
          <w:rFonts w:hint="eastAsia"/>
        </w:rPr>
        <w:t>下，用于同步</w:t>
      </w:r>
      <w:r w:rsidR="00710C48">
        <w:rPr>
          <w:rFonts w:hint="eastAsia"/>
        </w:rPr>
        <w:t>降低</w:t>
      </w:r>
      <w:r w:rsidR="00D81CA6" w:rsidRPr="00C4723B">
        <w:rPr>
          <w:rFonts w:hint="eastAsia"/>
          <w:b/>
          <w:bCs/>
        </w:rPr>
        <w:t>近端</w:t>
      </w:r>
      <w:r w:rsidR="00D81CA6">
        <w:rPr>
          <w:rFonts w:hint="eastAsia"/>
        </w:rPr>
        <w:t>的</w:t>
      </w:r>
      <w:r w:rsidR="00D81CA6">
        <w:rPr>
          <w:rFonts w:hint="eastAsia"/>
        </w:rPr>
        <w:t>USB</w:t>
      </w:r>
      <w:r w:rsidR="00D81CA6">
        <w:rPr>
          <w:rFonts w:hint="eastAsia"/>
        </w:rPr>
        <w:t>主机端的通话音量</w:t>
      </w:r>
    </w:p>
    <w:p w14:paraId="6A85204C" w14:textId="44F80B15" w:rsidR="003948F2" w:rsidRPr="008C2411" w:rsidRDefault="003948F2" w:rsidP="00C4723B">
      <w:pPr>
        <w:rPr>
          <w:u w:val="single"/>
        </w:rPr>
      </w:pPr>
      <w:r w:rsidRPr="008C2411">
        <w:rPr>
          <w:rFonts w:hint="eastAsia"/>
          <w:b/>
          <w:bCs/>
          <w:i/>
          <w:iCs/>
          <w:u w:val="single"/>
        </w:rPr>
        <w:t>[HOLD PRESS]</w:t>
      </w:r>
      <w:r w:rsidRPr="008C2411">
        <w:rPr>
          <w:u w:val="single"/>
        </w:rPr>
        <w:t xml:space="preserve"> </w:t>
      </w:r>
      <w:r w:rsidR="00840B94" w:rsidRPr="008C2411">
        <w:rPr>
          <w:rFonts w:hint="eastAsia"/>
          <w:u w:val="single"/>
        </w:rPr>
        <w:t>长保持按键</w:t>
      </w:r>
    </w:p>
    <w:p w14:paraId="5CFAC6E6" w14:textId="06D43009" w:rsidR="005F5E31" w:rsidRPr="005F5E31" w:rsidRDefault="005F5E31" w:rsidP="000312C0">
      <w:pPr>
        <w:ind w:firstLine="360"/>
      </w:pPr>
      <w:r>
        <w:rPr>
          <w:rFonts w:hint="eastAsia"/>
        </w:rPr>
        <w:t>音量连续递减</w:t>
      </w:r>
      <w:r w:rsidR="00670601">
        <w:rPr>
          <w:rFonts w:hint="eastAsia"/>
        </w:rPr>
        <w:t>，直到按键释放或达到音量最</w:t>
      </w:r>
      <w:r w:rsidR="00E87A49">
        <w:rPr>
          <w:rFonts w:hint="eastAsia"/>
        </w:rPr>
        <w:t>小</w:t>
      </w:r>
      <w:r w:rsidR="00670601">
        <w:rPr>
          <w:rFonts w:hint="eastAsia"/>
        </w:rPr>
        <w:t>值</w:t>
      </w:r>
    </w:p>
    <w:p w14:paraId="70FEFC18" w14:textId="08270BC2" w:rsidR="000144C5" w:rsidRDefault="005C56BD" w:rsidP="008356AD">
      <w:pPr>
        <w:pStyle w:val="ae"/>
        <w:numPr>
          <w:ilvl w:val="0"/>
          <w:numId w:val="26"/>
        </w:numPr>
        <w:ind w:firstLineChars="0"/>
      </w:pPr>
      <w:r>
        <w:rPr>
          <w:rFonts w:hint="eastAsia"/>
        </w:rPr>
        <w:t>播放模式</w:t>
      </w:r>
      <w:r>
        <w:rPr>
          <w:rFonts w:hint="eastAsia"/>
        </w:rPr>
        <w:t>(</w:t>
      </w:r>
      <w:r w:rsidRPr="00916A22">
        <w:rPr>
          <w:b/>
          <w:bCs/>
        </w:rPr>
        <w:t>PLAY</w:t>
      </w:r>
      <w:r>
        <w:t>)</w:t>
      </w:r>
      <w:r w:rsidR="000144C5">
        <w:rPr>
          <w:rFonts w:hint="eastAsia"/>
        </w:rPr>
        <w:t>下，用于同步持续增加</w:t>
      </w:r>
      <w:r w:rsidR="000144C5">
        <w:rPr>
          <w:rFonts w:hint="eastAsia"/>
        </w:rPr>
        <w:t>USB</w:t>
      </w:r>
      <w:r w:rsidR="000144C5">
        <w:rPr>
          <w:rFonts w:hint="eastAsia"/>
        </w:rPr>
        <w:t>主机端的音乐</w:t>
      </w:r>
      <w:r w:rsidR="000144C5">
        <w:rPr>
          <w:rFonts w:hint="eastAsia"/>
        </w:rPr>
        <w:t>/</w:t>
      </w:r>
      <w:r w:rsidR="000144C5">
        <w:rPr>
          <w:rFonts w:hint="eastAsia"/>
        </w:rPr>
        <w:t>媒体音量</w:t>
      </w:r>
    </w:p>
    <w:p w14:paraId="011A2347" w14:textId="59F385BD" w:rsidR="000144C5" w:rsidRDefault="005E5C9B" w:rsidP="008356AD">
      <w:pPr>
        <w:pStyle w:val="ae"/>
        <w:numPr>
          <w:ilvl w:val="0"/>
          <w:numId w:val="26"/>
        </w:numPr>
        <w:ind w:firstLineChars="0"/>
      </w:pPr>
      <w:r>
        <w:rPr>
          <w:rFonts w:hint="eastAsia"/>
        </w:rPr>
        <w:t>通话模式</w:t>
      </w:r>
      <w:r>
        <w:rPr>
          <w:rFonts w:hint="eastAsia"/>
        </w:rPr>
        <w:t>(</w:t>
      </w:r>
      <w:r w:rsidRPr="005B6B45">
        <w:rPr>
          <w:b/>
          <w:bCs/>
        </w:rPr>
        <w:t>TALKING</w:t>
      </w:r>
      <w:r>
        <w:t>)</w:t>
      </w:r>
      <w:r w:rsidR="000144C5">
        <w:rPr>
          <w:rFonts w:hint="eastAsia"/>
        </w:rPr>
        <w:t>下，用于同步持续增加</w:t>
      </w:r>
      <w:r w:rsidR="000144C5" w:rsidRPr="00FD4603">
        <w:rPr>
          <w:rFonts w:hint="eastAsia"/>
          <w:b/>
          <w:bCs/>
        </w:rPr>
        <w:t>近端</w:t>
      </w:r>
      <w:r w:rsidR="000144C5">
        <w:rPr>
          <w:rFonts w:hint="eastAsia"/>
        </w:rPr>
        <w:t>的</w:t>
      </w:r>
      <w:r w:rsidR="000144C5">
        <w:rPr>
          <w:rFonts w:hint="eastAsia"/>
        </w:rPr>
        <w:t>USB</w:t>
      </w:r>
      <w:r w:rsidR="000144C5">
        <w:rPr>
          <w:rFonts w:hint="eastAsia"/>
        </w:rPr>
        <w:t>主机端的通话音量</w:t>
      </w:r>
    </w:p>
    <w:p w14:paraId="5A81A927" w14:textId="5BE8D0A1" w:rsidR="003948F2" w:rsidRDefault="003948F2" w:rsidP="003948F2">
      <w:pPr>
        <w:pStyle w:val="4"/>
      </w:pPr>
      <w:r>
        <w:t xml:space="preserve">2.2.1.4 </w:t>
      </w:r>
      <w:r w:rsidR="00EA54F4">
        <w:t>P</w:t>
      </w:r>
      <w:r>
        <w:t>EQ/</w:t>
      </w:r>
      <w:r w:rsidR="00B452F1">
        <w:t>ENC</w:t>
      </w:r>
      <w:r w:rsidR="00A637C5">
        <w:t xml:space="preserve"> </w:t>
      </w:r>
      <w:r w:rsidR="00A637C5">
        <w:rPr>
          <w:rFonts w:hint="eastAsia"/>
        </w:rPr>
        <w:t>复合按键</w:t>
      </w:r>
    </w:p>
    <w:p w14:paraId="3B432B03" w14:textId="73829D97" w:rsidR="003948F2" w:rsidRPr="008C2411" w:rsidRDefault="003948F2" w:rsidP="003948F2">
      <w:pPr>
        <w:rPr>
          <w:u w:val="single"/>
        </w:rPr>
      </w:pPr>
      <w:r w:rsidRPr="008C2411">
        <w:rPr>
          <w:b/>
          <w:bCs/>
          <w:i/>
          <w:iCs/>
          <w:u w:val="single"/>
        </w:rPr>
        <w:t>[SHORT PRESS]</w:t>
      </w:r>
      <w:r w:rsidRPr="008C2411">
        <w:rPr>
          <w:u w:val="single"/>
        </w:rPr>
        <w:t xml:space="preserve"> </w:t>
      </w:r>
      <w:r w:rsidR="00455F27" w:rsidRPr="008C2411">
        <w:rPr>
          <w:rFonts w:hint="eastAsia"/>
          <w:u w:val="single"/>
        </w:rPr>
        <w:t>短按</w:t>
      </w:r>
    </w:p>
    <w:p w14:paraId="60C3B8CE" w14:textId="69772D46" w:rsidR="00A02610" w:rsidRDefault="00DB0D54" w:rsidP="00013746">
      <w:pPr>
        <w:ind w:firstLine="420"/>
      </w:pPr>
      <w:r w:rsidRPr="00013746">
        <w:rPr>
          <w:b/>
          <w:bCs/>
          <w:i/>
          <w:iCs/>
        </w:rPr>
        <w:t>ENC</w:t>
      </w:r>
      <w:r>
        <w:rPr>
          <w:rFonts w:hint="eastAsia"/>
        </w:rPr>
        <w:t>控制，</w:t>
      </w:r>
      <w:r w:rsidR="00EF2AE2">
        <w:rPr>
          <w:rFonts w:hint="eastAsia"/>
        </w:rPr>
        <w:t>在</w:t>
      </w:r>
      <w:r w:rsidR="003C4E7F" w:rsidRPr="00013746">
        <w:rPr>
          <w:b/>
          <w:bCs/>
          <w:i/>
          <w:iCs/>
        </w:rPr>
        <w:t>ENC</w:t>
      </w:r>
      <w:r w:rsidR="00C50019">
        <w:rPr>
          <w:rFonts w:hint="eastAsia"/>
        </w:rPr>
        <w:t>查看或切换</w:t>
      </w:r>
      <w:r w:rsidR="003C4E7F">
        <w:rPr>
          <w:rFonts w:hint="eastAsia"/>
        </w:rPr>
        <w:t>模式下用于调整</w:t>
      </w:r>
      <w:hyperlink w:anchor="_2.3.3_ENC降噪等级" w:history="1">
        <w:r w:rsidR="00A02610" w:rsidRPr="00013746">
          <w:rPr>
            <w:rStyle w:val="ad"/>
            <w:b/>
            <w:bCs/>
            <w:i/>
            <w:iCs/>
          </w:rPr>
          <w:t>ENC</w:t>
        </w:r>
        <w:r w:rsidR="00A02610" w:rsidRPr="002669C2">
          <w:rPr>
            <w:rStyle w:val="ad"/>
          </w:rPr>
          <w:t xml:space="preserve"> </w:t>
        </w:r>
        <w:r w:rsidR="00A02610" w:rsidRPr="002669C2">
          <w:rPr>
            <w:rStyle w:val="ad"/>
            <w:rFonts w:hint="eastAsia"/>
          </w:rPr>
          <w:t>降噪等级</w:t>
        </w:r>
      </w:hyperlink>
      <w:r w:rsidR="00823079">
        <w:rPr>
          <w:rFonts w:hint="eastAsia"/>
        </w:rPr>
        <w:t>（</w:t>
      </w:r>
      <w:r w:rsidR="00CC4FFF">
        <w:rPr>
          <w:rFonts w:hint="eastAsia"/>
        </w:rPr>
        <w:t>需要应用</w:t>
      </w:r>
      <w:r w:rsidR="00823079">
        <w:rPr>
          <w:rFonts w:hint="eastAsia"/>
        </w:rPr>
        <w:t>支持</w:t>
      </w:r>
      <w:r w:rsidR="00823079" w:rsidRPr="00013746">
        <w:rPr>
          <w:b/>
          <w:bCs/>
          <w:i/>
          <w:iCs/>
        </w:rPr>
        <w:t>ENC</w:t>
      </w:r>
      <w:r w:rsidR="00823079">
        <w:rPr>
          <w:rFonts w:hint="eastAsia"/>
        </w:rPr>
        <w:t>等级调整）</w:t>
      </w:r>
    </w:p>
    <w:p w14:paraId="4EC277F6" w14:textId="56686E5C" w:rsidR="00F8488E" w:rsidRDefault="00F8488E" w:rsidP="00DB0D54">
      <w:pPr>
        <w:pStyle w:val="ae"/>
        <w:numPr>
          <w:ilvl w:val="1"/>
          <w:numId w:val="19"/>
        </w:numPr>
        <w:ind w:firstLineChars="0"/>
      </w:pPr>
      <w:r>
        <w:rPr>
          <w:rFonts w:hint="eastAsia"/>
        </w:rPr>
        <w:t>在</w:t>
      </w:r>
      <w:r w:rsidR="00DA0650" w:rsidRPr="00C50019">
        <w:rPr>
          <w:b/>
          <w:bCs/>
          <w:i/>
          <w:iCs/>
        </w:rPr>
        <w:t>ENC</w:t>
      </w:r>
      <w:r>
        <w:rPr>
          <w:rFonts w:hint="eastAsia"/>
        </w:rPr>
        <w:t>查看模式或切换模式下，进入</w:t>
      </w:r>
      <w:r w:rsidR="008D2A68">
        <w:rPr>
          <w:rFonts w:hint="eastAsia"/>
        </w:rPr>
        <w:t>切换</w:t>
      </w:r>
      <w:r>
        <w:rPr>
          <w:rFonts w:hint="eastAsia"/>
        </w:rPr>
        <w:t>模式并且</w:t>
      </w:r>
      <w:r w:rsidR="00E3415B">
        <w:rPr>
          <w:rFonts w:hint="eastAsia"/>
        </w:rPr>
        <w:t>循环</w:t>
      </w:r>
      <w:r>
        <w:rPr>
          <w:rFonts w:hint="eastAsia"/>
        </w:rPr>
        <w:t>切换</w:t>
      </w:r>
      <w:r w:rsidR="007D2569" w:rsidRPr="00DB0D54">
        <w:rPr>
          <w:b/>
          <w:bCs/>
          <w:i/>
          <w:iCs/>
        </w:rPr>
        <w:t>ENC</w:t>
      </w:r>
      <w:r w:rsidR="007D2569">
        <w:rPr>
          <w:rFonts w:hint="eastAsia"/>
        </w:rPr>
        <w:t>等级</w:t>
      </w:r>
      <w:r>
        <w:rPr>
          <w:rFonts w:hint="eastAsia"/>
        </w:rPr>
        <w:t>。在切换模式下如果没有任何按键按下，则保持</w:t>
      </w:r>
      <w:r w:rsidR="00A74732">
        <w:rPr>
          <w:rFonts w:hint="eastAsia"/>
        </w:rPr>
        <w:t>该模式</w:t>
      </w:r>
      <w:r>
        <w:rPr>
          <w:rFonts w:hint="eastAsia"/>
        </w:rPr>
        <w:t>3</w:t>
      </w:r>
      <w:r>
        <w:rPr>
          <w:rFonts w:hint="eastAsia"/>
        </w:rPr>
        <w:t>秒钟有效</w:t>
      </w:r>
    </w:p>
    <w:p w14:paraId="11BE4B90" w14:textId="12B1B06A" w:rsidR="00F8488E" w:rsidRDefault="00F8488E" w:rsidP="00DB0D54">
      <w:pPr>
        <w:pStyle w:val="ae"/>
        <w:numPr>
          <w:ilvl w:val="1"/>
          <w:numId w:val="19"/>
        </w:numPr>
        <w:ind w:firstLineChars="0"/>
      </w:pPr>
      <w:r>
        <w:rPr>
          <w:rFonts w:hint="eastAsia"/>
        </w:rPr>
        <w:t>在查看模式或切换模式下，如果没有继续按下</w:t>
      </w:r>
      <w:r>
        <w:rPr>
          <w:rFonts w:hint="eastAsia"/>
        </w:rPr>
        <w:t>PEQ</w:t>
      </w:r>
      <w:r>
        <w:t>/ENC</w:t>
      </w:r>
      <w:r>
        <w:rPr>
          <w:rFonts w:hint="eastAsia"/>
        </w:rPr>
        <w:t>按键，或者有其他任意按键被按下，则退出查看模式或切换模式</w:t>
      </w:r>
    </w:p>
    <w:p w14:paraId="77FB4117" w14:textId="50D0CC92" w:rsidR="00B24D7F" w:rsidRPr="008C2411" w:rsidRDefault="00B24D7F" w:rsidP="00B24D7F">
      <w:pPr>
        <w:rPr>
          <w:u w:val="single"/>
        </w:rPr>
      </w:pPr>
      <w:r w:rsidRPr="008C2411">
        <w:rPr>
          <w:rFonts w:hint="eastAsia"/>
          <w:b/>
          <w:bCs/>
          <w:i/>
          <w:iCs/>
          <w:u w:val="single"/>
        </w:rPr>
        <w:t>[</w:t>
      </w:r>
      <w:r w:rsidRPr="008C2411">
        <w:rPr>
          <w:b/>
          <w:bCs/>
          <w:i/>
          <w:iCs/>
          <w:u w:val="single"/>
        </w:rPr>
        <w:t>DOUBLE</w:t>
      </w:r>
      <w:r w:rsidRPr="008C2411">
        <w:rPr>
          <w:rFonts w:hint="eastAsia"/>
          <w:b/>
          <w:bCs/>
          <w:i/>
          <w:iCs/>
          <w:u w:val="single"/>
        </w:rPr>
        <w:t xml:space="preserve"> </w:t>
      </w:r>
      <w:r w:rsidRPr="008C2411">
        <w:rPr>
          <w:b/>
          <w:bCs/>
          <w:i/>
          <w:iCs/>
          <w:u w:val="single"/>
        </w:rPr>
        <w:t>CLICK</w:t>
      </w:r>
      <w:r w:rsidRPr="008C2411">
        <w:rPr>
          <w:rFonts w:hint="eastAsia"/>
          <w:b/>
          <w:bCs/>
          <w:i/>
          <w:iCs/>
          <w:u w:val="single"/>
        </w:rPr>
        <w:t>]</w:t>
      </w:r>
      <w:r w:rsidRPr="008C2411">
        <w:rPr>
          <w:b/>
          <w:bCs/>
          <w:i/>
          <w:iCs/>
          <w:u w:val="single"/>
        </w:rPr>
        <w:t xml:space="preserve"> </w:t>
      </w:r>
      <w:r w:rsidRPr="008C2411">
        <w:rPr>
          <w:rFonts w:hint="eastAsia"/>
          <w:u w:val="single"/>
        </w:rPr>
        <w:t>双击按键</w:t>
      </w:r>
    </w:p>
    <w:p w14:paraId="688C1701" w14:textId="39ABE2AB" w:rsidR="00911931" w:rsidRPr="00911931" w:rsidRDefault="00307358" w:rsidP="007831E9">
      <w:pPr>
        <w:ind w:firstLine="420"/>
      </w:pPr>
      <w:r>
        <w:rPr>
          <w:b/>
          <w:bCs/>
          <w:i/>
          <w:iCs/>
        </w:rPr>
        <w:t>ENC</w:t>
      </w:r>
      <w:r>
        <w:t xml:space="preserve"> </w:t>
      </w:r>
      <w:r>
        <w:rPr>
          <w:rFonts w:hint="eastAsia"/>
        </w:rPr>
        <w:t>降噪等级查看模式</w:t>
      </w:r>
      <w:r>
        <w:t>，</w:t>
      </w:r>
      <w:r>
        <w:rPr>
          <w:rFonts w:hint="eastAsia"/>
        </w:rPr>
        <w:t>是个可</w:t>
      </w:r>
      <w:r>
        <w:t>选</w:t>
      </w:r>
      <w:r>
        <w:rPr>
          <w:rFonts w:hint="eastAsia"/>
        </w:rPr>
        <w:t>功能，用于支持</w:t>
      </w:r>
      <w:r>
        <w:rPr>
          <w:rFonts w:hint="eastAsia"/>
          <w:b/>
          <w:bCs/>
          <w:i/>
          <w:iCs/>
        </w:rPr>
        <w:t>ENC</w:t>
      </w:r>
      <w:r>
        <w:rPr>
          <w:rFonts w:hint="eastAsia"/>
        </w:rPr>
        <w:t>功能的应用</w:t>
      </w:r>
      <w:r w:rsidR="003507F5">
        <w:rPr>
          <w:rFonts w:hint="eastAsia"/>
        </w:rPr>
        <w:t>。</w:t>
      </w:r>
      <w:r w:rsidR="00E75039">
        <w:rPr>
          <w:rFonts w:hint="eastAsia"/>
        </w:rPr>
        <w:t>在</w:t>
      </w:r>
      <w:r w:rsidR="00911931">
        <w:rPr>
          <w:rFonts w:hint="eastAsia"/>
        </w:rPr>
        <w:t>任何模式下，双击该按键进入</w:t>
      </w:r>
      <w:r w:rsidR="00911931">
        <w:rPr>
          <w:b/>
          <w:bCs/>
          <w:i/>
          <w:iCs/>
        </w:rPr>
        <w:t>ENC</w:t>
      </w:r>
      <w:r w:rsidR="00911931">
        <w:rPr>
          <w:rFonts w:hint="eastAsia"/>
        </w:rPr>
        <w:t>查看模式</w:t>
      </w:r>
      <w:r w:rsidR="00112AF0">
        <w:rPr>
          <w:rFonts w:hint="eastAsia"/>
        </w:rPr>
        <w:t>，</w:t>
      </w:r>
      <w:r w:rsidR="00494070">
        <w:rPr>
          <w:rFonts w:hint="eastAsia"/>
        </w:rPr>
        <w:t>并</w:t>
      </w:r>
      <w:r w:rsidR="00B86ECB">
        <w:rPr>
          <w:rFonts w:hint="eastAsia"/>
        </w:rPr>
        <w:t>提示</w:t>
      </w:r>
      <w:r w:rsidR="00112AF0">
        <w:rPr>
          <w:rFonts w:hint="eastAsia"/>
        </w:rPr>
        <w:t>当前的降噪等级</w:t>
      </w:r>
      <w:r w:rsidR="00911931">
        <w:rPr>
          <w:rFonts w:hint="eastAsia"/>
        </w:rPr>
        <w:t>。</w:t>
      </w:r>
    </w:p>
    <w:p w14:paraId="62C050C1" w14:textId="272B62DF" w:rsidR="003948F2" w:rsidRPr="008C2411" w:rsidRDefault="003948F2" w:rsidP="003948F2">
      <w:pPr>
        <w:rPr>
          <w:u w:val="single"/>
        </w:rPr>
      </w:pPr>
      <w:r w:rsidRPr="008C2411">
        <w:rPr>
          <w:b/>
          <w:bCs/>
          <w:i/>
          <w:iCs/>
          <w:u w:val="single"/>
        </w:rPr>
        <w:t>[</w:t>
      </w:r>
      <w:r w:rsidRPr="008C2411">
        <w:rPr>
          <w:rFonts w:hint="eastAsia"/>
          <w:b/>
          <w:bCs/>
          <w:i/>
          <w:iCs/>
          <w:u w:val="single"/>
        </w:rPr>
        <w:t>LONG</w:t>
      </w:r>
      <w:r w:rsidRPr="008C2411">
        <w:rPr>
          <w:b/>
          <w:bCs/>
          <w:i/>
          <w:iCs/>
          <w:u w:val="single"/>
        </w:rPr>
        <w:t xml:space="preserve"> PRESS] </w:t>
      </w:r>
      <w:r w:rsidR="00ED6829" w:rsidRPr="008C2411">
        <w:rPr>
          <w:rFonts w:hint="eastAsia"/>
          <w:u w:val="single"/>
        </w:rPr>
        <w:t>长按</w:t>
      </w:r>
    </w:p>
    <w:p w14:paraId="06E6E8EA" w14:textId="1172066C" w:rsidR="003948F2" w:rsidRDefault="00B452F1" w:rsidP="007831E9">
      <w:pPr>
        <w:ind w:firstLine="360"/>
      </w:pPr>
      <w:r>
        <w:rPr>
          <w:b/>
          <w:bCs/>
          <w:i/>
          <w:iCs/>
        </w:rPr>
        <w:t>ENC</w:t>
      </w:r>
      <w:r w:rsidR="003948F2">
        <w:t xml:space="preserve"> </w:t>
      </w:r>
      <w:r w:rsidR="00803066">
        <w:t>开关，</w:t>
      </w:r>
      <w:r w:rsidR="00803066">
        <w:rPr>
          <w:rFonts w:hint="eastAsia"/>
        </w:rPr>
        <w:t>是个可</w:t>
      </w:r>
      <w:r w:rsidR="00803066">
        <w:t>选</w:t>
      </w:r>
      <w:r w:rsidR="00803066">
        <w:rPr>
          <w:rFonts w:hint="eastAsia"/>
        </w:rPr>
        <w:t>功能，用于支持</w:t>
      </w:r>
      <w:r>
        <w:rPr>
          <w:rFonts w:hint="eastAsia"/>
          <w:b/>
          <w:bCs/>
          <w:i/>
          <w:iCs/>
        </w:rPr>
        <w:t>ENC</w:t>
      </w:r>
      <w:r w:rsidR="00803066">
        <w:rPr>
          <w:rFonts w:hint="eastAsia"/>
        </w:rPr>
        <w:t>功能的应用</w:t>
      </w:r>
    </w:p>
    <w:p w14:paraId="584B6095" w14:textId="3DBB2907" w:rsidR="00847DAB" w:rsidRDefault="00B452F1" w:rsidP="00251AE3">
      <w:pPr>
        <w:pStyle w:val="ae"/>
        <w:numPr>
          <w:ilvl w:val="0"/>
          <w:numId w:val="13"/>
        </w:numPr>
        <w:ind w:firstLineChars="0"/>
      </w:pPr>
      <w:r>
        <w:rPr>
          <w:b/>
          <w:bCs/>
        </w:rPr>
        <w:t>ENC</w:t>
      </w:r>
      <w:r w:rsidR="003948F2" w:rsidRPr="00847DAB">
        <w:rPr>
          <w:rFonts w:hint="eastAsia"/>
          <w:b/>
          <w:bCs/>
        </w:rPr>
        <w:t>_</w:t>
      </w:r>
      <w:r w:rsidR="003948F2" w:rsidRPr="00847DAB">
        <w:rPr>
          <w:b/>
          <w:bCs/>
        </w:rPr>
        <w:t>OFF</w:t>
      </w:r>
      <w:r w:rsidR="003948F2">
        <w:t xml:space="preserve"> </w:t>
      </w:r>
      <w:r w:rsidR="00251AE3">
        <w:rPr>
          <w:rFonts w:hint="eastAsia"/>
        </w:rPr>
        <w:t>的模式下用于打开</w:t>
      </w:r>
      <w:r>
        <w:rPr>
          <w:b/>
          <w:bCs/>
          <w:i/>
          <w:iCs/>
        </w:rPr>
        <w:t>ENC</w:t>
      </w:r>
      <w:r w:rsidR="00251AE3">
        <w:t xml:space="preserve"> </w:t>
      </w:r>
      <w:r w:rsidR="00251AE3">
        <w:rPr>
          <w:rFonts w:hint="eastAsia"/>
        </w:rPr>
        <w:t>功能</w:t>
      </w:r>
    </w:p>
    <w:p w14:paraId="0396E6A6" w14:textId="4C19BF54" w:rsidR="00251AE3" w:rsidRDefault="00B452F1" w:rsidP="00251AE3">
      <w:pPr>
        <w:pStyle w:val="ae"/>
        <w:numPr>
          <w:ilvl w:val="0"/>
          <w:numId w:val="13"/>
        </w:numPr>
        <w:ind w:firstLineChars="0"/>
      </w:pPr>
      <w:r>
        <w:rPr>
          <w:b/>
          <w:bCs/>
        </w:rPr>
        <w:t>ENC</w:t>
      </w:r>
      <w:r w:rsidR="00251AE3" w:rsidRPr="00847DAB">
        <w:rPr>
          <w:rFonts w:hint="eastAsia"/>
          <w:b/>
          <w:bCs/>
        </w:rPr>
        <w:t>_</w:t>
      </w:r>
      <w:r w:rsidR="00251AE3" w:rsidRPr="00847DAB">
        <w:rPr>
          <w:b/>
          <w:bCs/>
        </w:rPr>
        <w:t>O</w:t>
      </w:r>
      <w:r w:rsidR="00251AE3" w:rsidRPr="00847DAB">
        <w:rPr>
          <w:rFonts w:hint="eastAsia"/>
          <w:b/>
          <w:bCs/>
        </w:rPr>
        <w:t>N</w:t>
      </w:r>
      <w:r w:rsidR="00251AE3">
        <w:t xml:space="preserve"> </w:t>
      </w:r>
      <w:r w:rsidR="00251AE3">
        <w:rPr>
          <w:rFonts w:hint="eastAsia"/>
        </w:rPr>
        <w:t>的模式下用于关闭</w:t>
      </w:r>
      <w:r>
        <w:rPr>
          <w:b/>
          <w:bCs/>
          <w:i/>
          <w:iCs/>
        </w:rPr>
        <w:t>ENC</w:t>
      </w:r>
      <w:r w:rsidR="00251AE3">
        <w:t xml:space="preserve"> </w:t>
      </w:r>
      <w:r w:rsidR="00251AE3">
        <w:rPr>
          <w:rFonts w:hint="eastAsia"/>
        </w:rPr>
        <w:t>功能</w:t>
      </w:r>
    </w:p>
    <w:p w14:paraId="5A5D4CAA" w14:textId="77777777" w:rsidR="003948F2" w:rsidRDefault="003948F2" w:rsidP="003948F2">
      <w:pPr>
        <w:pStyle w:val="3"/>
      </w:pPr>
      <w:bookmarkStart w:id="22" w:name="_Toc65591536"/>
      <w:r>
        <w:rPr>
          <w:rFonts w:hint="eastAsia"/>
        </w:rPr>
        <w:t>2</w:t>
      </w:r>
      <w:r>
        <w:t>.2.2 LED</w:t>
      </w:r>
      <w:bookmarkEnd w:id="22"/>
    </w:p>
    <w:p w14:paraId="4852FF42" w14:textId="78F640E6" w:rsidR="003948F2" w:rsidRPr="009308D7" w:rsidRDefault="000E3128" w:rsidP="004679AA">
      <w:pPr>
        <w:ind w:firstLine="420"/>
      </w:pPr>
      <w:r w:rsidRPr="000E3128">
        <w:rPr>
          <w:rFonts w:hint="eastAsia"/>
        </w:rPr>
        <w:t>如果支持</w:t>
      </w:r>
      <w:r w:rsidR="00B452F1">
        <w:rPr>
          <w:rFonts w:hint="eastAsia"/>
        </w:rPr>
        <w:t>ENC</w:t>
      </w:r>
      <w:r w:rsidRPr="000E3128">
        <w:rPr>
          <w:rFonts w:hint="eastAsia"/>
        </w:rPr>
        <w:t>功能，</w:t>
      </w:r>
      <w:r w:rsidR="004679AA">
        <w:rPr>
          <w:rFonts w:hint="eastAsia"/>
        </w:rPr>
        <w:t>则</w:t>
      </w:r>
      <w:r w:rsidR="00B452F1">
        <w:rPr>
          <w:b/>
          <w:bCs/>
          <w:i/>
          <w:iCs/>
        </w:rPr>
        <w:t>ENC</w:t>
      </w:r>
      <w:r w:rsidR="003948F2">
        <w:t xml:space="preserve"> </w:t>
      </w:r>
      <w:r>
        <w:rPr>
          <w:rFonts w:hint="eastAsia"/>
        </w:rPr>
        <w:t>指示灯用于指示</w:t>
      </w:r>
      <w:r w:rsidR="00B452F1">
        <w:rPr>
          <w:rFonts w:hint="eastAsia"/>
          <w:b/>
          <w:bCs/>
          <w:i/>
          <w:iCs/>
        </w:rPr>
        <w:t>ENC</w:t>
      </w:r>
      <w:r w:rsidR="003948F2">
        <w:t xml:space="preserve"> </w:t>
      </w:r>
      <w:r>
        <w:rPr>
          <w:rFonts w:hint="eastAsia"/>
        </w:rPr>
        <w:t>模式</w:t>
      </w:r>
      <w:r w:rsidR="003948F2">
        <w:t>.</w:t>
      </w:r>
    </w:p>
    <w:p w14:paraId="3317573A" w14:textId="35355F05" w:rsidR="003948F2" w:rsidRPr="00454BDC" w:rsidRDefault="003948F2" w:rsidP="003948F2">
      <w:r w:rsidRPr="00EC01C4">
        <w:rPr>
          <w:rFonts w:hint="eastAsia"/>
          <w:b/>
          <w:bCs/>
          <w:i/>
          <w:iCs/>
        </w:rPr>
        <w:t>[</w:t>
      </w:r>
      <w:r>
        <w:rPr>
          <w:b/>
          <w:bCs/>
          <w:i/>
          <w:iCs/>
        </w:rPr>
        <w:t>NO</w:t>
      </w:r>
      <w:r w:rsidRPr="00EC01C4">
        <w:rPr>
          <w:rFonts w:hint="eastAsia"/>
          <w:b/>
          <w:bCs/>
          <w:i/>
          <w:iCs/>
        </w:rPr>
        <w:t>RMALLY</w:t>
      </w:r>
      <w:r w:rsidRPr="00EC01C4">
        <w:rPr>
          <w:b/>
          <w:bCs/>
          <w:i/>
          <w:iCs/>
        </w:rPr>
        <w:t xml:space="preserve"> </w:t>
      </w:r>
      <w:r w:rsidRPr="00EC01C4">
        <w:rPr>
          <w:rFonts w:hint="eastAsia"/>
          <w:b/>
          <w:bCs/>
          <w:i/>
          <w:iCs/>
        </w:rPr>
        <w:t>ON</w:t>
      </w:r>
      <w:r w:rsidRPr="00EC01C4">
        <w:rPr>
          <w:b/>
          <w:bCs/>
          <w:i/>
          <w:iCs/>
        </w:rPr>
        <w:t>]</w:t>
      </w:r>
      <w:r>
        <w:t xml:space="preserve"> </w:t>
      </w:r>
      <w:r w:rsidR="00A3155A">
        <w:rPr>
          <w:rFonts w:hint="eastAsia"/>
        </w:rPr>
        <w:t>常亮，</w:t>
      </w:r>
      <w:r w:rsidR="00B452F1">
        <w:rPr>
          <w:b/>
          <w:bCs/>
        </w:rPr>
        <w:t>ENC</w:t>
      </w:r>
      <w:r w:rsidRPr="009805B1">
        <w:rPr>
          <w:b/>
          <w:bCs/>
        </w:rPr>
        <w:t>_ON</w:t>
      </w:r>
      <w:r>
        <w:t xml:space="preserve"> </w:t>
      </w:r>
      <w:r w:rsidR="00A3155A">
        <w:rPr>
          <w:rFonts w:hint="eastAsia"/>
        </w:rPr>
        <w:t>的模式下打开</w:t>
      </w:r>
      <w:r w:rsidR="00A3155A">
        <w:rPr>
          <w:rFonts w:hint="eastAsia"/>
        </w:rPr>
        <w:t>LED</w:t>
      </w:r>
      <w:proofErr w:type="gramStart"/>
      <w:r w:rsidR="00A3155A">
        <w:rPr>
          <w:rFonts w:hint="eastAsia"/>
        </w:rPr>
        <w:t>灯</w:t>
      </w:r>
      <w:r w:rsidR="00176645">
        <w:rPr>
          <w:rFonts w:hint="eastAsia"/>
        </w:rPr>
        <w:t>用于</w:t>
      </w:r>
      <w:proofErr w:type="gramEnd"/>
      <w:r w:rsidR="00350903">
        <w:rPr>
          <w:rFonts w:hint="eastAsia"/>
        </w:rPr>
        <w:t>指示</w:t>
      </w:r>
      <w:r w:rsidR="00B452F1">
        <w:rPr>
          <w:rFonts w:hint="eastAsia"/>
          <w:b/>
          <w:bCs/>
          <w:i/>
          <w:iCs/>
        </w:rPr>
        <w:t>ENC</w:t>
      </w:r>
      <w:r w:rsidR="00176645">
        <w:rPr>
          <w:rFonts w:hint="eastAsia"/>
        </w:rPr>
        <w:t>打开状态</w:t>
      </w:r>
    </w:p>
    <w:p w14:paraId="217A1427" w14:textId="751F3DE2" w:rsidR="003948F2" w:rsidRDefault="003948F2" w:rsidP="003948F2">
      <w:r w:rsidRPr="00EC01C4">
        <w:rPr>
          <w:rFonts w:hint="eastAsia"/>
          <w:b/>
          <w:bCs/>
          <w:i/>
          <w:iCs/>
        </w:rPr>
        <w:t>[</w:t>
      </w:r>
      <w:r>
        <w:rPr>
          <w:rFonts w:hint="eastAsia"/>
          <w:b/>
          <w:bCs/>
          <w:i/>
          <w:iCs/>
        </w:rPr>
        <w:t xml:space="preserve">NORMALLY </w:t>
      </w:r>
      <w:r w:rsidRPr="00EC01C4">
        <w:rPr>
          <w:rFonts w:hint="eastAsia"/>
          <w:b/>
          <w:bCs/>
          <w:i/>
          <w:iCs/>
        </w:rPr>
        <w:t>O</w:t>
      </w:r>
      <w:r>
        <w:rPr>
          <w:b/>
          <w:bCs/>
          <w:i/>
          <w:iCs/>
        </w:rPr>
        <w:t>FF</w:t>
      </w:r>
      <w:r w:rsidRPr="00EC01C4">
        <w:rPr>
          <w:b/>
          <w:bCs/>
          <w:i/>
          <w:iCs/>
        </w:rPr>
        <w:t>]</w:t>
      </w:r>
      <w:r>
        <w:t xml:space="preserve"> </w:t>
      </w:r>
      <w:r w:rsidR="00E91EAE">
        <w:rPr>
          <w:rFonts w:hint="eastAsia"/>
        </w:rPr>
        <w:t>常灭，</w:t>
      </w:r>
      <w:r w:rsidR="00B452F1">
        <w:rPr>
          <w:b/>
          <w:bCs/>
        </w:rPr>
        <w:t>ENC</w:t>
      </w:r>
      <w:r w:rsidR="00E91EAE" w:rsidRPr="009805B1">
        <w:rPr>
          <w:b/>
          <w:bCs/>
        </w:rPr>
        <w:t>_O</w:t>
      </w:r>
      <w:r w:rsidR="00E91EAE">
        <w:rPr>
          <w:rFonts w:hint="eastAsia"/>
          <w:b/>
          <w:bCs/>
        </w:rPr>
        <w:t>FF</w:t>
      </w:r>
      <w:r w:rsidR="00E91EAE">
        <w:t xml:space="preserve"> </w:t>
      </w:r>
      <w:r w:rsidR="00E91EAE">
        <w:rPr>
          <w:rFonts w:hint="eastAsia"/>
        </w:rPr>
        <w:t>的模式下关闭</w:t>
      </w:r>
      <w:r w:rsidR="00E91EAE">
        <w:rPr>
          <w:rFonts w:hint="eastAsia"/>
        </w:rPr>
        <w:t>LED</w:t>
      </w:r>
      <w:proofErr w:type="gramStart"/>
      <w:r w:rsidR="00E91EAE">
        <w:rPr>
          <w:rFonts w:hint="eastAsia"/>
        </w:rPr>
        <w:t>灯用于</w:t>
      </w:r>
      <w:proofErr w:type="gramEnd"/>
      <w:r w:rsidR="00E91EAE">
        <w:rPr>
          <w:rFonts w:hint="eastAsia"/>
        </w:rPr>
        <w:t>指示</w:t>
      </w:r>
      <w:r w:rsidR="00B452F1">
        <w:rPr>
          <w:rFonts w:hint="eastAsia"/>
          <w:b/>
          <w:bCs/>
          <w:i/>
          <w:iCs/>
        </w:rPr>
        <w:t>ENC</w:t>
      </w:r>
      <w:r w:rsidR="00E91EAE">
        <w:rPr>
          <w:rFonts w:hint="eastAsia"/>
        </w:rPr>
        <w:t>关闭状态</w:t>
      </w:r>
    </w:p>
    <w:p w14:paraId="6363EBF7" w14:textId="06449300" w:rsidR="003948F2" w:rsidRPr="00B55C62" w:rsidRDefault="003948F2" w:rsidP="00594524">
      <w:r w:rsidRPr="00EE35C2">
        <w:rPr>
          <w:rFonts w:hint="eastAsia"/>
          <w:b/>
          <w:bCs/>
          <w:i/>
          <w:iCs/>
        </w:rPr>
        <w:t>[</w:t>
      </w:r>
      <w:r w:rsidRPr="00EE35C2">
        <w:rPr>
          <w:b/>
          <w:bCs/>
          <w:i/>
          <w:iCs/>
        </w:rPr>
        <w:t>PWM FRQUENCY SPECTRUM]</w:t>
      </w:r>
      <w:r>
        <w:rPr>
          <w:b/>
          <w:bCs/>
          <w:i/>
          <w:iCs/>
        </w:rPr>
        <w:t xml:space="preserve"> </w:t>
      </w:r>
      <w:r w:rsidR="00594524">
        <w:rPr>
          <w:rFonts w:hint="eastAsia"/>
        </w:rPr>
        <w:t>在游戏耳机应用上通过</w:t>
      </w:r>
      <w:r w:rsidR="00594524">
        <w:rPr>
          <w:rFonts w:hint="eastAsia"/>
        </w:rPr>
        <w:t>PWM</w:t>
      </w:r>
      <w:r w:rsidR="00594524">
        <w:rPr>
          <w:rFonts w:hint="eastAsia"/>
        </w:rPr>
        <w:t>控制</w:t>
      </w:r>
      <w:r w:rsidR="00594524">
        <w:rPr>
          <w:rFonts w:hint="eastAsia"/>
        </w:rPr>
        <w:t>RGBA</w:t>
      </w:r>
      <w:r w:rsidR="00594524">
        <w:rPr>
          <w:rFonts w:hint="eastAsia"/>
        </w:rPr>
        <w:t>灯，展示</w:t>
      </w:r>
      <w:r w:rsidR="00877458">
        <w:rPr>
          <w:rFonts w:hint="eastAsia"/>
        </w:rPr>
        <w:t>音乐</w:t>
      </w:r>
      <w:r w:rsidR="00594524">
        <w:rPr>
          <w:rFonts w:hint="eastAsia"/>
        </w:rPr>
        <w:t>频谱效果</w:t>
      </w:r>
    </w:p>
    <w:p w14:paraId="0B604DBB" w14:textId="331E7013" w:rsidR="003948F2" w:rsidRDefault="003948F2" w:rsidP="003948F2">
      <w:pPr>
        <w:pStyle w:val="3"/>
      </w:pPr>
      <w:bookmarkStart w:id="23" w:name="_Toc65591537"/>
      <w:r>
        <w:rPr>
          <w:rFonts w:hint="eastAsia"/>
        </w:rPr>
        <w:t>2</w:t>
      </w:r>
      <w:r>
        <w:t xml:space="preserve">.2.3 </w:t>
      </w:r>
      <w:r w:rsidR="00A727A9">
        <w:rPr>
          <w:rFonts w:hint="eastAsia"/>
        </w:rPr>
        <w:t>提示音</w:t>
      </w:r>
      <w:bookmarkEnd w:id="23"/>
    </w:p>
    <w:p w14:paraId="0892C119" w14:textId="5B8C4D8E" w:rsidR="003948F2" w:rsidRPr="007A14C7" w:rsidRDefault="00A727A9" w:rsidP="003948F2">
      <w:r>
        <w:rPr>
          <w:rFonts w:hint="eastAsia"/>
        </w:rPr>
        <w:t>TBD</w:t>
      </w:r>
    </w:p>
    <w:p w14:paraId="01069E79" w14:textId="197D7CE6" w:rsidR="003948F2" w:rsidRDefault="003948F2" w:rsidP="003948F2">
      <w:pPr>
        <w:pStyle w:val="2"/>
        <w:rPr>
          <w:shd w:val="clear" w:color="auto" w:fill="FFFFFF"/>
        </w:rPr>
      </w:pPr>
      <w:bookmarkStart w:id="24" w:name="_Toc65591538"/>
      <w:r>
        <w:rPr>
          <w:rFonts w:hint="eastAsia"/>
        </w:rPr>
        <w:lastRenderedPageBreak/>
        <w:t>2</w:t>
      </w:r>
      <w:r>
        <w:t xml:space="preserve">.3 </w:t>
      </w:r>
      <w:r w:rsidR="00A64590">
        <w:rPr>
          <w:rFonts w:hint="eastAsia"/>
          <w:shd w:val="clear" w:color="auto" w:fill="FFFFFF"/>
        </w:rPr>
        <w:t>声学定义</w:t>
      </w:r>
      <w:bookmarkEnd w:id="24"/>
    </w:p>
    <w:p w14:paraId="75FA38E2" w14:textId="6B135FFD" w:rsidR="003948F2" w:rsidRDefault="003948F2" w:rsidP="003948F2">
      <w:pPr>
        <w:pStyle w:val="3"/>
      </w:pPr>
      <w:bookmarkStart w:id="25" w:name="_Toc65591539"/>
      <w:r>
        <w:rPr>
          <w:rFonts w:hint="eastAsia"/>
        </w:rPr>
        <w:t>2</w:t>
      </w:r>
      <w:r>
        <w:t xml:space="preserve">.3.1 </w:t>
      </w:r>
      <w:r w:rsidR="007E2E44">
        <w:rPr>
          <w:rFonts w:hint="eastAsia"/>
        </w:rPr>
        <w:t>系统音量</w:t>
      </w:r>
      <w:bookmarkEnd w:id="25"/>
    </w:p>
    <w:p w14:paraId="752134F4" w14:textId="09C91170" w:rsidR="00EF6EC1" w:rsidRDefault="00EF6EC1" w:rsidP="0015573E">
      <w:pPr>
        <w:pStyle w:val="4"/>
      </w:pPr>
      <w:r>
        <w:t>2.3.1.1</w:t>
      </w:r>
      <w:r w:rsidR="00FF30EB">
        <w:rPr>
          <w:rFonts w:hint="eastAsia"/>
        </w:rPr>
        <w:t>音量控制范围</w:t>
      </w:r>
    </w:p>
    <w:p w14:paraId="1B652766" w14:textId="6FE9BDBF" w:rsidR="003948F2" w:rsidRDefault="003948F2" w:rsidP="00EF6EC1">
      <w:pPr>
        <w:ind w:firstLine="420"/>
      </w:pPr>
      <w:r>
        <w:t>0~32</w:t>
      </w:r>
      <w:r w:rsidR="0099167B">
        <w:rPr>
          <w:rFonts w:hint="eastAsia"/>
        </w:rPr>
        <w:t>，一共</w:t>
      </w:r>
      <w:r>
        <w:t xml:space="preserve">33 </w:t>
      </w:r>
      <w:r w:rsidR="0099167B">
        <w:rPr>
          <w:rFonts w:hint="eastAsia"/>
        </w:rPr>
        <w:t>阶，</w:t>
      </w:r>
      <w:r>
        <w:t>0</w:t>
      </w:r>
      <w:r w:rsidR="0099167B">
        <w:rPr>
          <w:rFonts w:hint="eastAsia"/>
        </w:rPr>
        <w:t>表示静音</w:t>
      </w:r>
    </w:p>
    <w:p w14:paraId="0162D9B1" w14:textId="77777777" w:rsidR="00EF6EC1" w:rsidRPr="0015573E" w:rsidRDefault="00EF6EC1" w:rsidP="0015573E">
      <w:pPr>
        <w:pStyle w:val="4"/>
      </w:pPr>
      <w:r w:rsidRPr="0015573E">
        <w:rPr>
          <w:rFonts w:hint="eastAsia"/>
        </w:rPr>
        <w:t>2</w:t>
      </w:r>
      <w:r w:rsidRPr="0015573E">
        <w:t xml:space="preserve">.3.1.2 </w:t>
      </w:r>
      <w:r w:rsidR="00FF30EB" w:rsidRPr="0015573E">
        <w:rPr>
          <w:rFonts w:hint="eastAsia"/>
        </w:rPr>
        <w:t>音量映射表</w:t>
      </w:r>
    </w:p>
    <w:p w14:paraId="649421F5" w14:textId="7169531B" w:rsidR="003948F2" w:rsidRDefault="00EF6EC1" w:rsidP="00A117B1">
      <w:pPr>
        <w:ind w:firstLine="420"/>
      </w:pPr>
      <w:r w:rsidRPr="0015573E">
        <w:rPr>
          <w:rFonts w:hint="eastAsia"/>
        </w:rPr>
        <w:t>由于音量曲线为非线性曲线，需要</w:t>
      </w:r>
      <w:r w:rsidR="009A4A00" w:rsidRPr="0015573E">
        <w:rPr>
          <w:rFonts w:hint="eastAsia"/>
        </w:rPr>
        <w:t>按照以下需求定义</w:t>
      </w:r>
      <w:r w:rsidR="009A4A00" w:rsidRPr="0015573E">
        <w:rPr>
          <w:rFonts w:hint="eastAsia"/>
        </w:rPr>
        <w:t>3</w:t>
      </w:r>
      <w:r w:rsidR="009A4A00" w:rsidRPr="0015573E">
        <w:t>3</w:t>
      </w:r>
      <w:r w:rsidR="009A4A00" w:rsidRPr="0015573E">
        <w:rPr>
          <w:rFonts w:hint="eastAsia"/>
        </w:rPr>
        <w:t>阶音量对应的</w:t>
      </w:r>
      <w:r w:rsidR="00B926B3" w:rsidRPr="0015573E">
        <w:rPr>
          <w:rFonts w:hint="eastAsia"/>
        </w:rPr>
        <w:t>具体</w:t>
      </w:r>
      <w:r w:rsidR="009A4A00" w:rsidRPr="0015573E">
        <w:rPr>
          <w:rFonts w:hint="eastAsia"/>
        </w:rPr>
        <w:t>增益</w:t>
      </w:r>
      <w:r w:rsidR="007B72FE" w:rsidRPr="0015573E">
        <w:rPr>
          <w:rFonts w:hint="eastAsia"/>
        </w:rPr>
        <w:t>。需要声学团队</w:t>
      </w:r>
      <w:r w:rsidR="00A117B1" w:rsidRPr="0015573E">
        <w:rPr>
          <w:rFonts w:hint="eastAsia"/>
        </w:rPr>
        <w:t>补充以下数据：</w:t>
      </w:r>
    </w:p>
    <w:tbl>
      <w:tblPr>
        <w:tblStyle w:val="a8"/>
        <w:tblW w:w="8431" w:type="dxa"/>
        <w:tblLook w:val="04A0" w:firstRow="1" w:lastRow="0" w:firstColumn="1" w:lastColumn="0" w:noHBand="0" w:noVBand="1"/>
      </w:tblPr>
      <w:tblGrid>
        <w:gridCol w:w="1060"/>
        <w:gridCol w:w="428"/>
        <w:gridCol w:w="443"/>
        <w:gridCol w:w="444"/>
        <w:gridCol w:w="444"/>
        <w:gridCol w:w="444"/>
        <w:gridCol w:w="444"/>
        <w:gridCol w:w="443"/>
        <w:gridCol w:w="443"/>
        <w:gridCol w:w="443"/>
        <w:gridCol w:w="443"/>
        <w:gridCol w:w="492"/>
        <w:gridCol w:w="492"/>
        <w:gridCol w:w="492"/>
        <w:gridCol w:w="492"/>
        <w:gridCol w:w="492"/>
        <w:gridCol w:w="492"/>
      </w:tblGrid>
      <w:tr w:rsidR="003948F2" w14:paraId="517AF5D0" w14:textId="77777777" w:rsidTr="009E0C2B">
        <w:trPr>
          <w:trHeight w:val="364"/>
        </w:trPr>
        <w:tc>
          <w:tcPr>
            <w:tcW w:w="1060" w:type="dxa"/>
          </w:tcPr>
          <w:p w14:paraId="21E795F0" w14:textId="77777777" w:rsidR="003948F2" w:rsidRPr="00CE083D" w:rsidRDefault="003948F2" w:rsidP="009E0C2B">
            <w:pPr>
              <w:rPr>
                <w:b/>
                <w:bCs/>
              </w:rPr>
            </w:pPr>
            <w:r w:rsidRPr="00CE083D">
              <w:rPr>
                <w:rFonts w:hint="eastAsia"/>
                <w:b/>
                <w:bCs/>
              </w:rPr>
              <w:t>V</w:t>
            </w:r>
            <w:r w:rsidRPr="00CE083D">
              <w:rPr>
                <w:b/>
                <w:bCs/>
              </w:rPr>
              <w:t>ol</w:t>
            </w:r>
          </w:p>
        </w:tc>
        <w:tc>
          <w:tcPr>
            <w:tcW w:w="428" w:type="dxa"/>
          </w:tcPr>
          <w:p w14:paraId="4C6FDB2C" w14:textId="77777777" w:rsidR="003948F2" w:rsidRDefault="003948F2" w:rsidP="009E0C2B">
            <w:r>
              <w:rPr>
                <w:rFonts w:hint="eastAsia"/>
              </w:rPr>
              <w:t>0</w:t>
            </w:r>
          </w:p>
        </w:tc>
        <w:tc>
          <w:tcPr>
            <w:tcW w:w="443" w:type="dxa"/>
          </w:tcPr>
          <w:p w14:paraId="7A380FA8" w14:textId="77777777" w:rsidR="003948F2" w:rsidRDefault="003948F2" w:rsidP="009E0C2B">
            <w:r>
              <w:rPr>
                <w:rFonts w:hint="eastAsia"/>
              </w:rPr>
              <w:t>1</w:t>
            </w:r>
          </w:p>
        </w:tc>
        <w:tc>
          <w:tcPr>
            <w:tcW w:w="444" w:type="dxa"/>
          </w:tcPr>
          <w:p w14:paraId="53BD96B7" w14:textId="77777777" w:rsidR="003948F2" w:rsidRDefault="003948F2" w:rsidP="009E0C2B">
            <w:r>
              <w:rPr>
                <w:rFonts w:hint="eastAsia"/>
              </w:rPr>
              <w:t>2</w:t>
            </w:r>
          </w:p>
        </w:tc>
        <w:tc>
          <w:tcPr>
            <w:tcW w:w="444" w:type="dxa"/>
          </w:tcPr>
          <w:p w14:paraId="2B4BDFE5" w14:textId="77777777" w:rsidR="003948F2" w:rsidRDefault="003948F2" w:rsidP="009E0C2B">
            <w:r>
              <w:rPr>
                <w:rFonts w:hint="eastAsia"/>
              </w:rPr>
              <w:t>3</w:t>
            </w:r>
          </w:p>
        </w:tc>
        <w:tc>
          <w:tcPr>
            <w:tcW w:w="444" w:type="dxa"/>
          </w:tcPr>
          <w:p w14:paraId="18D91FDF" w14:textId="77777777" w:rsidR="003948F2" w:rsidRDefault="003948F2" w:rsidP="009E0C2B">
            <w:r>
              <w:rPr>
                <w:rFonts w:hint="eastAsia"/>
              </w:rPr>
              <w:t>4</w:t>
            </w:r>
          </w:p>
        </w:tc>
        <w:tc>
          <w:tcPr>
            <w:tcW w:w="444" w:type="dxa"/>
          </w:tcPr>
          <w:p w14:paraId="5CA87305" w14:textId="77777777" w:rsidR="003948F2" w:rsidRDefault="003948F2" w:rsidP="009E0C2B">
            <w:r>
              <w:rPr>
                <w:rFonts w:hint="eastAsia"/>
              </w:rPr>
              <w:t>5</w:t>
            </w:r>
          </w:p>
        </w:tc>
        <w:tc>
          <w:tcPr>
            <w:tcW w:w="443" w:type="dxa"/>
          </w:tcPr>
          <w:p w14:paraId="45516BD2" w14:textId="77777777" w:rsidR="003948F2" w:rsidRDefault="003948F2" w:rsidP="009E0C2B">
            <w:r>
              <w:rPr>
                <w:rFonts w:hint="eastAsia"/>
              </w:rPr>
              <w:t>6</w:t>
            </w:r>
          </w:p>
        </w:tc>
        <w:tc>
          <w:tcPr>
            <w:tcW w:w="443" w:type="dxa"/>
          </w:tcPr>
          <w:p w14:paraId="5FA22B6F" w14:textId="77777777" w:rsidR="003948F2" w:rsidRDefault="003948F2" w:rsidP="009E0C2B">
            <w:r>
              <w:rPr>
                <w:rFonts w:hint="eastAsia"/>
              </w:rPr>
              <w:t>7</w:t>
            </w:r>
          </w:p>
        </w:tc>
        <w:tc>
          <w:tcPr>
            <w:tcW w:w="443" w:type="dxa"/>
          </w:tcPr>
          <w:p w14:paraId="6B691A7D" w14:textId="77777777" w:rsidR="003948F2" w:rsidRDefault="003948F2" w:rsidP="009E0C2B">
            <w:r>
              <w:rPr>
                <w:rFonts w:hint="eastAsia"/>
              </w:rPr>
              <w:t>8</w:t>
            </w:r>
          </w:p>
        </w:tc>
        <w:tc>
          <w:tcPr>
            <w:tcW w:w="443" w:type="dxa"/>
          </w:tcPr>
          <w:p w14:paraId="3A2A0D18" w14:textId="77777777" w:rsidR="003948F2" w:rsidRDefault="003948F2" w:rsidP="009E0C2B">
            <w:r>
              <w:rPr>
                <w:rFonts w:hint="eastAsia"/>
              </w:rPr>
              <w:t>9</w:t>
            </w:r>
          </w:p>
        </w:tc>
        <w:tc>
          <w:tcPr>
            <w:tcW w:w="492" w:type="dxa"/>
          </w:tcPr>
          <w:p w14:paraId="7A4529E8" w14:textId="77777777" w:rsidR="003948F2" w:rsidRDefault="003948F2" w:rsidP="009E0C2B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92" w:type="dxa"/>
          </w:tcPr>
          <w:p w14:paraId="4A65A177" w14:textId="77777777" w:rsidR="003948F2" w:rsidRDefault="003948F2" w:rsidP="009E0C2B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492" w:type="dxa"/>
          </w:tcPr>
          <w:p w14:paraId="37F0398F" w14:textId="77777777" w:rsidR="003948F2" w:rsidRDefault="003948F2" w:rsidP="009E0C2B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492" w:type="dxa"/>
          </w:tcPr>
          <w:p w14:paraId="15DCE8EF" w14:textId="77777777" w:rsidR="003948F2" w:rsidRDefault="003948F2" w:rsidP="009E0C2B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492" w:type="dxa"/>
          </w:tcPr>
          <w:p w14:paraId="56E0E553" w14:textId="77777777" w:rsidR="003948F2" w:rsidRDefault="003948F2" w:rsidP="009E0C2B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492" w:type="dxa"/>
          </w:tcPr>
          <w:p w14:paraId="0CCA8C74" w14:textId="77777777" w:rsidR="003948F2" w:rsidRDefault="003948F2" w:rsidP="009E0C2B"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3948F2" w14:paraId="2D0D1F4E" w14:textId="77777777" w:rsidTr="009E0C2B">
        <w:trPr>
          <w:trHeight w:val="364"/>
        </w:trPr>
        <w:tc>
          <w:tcPr>
            <w:tcW w:w="1060" w:type="dxa"/>
          </w:tcPr>
          <w:p w14:paraId="753504D3" w14:textId="77777777" w:rsidR="003948F2" w:rsidRPr="00CE083D" w:rsidRDefault="003948F2" w:rsidP="009E0C2B">
            <w:pPr>
              <w:rPr>
                <w:b/>
                <w:bCs/>
              </w:rPr>
            </w:pPr>
            <w:r w:rsidRPr="00CE083D">
              <w:rPr>
                <w:rFonts w:hint="eastAsia"/>
                <w:b/>
                <w:bCs/>
              </w:rPr>
              <w:t>G</w:t>
            </w:r>
            <w:r w:rsidRPr="00CE083D">
              <w:rPr>
                <w:b/>
                <w:bCs/>
              </w:rPr>
              <w:t>ain(dB)</w:t>
            </w:r>
          </w:p>
        </w:tc>
        <w:tc>
          <w:tcPr>
            <w:tcW w:w="428" w:type="dxa"/>
          </w:tcPr>
          <w:p w14:paraId="0E0711CF" w14:textId="77777777" w:rsidR="003948F2" w:rsidRDefault="003948F2" w:rsidP="009E0C2B"/>
        </w:tc>
        <w:tc>
          <w:tcPr>
            <w:tcW w:w="443" w:type="dxa"/>
          </w:tcPr>
          <w:p w14:paraId="4042EF1E" w14:textId="77777777" w:rsidR="003948F2" w:rsidRDefault="003948F2" w:rsidP="009E0C2B"/>
        </w:tc>
        <w:tc>
          <w:tcPr>
            <w:tcW w:w="444" w:type="dxa"/>
          </w:tcPr>
          <w:p w14:paraId="62DC1F39" w14:textId="77777777" w:rsidR="003948F2" w:rsidRDefault="003948F2" w:rsidP="009E0C2B"/>
        </w:tc>
        <w:tc>
          <w:tcPr>
            <w:tcW w:w="444" w:type="dxa"/>
          </w:tcPr>
          <w:p w14:paraId="31A6B8EE" w14:textId="77777777" w:rsidR="003948F2" w:rsidRDefault="003948F2" w:rsidP="009E0C2B"/>
        </w:tc>
        <w:tc>
          <w:tcPr>
            <w:tcW w:w="444" w:type="dxa"/>
          </w:tcPr>
          <w:p w14:paraId="64115987" w14:textId="77777777" w:rsidR="003948F2" w:rsidRDefault="003948F2" w:rsidP="009E0C2B"/>
        </w:tc>
        <w:tc>
          <w:tcPr>
            <w:tcW w:w="444" w:type="dxa"/>
          </w:tcPr>
          <w:p w14:paraId="08A46C6F" w14:textId="77777777" w:rsidR="003948F2" w:rsidRDefault="003948F2" w:rsidP="009E0C2B"/>
        </w:tc>
        <w:tc>
          <w:tcPr>
            <w:tcW w:w="443" w:type="dxa"/>
          </w:tcPr>
          <w:p w14:paraId="26E09061" w14:textId="77777777" w:rsidR="003948F2" w:rsidRDefault="003948F2" w:rsidP="009E0C2B"/>
        </w:tc>
        <w:tc>
          <w:tcPr>
            <w:tcW w:w="443" w:type="dxa"/>
          </w:tcPr>
          <w:p w14:paraId="100F999B" w14:textId="77777777" w:rsidR="003948F2" w:rsidRDefault="003948F2" w:rsidP="009E0C2B"/>
        </w:tc>
        <w:tc>
          <w:tcPr>
            <w:tcW w:w="443" w:type="dxa"/>
          </w:tcPr>
          <w:p w14:paraId="418483E9" w14:textId="77777777" w:rsidR="003948F2" w:rsidRDefault="003948F2" w:rsidP="009E0C2B"/>
        </w:tc>
        <w:tc>
          <w:tcPr>
            <w:tcW w:w="443" w:type="dxa"/>
          </w:tcPr>
          <w:p w14:paraId="13C548C1" w14:textId="77777777" w:rsidR="003948F2" w:rsidRDefault="003948F2" w:rsidP="009E0C2B"/>
        </w:tc>
        <w:tc>
          <w:tcPr>
            <w:tcW w:w="492" w:type="dxa"/>
          </w:tcPr>
          <w:p w14:paraId="1284D60E" w14:textId="77777777" w:rsidR="003948F2" w:rsidRDefault="003948F2" w:rsidP="009E0C2B"/>
        </w:tc>
        <w:tc>
          <w:tcPr>
            <w:tcW w:w="492" w:type="dxa"/>
          </w:tcPr>
          <w:p w14:paraId="0D148492" w14:textId="77777777" w:rsidR="003948F2" w:rsidRDefault="003948F2" w:rsidP="009E0C2B"/>
        </w:tc>
        <w:tc>
          <w:tcPr>
            <w:tcW w:w="492" w:type="dxa"/>
          </w:tcPr>
          <w:p w14:paraId="672E9254" w14:textId="77777777" w:rsidR="003948F2" w:rsidRDefault="003948F2" w:rsidP="009E0C2B"/>
        </w:tc>
        <w:tc>
          <w:tcPr>
            <w:tcW w:w="492" w:type="dxa"/>
          </w:tcPr>
          <w:p w14:paraId="00B090B0" w14:textId="77777777" w:rsidR="003948F2" w:rsidRDefault="003948F2" w:rsidP="009E0C2B"/>
        </w:tc>
        <w:tc>
          <w:tcPr>
            <w:tcW w:w="492" w:type="dxa"/>
          </w:tcPr>
          <w:p w14:paraId="10AB6032" w14:textId="77777777" w:rsidR="003948F2" w:rsidRDefault="003948F2" w:rsidP="009E0C2B"/>
        </w:tc>
        <w:tc>
          <w:tcPr>
            <w:tcW w:w="492" w:type="dxa"/>
          </w:tcPr>
          <w:p w14:paraId="199610BF" w14:textId="77777777" w:rsidR="003948F2" w:rsidRDefault="003948F2" w:rsidP="009E0C2B"/>
        </w:tc>
      </w:tr>
    </w:tbl>
    <w:p w14:paraId="6B76C019" w14:textId="77777777" w:rsidR="003948F2" w:rsidRDefault="003948F2" w:rsidP="003948F2"/>
    <w:tbl>
      <w:tblPr>
        <w:tblStyle w:val="a8"/>
        <w:tblW w:w="8436" w:type="dxa"/>
        <w:tblLook w:val="04A0" w:firstRow="1" w:lastRow="0" w:firstColumn="1" w:lastColumn="0" w:noHBand="0" w:noVBand="1"/>
      </w:tblPr>
      <w:tblGrid>
        <w:gridCol w:w="1043"/>
        <w:gridCol w:w="438"/>
        <w:gridCol w:w="463"/>
        <w:gridCol w:w="463"/>
        <w:gridCol w:w="463"/>
        <w:gridCol w:w="463"/>
        <w:gridCol w:w="463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</w:tblGrid>
      <w:tr w:rsidR="003948F2" w14:paraId="4B22B27C" w14:textId="77777777" w:rsidTr="009E0C2B">
        <w:tc>
          <w:tcPr>
            <w:tcW w:w="1043" w:type="dxa"/>
          </w:tcPr>
          <w:p w14:paraId="45B46F96" w14:textId="77777777" w:rsidR="003948F2" w:rsidRPr="00CE083D" w:rsidRDefault="003948F2" w:rsidP="009E0C2B">
            <w:pPr>
              <w:rPr>
                <w:b/>
                <w:bCs/>
              </w:rPr>
            </w:pPr>
            <w:r w:rsidRPr="00CE083D">
              <w:rPr>
                <w:rFonts w:hint="eastAsia"/>
                <w:b/>
                <w:bCs/>
              </w:rPr>
              <w:t>V</w:t>
            </w:r>
            <w:r w:rsidRPr="00CE083D">
              <w:rPr>
                <w:b/>
                <w:bCs/>
              </w:rPr>
              <w:t>ol</w:t>
            </w:r>
          </w:p>
        </w:tc>
        <w:tc>
          <w:tcPr>
            <w:tcW w:w="438" w:type="dxa"/>
          </w:tcPr>
          <w:p w14:paraId="3629B053" w14:textId="77777777" w:rsidR="003948F2" w:rsidRDefault="003948F2" w:rsidP="009E0C2B">
            <w:r>
              <w:t>16</w:t>
            </w:r>
          </w:p>
        </w:tc>
        <w:tc>
          <w:tcPr>
            <w:tcW w:w="463" w:type="dxa"/>
          </w:tcPr>
          <w:p w14:paraId="785E2A07" w14:textId="77777777" w:rsidR="003948F2" w:rsidRDefault="003948F2" w:rsidP="009E0C2B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463" w:type="dxa"/>
          </w:tcPr>
          <w:p w14:paraId="4F7F527E" w14:textId="77777777" w:rsidR="003948F2" w:rsidRDefault="003948F2" w:rsidP="009E0C2B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463" w:type="dxa"/>
          </w:tcPr>
          <w:p w14:paraId="628C80AA" w14:textId="77777777" w:rsidR="003948F2" w:rsidRDefault="003948F2" w:rsidP="009E0C2B">
            <w:r>
              <w:t>19</w:t>
            </w:r>
          </w:p>
        </w:tc>
        <w:tc>
          <w:tcPr>
            <w:tcW w:w="463" w:type="dxa"/>
          </w:tcPr>
          <w:p w14:paraId="4330F23E" w14:textId="77777777" w:rsidR="003948F2" w:rsidRDefault="003948F2" w:rsidP="009E0C2B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463" w:type="dxa"/>
          </w:tcPr>
          <w:p w14:paraId="47CA115C" w14:textId="77777777" w:rsidR="003948F2" w:rsidRDefault="003948F2" w:rsidP="009E0C2B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464" w:type="dxa"/>
          </w:tcPr>
          <w:p w14:paraId="2E08D249" w14:textId="77777777" w:rsidR="003948F2" w:rsidRDefault="003948F2" w:rsidP="009E0C2B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464" w:type="dxa"/>
          </w:tcPr>
          <w:p w14:paraId="23780886" w14:textId="77777777" w:rsidR="003948F2" w:rsidRDefault="003948F2" w:rsidP="009E0C2B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464" w:type="dxa"/>
          </w:tcPr>
          <w:p w14:paraId="4EEBB387" w14:textId="77777777" w:rsidR="003948F2" w:rsidRDefault="003948F2" w:rsidP="009E0C2B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464" w:type="dxa"/>
          </w:tcPr>
          <w:p w14:paraId="43531A62" w14:textId="77777777" w:rsidR="003948F2" w:rsidRDefault="003948F2" w:rsidP="009E0C2B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464" w:type="dxa"/>
          </w:tcPr>
          <w:p w14:paraId="6628015C" w14:textId="77777777" w:rsidR="003948F2" w:rsidRDefault="003948F2" w:rsidP="009E0C2B"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464" w:type="dxa"/>
          </w:tcPr>
          <w:p w14:paraId="27C90582" w14:textId="77777777" w:rsidR="003948F2" w:rsidRDefault="003948F2" w:rsidP="009E0C2B"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464" w:type="dxa"/>
          </w:tcPr>
          <w:p w14:paraId="65E512F5" w14:textId="77777777" w:rsidR="003948F2" w:rsidRDefault="003948F2" w:rsidP="009E0C2B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464" w:type="dxa"/>
          </w:tcPr>
          <w:p w14:paraId="20152CD4" w14:textId="77777777" w:rsidR="003948F2" w:rsidRDefault="003948F2" w:rsidP="009E0C2B"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464" w:type="dxa"/>
          </w:tcPr>
          <w:p w14:paraId="6765831A" w14:textId="77777777" w:rsidR="003948F2" w:rsidRDefault="003948F2" w:rsidP="009E0C2B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464" w:type="dxa"/>
          </w:tcPr>
          <w:p w14:paraId="3C635E3A" w14:textId="77777777" w:rsidR="003948F2" w:rsidRDefault="003948F2" w:rsidP="009E0C2B">
            <w:r>
              <w:rPr>
                <w:rFonts w:hint="eastAsia"/>
              </w:rPr>
              <w:t>3</w:t>
            </w:r>
            <w:r>
              <w:t>1</w:t>
            </w:r>
          </w:p>
        </w:tc>
      </w:tr>
      <w:tr w:rsidR="003948F2" w14:paraId="412AC3FC" w14:textId="77777777" w:rsidTr="009E0C2B">
        <w:tc>
          <w:tcPr>
            <w:tcW w:w="1043" w:type="dxa"/>
          </w:tcPr>
          <w:p w14:paraId="0D26099B" w14:textId="77777777" w:rsidR="003948F2" w:rsidRPr="00CE083D" w:rsidRDefault="003948F2" w:rsidP="009E0C2B">
            <w:pPr>
              <w:rPr>
                <w:b/>
                <w:bCs/>
              </w:rPr>
            </w:pPr>
            <w:r w:rsidRPr="00CE083D">
              <w:rPr>
                <w:rFonts w:hint="eastAsia"/>
                <w:b/>
                <w:bCs/>
              </w:rPr>
              <w:t>G</w:t>
            </w:r>
            <w:r w:rsidRPr="00CE083D">
              <w:rPr>
                <w:b/>
                <w:bCs/>
              </w:rPr>
              <w:t>ain(dB)</w:t>
            </w:r>
          </w:p>
        </w:tc>
        <w:tc>
          <w:tcPr>
            <w:tcW w:w="438" w:type="dxa"/>
          </w:tcPr>
          <w:p w14:paraId="074B2886" w14:textId="77777777" w:rsidR="003948F2" w:rsidRDefault="003948F2" w:rsidP="009E0C2B"/>
        </w:tc>
        <w:tc>
          <w:tcPr>
            <w:tcW w:w="463" w:type="dxa"/>
          </w:tcPr>
          <w:p w14:paraId="695E4C68" w14:textId="77777777" w:rsidR="003948F2" w:rsidRDefault="003948F2" w:rsidP="009E0C2B"/>
        </w:tc>
        <w:tc>
          <w:tcPr>
            <w:tcW w:w="463" w:type="dxa"/>
          </w:tcPr>
          <w:p w14:paraId="61A626AB" w14:textId="77777777" w:rsidR="003948F2" w:rsidRDefault="003948F2" w:rsidP="009E0C2B"/>
        </w:tc>
        <w:tc>
          <w:tcPr>
            <w:tcW w:w="463" w:type="dxa"/>
          </w:tcPr>
          <w:p w14:paraId="3E2655BF" w14:textId="77777777" w:rsidR="003948F2" w:rsidRDefault="003948F2" w:rsidP="009E0C2B"/>
        </w:tc>
        <w:tc>
          <w:tcPr>
            <w:tcW w:w="463" w:type="dxa"/>
          </w:tcPr>
          <w:p w14:paraId="5FB4623E" w14:textId="77777777" w:rsidR="003948F2" w:rsidRDefault="003948F2" w:rsidP="009E0C2B"/>
        </w:tc>
        <w:tc>
          <w:tcPr>
            <w:tcW w:w="463" w:type="dxa"/>
          </w:tcPr>
          <w:p w14:paraId="2629C6E8" w14:textId="77777777" w:rsidR="003948F2" w:rsidRDefault="003948F2" w:rsidP="009E0C2B"/>
        </w:tc>
        <w:tc>
          <w:tcPr>
            <w:tcW w:w="464" w:type="dxa"/>
          </w:tcPr>
          <w:p w14:paraId="2BC078B7" w14:textId="77777777" w:rsidR="003948F2" w:rsidRDefault="003948F2" w:rsidP="009E0C2B"/>
        </w:tc>
        <w:tc>
          <w:tcPr>
            <w:tcW w:w="464" w:type="dxa"/>
          </w:tcPr>
          <w:p w14:paraId="11E3D46F" w14:textId="77777777" w:rsidR="003948F2" w:rsidRDefault="003948F2" w:rsidP="009E0C2B"/>
        </w:tc>
        <w:tc>
          <w:tcPr>
            <w:tcW w:w="464" w:type="dxa"/>
          </w:tcPr>
          <w:p w14:paraId="6C595288" w14:textId="77777777" w:rsidR="003948F2" w:rsidRDefault="003948F2" w:rsidP="009E0C2B"/>
        </w:tc>
        <w:tc>
          <w:tcPr>
            <w:tcW w:w="464" w:type="dxa"/>
          </w:tcPr>
          <w:p w14:paraId="39C00BB1" w14:textId="77777777" w:rsidR="003948F2" w:rsidRDefault="003948F2" w:rsidP="009E0C2B"/>
        </w:tc>
        <w:tc>
          <w:tcPr>
            <w:tcW w:w="464" w:type="dxa"/>
          </w:tcPr>
          <w:p w14:paraId="178D4884" w14:textId="77777777" w:rsidR="003948F2" w:rsidRDefault="003948F2" w:rsidP="009E0C2B"/>
        </w:tc>
        <w:tc>
          <w:tcPr>
            <w:tcW w:w="464" w:type="dxa"/>
          </w:tcPr>
          <w:p w14:paraId="2223A0CF" w14:textId="77777777" w:rsidR="003948F2" w:rsidRDefault="003948F2" w:rsidP="009E0C2B"/>
        </w:tc>
        <w:tc>
          <w:tcPr>
            <w:tcW w:w="464" w:type="dxa"/>
          </w:tcPr>
          <w:p w14:paraId="4BDCE929" w14:textId="77777777" w:rsidR="003948F2" w:rsidRDefault="003948F2" w:rsidP="009E0C2B"/>
        </w:tc>
        <w:tc>
          <w:tcPr>
            <w:tcW w:w="464" w:type="dxa"/>
          </w:tcPr>
          <w:p w14:paraId="74E99A11" w14:textId="77777777" w:rsidR="003948F2" w:rsidRDefault="003948F2" w:rsidP="009E0C2B"/>
        </w:tc>
        <w:tc>
          <w:tcPr>
            <w:tcW w:w="464" w:type="dxa"/>
          </w:tcPr>
          <w:p w14:paraId="40C865A7" w14:textId="77777777" w:rsidR="003948F2" w:rsidRDefault="003948F2" w:rsidP="009E0C2B"/>
        </w:tc>
        <w:tc>
          <w:tcPr>
            <w:tcW w:w="464" w:type="dxa"/>
          </w:tcPr>
          <w:p w14:paraId="62F08BA9" w14:textId="77777777" w:rsidR="003948F2" w:rsidRDefault="003948F2" w:rsidP="009E0C2B"/>
        </w:tc>
      </w:tr>
    </w:tbl>
    <w:p w14:paraId="3B733353" w14:textId="1359A92E" w:rsidR="003948F2" w:rsidRDefault="003948F2" w:rsidP="003948F2">
      <w:pPr>
        <w:pStyle w:val="3"/>
      </w:pPr>
      <w:bookmarkStart w:id="26" w:name="_Toc65591540"/>
      <w:r>
        <w:rPr>
          <w:rFonts w:hint="eastAsia"/>
        </w:rPr>
        <w:t>2</w:t>
      </w:r>
      <w:r>
        <w:t>.3.2 EQ</w:t>
      </w:r>
      <w:r w:rsidR="00A96785">
        <w:t xml:space="preserve"> </w:t>
      </w:r>
      <w:r w:rsidR="00A96785">
        <w:rPr>
          <w:rFonts w:hint="eastAsia"/>
        </w:rPr>
        <w:t>音效</w:t>
      </w:r>
      <w:bookmarkEnd w:id="26"/>
    </w:p>
    <w:p w14:paraId="71BBF8B0" w14:textId="4B730905" w:rsidR="00C4481C" w:rsidRDefault="00AF24CC" w:rsidP="000643E4">
      <w:pPr>
        <w:ind w:firstLine="360"/>
      </w:pPr>
      <w:r>
        <w:rPr>
          <w:rFonts w:hint="eastAsia"/>
        </w:rPr>
        <w:t>根据不同的应用需求，</w:t>
      </w:r>
      <w:r>
        <w:rPr>
          <w:rFonts w:hint="eastAsia"/>
        </w:rPr>
        <w:t>Type-C</w:t>
      </w:r>
      <w:r>
        <w:rPr>
          <w:rFonts w:hint="eastAsia"/>
        </w:rPr>
        <w:t>类耳机解决方案</w:t>
      </w:r>
      <w:r w:rsidR="00D561B6">
        <w:rPr>
          <w:rFonts w:hint="eastAsia"/>
        </w:rPr>
        <w:t>支持以下</w:t>
      </w:r>
      <w:r w:rsidR="00D561B6" w:rsidRPr="00F90607">
        <w:rPr>
          <w:rFonts w:hint="eastAsia"/>
          <w:b/>
          <w:bCs/>
        </w:rPr>
        <w:t>EQ</w:t>
      </w:r>
      <w:r w:rsidR="00D561B6">
        <w:rPr>
          <w:rFonts w:hint="eastAsia"/>
        </w:rPr>
        <w:t>功能</w:t>
      </w:r>
    </w:p>
    <w:p w14:paraId="172DD2E5" w14:textId="57EC92FE" w:rsidR="00D561B6" w:rsidRDefault="00981BD2" w:rsidP="00D561B6">
      <w:pPr>
        <w:pStyle w:val="ae"/>
        <w:numPr>
          <w:ilvl w:val="0"/>
          <w:numId w:val="15"/>
        </w:numPr>
        <w:ind w:firstLineChars="0"/>
      </w:pPr>
      <w:r>
        <w:rPr>
          <w:rFonts w:hint="eastAsia"/>
        </w:rPr>
        <w:t>默认支持一种</w:t>
      </w:r>
      <w:r w:rsidR="00D561B6">
        <w:rPr>
          <w:rFonts w:hint="eastAsia"/>
        </w:rPr>
        <w:t>音效模式</w:t>
      </w:r>
      <w:r w:rsidR="00F90607">
        <w:rPr>
          <w:rFonts w:hint="eastAsia"/>
        </w:rPr>
        <w:t>(</w:t>
      </w:r>
      <w:r w:rsidR="00F90607" w:rsidRPr="00F90607">
        <w:rPr>
          <w:b/>
          <w:bCs/>
        </w:rPr>
        <w:t>PEQ</w:t>
      </w:r>
      <w:r w:rsidR="00220C87" w:rsidRPr="00220C87">
        <w:rPr>
          <w:rFonts w:hint="eastAsia"/>
        </w:rPr>
        <w:t>+</w:t>
      </w:r>
      <w:r w:rsidR="003A6A05">
        <w:rPr>
          <w:rFonts w:hint="eastAsia"/>
          <w:b/>
          <w:bCs/>
        </w:rPr>
        <w:t>DEQ</w:t>
      </w:r>
      <w:r w:rsidR="00F90607">
        <w:t>)</w:t>
      </w:r>
      <w:r w:rsidR="00D561B6">
        <w:rPr>
          <w:rFonts w:hint="eastAsia"/>
        </w:rPr>
        <w:t>，开机</w:t>
      </w:r>
      <w:r w:rsidR="00172C84">
        <w:rPr>
          <w:rFonts w:hint="eastAsia"/>
        </w:rPr>
        <w:t>默认</w:t>
      </w:r>
      <w:r w:rsidR="00D561B6">
        <w:rPr>
          <w:rFonts w:hint="eastAsia"/>
        </w:rPr>
        <w:t>有效，用于提升耳机</w:t>
      </w:r>
      <w:r w:rsidR="000643E4">
        <w:rPr>
          <w:rFonts w:hint="eastAsia"/>
        </w:rPr>
        <w:t>Speaker</w:t>
      </w:r>
      <w:r w:rsidR="000643E4">
        <w:rPr>
          <w:rFonts w:hint="eastAsia"/>
        </w:rPr>
        <w:t>的音乐效果</w:t>
      </w:r>
    </w:p>
    <w:p w14:paraId="7F6DE6AA" w14:textId="3F4EE2D7" w:rsidR="006E6A41" w:rsidRDefault="00981BD2" w:rsidP="003948F2">
      <w:pPr>
        <w:pStyle w:val="ae"/>
        <w:numPr>
          <w:ilvl w:val="0"/>
          <w:numId w:val="15"/>
        </w:numPr>
        <w:ind w:firstLineChars="0"/>
      </w:pPr>
      <w:r>
        <w:rPr>
          <w:rFonts w:hint="eastAsia"/>
        </w:rPr>
        <w:t>预置</w:t>
      </w:r>
      <w:r>
        <w:rPr>
          <w:rFonts w:hint="eastAsia"/>
        </w:rPr>
        <w:t>5</w:t>
      </w:r>
      <w:r>
        <w:rPr>
          <w:rFonts w:hint="eastAsia"/>
        </w:rPr>
        <w:t>种不同的音效模式</w:t>
      </w:r>
      <w:r w:rsidR="0068274C">
        <w:rPr>
          <w:rFonts w:hint="eastAsia"/>
        </w:rPr>
        <w:t>(</w:t>
      </w:r>
      <w:r w:rsidR="0068274C" w:rsidRPr="00F90607">
        <w:rPr>
          <w:b/>
          <w:bCs/>
        </w:rPr>
        <w:t>PEQ</w:t>
      </w:r>
      <w:r w:rsidR="0068274C">
        <w:t>)</w:t>
      </w:r>
      <w:r>
        <w:rPr>
          <w:rFonts w:hint="eastAsia"/>
        </w:rPr>
        <w:t>，开机处于关闭状态，支持通过按键进行循环切换</w:t>
      </w:r>
    </w:p>
    <w:p w14:paraId="7BC251E4" w14:textId="58924BAC" w:rsidR="003948F2" w:rsidRPr="00BC6608" w:rsidRDefault="00B15754" w:rsidP="003948F2">
      <w:pPr>
        <w:pStyle w:val="ae"/>
        <w:numPr>
          <w:ilvl w:val="0"/>
          <w:numId w:val="15"/>
        </w:numPr>
        <w:ind w:firstLineChars="0"/>
      </w:pPr>
      <w:r w:rsidRPr="00B15754">
        <w:t>支持通过</w:t>
      </w:r>
      <w:r w:rsidRPr="00B15754">
        <w:t>PC</w:t>
      </w:r>
      <w:r w:rsidRPr="00B15754">
        <w:t>上的</w:t>
      </w:r>
      <w:r w:rsidRPr="00B15754">
        <w:t>GUI</w:t>
      </w:r>
      <w:r w:rsidRPr="00B15754">
        <w:t>工具调整</w:t>
      </w:r>
      <w:r w:rsidRPr="00172C84">
        <w:rPr>
          <w:b/>
          <w:bCs/>
        </w:rPr>
        <w:t>EQ</w:t>
      </w:r>
      <w:r w:rsidRPr="00B15754">
        <w:t>曲线</w:t>
      </w:r>
    </w:p>
    <w:p w14:paraId="423D3E3C" w14:textId="7CA3E53B" w:rsidR="00FB74B8" w:rsidRPr="006E6A41" w:rsidRDefault="00136C9B" w:rsidP="00DB341C">
      <w:pPr>
        <w:ind w:firstLine="360"/>
      </w:pPr>
      <w:r w:rsidRPr="0015573E">
        <w:rPr>
          <w:rFonts w:hint="eastAsia"/>
        </w:rPr>
        <w:t>针对功能</w:t>
      </w:r>
      <w:r w:rsidRPr="0015573E">
        <w:rPr>
          <w:rFonts w:hint="eastAsia"/>
        </w:rPr>
        <w:t>1)</w:t>
      </w:r>
      <w:r w:rsidRPr="0015573E">
        <w:rPr>
          <w:rFonts w:hint="eastAsia"/>
        </w:rPr>
        <w:t>和功能</w:t>
      </w:r>
      <w:r w:rsidRPr="0015573E">
        <w:rPr>
          <w:rFonts w:hint="eastAsia"/>
        </w:rPr>
        <w:t>2)</w:t>
      </w:r>
      <w:r w:rsidRPr="0015573E">
        <w:t xml:space="preserve"> </w:t>
      </w:r>
      <w:r w:rsidRPr="0015573E">
        <w:rPr>
          <w:rFonts w:hint="eastAsia"/>
        </w:rPr>
        <w:t>，需要声学团队提供</w:t>
      </w:r>
      <w:r w:rsidR="00DE33B9" w:rsidRPr="0015573E">
        <w:rPr>
          <w:rFonts w:hint="eastAsia"/>
        </w:rPr>
        <w:t>音效调整支持。</w:t>
      </w:r>
      <w:r w:rsidR="00DB341C" w:rsidRPr="0015573E">
        <w:rPr>
          <w:rFonts w:hint="eastAsia"/>
        </w:rPr>
        <w:t>并输出</w:t>
      </w:r>
      <w:r w:rsidR="00DB341C" w:rsidRPr="0015573E">
        <w:rPr>
          <w:rFonts w:hint="eastAsia"/>
        </w:rPr>
        <w:t>EQ</w:t>
      </w:r>
      <w:r w:rsidR="00DB341C" w:rsidRPr="0015573E">
        <w:rPr>
          <w:rFonts w:hint="eastAsia"/>
        </w:rPr>
        <w:t>曲线文档作为开发资料</w:t>
      </w:r>
      <w:r w:rsidR="00320754" w:rsidRPr="0015573E">
        <w:rPr>
          <w:rFonts w:hint="eastAsia"/>
        </w:rPr>
        <w:t>存档</w:t>
      </w:r>
    </w:p>
    <w:p w14:paraId="672B9D86" w14:textId="7132DFB0" w:rsidR="00B82085" w:rsidRDefault="00F358FD" w:rsidP="000E2B6D">
      <w:pPr>
        <w:pStyle w:val="3"/>
      </w:pPr>
      <w:bookmarkStart w:id="27" w:name="_2.3.3_ENC降噪等级"/>
      <w:bookmarkStart w:id="28" w:name="_Toc65591541"/>
      <w:bookmarkEnd w:id="27"/>
      <w:r>
        <w:rPr>
          <w:rFonts w:hint="eastAsia"/>
        </w:rPr>
        <w:t>2</w:t>
      </w:r>
      <w:r>
        <w:t xml:space="preserve">.3.3 </w:t>
      </w:r>
      <w:r>
        <w:rPr>
          <w:rFonts w:hint="eastAsia"/>
        </w:rPr>
        <w:t>ENC</w:t>
      </w:r>
      <w:r>
        <w:rPr>
          <w:rFonts w:hint="eastAsia"/>
        </w:rPr>
        <w:t>降噪等级</w:t>
      </w:r>
      <w:bookmarkEnd w:id="28"/>
    </w:p>
    <w:p w14:paraId="1D24179B" w14:textId="4AFECCD8" w:rsidR="000E2B6D" w:rsidRPr="000E2B6D" w:rsidRDefault="000E2B6D" w:rsidP="000E2B6D">
      <w:r>
        <w:tab/>
      </w:r>
      <w:r>
        <w:rPr>
          <w:rFonts w:hint="eastAsia"/>
        </w:rPr>
        <w:t>根据不同的应用需求，支持</w:t>
      </w:r>
      <w:r>
        <w:rPr>
          <w:rFonts w:hint="eastAsia"/>
        </w:rPr>
        <w:t>ENC</w:t>
      </w:r>
      <w:r>
        <w:rPr>
          <w:rFonts w:hint="eastAsia"/>
        </w:rPr>
        <w:t>降噪等级设置的应用在算法上默认支持</w:t>
      </w:r>
      <w:r>
        <w:rPr>
          <w:rFonts w:hint="eastAsia"/>
        </w:rPr>
        <w:t>4</w:t>
      </w:r>
      <w:r>
        <w:rPr>
          <w:rFonts w:hint="eastAsia"/>
        </w:rPr>
        <w:t>级降噪深度的调整，每级的具体降噪深度要求需要声学提供明确的需求</w:t>
      </w:r>
    </w:p>
    <w:sectPr w:rsidR="000E2B6D" w:rsidRPr="000E2B6D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99ACD" w14:textId="77777777" w:rsidR="00483EBF" w:rsidRDefault="00483EBF" w:rsidP="00544B1F">
      <w:r>
        <w:separator/>
      </w:r>
    </w:p>
  </w:endnote>
  <w:endnote w:type="continuationSeparator" w:id="0">
    <w:p w14:paraId="7DC74D7B" w14:textId="77777777" w:rsidR="00483EBF" w:rsidRDefault="00483EBF" w:rsidP="00544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CEC6C" w14:textId="6CC22268" w:rsidR="0066587F" w:rsidRDefault="0066587F">
    <w:pPr>
      <w:pStyle w:val="a5"/>
    </w:pPr>
    <w:r w:rsidRPr="00D34744">
      <w:rPr>
        <w:rFonts w:ascii="Arial" w:hAnsi="Arial" w:cs="Arial"/>
        <w:kern w:val="0"/>
        <w:sz w:val="16"/>
        <w:szCs w:val="16"/>
      </w:rPr>
      <w:t>Copyright (c) 20</w:t>
    </w:r>
    <w:r>
      <w:rPr>
        <w:rFonts w:ascii="Arial" w:hAnsi="Arial" w:cs="Arial"/>
        <w:kern w:val="0"/>
        <w:sz w:val="16"/>
        <w:szCs w:val="16"/>
      </w:rPr>
      <w:t>21</w:t>
    </w:r>
    <w:r w:rsidRPr="00D34744">
      <w:rPr>
        <w:rFonts w:ascii="Arial" w:hAnsi="Arial" w:cs="Arial"/>
        <w:kern w:val="0"/>
        <w:sz w:val="16"/>
        <w:szCs w:val="16"/>
      </w:rPr>
      <w:t xml:space="preserve"> </w:t>
    </w:r>
    <w:proofErr w:type="spellStart"/>
    <w:r w:rsidRPr="00D34744">
      <w:rPr>
        <w:rFonts w:ascii="Arial" w:hAnsi="Arial" w:cs="Arial"/>
        <w:kern w:val="0"/>
        <w:sz w:val="16"/>
        <w:szCs w:val="16"/>
      </w:rPr>
      <w:t>Soundec</w:t>
    </w:r>
    <w:proofErr w:type="spellEnd"/>
    <w:r w:rsidRPr="00D34744">
      <w:rPr>
        <w:rFonts w:ascii="Arial" w:hAnsi="Arial" w:cs="Arial"/>
        <w:kern w:val="0"/>
        <w:sz w:val="16"/>
        <w:szCs w:val="16"/>
      </w:rPr>
      <w:t xml:space="preserve"> Co. Ltd</w:t>
    </w: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 w:rsidRPr="00544B1F">
      <w:t>1</w:t>
    </w:r>
    <w:r>
      <w:fldChar w:fldCharType="end"/>
    </w:r>
    <w:r>
      <w:ptab w:relativeTo="margin" w:alignment="right" w:leader="none"/>
    </w:r>
    <w:r w:rsidRPr="00616F62">
      <w:t>深圳市九音科技有限公司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A5BA0" w14:textId="77777777" w:rsidR="00483EBF" w:rsidRDefault="00483EBF" w:rsidP="00544B1F">
      <w:r>
        <w:separator/>
      </w:r>
    </w:p>
  </w:footnote>
  <w:footnote w:type="continuationSeparator" w:id="0">
    <w:p w14:paraId="4F89C530" w14:textId="77777777" w:rsidR="00483EBF" w:rsidRDefault="00483EBF" w:rsidP="00544B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30218" w14:textId="77777777" w:rsidR="0066587F" w:rsidRDefault="0066587F" w:rsidP="00AC38C3">
    <w:pPr>
      <w:pStyle w:val="a3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EAB841" wp14:editId="7EAB4E1B">
              <wp:simplePos x="0" y="0"/>
              <wp:positionH relativeFrom="margin">
                <wp:posOffset>19050</wp:posOffset>
              </wp:positionH>
              <wp:positionV relativeFrom="paragraph">
                <wp:posOffset>-222885</wp:posOffset>
              </wp:positionV>
              <wp:extent cx="1619250" cy="51435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9250" cy="514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CE0605E" w14:textId="77777777" w:rsidR="0066587F" w:rsidRDefault="0066587F">
                          <w:r>
                            <w:rPr>
                              <w:rFonts w:hint="eastAsia"/>
                              <w:noProof/>
                            </w:rPr>
                            <w:drawing>
                              <wp:inline distT="0" distB="0" distL="0" distR="0" wp14:anchorId="75520316" wp14:editId="664D563B">
                                <wp:extent cx="1380490" cy="504795"/>
                                <wp:effectExtent l="0" t="0" r="0" b="0"/>
                                <wp:docPr id="10" name="图片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SOUNDEC-Letter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13104" cy="626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EAB841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6" type="#_x0000_t202" style="position:absolute;left:0;text-align:left;margin-left:1.5pt;margin-top:-17.55pt;width:127.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" fillcolor="white [3201]" stroked="f" strokeweight=".5pt">
              <v:textbox>
                <w:txbxContent>
                  <w:p w14:paraId="0CE0605E" w14:textId="77777777" w:rsidR="0066587F" w:rsidRDefault="0066587F">
                    <w:r>
                      <w:rPr>
                        <w:rFonts w:hint="eastAsia"/>
                        <w:noProof/>
                      </w:rPr>
                      <w:drawing>
                        <wp:inline distT="0" distB="0" distL="0" distR="0" wp14:anchorId="75520316" wp14:editId="664D563B">
                          <wp:extent cx="1380490" cy="504795"/>
                          <wp:effectExtent l="0" t="0" r="0" b="0"/>
                          <wp:docPr id="10" name="图片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SOUNDEC-Letter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13104" cy="626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0E84333B" w14:textId="56F79331" w:rsidR="0066587F" w:rsidRDefault="00000000" w:rsidP="00AC38C3">
    <w:pPr>
      <w:pStyle w:val="a3"/>
      <w:jc w:val="right"/>
    </w:pPr>
    <w:sdt>
      <w:sdtPr>
        <w:rPr>
          <w:rFonts w:hint="eastAsia"/>
        </w:rPr>
        <w:alias w:val="标题"/>
        <w:tag w:val=""/>
        <w:id w:val="122148722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66587F">
          <w:rPr>
            <w:rFonts w:hint="eastAsia"/>
          </w:rPr>
          <w:t xml:space="preserve">[DRS] Type-C </w:t>
        </w:r>
        <w:r w:rsidR="0066587F">
          <w:rPr>
            <w:rFonts w:hint="eastAsia"/>
          </w:rPr>
          <w:t>系列耳机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2D34"/>
    <w:multiLevelType w:val="hybridMultilevel"/>
    <w:tmpl w:val="B0B8040C"/>
    <w:lvl w:ilvl="0" w:tplc="F346816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887173"/>
    <w:multiLevelType w:val="hybridMultilevel"/>
    <w:tmpl w:val="64E2CDDC"/>
    <w:lvl w:ilvl="0" w:tplc="F9EC72B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9A75F7"/>
    <w:multiLevelType w:val="hybridMultilevel"/>
    <w:tmpl w:val="CA50144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015829"/>
    <w:multiLevelType w:val="hybridMultilevel"/>
    <w:tmpl w:val="EC7278E0"/>
    <w:lvl w:ilvl="0" w:tplc="B20ABED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5E6ECE"/>
    <w:multiLevelType w:val="hybridMultilevel"/>
    <w:tmpl w:val="E73A3A0E"/>
    <w:lvl w:ilvl="0" w:tplc="B60A3528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B400C4"/>
    <w:multiLevelType w:val="hybridMultilevel"/>
    <w:tmpl w:val="3D5C5A56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17025BA8"/>
    <w:multiLevelType w:val="hybridMultilevel"/>
    <w:tmpl w:val="0E1E19A2"/>
    <w:lvl w:ilvl="0" w:tplc="B20ABED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8D96F47"/>
    <w:multiLevelType w:val="hybridMultilevel"/>
    <w:tmpl w:val="5802DB46"/>
    <w:lvl w:ilvl="0" w:tplc="5C7EA2E2">
      <w:start w:val="1"/>
      <w:numFmt w:val="decimal"/>
      <w:lvlText w:val="%1)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CF45C9"/>
    <w:multiLevelType w:val="hybridMultilevel"/>
    <w:tmpl w:val="4B9E3DCE"/>
    <w:lvl w:ilvl="0" w:tplc="84C875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A8E753A"/>
    <w:multiLevelType w:val="hybridMultilevel"/>
    <w:tmpl w:val="23446E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D492EFC"/>
    <w:multiLevelType w:val="hybridMultilevel"/>
    <w:tmpl w:val="5FF6F28E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23581FF1"/>
    <w:multiLevelType w:val="hybridMultilevel"/>
    <w:tmpl w:val="D2EAEA5A"/>
    <w:lvl w:ilvl="0" w:tplc="107CA37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A635E58"/>
    <w:multiLevelType w:val="hybridMultilevel"/>
    <w:tmpl w:val="422AA87A"/>
    <w:lvl w:ilvl="0" w:tplc="D7C065A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4E7771"/>
    <w:multiLevelType w:val="hybridMultilevel"/>
    <w:tmpl w:val="E1FE5CCE"/>
    <w:lvl w:ilvl="0" w:tplc="B20ABED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D4C78DE"/>
    <w:multiLevelType w:val="hybridMultilevel"/>
    <w:tmpl w:val="59C41224"/>
    <w:lvl w:ilvl="0" w:tplc="874C164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101218A"/>
    <w:multiLevelType w:val="hybridMultilevel"/>
    <w:tmpl w:val="B31A970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1744540"/>
    <w:multiLevelType w:val="hybridMultilevel"/>
    <w:tmpl w:val="B97C65C4"/>
    <w:lvl w:ilvl="0" w:tplc="0FBCEC6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4523255"/>
    <w:multiLevelType w:val="hybridMultilevel"/>
    <w:tmpl w:val="FDD2FBBE"/>
    <w:lvl w:ilvl="0" w:tplc="2612F6AE">
      <w:start w:val="1"/>
      <w:numFmt w:val="decimal"/>
      <w:lvlText w:val="%1)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FF53227"/>
    <w:multiLevelType w:val="multilevel"/>
    <w:tmpl w:val="596AAAFC"/>
    <w:lvl w:ilvl="0">
      <w:start w:val="1"/>
      <w:numFmt w:val="decimal"/>
      <w:lvlText w:val="%1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0" w:hanging="4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1D20DAB"/>
    <w:multiLevelType w:val="hybridMultilevel"/>
    <w:tmpl w:val="F7AC48B2"/>
    <w:lvl w:ilvl="0" w:tplc="04090003">
      <w:start w:val="1"/>
      <w:numFmt w:val="bullet"/>
      <w:lvlText w:val=""/>
      <w:lvlJc w:val="left"/>
      <w:pPr>
        <w:ind w:left="760" w:hanging="3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20" w:hanging="420"/>
      </w:pPr>
    </w:lvl>
    <w:lvl w:ilvl="2" w:tplc="0409001B" w:tentative="1">
      <w:start w:val="1"/>
      <w:numFmt w:val="lowerRoman"/>
      <w:lvlText w:val="%3."/>
      <w:lvlJc w:val="right"/>
      <w:pPr>
        <w:ind w:left="1640" w:hanging="420"/>
      </w:pPr>
    </w:lvl>
    <w:lvl w:ilvl="3" w:tplc="0409000F" w:tentative="1">
      <w:start w:val="1"/>
      <w:numFmt w:val="decimal"/>
      <w:lvlText w:val="%4."/>
      <w:lvlJc w:val="left"/>
      <w:pPr>
        <w:ind w:left="2060" w:hanging="420"/>
      </w:pPr>
    </w:lvl>
    <w:lvl w:ilvl="4" w:tplc="04090019" w:tentative="1">
      <w:start w:val="1"/>
      <w:numFmt w:val="lowerLetter"/>
      <w:lvlText w:val="%5)"/>
      <w:lvlJc w:val="left"/>
      <w:pPr>
        <w:ind w:left="2480" w:hanging="420"/>
      </w:pPr>
    </w:lvl>
    <w:lvl w:ilvl="5" w:tplc="0409001B" w:tentative="1">
      <w:start w:val="1"/>
      <w:numFmt w:val="lowerRoman"/>
      <w:lvlText w:val="%6."/>
      <w:lvlJc w:val="right"/>
      <w:pPr>
        <w:ind w:left="2900" w:hanging="420"/>
      </w:pPr>
    </w:lvl>
    <w:lvl w:ilvl="6" w:tplc="0409000F" w:tentative="1">
      <w:start w:val="1"/>
      <w:numFmt w:val="decimal"/>
      <w:lvlText w:val="%7."/>
      <w:lvlJc w:val="left"/>
      <w:pPr>
        <w:ind w:left="3320" w:hanging="420"/>
      </w:pPr>
    </w:lvl>
    <w:lvl w:ilvl="7" w:tplc="04090019" w:tentative="1">
      <w:start w:val="1"/>
      <w:numFmt w:val="lowerLetter"/>
      <w:lvlText w:val="%8)"/>
      <w:lvlJc w:val="left"/>
      <w:pPr>
        <w:ind w:left="3740" w:hanging="420"/>
      </w:pPr>
    </w:lvl>
    <w:lvl w:ilvl="8" w:tplc="0409001B" w:tentative="1">
      <w:start w:val="1"/>
      <w:numFmt w:val="lowerRoman"/>
      <w:lvlText w:val="%9."/>
      <w:lvlJc w:val="right"/>
      <w:pPr>
        <w:ind w:left="4160" w:hanging="420"/>
      </w:pPr>
    </w:lvl>
  </w:abstractNum>
  <w:abstractNum w:abstractNumId="20" w15:restartNumberingAfterBreak="0">
    <w:nsid w:val="6A2965E2"/>
    <w:multiLevelType w:val="hybridMultilevel"/>
    <w:tmpl w:val="B10CA41E"/>
    <w:lvl w:ilvl="0" w:tplc="4BFC8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A970390"/>
    <w:multiLevelType w:val="hybridMultilevel"/>
    <w:tmpl w:val="DB50357E"/>
    <w:lvl w:ilvl="0" w:tplc="C6508E8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10C2F4D"/>
    <w:multiLevelType w:val="hybridMultilevel"/>
    <w:tmpl w:val="B978BB8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72AB601D"/>
    <w:multiLevelType w:val="hybridMultilevel"/>
    <w:tmpl w:val="12D02B6C"/>
    <w:lvl w:ilvl="0" w:tplc="263045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57E2851"/>
    <w:multiLevelType w:val="hybridMultilevel"/>
    <w:tmpl w:val="E22E9B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B9735BD"/>
    <w:multiLevelType w:val="hybridMultilevel"/>
    <w:tmpl w:val="B8BED700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 w16cid:durableId="1614634566">
    <w:abstractNumId w:val="20"/>
  </w:num>
  <w:num w:numId="2" w16cid:durableId="1862546618">
    <w:abstractNumId w:val="16"/>
  </w:num>
  <w:num w:numId="3" w16cid:durableId="1370952672">
    <w:abstractNumId w:val="11"/>
  </w:num>
  <w:num w:numId="4" w16cid:durableId="876353507">
    <w:abstractNumId w:val="17"/>
  </w:num>
  <w:num w:numId="5" w16cid:durableId="1861356237">
    <w:abstractNumId w:val="7"/>
  </w:num>
  <w:num w:numId="6" w16cid:durableId="450710679">
    <w:abstractNumId w:val="24"/>
  </w:num>
  <w:num w:numId="7" w16cid:durableId="1708918311">
    <w:abstractNumId w:val="0"/>
  </w:num>
  <w:num w:numId="8" w16cid:durableId="1534919789">
    <w:abstractNumId w:val="9"/>
  </w:num>
  <w:num w:numId="9" w16cid:durableId="1264416194">
    <w:abstractNumId w:val="2"/>
  </w:num>
  <w:num w:numId="10" w16cid:durableId="861018474">
    <w:abstractNumId w:val="18"/>
  </w:num>
  <w:num w:numId="11" w16cid:durableId="1195263916">
    <w:abstractNumId w:val="23"/>
  </w:num>
  <w:num w:numId="12" w16cid:durableId="1750081161">
    <w:abstractNumId w:val="21"/>
  </w:num>
  <w:num w:numId="13" w16cid:durableId="2118525468">
    <w:abstractNumId w:val="4"/>
  </w:num>
  <w:num w:numId="14" w16cid:durableId="1228608422">
    <w:abstractNumId w:val="8"/>
  </w:num>
  <w:num w:numId="15" w16cid:durableId="744106265">
    <w:abstractNumId w:val="12"/>
  </w:num>
  <w:num w:numId="16" w16cid:durableId="1463840842">
    <w:abstractNumId w:val="14"/>
  </w:num>
  <w:num w:numId="17" w16cid:durableId="1878542764">
    <w:abstractNumId w:val="1"/>
  </w:num>
  <w:num w:numId="18" w16cid:durableId="732699898">
    <w:abstractNumId w:val="13"/>
  </w:num>
  <w:num w:numId="19" w16cid:durableId="273559273">
    <w:abstractNumId w:val="3"/>
  </w:num>
  <w:num w:numId="20" w16cid:durableId="1957711526">
    <w:abstractNumId w:val="6"/>
  </w:num>
  <w:num w:numId="21" w16cid:durableId="112092689">
    <w:abstractNumId w:val="22"/>
  </w:num>
  <w:num w:numId="22" w16cid:durableId="1165512812">
    <w:abstractNumId w:val="15"/>
  </w:num>
  <w:num w:numId="23" w16cid:durableId="1490558072">
    <w:abstractNumId w:val="10"/>
  </w:num>
  <w:num w:numId="24" w16cid:durableId="521477107">
    <w:abstractNumId w:val="19"/>
  </w:num>
  <w:num w:numId="25" w16cid:durableId="929893273">
    <w:abstractNumId w:val="5"/>
  </w:num>
  <w:num w:numId="26" w16cid:durableId="55582377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849"/>
    <w:rsid w:val="0000566E"/>
    <w:rsid w:val="0000599C"/>
    <w:rsid w:val="000061B3"/>
    <w:rsid w:val="00006B2D"/>
    <w:rsid w:val="00006FFB"/>
    <w:rsid w:val="000116B2"/>
    <w:rsid w:val="000116C6"/>
    <w:rsid w:val="000129E2"/>
    <w:rsid w:val="00013746"/>
    <w:rsid w:val="00013B19"/>
    <w:rsid w:val="000144C5"/>
    <w:rsid w:val="000221D0"/>
    <w:rsid w:val="000227E6"/>
    <w:rsid w:val="00022DD3"/>
    <w:rsid w:val="00027744"/>
    <w:rsid w:val="000304CE"/>
    <w:rsid w:val="000312C0"/>
    <w:rsid w:val="00031955"/>
    <w:rsid w:val="00033C3D"/>
    <w:rsid w:val="00034612"/>
    <w:rsid w:val="0003489F"/>
    <w:rsid w:val="00034BD6"/>
    <w:rsid w:val="00034FAD"/>
    <w:rsid w:val="000402D0"/>
    <w:rsid w:val="00040362"/>
    <w:rsid w:val="00040FC2"/>
    <w:rsid w:val="00041061"/>
    <w:rsid w:val="000436FD"/>
    <w:rsid w:val="00043934"/>
    <w:rsid w:val="0004495D"/>
    <w:rsid w:val="00045DFC"/>
    <w:rsid w:val="0004621D"/>
    <w:rsid w:val="000476DE"/>
    <w:rsid w:val="0004795A"/>
    <w:rsid w:val="000529B6"/>
    <w:rsid w:val="00052C66"/>
    <w:rsid w:val="0005399C"/>
    <w:rsid w:val="00053E50"/>
    <w:rsid w:val="00054E22"/>
    <w:rsid w:val="000555BB"/>
    <w:rsid w:val="0005657F"/>
    <w:rsid w:val="00063AD0"/>
    <w:rsid w:val="000643E4"/>
    <w:rsid w:val="00065994"/>
    <w:rsid w:val="00066C9E"/>
    <w:rsid w:val="00066DFA"/>
    <w:rsid w:val="0006712F"/>
    <w:rsid w:val="00070F59"/>
    <w:rsid w:val="00071809"/>
    <w:rsid w:val="00072452"/>
    <w:rsid w:val="00072F81"/>
    <w:rsid w:val="000757C3"/>
    <w:rsid w:val="0007752B"/>
    <w:rsid w:val="00077ECF"/>
    <w:rsid w:val="0008018F"/>
    <w:rsid w:val="00080EB2"/>
    <w:rsid w:val="000814B2"/>
    <w:rsid w:val="000824A6"/>
    <w:rsid w:val="00082753"/>
    <w:rsid w:val="00083590"/>
    <w:rsid w:val="00084F4E"/>
    <w:rsid w:val="00086620"/>
    <w:rsid w:val="0009274D"/>
    <w:rsid w:val="00094125"/>
    <w:rsid w:val="000944F4"/>
    <w:rsid w:val="000A0D86"/>
    <w:rsid w:val="000A26F8"/>
    <w:rsid w:val="000A35B0"/>
    <w:rsid w:val="000A36D7"/>
    <w:rsid w:val="000A71D0"/>
    <w:rsid w:val="000B35C4"/>
    <w:rsid w:val="000B3669"/>
    <w:rsid w:val="000B366A"/>
    <w:rsid w:val="000B4064"/>
    <w:rsid w:val="000B5BFD"/>
    <w:rsid w:val="000C18B7"/>
    <w:rsid w:val="000C3382"/>
    <w:rsid w:val="000C6F91"/>
    <w:rsid w:val="000D0957"/>
    <w:rsid w:val="000D268F"/>
    <w:rsid w:val="000D2D8D"/>
    <w:rsid w:val="000D5601"/>
    <w:rsid w:val="000D5B1D"/>
    <w:rsid w:val="000D79FC"/>
    <w:rsid w:val="000D7CDC"/>
    <w:rsid w:val="000D7EBE"/>
    <w:rsid w:val="000E0473"/>
    <w:rsid w:val="000E22BC"/>
    <w:rsid w:val="000E2B6D"/>
    <w:rsid w:val="000E3128"/>
    <w:rsid w:val="000E3A2D"/>
    <w:rsid w:val="000E4180"/>
    <w:rsid w:val="000E5FFD"/>
    <w:rsid w:val="000E625E"/>
    <w:rsid w:val="000E7326"/>
    <w:rsid w:val="000E7452"/>
    <w:rsid w:val="000E7D6F"/>
    <w:rsid w:val="000F03C9"/>
    <w:rsid w:val="000F3038"/>
    <w:rsid w:val="000F541F"/>
    <w:rsid w:val="000F5599"/>
    <w:rsid w:val="001026F1"/>
    <w:rsid w:val="0010341A"/>
    <w:rsid w:val="001034E8"/>
    <w:rsid w:val="00104FCB"/>
    <w:rsid w:val="0010521C"/>
    <w:rsid w:val="0010566C"/>
    <w:rsid w:val="00105FF4"/>
    <w:rsid w:val="00106846"/>
    <w:rsid w:val="00107ABD"/>
    <w:rsid w:val="00110E52"/>
    <w:rsid w:val="001125C1"/>
    <w:rsid w:val="00112AF0"/>
    <w:rsid w:val="00113AC0"/>
    <w:rsid w:val="001159F3"/>
    <w:rsid w:val="001163D5"/>
    <w:rsid w:val="0012086F"/>
    <w:rsid w:val="001228E9"/>
    <w:rsid w:val="00122CEC"/>
    <w:rsid w:val="001240B9"/>
    <w:rsid w:val="001245BF"/>
    <w:rsid w:val="00124FE0"/>
    <w:rsid w:val="001253A7"/>
    <w:rsid w:val="00127B64"/>
    <w:rsid w:val="00131799"/>
    <w:rsid w:val="00131BC7"/>
    <w:rsid w:val="00133658"/>
    <w:rsid w:val="00133A45"/>
    <w:rsid w:val="00134545"/>
    <w:rsid w:val="00134848"/>
    <w:rsid w:val="00134BB6"/>
    <w:rsid w:val="00136C9B"/>
    <w:rsid w:val="001370C7"/>
    <w:rsid w:val="00141DAC"/>
    <w:rsid w:val="00141E88"/>
    <w:rsid w:val="00143FD1"/>
    <w:rsid w:val="00145716"/>
    <w:rsid w:val="00147C94"/>
    <w:rsid w:val="0015047A"/>
    <w:rsid w:val="00151369"/>
    <w:rsid w:val="00153A68"/>
    <w:rsid w:val="0015573E"/>
    <w:rsid w:val="0015694E"/>
    <w:rsid w:val="00156CA4"/>
    <w:rsid w:val="00156DF2"/>
    <w:rsid w:val="00160C6D"/>
    <w:rsid w:val="00162EAB"/>
    <w:rsid w:val="00166B22"/>
    <w:rsid w:val="001703D9"/>
    <w:rsid w:val="001727AF"/>
    <w:rsid w:val="00172889"/>
    <w:rsid w:val="00172C84"/>
    <w:rsid w:val="00174054"/>
    <w:rsid w:val="0017599D"/>
    <w:rsid w:val="00176645"/>
    <w:rsid w:val="0018132A"/>
    <w:rsid w:val="00181479"/>
    <w:rsid w:val="00181B5C"/>
    <w:rsid w:val="00184E5B"/>
    <w:rsid w:val="0018568A"/>
    <w:rsid w:val="00187AFB"/>
    <w:rsid w:val="00192D19"/>
    <w:rsid w:val="0019648F"/>
    <w:rsid w:val="00196B81"/>
    <w:rsid w:val="001A04E4"/>
    <w:rsid w:val="001A1C78"/>
    <w:rsid w:val="001A235A"/>
    <w:rsid w:val="001A24C5"/>
    <w:rsid w:val="001A4304"/>
    <w:rsid w:val="001A4AC5"/>
    <w:rsid w:val="001A4C67"/>
    <w:rsid w:val="001A57C4"/>
    <w:rsid w:val="001A59E5"/>
    <w:rsid w:val="001B042A"/>
    <w:rsid w:val="001B0449"/>
    <w:rsid w:val="001B2440"/>
    <w:rsid w:val="001B538C"/>
    <w:rsid w:val="001B568F"/>
    <w:rsid w:val="001B69FD"/>
    <w:rsid w:val="001B6EAE"/>
    <w:rsid w:val="001B7A7E"/>
    <w:rsid w:val="001B7ED3"/>
    <w:rsid w:val="001B7F7F"/>
    <w:rsid w:val="001C0E76"/>
    <w:rsid w:val="001C18D6"/>
    <w:rsid w:val="001C2414"/>
    <w:rsid w:val="001C6A7F"/>
    <w:rsid w:val="001C7688"/>
    <w:rsid w:val="001D16BE"/>
    <w:rsid w:val="001D1DFB"/>
    <w:rsid w:val="001D43E8"/>
    <w:rsid w:val="001D4A30"/>
    <w:rsid w:val="001E07AB"/>
    <w:rsid w:val="001E41B4"/>
    <w:rsid w:val="001E4507"/>
    <w:rsid w:val="001E452A"/>
    <w:rsid w:val="001F0C6C"/>
    <w:rsid w:val="001F5DDD"/>
    <w:rsid w:val="001F606C"/>
    <w:rsid w:val="00200694"/>
    <w:rsid w:val="002011EF"/>
    <w:rsid w:val="002044F9"/>
    <w:rsid w:val="00204F01"/>
    <w:rsid w:val="0020530D"/>
    <w:rsid w:val="00205AF2"/>
    <w:rsid w:val="00205BD0"/>
    <w:rsid w:val="0021051E"/>
    <w:rsid w:val="00213D3A"/>
    <w:rsid w:val="00217A34"/>
    <w:rsid w:val="00217F19"/>
    <w:rsid w:val="00220546"/>
    <w:rsid w:val="00220A07"/>
    <w:rsid w:val="00220C87"/>
    <w:rsid w:val="00223B3C"/>
    <w:rsid w:val="00224AA2"/>
    <w:rsid w:val="0022515B"/>
    <w:rsid w:val="002329A5"/>
    <w:rsid w:val="00233850"/>
    <w:rsid w:val="002341F2"/>
    <w:rsid w:val="00234461"/>
    <w:rsid w:val="00234C81"/>
    <w:rsid w:val="002351E7"/>
    <w:rsid w:val="00235BF7"/>
    <w:rsid w:val="002362A4"/>
    <w:rsid w:val="0023630F"/>
    <w:rsid w:val="002365CF"/>
    <w:rsid w:val="0024087A"/>
    <w:rsid w:val="002419A5"/>
    <w:rsid w:val="00241A9A"/>
    <w:rsid w:val="00242B4D"/>
    <w:rsid w:val="002457D6"/>
    <w:rsid w:val="002462B7"/>
    <w:rsid w:val="00250906"/>
    <w:rsid w:val="00251AE3"/>
    <w:rsid w:val="00251BBC"/>
    <w:rsid w:val="002520B9"/>
    <w:rsid w:val="0025247E"/>
    <w:rsid w:val="002602A8"/>
    <w:rsid w:val="00260D7C"/>
    <w:rsid w:val="00261565"/>
    <w:rsid w:val="00262C91"/>
    <w:rsid w:val="00264426"/>
    <w:rsid w:val="00264FC4"/>
    <w:rsid w:val="002651A5"/>
    <w:rsid w:val="002654B0"/>
    <w:rsid w:val="002669C2"/>
    <w:rsid w:val="00266A8E"/>
    <w:rsid w:val="00267124"/>
    <w:rsid w:val="00267990"/>
    <w:rsid w:val="00267C70"/>
    <w:rsid w:val="00270C52"/>
    <w:rsid w:val="00271071"/>
    <w:rsid w:val="00272DE7"/>
    <w:rsid w:val="00274196"/>
    <w:rsid w:val="00274485"/>
    <w:rsid w:val="002759C0"/>
    <w:rsid w:val="002816C1"/>
    <w:rsid w:val="00281A19"/>
    <w:rsid w:val="00281E31"/>
    <w:rsid w:val="002839A0"/>
    <w:rsid w:val="002862EB"/>
    <w:rsid w:val="00286750"/>
    <w:rsid w:val="00286D2F"/>
    <w:rsid w:val="00292235"/>
    <w:rsid w:val="002939DB"/>
    <w:rsid w:val="00294408"/>
    <w:rsid w:val="00295285"/>
    <w:rsid w:val="002961F3"/>
    <w:rsid w:val="00297952"/>
    <w:rsid w:val="002A2994"/>
    <w:rsid w:val="002A352B"/>
    <w:rsid w:val="002A598C"/>
    <w:rsid w:val="002A5A65"/>
    <w:rsid w:val="002A72AB"/>
    <w:rsid w:val="002A7380"/>
    <w:rsid w:val="002A73D3"/>
    <w:rsid w:val="002B166C"/>
    <w:rsid w:val="002B3ED3"/>
    <w:rsid w:val="002B42AE"/>
    <w:rsid w:val="002B43FC"/>
    <w:rsid w:val="002B4C46"/>
    <w:rsid w:val="002B4EDE"/>
    <w:rsid w:val="002B511F"/>
    <w:rsid w:val="002B69B6"/>
    <w:rsid w:val="002B7EC8"/>
    <w:rsid w:val="002C06C1"/>
    <w:rsid w:val="002C1593"/>
    <w:rsid w:val="002C159C"/>
    <w:rsid w:val="002C29D9"/>
    <w:rsid w:val="002C562E"/>
    <w:rsid w:val="002C6FF4"/>
    <w:rsid w:val="002C79B0"/>
    <w:rsid w:val="002D2315"/>
    <w:rsid w:val="002D289F"/>
    <w:rsid w:val="002D2BAD"/>
    <w:rsid w:val="002D506F"/>
    <w:rsid w:val="002D56ED"/>
    <w:rsid w:val="002D69F6"/>
    <w:rsid w:val="002E22B5"/>
    <w:rsid w:val="002E308A"/>
    <w:rsid w:val="002E3B28"/>
    <w:rsid w:val="002E3D28"/>
    <w:rsid w:val="002E4B51"/>
    <w:rsid w:val="002E5F54"/>
    <w:rsid w:val="002E612C"/>
    <w:rsid w:val="002E6CD5"/>
    <w:rsid w:val="002E7EDF"/>
    <w:rsid w:val="002F003F"/>
    <w:rsid w:val="002F2005"/>
    <w:rsid w:val="002F2188"/>
    <w:rsid w:val="002F25B4"/>
    <w:rsid w:val="002F3A61"/>
    <w:rsid w:val="002F6CB2"/>
    <w:rsid w:val="002F7DDC"/>
    <w:rsid w:val="00300EAC"/>
    <w:rsid w:val="00301C8F"/>
    <w:rsid w:val="00304C2F"/>
    <w:rsid w:val="0030569A"/>
    <w:rsid w:val="00307358"/>
    <w:rsid w:val="0030788D"/>
    <w:rsid w:val="003170B6"/>
    <w:rsid w:val="00320754"/>
    <w:rsid w:val="0032117F"/>
    <w:rsid w:val="003215EF"/>
    <w:rsid w:val="00321632"/>
    <w:rsid w:val="00324854"/>
    <w:rsid w:val="00331023"/>
    <w:rsid w:val="00331402"/>
    <w:rsid w:val="00333E6B"/>
    <w:rsid w:val="00334BF6"/>
    <w:rsid w:val="00334DC8"/>
    <w:rsid w:val="00334FBA"/>
    <w:rsid w:val="00336165"/>
    <w:rsid w:val="003363FA"/>
    <w:rsid w:val="00340901"/>
    <w:rsid w:val="00341E0F"/>
    <w:rsid w:val="00344B99"/>
    <w:rsid w:val="003507F5"/>
    <w:rsid w:val="00350903"/>
    <w:rsid w:val="00350A3F"/>
    <w:rsid w:val="00351CB0"/>
    <w:rsid w:val="00354711"/>
    <w:rsid w:val="003552D6"/>
    <w:rsid w:val="003561F8"/>
    <w:rsid w:val="00356883"/>
    <w:rsid w:val="00360D6E"/>
    <w:rsid w:val="00361039"/>
    <w:rsid w:val="0036327D"/>
    <w:rsid w:val="003639F3"/>
    <w:rsid w:val="00363DD5"/>
    <w:rsid w:val="0036634B"/>
    <w:rsid w:val="00366EC8"/>
    <w:rsid w:val="00370EF8"/>
    <w:rsid w:val="00371A74"/>
    <w:rsid w:val="0037607F"/>
    <w:rsid w:val="00376A23"/>
    <w:rsid w:val="003859A0"/>
    <w:rsid w:val="00385B09"/>
    <w:rsid w:val="003861A7"/>
    <w:rsid w:val="00386A9C"/>
    <w:rsid w:val="003924AD"/>
    <w:rsid w:val="003930D0"/>
    <w:rsid w:val="003948F2"/>
    <w:rsid w:val="003956E7"/>
    <w:rsid w:val="003A29EA"/>
    <w:rsid w:val="003A6A05"/>
    <w:rsid w:val="003B3A03"/>
    <w:rsid w:val="003B4E0F"/>
    <w:rsid w:val="003B6571"/>
    <w:rsid w:val="003C148E"/>
    <w:rsid w:val="003C1EC8"/>
    <w:rsid w:val="003C4E7F"/>
    <w:rsid w:val="003C6868"/>
    <w:rsid w:val="003C7EF3"/>
    <w:rsid w:val="003D01DA"/>
    <w:rsid w:val="003D1273"/>
    <w:rsid w:val="003D192B"/>
    <w:rsid w:val="003D2587"/>
    <w:rsid w:val="003D4763"/>
    <w:rsid w:val="003D49EF"/>
    <w:rsid w:val="003D75EF"/>
    <w:rsid w:val="003D7BA5"/>
    <w:rsid w:val="003E2CBA"/>
    <w:rsid w:val="003E3451"/>
    <w:rsid w:val="003E4450"/>
    <w:rsid w:val="003E452A"/>
    <w:rsid w:val="003E4740"/>
    <w:rsid w:val="003E542B"/>
    <w:rsid w:val="003E570D"/>
    <w:rsid w:val="003E74DD"/>
    <w:rsid w:val="003F023C"/>
    <w:rsid w:val="003F0EB8"/>
    <w:rsid w:val="003F21E4"/>
    <w:rsid w:val="003F26AA"/>
    <w:rsid w:val="003F3468"/>
    <w:rsid w:val="003F4CDC"/>
    <w:rsid w:val="003F63B2"/>
    <w:rsid w:val="003F780A"/>
    <w:rsid w:val="003F7A77"/>
    <w:rsid w:val="00400A7F"/>
    <w:rsid w:val="00401804"/>
    <w:rsid w:val="004023D5"/>
    <w:rsid w:val="004051B3"/>
    <w:rsid w:val="00407DBB"/>
    <w:rsid w:val="0041031B"/>
    <w:rsid w:val="004157BA"/>
    <w:rsid w:val="00416827"/>
    <w:rsid w:val="00416C82"/>
    <w:rsid w:val="0041721D"/>
    <w:rsid w:val="00417876"/>
    <w:rsid w:val="00417C25"/>
    <w:rsid w:val="00417EE2"/>
    <w:rsid w:val="004206AB"/>
    <w:rsid w:val="004206CB"/>
    <w:rsid w:val="004236CD"/>
    <w:rsid w:val="004237B0"/>
    <w:rsid w:val="00423C5F"/>
    <w:rsid w:val="004247D3"/>
    <w:rsid w:val="00424EC7"/>
    <w:rsid w:val="0043135A"/>
    <w:rsid w:val="00431AE2"/>
    <w:rsid w:val="00431EAA"/>
    <w:rsid w:val="00433BD7"/>
    <w:rsid w:val="00434576"/>
    <w:rsid w:val="004352AF"/>
    <w:rsid w:val="0043656D"/>
    <w:rsid w:val="004377CF"/>
    <w:rsid w:val="00443050"/>
    <w:rsid w:val="004450D5"/>
    <w:rsid w:val="00454BDC"/>
    <w:rsid w:val="00455080"/>
    <w:rsid w:val="00455F27"/>
    <w:rsid w:val="00460441"/>
    <w:rsid w:val="004626AA"/>
    <w:rsid w:val="004679AA"/>
    <w:rsid w:val="0047070B"/>
    <w:rsid w:val="00474D22"/>
    <w:rsid w:val="00477E99"/>
    <w:rsid w:val="00480CB1"/>
    <w:rsid w:val="0048221E"/>
    <w:rsid w:val="004829D4"/>
    <w:rsid w:val="00482F1C"/>
    <w:rsid w:val="00483EBF"/>
    <w:rsid w:val="00486C46"/>
    <w:rsid w:val="00490017"/>
    <w:rsid w:val="00494070"/>
    <w:rsid w:val="00496F28"/>
    <w:rsid w:val="004A0C09"/>
    <w:rsid w:val="004A1A12"/>
    <w:rsid w:val="004A1DA4"/>
    <w:rsid w:val="004A1F9A"/>
    <w:rsid w:val="004A2531"/>
    <w:rsid w:val="004A2CA4"/>
    <w:rsid w:val="004A2EEE"/>
    <w:rsid w:val="004A37BD"/>
    <w:rsid w:val="004A3A98"/>
    <w:rsid w:val="004A4726"/>
    <w:rsid w:val="004A473D"/>
    <w:rsid w:val="004A48E1"/>
    <w:rsid w:val="004A5385"/>
    <w:rsid w:val="004B1CCB"/>
    <w:rsid w:val="004B1DAA"/>
    <w:rsid w:val="004B35DC"/>
    <w:rsid w:val="004B60AD"/>
    <w:rsid w:val="004B615C"/>
    <w:rsid w:val="004C1F6A"/>
    <w:rsid w:val="004C3248"/>
    <w:rsid w:val="004C3DE9"/>
    <w:rsid w:val="004C44FF"/>
    <w:rsid w:val="004C47C8"/>
    <w:rsid w:val="004C756E"/>
    <w:rsid w:val="004D08D8"/>
    <w:rsid w:val="004D16AF"/>
    <w:rsid w:val="004D2080"/>
    <w:rsid w:val="004D22C2"/>
    <w:rsid w:val="004D3935"/>
    <w:rsid w:val="004D726B"/>
    <w:rsid w:val="004E1570"/>
    <w:rsid w:val="004E2775"/>
    <w:rsid w:val="004E4949"/>
    <w:rsid w:val="004E55B1"/>
    <w:rsid w:val="004E782A"/>
    <w:rsid w:val="004F3385"/>
    <w:rsid w:val="004F3811"/>
    <w:rsid w:val="004F4D29"/>
    <w:rsid w:val="004F640A"/>
    <w:rsid w:val="004F7186"/>
    <w:rsid w:val="00501B3C"/>
    <w:rsid w:val="005020D2"/>
    <w:rsid w:val="00504A73"/>
    <w:rsid w:val="00504F0C"/>
    <w:rsid w:val="005050E5"/>
    <w:rsid w:val="00505C6A"/>
    <w:rsid w:val="00505CA9"/>
    <w:rsid w:val="005065A8"/>
    <w:rsid w:val="00512569"/>
    <w:rsid w:val="00515C91"/>
    <w:rsid w:val="005167A1"/>
    <w:rsid w:val="00516B1F"/>
    <w:rsid w:val="005179F6"/>
    <w:rsid w:val="00520CC1"/>
    <w:rsid w:val="0052110C"/>
    <w:rsid w:val="00522776"/>
    <w:rsid w:val="00522A15"/>
    <w:rsid w:val="00522A23"/>
    <w:rsid w:val="00522ABA"/>
    <w:rsid w:val="00523363"/>
    <w:rsid w:val="00523BEF"/>
    <w:rsid w:val="005256A6"/>
    <w:rsid w:val="00527C2A"/>
    <w:rsid w:val="0053209E"/>
    <w:rsid w:val="0053289C"/>
    <w:rsid w:val="005332BB"/>
    <w:rsid w:val="00534643"/>
    <w:rsid w:val="00534F4A"/>
    <w:rsid w:val="00535814"/>
    <w:rsid w:val="005359EC"/>
    <w:rsid w:val="00537AB3"/>
    <w:rsid w:val="00543FC0"/>
    <w:rsid w:val="00544B1F"/>
    <w:rsid w:val="0054576D"/>
    <w:rsid w:val="00545A3A"/>
    <w:rsid w:val="00546A7D"/>
    <w:rsid w:val="005526D8"/>
    <w:rsid w:val="00552F65"/>
    <w:rsid w:val="00554BB7"/>
    <w:rsid w:val="00555A39"/>
    <w:rsid w:val="00555DEC"/>
    <w:rsid w:val="00557F1C"/>
    <w:rsid w:val="00564B31"/>
    <w:rsid w:val="00564C78"/>
    <w:rsid w:val="00565158"/>
    <w:rsid w:val="00567BEC"/>
    <w:rsid w:val="00570442"/>
    <w:rsid w:val="00573825"/>
    <w:rsid w:val="00573C5B"/>
    <w:rsid w:val="00573F07"/>
    <w:rsid w:val="00575301"/>
    <w:rsid w:val="00580F85"/>
    <w:rsid w:val="0058152C"/>
    <w:rsid w:val="0058163A"/>
    <w:rsid w:val="0058503E"/>
    <w:rsid w:val="005860AA"/>
    <w:rsid w:val="00586A17"/>
    <w:rsid w:val="00586A4D"/>
    <w:rsid w:val="005875AD"/>
    <w:rsid w:val="00590738"/>
    <w:rsid w:val="0059115B"/>
    <w:rsid w:val="00591CD7"/>
    <w:rsid w:val="00594524"/>
    <w:rsid w:val="0059472B"/>
    <w:rsid w:val="00595B9D"/>
    <w:rsid w:val="005A24F1"/>
    <w:rsid w:val="005A2E54"/>
    <w:rsid w:val="005B011D"/>
    <w:rsid w:val="005B0EAD"/>
    <w:rsid w:val="005B161C"/>
    <w:rsid w:val="005B223B"/>
    <w:rsid w:val="005B3A58"/>
    <w:rsid w:val="005B4E55"/>
    <w:rsid w:val="005B5E1E"/>
    <w:rsid w:val="005B67E9"/>
    <w:rsid w:val="005B68B3"/>
    <w:rsid w:val="005B6B45"/>
    <w:rsid w:val="005C06E4"/>
    <w:rsid w:val="005C1273"/>
    <w:rsid w:val="005C1CA4"/>
    <w:rsid w:val="005C478B"/>
    <w:rsid w:val="005C56BD"/>
    <w:rsid w:val="005C61F0"/>
    <w:rsid w:val="005C7A4A"/>
    <w:rsid w:val="005D122D"/>
    <w:rsid w:val="005D2A99"/>
    <w:rsid w:val="005D36E5"/>
    <w:rsid w:val="005D6826"/>
    <w:rsid w:val="005D6B18"/>
    <w:rsid w:val="005D70B8"/>
    <w:rsid w:val="005E035C"/>
    <w:rsid w:val="005E1731"/>
    <w:rsid w:val="005E5C9B"/>
    <w:rsid w:val="005F22A3"/>
    <w:rsid w:val="005F27EB"/>
    <w:rsid w:val="005F2941"/>
    <w:rsid w:val="005F5E31"/>
    <w:rsid w:val="005F6B22"/>
    <w:rsid w:val="005F6FEB"/>
    <w:rsid w:val="00602973"/>
    <w:rsid w:val="00604F08"/>
    <w:rsid w:val="006060A7"/>
    <w:rsid w:val="00607617"/>
    <w:rsid w:val="0061271B"/>
    <w:rsid w:val="00613105"/>
    <w:rsid w:val="00614CDE"/>
    <w:rsid w:val="00614E09"/>
    <w:rsid w:val="0061757A"/>
    <w:rsid w:val="006202DB"/>
    <w:rsid w:val="00622497"/>
    <w:rsid w:val="006224D4"/>
    <w:rsid w:val="00623CBD"/>
    <w:rsid w:val="00626A12"/>
    <w:rsid w:val="00627739"/>
    <w:rsid w:val="00630352"/>
    <w:rsid w:val="00631519"/>
    <w:rsid w:val="0063248B"/>
    <w:rsid w:val="00632A87"/>
    <w:rsid w:val="00637EF5"/>
    <w:rsid w:val="006410DD"/>
    <w:rsid w:val="0064197F"/>
    <w:rsid w:val="00642BA2"/>
    <w:rsid w:val="006443EE"/>
    <w:rsid w:val="0064793C"/>
    <w:rsid w:val="00651351"/>
    <w:rsid w:val="00652A7C"/>
    <w:rsid w:val="00652FC3"/>
    <w:rsid w:val="00653726"/>
    <w:rsid w:val="006537EA"/>
    <w:rsid w:val="00653EA6"/>
    <w:rsid w:val="0065458F"/>
    <w:rsid w:val="006545FE"/>
    <w:rsid w:val="00656BE0"/>
    <w:rsid w:val="00656D69"/>
    <w:rsid w:val="00657ED0"/>
    <w:rsid w:val="00661894"/>
    <w:rsid w:val="00663077"/>
    <w:rsid w:val="00663581"/>
    <w:rsid w:val="0066361C"/>
    <w:rsid w:val="00663E8A"/>
    <w:rsid w:val="0066587F"/>
    <w:rsid w:val="00665A8C"/>
    <w:rsid w:val="00670601"/>
    <w:rsid w:val="00670C31"/>
    <w:rsid w:val="00671D5F"/>
    <w:rsid w:val="0067241D"/>
    <w:rsid w:val="006774FD"/>
    <w:rsid w:val="00681CEA"/>
    <w:rsid w:val="0068274C"/>
    <w:rsid w:val="00682B95"/>
    <w:rsid w:val="00682EF7"/>
    <w:rsid w:val="006830BE"/>
    <w:rsid w:val="006837F6"/>
    <w:rsid w:val="00683E66"/>
    <w:rsid w:val="00684C81"/>
    <w:rsid w:val="006858B0"/>
    <w:rsid w:val="00690A2B"/>
    <w:rsid w:val="0069163E"/>
    <w:rsid w:val="00693C15"/>
    <w:rsid w:val="00695FF9"/>
    <w:rsid w:val="0069783D"/>
    <w:rsid w:val="006A1A8A"/>
    <w:rsid w:val="006A551F"/>
    <w:rsid w:val="006A66E2"/>
    <w:rsid w:val="006B132C"/>
    <w:rsid w:val="006B151E"/>
    <w:rsid w:val="006B200D"/>
    <w:rsid w:val="006B2810"/>
    <w:rsid w:val="006B516A"/>
    <w:rsid w:val="006B5752"/>
    <w:rsid w:val="006C0792"/>
    <w:rsid w:val="006C12E6"/>
    <w:rsid w:val="006C2532"/>
    <w:rsid w:val="006C2F04"/>
    <w:rsid w:val="006C34DC"/>
    <w:rsid w:val="006C526C"/>
    <w:rsid w:val="006C5ED1"/>
    <w:rsid w:val="006D3107"/>
    <w:rsid w:val="006D325A"/>
    <w:rsid w:val="006D327B"/>
    <w:rsid w:val="006D4346"/>
    <w:rsid w:val="006D490B"/>
    <w:rsid w:val="006D6989"/>
    <w:rsid w:val="006E0BB6"/>
    <w:rsid w:val="006E2FFE"/>
    <w:rsid w:val="006E3036"/>
    <w:rsid w:val="006E6A41"/>
    <w:rsid w:val="006F0DEB"/>
    <w:rsid w:val="006F3028"/>
    <w:rsid w:val="006F41A2"/>
    <w:rsid w:val="006F6660"/>
    <w:rsid w:val="006F7E64"/>
    <w:rsid w:val="00702041"/>
    <w:rsid w:val="007047FE"/>
    <w:rsid w:val="00705254"/>
    <w:rsid w:val="007077AA"/>
    <w:rsid w:val="00710B25"/>
    <w:rsid w:val="00710C48"/>
    <w:rsid w:val="0071115F"/>
    <w:rsid w:val="00714EB6"/>
    <w:rsid w:val="00716334"/>
    <w:rsid w:val="00722B15"/>
    <w:rsid w:val="00722B28"/>
    <w:rsid w:val="00724716"/>
    <w:rsid w:val="007261C3"/>
    <w:rsid w:val="00727863"/>
    <w:rsid w:val="007300E0"/>
    <w:rsid w:val="007314BE"/>
    <w:rsid w:val="00731FFE"/>
    <w:rsid w:val="00732827"/>
    <w:rsid w:val="00733174"/>
    <w:rsid w:val="007347B4"/>
    <w:rsid w:val="00735FB2"/>
    <w:rsid w:val="00736BA4"/>
    <w:rsid w:val="00740AAB"/>
    <w:rsid w:val="00743AC2"/>
    <w:rsid w:val="00744345"/>
    <w:rsid w:val="007453BB"/>
    <w:rsid w:val="0074555D"/>
    <w:rsid w:val="00750350"/>
    <w:rsid w:val="007509C5"/>
    <w:rsid w:val="00751585"/>
    <w:rsid w:val="007517CD"/>
    <w:rsid w:val="00754206"/>
    <w:rsid w:val="00754C2C"/>
    <w:rsid w:val="00755035"/>
    <w:rsid w:val="00755839"/>
    <w:rsid w:val="00756041"/>
    <w:rsid w:val="00761187"/>
    <w:rsid w:val="007617A0"/>
    <w:rsid w:val="00762802"/>
    <w:rsid w:val="00764995"/>
    <w:rsid w:val="00765B9F"/>
    <w:rsid w:val="00766B94"/>
    <w:rsid w:val="007676E4"/>
    <w:rsid w:val="00767F9D"/>
    <w:rsid w:val="0077299E"/>
    <w:rsid w:val="00773034"/>
    <w:rsid w:val="007740EF"/>
    <w:rsid w:val="00777EC0"/>
    <w:rsid w:val="00782350"/>
    <w:rsid w:val="007829D7"/>
    <w:rsid w:val="007831E9"/>
    <w:rsid w:val="007845E1"/>
    <w:rsid w:val="00784E17"/>
    <w:rsid w:val="00785E75"/>
    <w:rsid w:val="007860CB"/>
    <w:rsid w:val="00791100"/>
    <w:rsid w:val="00792A71"/>
    <w:rsid w:val="0079483B"/>
    <w:rsid w:val="0079537A"/>
    <w:rsid w:val="0079796C"/>
    <w:rsid w:val="00797E57"/>
    <w:rsid w:val="007A09BE"/>
    <w:rsid w:val="007A14C7"/>
    <w:rsid w:val="007A2735"/>
    <w:rsid w:val="007A37E2"/>
    <w:rsid w:val="007A3B52"/>
    <w:rsid w:val="007A3EAA"/>
    <w:rsid w:val="007A57AF"/>
    <w:rsid w:val="007A7254"/>
    <w:rsid w:val="007A7FA4"/>
    <w:rsid w:val="007B067C"/>
    <w:rsid w:val="007B1858"/>
    <w:rsid w:val="007B3FEC"/>
    <w:rsid w:val="007B4048"/>
    <w:rsid w:val="007B503B"/>
    <w:rsid w:val="007B5287"/>
    <w:rsid w:val="007B6424"/>
    <w:rsid w:val="007B72FE"/>
    <w:rsid w:val="007C004B"/>
    <w:rsid w:val="007C23AA"/>
    <w:rsid w:val="007C3A0F"/>
    <w:rsid w:val="007C5698"/>
    <w:rsid w:val="007C776F"/>
    <w:rsid w:val="007D0721"/>
    <w:rsid w:val="007D138D"/>
    <w:rsid w:val="007D1C31"/>
    <w:rsid w:val="007D2569"/>
    <w:rsid w:val="007D2FEB"/>
    <w:rsid w:val="007D509E"/>
    <w:rsid w:val="007D5999"/>
    <w:rsid w:val="007D6BD0"/>
    <w:rsid w:val="007E053D"/>
    <w:rsid w:val="007E1E30"/>
    <w:rsid w:val="007E2B7E"/>
    <w:rsid w:val="007E2E44"/>
    <w:rsid w:val="007E438B"/>
    <w:rsid w:val="007E462B"/>
    <w:rsid w:val="007E5EFB"/>
    <w:rsid w:val="007E6D09"/>
    <w:rsid w:val="007E6ECE"/>
    <w:rsid w:val="007F0056"/>
    <w:rsid w:val="007F06D0"/>
    <w:rsid w:val="007F0926"/>
    <w:rsid w:val="007F0F9A"/>
    <w:rsid w:val="007F2139"/>
    <w:rsid w:val="007F4149"/>
    <w:rsid w:val="007F579C"/>
    <w:rsid w:val="00803066"/>
    <w:rsid w:val="0081017A"/>
    <w:rsid w:val="00810EE4"/>
    <w:rsid w:val="0081393D"/>
    <w:rsid w:val="00815641"/>
    <w:rsid w:val="00817F0E"/>
    <w:rsid w:val="00820A07"/>
    <w:rsid w:val="00822B71"/>
    <w:rsid w:val="00823079"/>
    <w:rsid w:val="00824EF2"/>
    <w:rsid w:val="00827231"/>
    <w:rsid w:val="008277A6"/>
    <w:rsid w:val="00827D3A"/>
    <w:rsid w:val="00831850"/>
    <w:rsid w:val="008337B9"/>
    <w:rsid w:val="008349E7"/>
    <w:rsid w:val="00834E8B"/>
    <w:rsid w:val="008356AD"/>
    <w:rsid w:val="00840A31"/>
    <w:rsid w:val="00840B94"/>
    <w:rsid w:val="00840E35"/>
    <w:rsid w:val="008418C3"/>
    <w:rsid w:val="00841C9F"/>
    <w:rsid w:val="0084232E"/>
    <w:rsid w:val="0084254F"/>
    <w:rsid w:val="0084506A"/>
    <w:rsid w:val="00846FF1"/>
    <w:rsid w:val="00847B87"/>
    <w:rsid w:val="00847C21"/>
    <w:rsid w:val="00847DAB"/>
    <w:rsid w:val="00850065"/>
    <w:rsid w:val="008502DB"/>
    <w:rsid w:val="0085182D"/>
    <w:rsid w:val="00854DD4"/>
    <w:rsid w:val="0085532E"/>
    <w:rsid w:val="00855763"/>
    <w:rsid w:val="00856359"/>
    <w:rsid w:val="00861D3C"/>
    <w:rsid w:val="0086320C"/>
    <w:rsid w:val="00863E49"/>
    <w:rsid w:val="0086426D"/>
    <w:rsid w:val="00865418"/>
    <w:rsid w:val="00865C5F"/>
    <w:rsid w:val="008705CF"/>
    <w:rsid w:val="00870C48"/>
    <w:rsid w:val="008715A8"/>
    <w:rsid w:val="008735E8"/>
    <w:rsid w:val="00873799"/>
    <w:rsid w:val="0087426F"/>
    <w:rsid w:val="00875B56"/>
    <w:rsid w:val="00877458"/>
    <w:rsid w:val="0087750C"/>
    <w:rsid w:val="00882326"/>
    <w:rsid w:val="00884739"/>
    <w:rsid w:val="00886344"/>
    <w:rsid w:val="00890B27"/>
    <w:rsid w:val="00893804"/>
    <w:rsid w:val="008945D7"/>
    <w:rsid w:val="008947FF"/>
    <w:rsid w:val="0089484C"/>
    <w:rsid w:val="008955EB"/>
    <w:rsid w:val="008A0E28"/>
    <w:rsid w:val="008A0FEB"/>
    <w:rsid w:val="008A5415"/>
    <w:rsid w:val="008A5DF8"/>
    <w:rsid w:val="008A64BC"/>
    <w:rsid w:val="008B244E"/>
    <w:rsid w:val="008B44F2"/>
    <w:rsid w:val="008B663B"/>
    <w:rsid w:val="008B70C4"/>
    <w:rsid w:val="008B7283"/>
    <w:rsid w:val="008C2411"/>
    <w:rsid w:val="008C4632"/>
    <w:rsid w:val="008C4DD9"/>
    <w:rsid w:val="008C500F"/>
    <w:rsid w:val="008C55D5"/>
    <w:rsid w:val="008C678F"/>
    <w:rsid w:val="008C6CE6"/>
    <w:rsid w:val="008D05F2"/>
    <w:rsid w:val="008D2A68"/>
    <w:rsid w:val="008D5AB8"/>
    <w:rsid w:val="008D6DF1"/>
    <w:rsid w:val="008D72B5"/>
    <w:rsid w:val="008D77AC"/>
    <w:rsid w:val="008E0D49"/>
    <w:rsid w:val="008E19E0"/>
    <w:rsid w:val="008E1E73"/>
    <w:rsid w:val="008E5BCA"/>
    <w:rsid w:val="008E5D92"/>
    <w:rsid w:val="008E78AA"/>
    <w:rsid w:val="008F079F"/>
    <w:rsid w:val="008F13AB"/>
    <w:rsid w:val="008F1618"/>
    <w:rsid w:val="008F2324"/>
    <w:rsid w:val="008F2C22"/>
    <w:rsid w:val="008F32F4"/>
    <w:rsid w:val="008F3DF6"/>
    <w:rsid w:val="009006A6"/>
    <w:rsid w:val="009018BF"/>
    <w:rsid w:val="0090355D"/>
    <w:rsid w:val="00905B33"/>
    <w:rsid w:val="00910218"/>
    <w:rsid w:val="009110CD"/>
    <w:rsid w:val="00911931"/>
    <w:rsid w:val="00912152"/>
    <w:rsid w:val="00912661"/>
    <w:rsid w:val="00914601"/>
    <w:rsid w:val="00914DA4"/>
    <w:rsid w:val="009153A2"/>
    <w:rsid w:val="00916A22"/>
    <w:rsid w:val="00917604"/>
    <w:rsid w:val="009207D8"/>
    <w:rsid w:val="00921EE9"/>
    <w:rsid w:val="009237CE"/>
    <w:rsid w:val="0092499D"/>
    <w:rsid w:val="009263F8"/>
    <w:rsid w:val="00926DFB"/>
    <w:rsid w:val="009308D7"/>
    <w:rsid w:val="00932A99"/>
    <w:rsid w:val="00934AA0"/>
    <w:rsid w:val="00935C38"/>
    <w:rsid w:val="00935D81"/>
    <w:rsid w:val="009370A6"/>
    <w:rsid w:val="009377C8"/>
    <w:rsid w:val="00940631"/>
    <w:rsid w:val="009409E3"/>
    <w:rsid w:val="00940C18"/>
    <w:rsid w:val="00942595"/>
    <w:rsid w:val="00942EE0"/>
    <w:rsid w:val="00950FAC"/>
    <w:rsid w:val="0095536E"/>
    <w:rsid w:val="0095660D"/>
    <w:rsid w:val="009569F9"/>
    <w:rsid w:val="0096128A"/>
    <w:rsid w:val="009612F2"/>
    <w:rsid w:val="00961CCF"/>
    <w:rsid w:val="00963116"/>
    <w:rsid w:val="009632F3"/>
    <w:rsid w:val="00967D98"/>
    <w:rsid w:val="00971340"/>
    <w:rsid w:val="0097162C"/>
    <w:rsid w:val="0097248E"/>
    <w:rsid w:val="00972906"/>
    <w:rsid w:val="00972A83"/>
    <w:rsid w:val="009738D6"/>
    <w:rsid w:val="00977070"/>
    <w:rsid w:val="009805B1"/>
    <w:rsid w:val="00981BD2"/>
    <w:rsid w:val="00983C57"/>
    <w:rsid w:val="009851B5"/>
    <w:rsid w:val="00985E0E"/>
    <w:rsid w:val="00987D71"/>
    <w:rsid w:val="00987EAB"/>
    <w:rsid w:val="00990AAB"/>
    <w:rsid w:val="0099158E"/>
    <w:rsid w:val="0099167B"/>
    <w:rsid w:val="00991C1E"/>
    <w:rsid w:val="00992240"/>
    <w:rsid w:val="00992997"/>
    <w:rsid w:val="00993D0A"/>
    <w:rsid w:val="00994E35"/>
    <w:rsid w:val="0099557B"/>
    <w:rsid w:val="009964B1"/>
    <w:rsid w:val="009969EE"/>
    <w:rsid w:val="0099757C"/>
    <w:rsid w:val="009977C3"/>
    <w:rsid w:val="009979DC"/>
    <w:rsid w:val="009A2454"/>
    <w:rsid w:val="009A2CE5"/>
    <w:rsid w:val="009A3045"/>
    <w:rsid w:val="009A3305"/>
    <w:rsid w:val="009A4A00"/>
    <w:rsid w:val="009A4D33"/>
    <w:rsid w:val="009A6C72"/>
    <w:rsid w:val="009A7A86"/>
    <w:rsid w:val="009A7F83"/>
    <w:rsid w:val="009B2BEA"/>
    <w:rsid w:val="009B3050"/>
    <w:rsid w:val="009B33EC"/>
    <w:rsid w:val="009C0769"/>
    <w:rsid w:val="009C0985"/>
    <w:rsid w:val="009C22ED"/>
    <w:rsid w:val="009C4B70"/>
    <w:rsid w:val="009C6C72"/>
    <w:rsid w:val="009D06ED"/>
    <w:rsid w:val="009D23D5"/>
    <w:rsid w:val="009D4D4C"/>
    <w:rsid w:val="009D58F9"/>
    <w:rsid w:val="009D7952"/>
    <w:rsid w:val="009E0367"/>
    <w:rsid w:val="009E0C2B"/>
    <w:rsid w:val="009E1E99"/>
    <w:rsid w:val="009E410A"/>
    <w:rsid w:val="009E448E"/>
    <w:rsid w:val="009E491F"/>
    <w:rsid w:val="009E4CA3"/>
    <w:rsid w:val="009E74AC"/>
    <w:rsid w:val="009F0CF9"/>
    <w:rsid w:val="009F1AFC"/>
    <w:rsid w:val="009F4D8C"/>
    <w:rsid w:val="009F521E"/>
    <w:rsid w:val="009F56E7"/>
    <w:rsid w:val="009F6849"/>
    <w:rsid w:val="00A00F41"/>
    <w:rsid w:val="00A02610"/>
    <w:rsid w:val="00A0293D"/>
    <w:rsid w:val="00A06037"/>
    <w:rsid w:val="00A063B5"/>
    <w:rsid w:val="00A07872"/>
    <w:rsid w:val="00A10002"/>
    <w:rsid w:val="00A10842"/>
    <w:rsid w:val="00A1097E"/>
    <w:rsid w:val="00A117B1"/>
    <w:rsid w:val="00A129EF"/>
    <w:rsid w:val="00A12D2D"/>
    <w:rsid w:val="00A13D71"/>
    <w:rsid w:val="00A160D9"/>
    <w:rsid w:val="00A17BF0"/>
    <w:rsid w:val="00A20925"/>
    <w:rsid w:val="00A21CE7"/>
    <w:rsid w:val="00A21DED"/>
    <w:rsid w:val="00A22164"/>
    <w:rsid w:val="00A27D34"/>
    <w:rsid w:val="00A3143A"/>
    <w:rsid w:val="00A3155A"/>
    <w:rsid w:val="00A34128"/>
    <w:rsid w:val="00A34DC3"/>
    <w:rsid w:val="00A40A48"/>
    <w:rsid w:val="00A41B65"/>
    <w:rsid w:val="00A42A44"/>
    <w:rsid w:val="00A42CAE"/>
    <w:rsid w:val="00A44926"/>
    <w:rsid w:val="00A44E44"/>
    <w:rsid w:val="00A47658"/>
    <w:rsid w:val="00A500FC"/>
    <w:rsid w:val="00A522A9"/>
    <w:rsid w:val="00A54346"/>
    <w:rsid w:val="00A54790"/>
    <w:rsid w:val="00A565FA"/>
    <w:rsid w:val="00A57159"/>
    <w:rsid w:val="00A57598"/>
    <w:rsid w:val="00A607BE"/>
    <w:rsid w:val="00A63705"/>
    <w:rsid w:val="00A637C5"/>
    <w:rsid w:val="00A63D79"/>
    <w:rsid w:val="00A64590"/>
    <w:rsid w:val="00A65DF6"/>
    <w:rsid w:val="00A67C8B"/>
    <w:rsid w:val="00A70D5C"/>
    <w:rsid w:val="00A727A9"/>
    <w:rsid w:val="00A72ABE"/>
    <w:rsid w:val="00A72BB8"/>
    <w:rsid w:val="00A7362D"/>
    <w:rsid w:val="00A74732"/>
    <w:rsid w:val="00A74FB2"/>
    <w:rsid w:val="00A80216"/>
    <w:rsid w:val="00A82A62"/>
    <w:rsid w:val="00A8612F"/>
    <w:rsid w:val="00A87721"/>
    <w:rsid w:val="00A87A4F"/>
    <w:rsid w:val="00A90664"/>
    <w:rsid w:val="00A922CD"/>
    <w:rsid w:val="00A96785"/>
    <w:rsid w:val="00A97C53"/>
    <w:rsid w:val="00AA045F"/>
    <w:rsid w:val="00AA1A17"/>
    <w:rsid w:val="00AA29C6"/>
    <w:rsid w:val="00AA58FD"/>
    <w:rsid w:val="00AA725C"/>
    <w:rsid w:val="00AB079E"/>
    <w:rsid w:val="00AB4680"/>
    <w:rsid w:val="00AB49B7"/>
    <w:rsid w:val="00AB59AE"/>
    <w:rsid w:val="00AB623A"/>
    <w:rsid w:val="00AB6B08"/>
    <w:rsid w:val="00AC3268"/>
    <w:rsid w:val="00AC38C3"/>
    <w:rsid w:val="00AC3BCF"/>
    <w:rsid w:val="00AC6A54"/>
    <w:rsid w:val="00AD0E55"/>
    <w:rsid w:val="00AD49A6"/>
    <w:rsid w:val="00AD50B5"/>
    <w:rsid w:val="00AD5C98"/>
    <w:rsid w:val="00AD5FCC"/>
    <w:rsid w:val="00AD6168"/>
    <w:rsid w:val="00AD72AC"/>
    <w:rsid w:val="00AD7562"/>
    <w:rsid w:val="00AE003A"/>
    <w:rsid w:val="00AE39AC"/>
    <w:rsid w:val="00AE596D"/>
    <w:rsid w:val="00AE59F8"/>
    <w:rsid w:val="00AE681C"/>
    <w:rsid w:val="00AE7509"/>
    <w:rsid w:val="00AE7A28"/>
    <w:rsid w:val="00AE7DBA"/>
    <w:rsid w:val="00AF24CC"/>
    <w:rsid w:val="00AF2940"/>
    <w:rsid w:val="00AF29AE"/>
    <w:rsid w:val="00AF7CDE"/>
    <w:rsid w:val="00B00D8B"/>
    <w:rsid w:val="00B02B2E"/>
    <w:rsid w:val="00B046DF"/>
    <w:rsid w:val="00B04723"/>
    <w:rsid w:val="00B04A9E"/>
    <w:rsid w:val="00B05681"/>
    <w:rsid w:val="00B064AF"/>
    <w:rsid w:val="00B06B08"/>
    <w:rsid w:val="00B06DAD"/>
    <w:rsid w:val="00B10BEC"/>
    <w:rsid w:val="00B11D8E"/>
    <w:rsid w:val="00B12BAA"/>
    <w:rsid w:val="00B12E4C"/>
    <w:rsid w:val="00B13058"/>
    <w:rsid w:val="00B13EAF"/>
    <w:rsid w:val="00B15754"/>
    <w:rsid w:val="00B17FA5"/>
    <w:rsid w:val="00B20C20"/>
    <w:rsid w:val="00B21882"/>
    <w:rsid w:val="00B246FE"/>
    <w:rsid w:val="00B24C06"/>
    <w:rsid w:val="00B24D7F"/>
    <w:rsid w:val="00B30F6D"/>
    <w:rsid w:val="00B3118C"/>
    <w:rsid w:val="00B324DA"/>
    <w:rsid w:val="00B32A57"/>
    <w:rsid w:val="00B363A1"/>
    <w:rsid w:val="00B36CA8"/>
    <w:rsid w:val="00B37101"/>
    <w:rsid w:val="00B433CC"/>
    <w:rsid w:val="00B440B0"/>
    <w:rsid w:val="00B44BFA"/>
    <w:rsid w:val="00B452F1"/>
    <w:rsid w:val="00B45368"/>
    <w:rsid w:val="00B459C8"/>
    <w:rsid w:val="00B469E3"/>
    <w:rsid w:val="00B46BA3"/>
    <w:rsid w:val="00B5278A"/>
    <w:rsid w:val="00B52BD8"/>
    <w:rsid w:val="00B52F72"/>
    <w:rsid w:val="00B55239"/>
    <w:rsid w:val="00B55C62"/>
    <w:rsid w:val="00B60BB5"/>
    <w:rsid w:val="00B62068"/>
    <w:rsid w:val="00B635E9"/>
    <w:rsid w:val="00B63D12"/>
    <w:rsid w:val="00B64054"/>
    <w:rsid w:val="00B6446E"/>
    <w:rsid w:val="00B64B99"/>
    <w:rsid w:val="00B6543E"/>
    <w:rsid w:val="00B66D1C"/>
    <w:rsid w:val="00B70DF2"/>
    <w:rsid w:val="00B71368"/>
    <w:rsid w:val="00B748E4"/>
    <w:rsid w:val="00B82085"/>
    <w:rsid w:val="00B838BA"/>
    <w:rsid w:val="00B848F7"/>
    <w:rsid w:val="00B84C68"/>
    <w:rsid w:val="00B85035"/>
    <w:rsid w:val="00B858DA"/>
    <w:rsid w:val="00B86ECB"/>
    <w:rsid w:val="00B90F93"/>
    <w:rsid w:val="00B92428"/>
    <w:rsid w:val="00B926B3"/>
    <w:rsid w:val="00B93C1F"/>
    <w:rsid w:val="00BA0697"/>
    <w:rsid w:val="00BA096A"/>
    <w:rsid w:val="00BA2FC5"/>
    <w:rsid w:val="00BA325A"/>
    <w:rsid w:val="00BA41A0"/>
    <w:rsid w:val="00BA5282"/>
    <w:rsid w:val="00BA5D26"/>
    <w:rsid w:val="00BA69C0"/>
    <w:rsid w:val="00BA75A6"/>
    <w:rsid w:val="00BB028B"/>
    <w:rsid w:val="00BB15E9"/>
    <w:rsid w:val="00BB17FD"/>
    <w:rsid w:val="00BB2C17"/>
    <w:rsid w:val="00BB5026"/>
    <w:rsid w:val="00BB71E2"/>
    <w:rsid w:val="00BC256B"/>
    <w:rsid w:val="00BC2768"/>
    <w:rsid w:val="00BC4093"/>
    <w:rsid w:val="00BC4705"/>
    <w:rsid w:val="00BC53D6"/>
    <w:rsid w:val="00BC5825"/>
    <w:rsid w:val="00BC6608"/>
    <w:rsid w:val="00BD2BDD"/>
    <w:rsid w:val="00BD4A0A"/>
    <w:rsid w:val="00BD56CD"/>
    <w:rsid w:val="00BD6C2B"/>
    <w:rsid w:val="00BE1387"/>
    <w:rsid w:val="00BE312B"/>
    <w:rsid w:val="00BE330A"/>
    <w:rsid w:val="00BE4832"/>
    <w:rsid w:val="00BE529A"/>
    <w:rsid w:val="00BE5A51"/>
    <w:rsid w:val="00BE6974"/>
    <w:rsid w:val="00BE7A87"/>
    <w:rsid w:val="00BF175C"/>
    <w:rsid w:val="00BF4356"/>
    <w:rsid w:val="00BF4C84"/>
    <w:rsid w:val="00BF55EA"/>
    <w:rsid w:val="00BF59D5"/>
    <w:rsid w:val="00BF63F0"/>
    <w:rsid w:val="00BF68FC"/>
    <w:rsid w:val="00C002D9"/>
    <w:rsid w:val="00C00621"/>
    <w:rsid w:val="00C03083"/>
    <w:rsid w:val="00C0358D"/>
    <w:rsid w:val="00C03811"/>
    <w:rsid w:val="00C03E3C"/>
    <w:rsid w:val="00C05C51"/>
    <w:rsid w:val="00C06FE2"/>
    <w:rsid w:val="00C07E86"/>
    <w:rsid w:val="00C11D04"/>
    <w:rsid w:val="00C12465"/>
    <w:rsid w:val="00C14060"/>
    <w:rsid w:val="00C1549F"/>
    <w:rsid w:val="00C157DC"/>
    <w:rsid w:val="00C16D09"/>
    <w:rsid w:val="00C21616"/>
    <w:rsid w:val="00C25A90"/>
    <w:rsid w:val="00C27DA1"/>
    <w:rsid w:val="00C304D8"/>
    <w:rsid w:val="00C316B5"/>
    <w:rsid w:val="00C31FC1"/>
    <w:rsid w:val="00C36A0C"/>
    <w:rsid w:val="00C37282"/>
    <w:rsid w:val="00C37CA3"/>
    <w:rsid w:val="00C41E4E"/>
    <w:rsid w:val="00C43DFA"/>
    <w:rsid w:val="00C4481C"/>
    <w:rsid w:val="00C44A2D"/>
    <w:rsid w:val="00C4723B"/>
    <w:rsid w:val="00C472A6"/>
    <w:rsid w:val="00C47E5B"/>
    <w:rsid w:val="00C50019"/>
    <w:rsid w:val="00C5091B"/>
    <w:rsid w:val="00C52124"/>
    <w:rsid w:val="00C53345"/>
    <w:rsid w:val="00C53A46"/>
    <w:rsid w:val="00C62568"/>
    <w:rsid w:val="00C6384B"/>
    <w:rsid w:val="00C67820"/>
    <w:rsid w:val="00C67C5B"/>
    <w:rsid w:val="00C706B2"/>
    <w:rsid w:val="00C71754"/>
    <w:rsid w:val="00C71D72"/>
    <w:rsid w:val="00C73604"/>
    <w:rsid w:val="00C743DA"/>
    <w:rsid w:val="00C81664"/>
    <w:rsid w:val="00C81E55"/>
    <w:rsid w:val="00C8204F"/>
    <w:rsid w:val="00C82A1F"/>
    <w:rsid w:val="00C831FD"/>
    <w:rsid w:val="00C840F1"/>
    <w:rsid w:val="00C844B1"/>
    <w:rsid w:val="00C84721"/>
    <w:rsid w:val="00C848A4"/>
    <w:rsid w:val="00C87C71"/>
    <w:rsid w:val="00C9027B"/>
    <w:rsid w:val="00C90520"/>
    <w:rsid w:val="00C91A3B"/>
    <w:rsid w:val="00C93138"/>
    <w:rsid w:val="00C9323D"/>
    <w:rsid w:val="00C9393F"/>
    <w:rsid w:val="00C93CF3"/>
    <w:rsid w:val="00C96D37"/>
    <w:rsid w:val="00CA040D"/>
    <w:rsid w:val="00CA196D"/>
    <w:rsid w:val="00CA2966"/>
    <w:rsid w:val="00CA3ADB"/>
    <w:rsid w:val="00CA3B26"/>
    <w:rsid w:val="00CA553B"/>
    <w:rsid w:val="00CA6D0F"/>
    <w:rsid w:val="00CB2034"/>
    <w:rsid w:val="00CB552E"/>
    <w:rsid w:val="00CB58EF"/>
    <w:rsid w:val="00CB5E6A"/>
    <w:rsid w:val="00CB6385"/>
    <w:rsid w:val="00CB6BAD"/>
    <w:rsid w:val="00CC0C3D"/>
    <w:rsid w:val="00CC3B21"/>
    <w:rsid w:val="00CC3C6B"/>
    <w:rsid w:val="00CC3D29"/>
    <w:rsid w:val="00CC4FFF"/>
    <w:rsid w:val="00CC55F2"/>
    <w:rsid w:val="00CC5ECB"/>
    <w:rsid w:val="00CC667F"/>
    <w:rsid w:val="00CC684A"/>
    <w:rsid w:val="00CC752A"/>
    <w:rsid w:val="00CC76A6"/>
    <w:rsid w:val="00CD04D4"/>
    <w:rsid w:val="00CD0D5E"/>
    <w:rsid w:val="00CD0D67"/>
    <w:rsid w:val="00CD0DFF"/>
    <w:rsid w:val="00CD2F81"/>
    <w:rsid w:val="00CD38F7"/>
    <w:rsid w:val="00CD4B96"/>
    <w:rsid w:val="00CD6FE4"/>
    <w:rsid w:val="00CD7469"/>
    <w:rsid w:val="00CE083D"/>
    <w:rsid w:val="00CE274A"/>
    <w:rsid w:val="00CE2CF9"/>
    <w:rsid w:val="00CE77E6"/>
    <w:rsid w:val="00CF0E49"/>
    <w:rsid w:val="00CF14FB"/>
    <w:rsid w:val="00CF1AB4"/>
    <w:rsid w:val="00CF2C26"/>
    <w:rsid w:val="00CF38D4"/>
    <w:rsid w:val="00CF6125"/>
    <w:rsid w:val="00D02CC9"/>
    <w:rsid w:val="00D037DE"/>
    <w:rsid w:val="00D03AE1"/>
    <w:rsid w:val="00D041FD"/>
    <w:rsid w:val="00D05629"/>
    <w:rsid w:val="00D05F04"/>
    <w:rsid w:val="00D0642B"/>
    <w:rsid w:val="00D06C7D"/>
    <w:rsid w:val="00D10EED"/>
    <w:rsid w:val="00D12F09"/>
    <w:rsid w:val="00D13383"/>
    <w:rsid w:val="00D1460C"/>
    <w:rsid w:val="00D16D6B"/>
    <w:rsid w:val="00D16FFF"/>
    <w:rsid w:val="00D2488B"/>
    <w:rsid w:val="00D26923"/>
    <w:rsid w:val="00D26D8B"/>
    <w:rsid w:val="00D27F3A"/>
    <w:rsid w:val="00D325BE"/>
    <w:rsid w:val="00D34A31"/>
    <w:rsid w:val="00D35FFB"/>
    <w:rsid w:val="00D37528"/>
    <w:rsid w:val="00D37A31"/>
    <w:rsid w:val="00D416FA"/>
    <w:rsid w:val="00D4502A"/>
    <w:rsid w:val="00D450C1"/>
    <w:rsid w:val="00D454C2"/>
    <w:rsid w:val="00D457B7"/>
    <w:rsid w:val="00D50B61"/>
    <w:rsid w:val="00D5301E"/>
    <w:rsid w:val="00D54F18"/>
    <w:rsid w:val="00D55C8A"/>
    <w:rsid w:val="00D561B6"/>
    <w:rsid w:val="00D56C53"/>
    <w:rsid w:val="00D570C1"/>
    <w:rsid w:val="00D571C7"/>
    <w:rsid w:val="00D63DF8"/>
    <w:rsid w:val="00D64ECA"/>
    <w:rsid w:val="00D66C91"/>
    <w:rsid w:val="00D6781B"/>
    <w:rsid w:val="00D704FD"/>
    <w:rsid w:val="00D707BF"/>
    <w:rsid w:val="00D74373"/>
    <w:rsid w:val="00D74C71"/>
    <w:rsid w:val="00D754D0"/>
    <w:rsid w:val="00D77CC9"/>
    <w:rsid w:val="00D81CA6"/>
    <w:rsid w:val="00D837F3"/>
    <w:rsid w:val="00D856FB"/>
    <w:rsid w:val="00D8649B"/>
    <w:rsid w:val="00D86D5D"/>
    <w:rsid w:val="00D86EDB"/>
    <w:rsid w:val="00D876D7"/>
    <w:rsid w:val="00D91C58"/>
    <w:rsid w:val="00D92935"/>
    <w:rsid w:val="00D93F79"/>
    <w:rsid w:val="00D94520"/>
    <w:rsid w:val="00D966E8"/>
    <w:rsid w:val="00D978C8"/>
    <w:rsid w:val="00DA0082"/>
    <w:rsid w:val="00DA0650"/>
    <w:rsid w:val="00DA1FC5"/>
    <w:rsid w:val="00DA2005"/>
    <w:rsid w:val="00DA53E9"/>
    <w:rsid w:val="00DA7D2D"/>
    <w:rsid w:val="00DB0D54"/>
    <w:rsid w:val="00DB0E5B"/>
    <w:rsid w:val="00DB24A2"/>
    <w:rsid w:val="00DB341C"/>
    <w:rsid w:val="00DB3A20"/>
    <w:rsid w:val="00DC03AC"/>
    <w:rsid w:val="00DC2132"/>
    <w:rsid w:val="00DC33BE"/>
    <w:rsid w:val="00DC3B57"/>
    <w:rsid w:val="00DC44E0"/>
    <w:rsid w:val="00DC5F25"/>
    <w:rsid w:val="00DC78BA"/>
    <w:rsid w:val="00DD287A"/>
    <w:rsid w:val="00DD3170"/>
    <w:rsid w:val="00DD4715"/>
    <w:rsid w:val="00DD7E75"/>
    <w:rsid w:val="00DE0B7E"/>
    <w:rsid w:val="00DE1AFA"/>
    <w:rsid w:val="00DE33B9"/>
    <w:rsid w:val="00DE554A"/>
    <w:rsid w:val="00DE5A89"/>
    <w:rsid w:val="00DE651A"/>
    <w:rsid w:val="00DF17E7"/>
    <w:rsid w:val="00DF1DEF"/>
    <w:rsid w:val="00DF490A"/>
    <w:rsid w:val="00DF4A0E"/>
    <w:rsid w:val="00DF4DDF"/>
    <w:rsid w:val="00DF63F9"/>
    <w:rsid w:val="00DF750D"/>
    <w:rsid w:val="00E01244"/>
    <w:rsid w:val="00E04FE8"/>
    <w:rsid w:val="00E10180"/>
    <w:rsid w:val="00E12C74"/>
    <w:rsid w:val="00E20907"/>
    <w:rsid w:val="00E21511"/>
    <w:rsid w:val="00E21914"/>
    <w:rsid w:val="00E24466"/>
    <w:rsid w:val="00E2482D"/>
    <w:rsid w:val="00E252BB"/>
    <w:rsid w:val="00E2731F"/>
    <w:rsid w:val="00E320A3"/>
    <w:rsid w:val="00E3410E"/>
    <w:rsid w:val="00E3415B"/>
    <w:rsid w:val="00E34175"/>
    <w:rsid w:val="00E3700E"/>
    <w:rsid w:val="00E3744B"/>
    <w:rsid w:val="00E41371"/>
    <w:rsid w:val="00E42256"/>
    <w:rsid w:val="00E43675"/>
    <w:rsid w:val="00E46978"/>
    <w:rsid w:val="00E4736C"/>
    <w:rsid w:val="00E47C33"/>
    <w:rsid w:val="00E500E4"/>
    <w:rsid w:val="00E515C4"/>
    <w:rsid w:val="00E51947"/>
    <w:rsid w:val="00E51CD0"/>
    <w:rsid w:val="00E5280A"/>
    <w:rsid w:val="00E5292E"/>
    <w:rsid w:val="00E54585"/>
    <w:rsid w:val="00E612BF"/>
    <w:rsid w:val="00E619D2"/>
    <w:rsid w:val="00E65C65"/>
    <w:rsid w:val="00E67969"/>
    <w:rsid w:val="00E67A99"/>
    <w:rsid w:val="00E7112F"/>
    <w:rsid w:val="00E7199F"/>
    <w:rsid w:val="00E73BB6"/>
    <w:rsid w:val="00E75039"/>
    <w:rsid w:val="00E7522E"/>
    <w:rsid w:val="00E77775"/>
    <w:rsid w:val="00E81421"/>
    <w:rsid w:val="00E836B8"/>
    <w:rsid w:val="00E844D6"/>
    <w:rsid w:val="00E856DC"/>
    <w:rsid w:val="00E85A05"/>
    <w:rsid w:val="00E86525"/>
    <w:rsid w:val="00E86E14"/>
    <w:rsid w:val="00E87A49"/>
    <w:rsid w:val="00E87B93"/>
    <w:rsid w:val="00E90476"/>
    <w:rsid w:val="00E91934"/>
    <w:rsid w:val="00E91EAE"/>
    <w:rsid w:val="00E92F8A"/>
    <w:rsid w:val="00E94B93"/>
    <w:rsid w:val="00E95304"/>
    <w:rsid w:val="00E95C9A"/>
    <w:rsid w:val="00E96A8A"/>
    <w:rsid w:val="00EA042E"/>
    <w:rsid w:val="00EA1132"/>
    <w:rsid w:val="00EA236C"/>
    <w:rsid w:val="00EA2BEF"/>
    <w:rsid w:val="00EA3E92"/>
    <w:rsid w:val="00EA54F4"/>
    <w:rsid w:val="00EA6C58"/>
    <w:rsid w:val="00EA7DB0"/>
    <w:rsid w:val="00EB18FF"/>
    <w:rsid w:val="00EB19CF"/>
    <w:rsid w:val="00EB1CA2"/>
    <w:rsid w:val="00EB444B"/>
    <w:rsid w:val="00EC01C4"/>
    <w:rsid w:val="00EC07A9"/>
    <w:rsid w:val="00EC1FE4"/>
    <w:rsid w:val="00EC285A"/>
    <w:rsid w:val="00EC357F"/>
    <w:rsid w:val="00EC4E89"/>
    <w:rsid w:val="00EC58B7"/>
    <w:rsid w:val="00EC7849"/>
    <w:rsid w:val="00ED006B"/>
    <w:rsid w:val="00ED12D4"/>
    <w:rsid w:val="00ED1999"/>
    <w:rsid w:val="00ED31B9"/>
    <w:rsid w:val="00ED5D4B"/>
    <w:rsid w:val="00ED5EAF"/>
    <w:rsid w:val="00ED6438"/>
    <w:rsid w:val="00ED6829"/>
    <w:rsid w:val="00EE0337"/>
    <w:rsid w:val="00EE13D4"/>
    <w:rsid w:val="00EE35C2"/>
    <w:rsid w:val="00EE3888"/>
    <w:rsid w:val="00EE6BE4"/>
    <w:rsid w:val="00EE725B"/>
    <w:rsid w:val="00EE7338"/>
    <w:rsid w:val="00EF01FF"/>
    <w:rsid w:val="00EF2429"/>
    <w:rsid w:val="00EF2AE2"/>
    <w:rsid w:val="00EF4F9B"/>
    <w:rsid w:val="00EF5ADB"/>
    <w:rsid w:val="00EF6EC1"/>
    <w:rsid w:val="00F0131E"/>
    <w:rsid w:val="00F016A3"/>
    <w:rsid w:val="00F02708"/>
    <w:rsid w:val="00F03404"/>
    <w:rsid w:val="00F03B89"/>
    <w:rsid w:val="00F05337"/>
    <w:rsid w:val="00F05C57"/>
    <w:rsid w:val="00F06278"/>
    <w:rsid w:val="00F06535"/>
    <w:rsid w:val="00F118A8"/>
    <w:rsid w:val="00F12239"/>
    <w:rsid w:val="00F14C7D"/>
    <w:rsid w:val="00F14FD5"/>
    <w:rsid w:val="00F168D4"/>
    <w:rsid w:val="00F17360"/>
    <w:rsid w:val="00F176A7"/>
    <w:rsid w:val="00F22B2E"/>
    <w:rsid w:val="00F2475D"/>
    <w:rsid w:val="00F26177"/>
    <w:rsid w:val="00F268B7"/>
    <w:rsid w:val="00F30505"/>
    <w:rsid w:val="00F309AF"/>
    <w:rsid w:val="00F31855"/>
    <w:rsid w:val="00F3422C"/>
    <w:rsid w:val="00F34747"/>
    <w:rsid w:val="00F34912"/>
    <w:rsid w:val="00F34B7E"/>
    <w:rsid w:val="00F358FD"/>
    <w:rsid w:val="00F36888"/>
    <w:rsid w:val="00F41C77"/>
    <w:rsid w:val="00F41CBE"/>
    <w:rsid w:val="00F4238F"/>
    <w:rsid w:val="00F4441E"/>
    <w:rsid w:val="00F45C74"/>
    <w:rsid w:val="00F471F9"/>
    <w:rsid w:val="00F47DC6"/>
    <w:rsid w:val="00F47ED6"/>
    <w:rsid w:val="00F50165"/>
    <w:rsid w:val="00F50DEE"/>
    <w:rsid w:val="00F56E82"/>
    <w:rsid w:val="00F57049"/>
    <w:rsid w:val="00F61064"/>
    <w:rsid w:val="00F67AEE"/>
    <w:rsid w:val="00F76741"/>
    <w:rsid w:val="00F80804"/>
    <w:rsid w:val="00F80DCE"/>
    <w:rsid w:val="00F82AF3"/>
    <w:rsid w:val="00F8356E"/>
    <w:rsid w:val="00F836F1"/>
    <w:rsid w:val="00F8488E"/>
    <w:rsid w:val="00F90607"/>
    <w:rsid w:val="00F90E84"/>
    <w:rsid w:val="00F91547"/>
    <w:rsid w:val="00F967B9"/>
    <w:rsid w:val="00F9705A"/>
    <w:rsid w:val="00FA1C5E"/>
    <w:rsid w:val="00FA40AD"/>
    <w:rsid w:val="00FA447C"/>
    <w:rsid w:val="00FB74B8"/>
    <w:rsid w:val="00FB7957"/>
    <w:rsid w:val="00FB7EA2"/>
    <w:rsid w:val="00FC066B"/>
    <w:rsid w:val="00FC392B"/>
    <w:rsid w:val="00FC3FC1"/>
    <w:rsid w:val="00FC4B3C"/>
    <w:rsid w:val="00FC6866"/>
    <w:rsid w:val="00FC7B43"/>
    <w:rsid w:val="00FD414E"/>
    <w:rsid w:val="00FD4603"/>
    <w:rsid w:val="00FE0AA9"/>
    <w:rsid w:val="00FE3E77"/>
    <w:rsid w:val="00FF0951"/>
    <w:rsid w:val="00FF1C56"/>
    <w:rsid w:val="00FF1E30"/>
    <w:rsid w:val="00FF219D"/>
    <w:rsid w:val="00FF30EB"/>
    <w:rsid w:val="00FF3F02"/>
    <w:rsid w:val="00FF42EE"/>
    <w:rsid w:val="00FF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9189CA"/>
  <w15:chartTrackingRefBased/>
  <w15:docId w15:val="{840184C3-DEB9-4BFE-B803-BB7F14627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8F2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2C56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94408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F33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294408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29440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autoRedefine/>
    <w:uiPriority w:val="9"/>
    <w:unhideWhenUsed/>
    <w:qFormat/>
    <w:rsid w:val="00294408"/>
    <w:pPr>
      <w:keepNext/>
      <w:keepLines/>
      <w:spacing w:before="240" w:after="64" w:line="320" w:lineRule="auto"/>
      <w:outlineLvl w:val="5"/>
    </w:pPr>
    <w:rPr>
      <w:rFonts w:asciiTheme="majorHAnsi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4B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4B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4B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4B1F"/>
    <w:rPr>
      <w:sz w:val="18"/>
      <w:szCs w:val="18"/>
    </w:rPr>
  </w:style>
  <w:style w:type="character" w:styleId="a7">
    <w:name w:val="Placeholder Text"/>
    <w:basedOn w:val="a0"/>
    <w:uiPriority w:val="99"/>
    <w:semiHidden/>
    <w:rsid w:val="00544B1F"/>
    <w:rPr>
      <w:color w:val="808080"/>
    </w:rPr>
  </w:style>
  <w:style w:type="character" w:customStyle="1" w:styleId="10">
    <w:name w:val="标题 1 字符"/>
    <w:basedOn w:val="a0"/>
    <w:link w:val="1"/>
    <w:uiPriority w:val="9"/>
    <w:rsid w:val="002C562E"/>
    <w:rPr>
      <w:b/>
      <w:bCs/>
      <w:kern w:val="44"/>
      <w:sz w:val="44"/>
      <w:szCs w:val="44"/>
    </w:rPr>
  </w:style>
  <w:style w:type="table" w:styleId="a8">
    <w:name w:val="Table Grid"/>
    <w:basedOn w:val="a1"/>
    <w:uiPriority w:val="39"/>
    <w:rsid w:val="002C56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autoRedefine/>
    <w:uiPriority w:val="10"/>
    <w:qFormat/>
    <w:rsid w:val="001B04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aa">
    <w:name w:val="标题 字符"/>
    <w:basedOn w:val="a0"/>
    <w:link w:val="a9"/>
    <w:uiPriority w:val="10"/>
    <w:rsid w:val="001B0449"/>
    <w:rPr>
      <w:rFonts w:asciiTheme="majorHAnsi" w:eastAsia="宋体" w:hAnsiTheme="majorHAnsi" w:cstheme="majorBidi"/>
      <w:b/>
      <w:bCs/>
      <w:sz w:val="44"/>
      <w:szCs w:val="32"/>
    </w:rPr>
  </w:style>
  <w:style w:type="paragraph" w:styleId="ab">
    <w:name w:val="Subtitle"/>
    <w:basedOn w:val="a"/>
    <w:next w:val="a"/>
    <w:link w:val="ac"/>
    <w:autoRedefine/>
    <w:uiPriority w:val="11"/>
    <w:qFormat/>
    <w:rsid w:val="0029440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294408"/>
    <w:rPr>
      <w:rFonts w:eastAsia="宋体"/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9440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F3385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94408"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294408"/>
    <w:rPr>
      <w:rFonts w:eastAsia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294408"/>
    <w:rPr>
      <w:rFonts w:asciiTheme="majorHAnsi" w:eastAsia="宋体" w:hAnsiTheme="majorHAnsi" w:cstheme="majorBidi"/>
      <w:b/>
      <w:bCs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52F6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52F65"/>
  </w:style>
  <w:style w:type="paragraph" w:styleId="TOC2">
    <w:name w:val="toc 2"/>
    <w:basedOn w:val="a"/>
    <w:next w:val="a"/>
    <w:autoRedefine/>
    <w:uiPriority w:val="39"/>
    <w:unhideWhenUsed/>
    <w:rsid w:val="00552F65"/>
    <w:pPr>
      <w:ind w:leftChars="200" w:left="420"/>
    </w:pPr>
  </w:style>
  <w:style w:type="character" w:styleId="ad">
    <w:name w:val="Hyperlink"/>
    <w:basedOn w:val="a0"/>
    <w:uiPriority w:val="99"/>
    <w:unhideWhenUsed/>
    <w:rsid w:val="00552F65"/>
    <w:rPr>
      <w:color w:val="0563C1" w:themeColor="hyperlink"/>
      <w:u w:val="single"/>
    </w:rPr>
  </w:style>
  <w:style w:type="paragraph" w:styleId="ae">
    <w:name w:val="List Paragraph"/>
    <w:basedOn w:val="a"/>
    <w:uiPriority w:val="34"/>
    <w:qFormat/>
    <w:rsid w:val="00D54F18"/>
    <w:pPr>
      <w:ind w:firstLineChars="200" w:firstLine="420"/>
    </w:pPr>
  </w:style>
  <w:style w:type="paragraph" w:styleId="TOC3">
    <w:name w:val="toc 3"/>
    <w:basedOn w:val="a"/>
    <w:next w:val="a"/>
    <w:autoRedefine/>
    <w:uiPriority w:val="39"/>
    <w:unhideWhenUsed/>
    <w:rsid w:val="00F02708"/>
    <w:pPr>
      <w:ind w:leftChars="400" w:left="840"/>
    </w:pPr>
  </w:style>
  <w:style w:type="character" w:styleId="af">
    <w:name w:val="Unresolved Mention"/>
    <w:basedOn w:val="a0"/>
    <w:uiPriority w:val="99"/>
    <w:semiHidden/>
    <w:unhideWhenUsed/>
    <w:rsid w:val="00F50DEE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512569"/>
    <w:rPr>
      <w:color w:val="954F72" w:themeColor="followedHyperlink"/>
      <w:u w:val="single"/>
    </w:rPr>
  </w:style>
  <w:style w:type="character" w:styleId="af1">
    <w:name w:val="Strong"/>
    <w:basedOn w:val="a0"/>
    <w:uiPriority w:val="22"/>
    <w:qFormat/>
    <w:rsid w:val="00B838BA"/>
    <w:rPr>
      <w:b/>
      <w:bCs/>
    </w:rPr>
  </w:style>
  <w:style w:type="character" w:styleId="af2">
    <w:name w:val="Intense Emphasis"/>
    <w:basedOn w:val="a0"/>
    <w:uiPriority w:val="21"/>
    <w:qFormat/>
    <w:rsid w:val="009F1AF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2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0.png"/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a\Documents\&#33258;&#23450;&#20041;%20Office%20&#27169;&#26495;\Soundec&#25991;&#26723;&#27169;&#26495;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256E07C004D47ECAAEC740BF9C1F1C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EE00499-6040-49A9-B7DA-50237B0569FB}"/>
      </w:docPartPr>
      <w:docPartBody>
        <w:p w:rsidR="00386E4D" w:rsidRDefault="00386E4D" w:rsidP="00386E4D">
          <w:pPr>
            <w:pStyle w:val="5256E07C004D47ECAAEC740BF9C1F1C5"/>
          </w:pPr>
          <w:r w:rsidRPr="0033598E">
            <w:rPr>
              <w:rStyle w:val="a3"/>
            </w:rPr>
            <w:t>[标题]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1E2"/>
    <w:rsid w:val="00042A52"/>
    <w:rsid w:val="002331E2"/>
    <w:rsid w:val="00297506"/>
    <w:rsid w:val="00386E4D"/>
    <w:rsid w:val="003C186F"/>
    <w:rsid w:val="00567520"/>
    <w:rsid w:val="00597D8A"/>
    <w:rsid w:val="005E1ED6"/>
    <w:rsid w:val="0065081F"/>
    <w:rsid w:val="007E7C57"/>
    <w:rsid w:val="0093240A"/>
    <w:rsid w:val="00B45BCC"/>
    <w:rsid w:val="00C30CBC"/>
    <w:rsid w:val="00D93CC4"/>
    <w:rsid w:val="00E123FB"/>
    <w:rsid w:val="00F10B9A"/>
    <w:rsid w:val="00FE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86E4D"/>
    <w:rPr>
      <w:color w:val="808080"/>
    </w:rPr>
  </w:style>
  <w:style w:type="paragraph" w:customStyle="1" w:styleId="5256E07C004D47ECAAEC740BF9C1F1C5">
    <w:name w:val="5256E07C004D47ECAAEC740BF9C1F1C5"/>
    <w:rsid w:val="00386E4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378E5-1659-4FF3-8537-C7CEB31E5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Soundec文档模板.dotm</Template>
  <TotalTime>3839</TotalTime>
  <Pages>11</Pages>
  <Words>1198</Words>
  <Characters>6831</Characters>
  <Application>Microsoft Office Word</Application>
  <DocSecurity>0</DocSecurity>
  <Lines>56</Lines>
  <Paragraphs>16</Paragraphs>
  <ScaleCrop>false</ScaleCrop>
  <Company/>
  <LinksUpToDate>false</LinksUpToDate>
  <CharactersWithSpaces>8013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[DRS] Type-C 系列耳机</dc:title>
  <dc:subject/>
  <dc:creator>Rong Bai</dc:creator>
  <cp:keywords/>
  <dc:description/>
  <cp:lastModifiedBy>Rong Bai</cp:lastModifiedBy>
  <cp:revision>1817</cp:revision>
  <cp:lastPrinted>2021-03-11T09:02:00Z</cp:lastPrinted>
  <dcterms:created xsi:type="dcterms:W3CDTF">2021-02-25T04:12:00Z</dcterms:created>
  <dcterms:modified xsi:type="dcterms:W3CDTF">2023-05-05T02:16:00Z</dcterms:modified>
</cp:coreProperties>
</file>