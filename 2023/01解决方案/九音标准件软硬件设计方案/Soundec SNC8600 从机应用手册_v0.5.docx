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048F1" w14:textId="77777777" w:rsidR="0053289C" w:rsidRDefault="0053289C"/>
    <w:p w14:paraId="462B2DB3" w14:textId="77777777" w:rsidR="0053289C" w:rsidRDefault="0053289C"/>
    <w:p w14:paraId="0185184E" w14:textId="77777777" w:rsidR="0053289C" w:rsidRDefault="0053289C" w:rsidP="009F657D">
      <w:pPr>
        <w:pStyle w:val="af1"/>
        <w:jc w:val="both"/>
      </w:pPr>
    </w:p>
    <w:p w14:paraId="6A020781" w14:textId="77777777" w:rsidR="0053289C" w:rsidRDefault="0053289C"/>
    <w:p w14:paraId="6AE6CF48" w14:textId="77777777" w:rsidR="00E91934" w:rsidRDefault="00E91934"/>
    <w:p w14:paraId="33AAE648" w14:textId="77777777" w:rsidR="00E91934" w:rsidRDefault="00E91934"/>
    <w:p w14:paraId="3E512C00" w14:textId="77777777" w:rsidR="0053289C" w:rsidRDefault="0053289C"/>
    <w:p w14:paraId="4B11DFA7" w14:textId="77777777" w:rsidR="00544B1F" w:rsidRDefault="00544B1F">
      <w:r w:rsidRPr="00BA6DC7">
        <w:rPr>
          <w:rFonts w:ascii="Microsoft YaHei UI" w:hAnsi="Microsoft YaHei UI"/>
          <w:noProof/>
          <w:color w:val="000000" w:themeColor="text1"/>
        </w:rPr>
        <w:drawing>
          <wp:inline distT="0" distB="0" distL="0" distR="0" wp14:anchorId="36C208F0" wp14:editId="4CDDA0D3">
            <wp:extent cx="5274310" cy="1791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0" t="22473" b="29463"/>
                    <a:stretch/>
                  </pic:blipFill>
                  <pic:spPr bwMode="auto">
                    <a:xfrm>
                      <a:off x="0" y="0"/>
                      <a:ext cx="527431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DF9D7" w14:textId="77777777" w:rsidR="0053289C" w:rsidRDefault="0053289C"/>
    <w:p w14:paraId="1E265D5D" w14:textId="77777777" w:rsidR="0053289C" w:rsidRDefault="0053289C"/>
    <w:p w14:paraId="40D86B5D" w14:textId="77777777" w:rsidR="0053289C" w:rsidRDefault="0053289C"/>
    <w:bookmarkStart w:id="0" w:name="_Toc22719292"/>
    <w:bookmarkStart w:id="1" w:name="_Toc22719412"/>
    <w:p w14:paraId="499B9990" w14:textId="480533B9" w:rsidR="001E452A" w:rsidRPr="00ED5D4B" w:rsidRDefault="00000000" w:rsidP="00ED5D4B">
      <w:pPr>
        <w:jc w:val="center"/>
        <w:rPr>
          <w:b/>
          <w:bCs/>
          <w:sz w:val="44"/>
          <w:szCs w:val="44"/>
        </w:rPr>
      </w:pPr>
      <w:sdt>
        <w:sdtPr>
          <w:rPr>
            <w:rFonts w:hint="eastAsia"/>
            <w:b/>
            <w:bCs/>
            <w:sz w:val="44"/>
            <w:szCs w:val="44"/>
          </w:rPr>
          <w:alias w:val="标题"/>
          <w:tag w:val=""/>
          <w:id w:val="838196502"/>
          <w:placeholder>
            <w:docPart w:val="4F6DB4F838DE465183010C11CF26B57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proofErr w:type="spellStart"/>
          <w:r w:rsidR="005E12CC">
            <w:rPr>
              <w:rFonts w:hint="eastAsia"/>
              <w:b/>
              <w:bCs/>
              <w:sz w:val="44"/>
              <w:szCs w:val="44"/>
            </w:rPr>
            <w:t>Soundec</w:t>
          </w:r>
          <w:proofErr w:type="spellEnd"/>
          <w:r w:rsidR="005E12CC">
            <w:rPr>
              <w:rFonts w:hint="eastAsia"/>
              <w:b/>
              <w:bCs/>
              <w:sz w:val="44"/>
              <w:szCs w:val="44"/>
            </w:rPr>
            <w:t xml:space="preserve"> SNC8600</w:t>
          </w:r>
          <w:r w:rsidR="00B568C7">
            <w:rPr>
              <w:b/>
              <w:bCs/>
              <w:sz w:val="44"/>
              <w:szCs w:val="44"/>
            </w:rPr>
            <w:t xml:space="preserve"> </w:t>
          </w:r>
          <w:r w:rsidR="00D360F2">
            <w:rPr>
              <w:rFonts w:hint="eastAsia"/>
              <w:b/>
              <w:bCs/>
              <w:sz w:val="44"/>
              <w:szCs w:val="44"/>
            </w:rPr>
            <w:t>Codec User</w:t>
          </w:r>
          <w:r w:rsidR="00496CF2">
            <w:rPr>
              <w:b/>
              <w:bCs/>
              <w:sz w:val="44"/>
              <w:szCs w:val="44"/>
            </w:rPr>
            <w:t xml:space="preserve"> </w:t>
          </w:r>
          <w:r w:rsidR="00D360F2">
            <w:rPr>
              <w:rFonts w:hint="eastAsia"/>
              <w:b/>
              <w:bCs/>
              <w:sz w:val="44"/>
              <w:szCs w:val="44"/>
            </w:rPr>
            <w:t>Manual</w:t>
          </w:r>
        </w:sdtContent>
      </w:sdt>
      <w:bookmarkEnd w:id="0"/>
      <w:bookmarkEnd w:id="1"/>
    </w:p>
    <w:p w14:paraId="715F0DCA" w14:textId="53BED534" w:rsidR="001E452A" w:rsidRDefault="00CD0DFB" w:rsidP="00ED5D4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V</w:t>
      </w:r>
      <w:r w:rsidR="00725E92">
        <w:rPr>
          <w:sz w:val="32"/>
          <w:szCs w:val="32"/>
        </w:rPr>
        <w:t>0.</w:t>
      </w:r>
      <w:r w:rsidR="00C4711A">
        <w:rPr>
          <w:rFonts w:hint="eastAsia"/>
          <w:sz w:val="32"/>
          <w:szCs w:val="32"/>
        </w:rPr>
        <w:t>5</w:t>
      </w:r>
    </w:p>
    <w:p w14:paraId="54579F8A" w14:textId="4090504B" w:rsidR="00526139" w:rsidRDefault="00526139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B651AF2" w14:textId="7AB2B5D1" w:rsidR="00526139" w:rsidRDefault="007D2C0E" w:rsidP="00526139">
      <w:pPr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lastRenderedPageBreak/>
        <w:t>版本记录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4961"/>
        <w:gridCol w:w="1213"/>
      </w:tblGrid>
      <w:tr w:rsidR="006E11A1" w:rsidRPr="00FA1FCA" w14:paraId="1C89526B" w14:textId="77777777" w:rsidTr="00A248CF">
        <w:tc>
          <w:tcPr>
            <w:tcW w:w="704" w:type="dxa"/>
            <w:shd w:val="clear" w:color="auto" w:fill="EDEDED" w:themeFill="accent3" w:themeFillTint="33"/>
            <w:vAlign w:val="center"/>
          </w:tcPr>
          <w:p w14:paraId="7DA62B06" w14:textId="4F56F451" w:rsidR="006E11A1" w:rsidRPr="00FA1FCA" w:rsidRDefault="00FA1FCA" w:rsidP="00FA1FCA">
            <w:pPr>
              <w:jc w:val="center"/>
              <w:rPr>
                <w:b/>
                <w:bCs/>
              </w:rPr>
            </w:pPr>
            <w:r w:rsidRPr="00FA1FCA"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418" w:type="dxa"/>
            <w:shd w:val="clear" w:color="auto" w:fill="EDEDED" w:themeFill="accent3" w:themeFillTint="33"/>
          </w:tcPr>
          <w:p w14:paraId="6ACD91F8" w14:textId="29D6A19C" w:rsidR="006E11A1" w:rsidRPr="00FA1FCA" w:rsidRDefault="00FA1FCA" w:rsidP="00FA1FC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发行时间</w:t>
            </w:r>
          </w:p>
        </w:tc>
        <w:tc>
          <w:tcPr>
            <w:tcW w:w="4961" w:type="dxa"/>
            <w:shd w:val="clear" w:color="auto" w:fill="EDEDED" w:themeFill="accent3" w:themeFillTint="33"/>
          </w:tcPr>
          <w:p w14:paraId="6B65BC9F" w14:textId="2FA2C640" w:rsidR="006E11A1" w:rsidRPr="00FA1FCA" w:rsidRDefault="00FA1FCA" w:rsidP="00FA1FC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版本说明</w:t>
            </w:r>
          </w:p>
        </w:tc>
        <w:tc>
          <w:tcPr>
            <w:tcW w:w="1213" w:type="dxa"/>
            <w:shd w:val="clear" w:color="auto" w:fill="EDEDED" w:themeFill="accent3" w:themeFillTint="33"/>
          </w:tcPr>
          <w:p w14:paraId="3901FE66" w14:textId="1B98395C" w:rsidR="006E11A1" w:rsidRPr="00FA1FCA" w:rsidRDefault="00FA1FCA" w:rsidP="00E64DD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6E11A1" w14:paraId="4A69D513" w14:textId="77777777" w:rsidTr="00A248CF">
        <w:tc>
          <w:tcPr>
            <w:tcW w:w="704" w:type="dxa"/>
            <w:vAlign w:val="center"/>
          </w:tcPr>
          <w:p w14:paraId="5B2B91A9" w14:textId="55C12E13" w:rsidR="006E11A1" w:rsidRDefault="00725E92" w:rsidP="00D8433E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418" w:type="dxa"/>
          </w:tcPr>
          <w:p w14:paraId="317FE27A" w14:textId="43A89C75" w:rsidR="006E11A1" w:rsidRDefault="00FA1FCA" w:rsidP="00D8433E">
            <w:pPr>
              <w:jc w:val="center"/>
            </w:pPr>
            <w:r>
              <w:rPr>
                <w:rFonts w:hint="eastAsia"/>
              </w:rPr>
              <w:t>2020-8-3</w:t>
            </w:r>
          </w:p>
        </w:tc>
        <w:tc>
          <w:tcPr>
            <w:tcW w:w="4961" w:type="dxa"/>
          </w:tcPr>
          <w:p w14:paraId="1220333F" w14:textId="68D293E4" w:rsidR="006E11A1" w:rsidRDefault="00721244" w:rsidP="006E11A1">
            <w:r>
              <w:rPr>
                <w:rFonts w:hint="eastAsia"/>
              </w:rPr>
              <w:t>初版发行</w:t>
            </w:r>
          </w:p>
        </w:tc>
        <w:tc>
          <w:tcPr>
            <w:tcW w:w="1213" w:type="dxa"/>
          </w:tcPr>
          <w:p w14:paraId="785AB1F4" w14:textId="7B254A16" w:rsidR="006E11A1" w:rsidRDefault="00FA1FCA" w:rsidP="00E64DD7">
            <w:pPr>
              <w:jc w:val="center"/>
            </w:pPr>
            <w:r>
              <w:rPr>
                <w:rFonts w:hint="eastAsia"/>
              </w:rPr>
              <w:t>白蓉</w:t>
            </w:r>
          </w:p>
        </w:tc>
      </w:tr>
      <w:tr w:rsidR="006E11A1" w14:paraId="179E10A9" w14:textId="77777777" w:rsidTr="00A248CF">
        <w:tc>
          <w:tcPr>
            <w:tcW w:w="704" w:type="dxa"/>
            <w:vAlign w:val="center"/>
          </w:tcPr>
          <w:p w14:paraId="5920286C" w14:textId="20F386D3" w:rsidR="006E11A1" w:rsidRDefault="00D5238A" w:rsidP="00D8433E">
            <w:pPr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418" w:type="dxa"/>
          </w:tcPr>
          <w:p w14:paraId="41BB8E00" w14:textId="5622EAE2" w:rsidR="006E11A1" w:rsidRDefault="00D5238A" w:rsidP="00D8433E">
            <w:pPr>
              <w:jc w:val="center"/>
            </w:pPr>
            <w:r>
              <w:rPr>
                <w:rFonts w:hint="eastAsia"/>
              </w:rPr>
              <w:t>2</w:t>
            </w:r>
            <w:r>
              <w:t>020-8-11</w:t>
            </w:r>
          </w:p>
        </w:tc>
        <w:tc>
          <w:tcPr>
            <w:tcW w:w="4961" w:type="dxa"/>
          </w:tcPr>
          <w:p w14:paraId="53437CE0" w14:textId="0FD04ED5" w:rsidR="006E11A1" w:rsidRDefault="00D5238A" w:rsidP="006E11A1">
            <w:r>
              <w:rPr>
                <w:rFonts w:hint="eastAsia"/>
              </w:rPr>
              <w:t>增加</w:t>
            </w:r>
            <w:proofErr w:type="spellStart"/>
            <w:r w:rsidRPr="004721B3">
              <w:rPr>
                <w:rFonts w:hint="eastAsia"/>
              </w:rPr>
              <w:t>R</w:t>
            </w:r>
            <w:r w:rsidRPr="004721B3">
              <w:t>et_Keys</w:t>
            </w:r>
            <w:proofErr w:type="spellEnd"/>
            <w:r w:rsidRPr="004721B3">
              <w:t xml:space="preserve"> </w:t>
            </w:r>
            <w:r w:rsidRPr="004721B3">
              <w:rPr>
                <w:rFonts w:hint="eastAsia"/>
              </w:rPr>
              <w:t>命令</w:t>
            </w:r>
          </w:p>
        </w:tc>
        <w:tc>
          <w:tcPr>
            <w:tcW w:w="1213" w:type="dxa"/>
          </w:tcPr>
          <w:p w14:paraId="5F1A8646" w14:textId="7499210B" w:rsidR="006E11A1" w:rsidRDefault="00D5238A" w:rsidP="00E64DD7">
            <w:pPr>
              <w:jc w:val="center"/>
            </w:pPr>
            <w:r>
              <w:rPr>
                <w:rFonts w:hint="eastAsia"/>
              </w:rPr>
              <w:t>白蓉</w:t>
            </w:r>
          </w:p>
        </w:tc>
      </w:tr>
      <w:tr w:rsidR="001306B9" w14:paraId="37D38426" w14:textId="77777777" w:rsidTr="00A248CF">
        <w:tc>
          <w:tcPr>
            <w:tcW w:w="704" w:type="dxa"/>
            <w:vAlign w:val="center"/>
          </w:tcPr>
          <w:p w14:paraId="56F39AFB" w14:textId="053B96C3" w:rsidR="001306B9" w:rsidRDefault="00F45548" w:rsidP="00D8433E">
            <w:pPr>
              <w:jc w:val="center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418" w:type="dxa"/>
          </w:tcPr>
          <w:p w14:paraId="5A8D84E5" w14:textId="7A7D43BC" w:rsidR="001306B9" w:rsidRDefault="00F45548" w:rsidP="00D8433E">
            <w:pPr>
              <w:jc w:val="center"/>
            </w:pPr>
            <w:r>
              <w:rPr>
                <w:rFonts w:hint="eastAsia"/>
              </w:rPr>
              <w:t>2</w:t>
            </w:r>
            <w:r>
              <w:t>020-8-11</w:t>
            </w:r>
          </w:p>
        </w:tc>
        <w:tc>
          <w:tcPr>
            <w:tcW w:w="4961" w:type="dxa"/>
          </w:tcPr>
          <w:p w14:paraId="02302CBF" w14:textId="4E08235D" w:rsidR="001306B9" w:rsidRDefault="00F45548" w:rsidP="006E11A1">
            <w:r>
              <w:rPr>
                <w:rFonts w:hint="eastAsia"/>
              </w:rPr>
              <w:t>增加采样率设置命令</w:t>
            </w:r>
          </w:p>
        </w:tc>
        <w:tc>
          <w:tcPr>
            <w:tcW w:w="1213" w:type="dxa"/>
          </w:tcPr>
          <w:p w14:paraId="0D314FEA" w14:textId="01C194F8" w:rsidR="001306B9" w:rsidRDefault="004721B3" w:rsidP="00E64DD7">
            <w:pPr>
              <w:jc w:val="center"/>
            </w:pPr>
            <w:r>
              <w:rPr>
                <w:rFonts w:hint="eastAsia"/>
              </w:rPr>
              <w:t>白蓉</w:t>
            </w:r>
          </w:p>
        </w:tc>
      </w:tr>
      <w:tr w:rsidR="00514D37" w14:paraId="5629B025" w14:textId="77777777" w:rsidTr="00A248CF">
        <w:tc>
          <w:tcPr>
            <w:tcW w:w="704" w:type="dxa"/>
            <w:vAlign w:val="center"/>
          </w:tcPr>
          <w:p w14:paraId="3AA6D233" w14:textId="7974C40F" w:rsidR="00514D37" w:rsidRDefault="00F32058" w:rsidP="00D8433E">
            <w:pPr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1418" w:type="dxa"/>
          </w:tcPr>
          <w:p w14:paraId="2CDAC080" w14:textId="64D8EF0E" w:rsidR="00514D37" w:rsidRDefault="00F32058" w:rsidP="00D8433E">
            <w:pPr>
              <w:jc w:val="center"/>
            </w:pPr>
            <w:r>
              <w:rPr>
                <w:rFonts w:hint="eastAsia"/>
              </w:rPr>
              <w:t>2020-8-12</w:t>
            </w:r>
          </w:p>
        </w:tc>
        <w:tc>
          <w:tcPr>
            <w:tcW w:w="4961" w:type="dxa"/>
          </w:tcPr>
          <w:p w14:paraId="5F17BD66" w14:textId="6946A9C8" w:rsidR="00514D37" w:rsidRDefault="00F32058" w:rsidP="006E11A1">
            <w:r>
              <w:rPr>
                <w:rFonts w:hint="eastAsia"/>
              </w:rPr>
              <w:t>增加应用框图</w:t>
            </w:r>
          </w:p>
        </w:tc>
        <w:tc>
          <w:tcPr>
            <w:tcW w:w="1213" w:type="dxa"/>
          </w:tcPr>
          <w:p w14:paraId="2CC9D629" w14:textId="38AC441F" w:rsidR="00514D37" w:rsidRDefault="00086D83" w:rsidP="00E64DD7">
            <w:pPr>
              <w:jc w:val="center"/>
            </w:pPr>
            <w:r>
              <w:rPr>
                <w:rFonts w:hint="eastAsia"/>
              </w:rPr>
              <w:t>白蓉</w:t>
            </w:r>
          </w:p>
        </w:tc>
      </w:tr>
      <w:tr w:rsidR="00A329BC" w14:paraId="21C7466B" w14:textId="77777777" w:rsidTr="00A248CF">
        <w:tc>
          <w:tcPr>
            <w:tcW w:w="704" w:type="dxa"/>
            <w:vMerge w:val="restart"/>
            <w:vAlign w:val="center"/>
          </w:tcPr>
          <w:p w14:paraId="5820A442" w14:textId="56199CC9" w:rsidR="00A329BC" w:rsidRDefault="00A329BC" w:rsidP="00D8433E">
            <w:pPr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1418" w:type="dxa"/>
          </w:tcPr>
          <w:p w14:paraId="774A672B" w14:textId="67F4B4E0" w:rsidR="00A329BC" w:rsidRDefault="00A329BC" w:rsidP="00D8433E">
            <w:pPr>
              <w:jc w:val="center"/>
            </w:pPr>
            <w:r>
              <w:rPr>
                <w:rFonts w:hint="eastAsia"/>
              </w:rPr>
              <w:t>2020-8-13</w:t>
            </w:r>
          </w:p>
        </w:tc>
        <w:tc>
          <w:tcPr>
            <w:tcW w:w="4961" w:type="dxa"/>
          </w:tcPr>
          <w:p w14:paraId="7C64CBBD" w14:textId="335AB855" w:rsidR="00A329BC" w:rsidRDefault="00A329BC" w:rsidP="006E11A1">
            <w:r>
              <w:rPr>
                <w:rFonts w:hint="eastAsia"/>
              </w:rPr>
              <w:t>增加错误代码列表</w:t>
            </w:r>
          </w:p>
        </w:tc>
        <w:tc>
          <w:tcPr>
            <w:tcW w:w="1213" w:type="dxa"/>
          </w:tcPr>
          <w:p w14:paraId="41E8F9E3" w14:textId="7DFDCFB5" w:rsidR="00A329BC" w:rsidRDefault="00A329BC" w:rsidP="00E64DD7">
            <w:pPr>
              <w:jc w:val="center"/>
            </w:pPr>
            <w:r>
              <w:rPr>
                <w:rFonts w:hint="eastAsia"/>
              </w:rPr>
              <w:t>白蓉</w:t>
            </w:r>
          </w:p>
        </w:tc>
      </w:tr>
      <w:tr w:rsidR="00A329BC" w14:paraId="5ADD6718" w14:textId="77777777" w:rsidTr="00A248CF">
        <w:tc>
          <w:tcPr>
            <w:tcW w:w="704" w:type="dxa"/>
            <w:vMerge/>
            <w:vAlign w:val="center"/>
          </w:tcPr>
          <w:p w14:paraId="78453BEF" w14:textId="77777777" w:rsidR="00A329BC" w:rsidRDefault="00A329BC" w:rsidP="00D8433E">
            <w:pPr>
              <w:jc w:val="center"/>
            </w:pPr>
          </w:p>
        </w:tc>
        <w:tc>
          <w:tcPr>
            <w:tcW w:w="1418" w:type="dxa"/>
          </w:tcPr>
          <w:p w14:paraId="131939F6" w14:textId="59E36D64" w:rsidR="00A329BC" w:rsidRDefault="00A329BC" w:rsidP="00D8433E">
            <w:pPr>
              <w:jc w:val="center"/>
            </w:pPr>
            <w:r>
              <w:rPr>
                <w:rFonts w:hint="eastAsia"/>
              </w:rPr>
              <w:t>2020-10-10</w:t>
            </w:r>
          </w:p>
        </w:tc>
        <w:tc>
          <w:tcPr>
            <w:tcW w:w="4961" w:type="dxa"/>
          </w:tcPr>
          <w:p w14:paraId="49D148D7" w14:textId="77777777" w:rsidR="00A329BC" w:rsidRDefault="00A329BC" w:rsidP="006E11A1"/>
        </w:tc>
        <w:tc>
          <w:tcPr>
            <w:tcW w:w="1213" w:type="dxa"/>
          </w:tcPr>
          <w:p w14:paraId="7CE43BF7" w14:textId="1B365BC4" w:rsidR="00A329BC" w:rsidRDefault="00A329BC" w:rsidP="00E64DD7">
            <w:pPr>
              <w:jc w:val="center"/>
            </w:pPr>
            <w:r>
              <w:rPr>
                <w:rFonts w:hint="eastAsia"/>
              </w:rPr>
              <w:t>姜宇凡</w:t>
            </w:r>
          </w:p>
        </w:tc>
      </w:tr>
      <w:tr w:rsidR="001306B9" w14:paraId="0EB3A01F" w14:textId="77777777" w:rsidTr="00A248CF">
        <w:tc>
          <w:tcPr>
            <w:tcW w:w="704" w:type="dxa"/>
            <w:vAlign w:val="center"/>
          </w:tcPr>
          <w:p w14:paraId="7A971E30" w14:textId="77777777" w:rsidR="001306B9" w:rsidRDefault="001306B9" w:rsidP="00D8433E">
            <w:pPr>
              <w:jc w:val="center"/>
            </w:pPr>
          </w:p>
        </w:tc>
        <w:tc>
          <w:tcPr>
            <w:tcW w:w="1418" w:type="dxa"/>
          </w:tcPr>
          <w:p w14:paraId="126E0D74" w14:textId="77777777" w:rsidR="001306B9" w:rsidRDefault="001306B9" w:rsidP="00D8433E">
            <w:pPr>
              <w:jc w:val="center"/>
            </w:pPr>
          </w:p>
        </w:tc>
        <w:tc>
          <w:tcPr>
            <w:tcW w:w="4961" w:type="dxa"/>
          </w:tcPr>
          <w:p w14:paraId="2306D1EA" w14:textId="77777777" w:rsidR="001306B9" w:rsidRDefault="001306B9" w:rsidP="006E11A1"/>
        </w:tc>
        <w:tc>
          <w:tcPr>
            <w:tcW w:w="1213" w:type="dxa"/>
          </w:tcPr>
          <w:p w14:paraId="57AFCF61" w14:textId="77777777" w:rsidR="001306B9" w:rsidRDefault="001306B9" w:rsidP="00E64DD7">
            <w:pPr>
              <w:jc w:val="center"/>
            </w:pPr>
          </w:p>
        </w:tc>
      </w:tr>
    </w:tbl>
    <w:p w14:paraId="248E69D2" w14:textId="7F573B4C" w:rsidR="008719E3" w:rsidRDefault="008719E3" w:rsidP="000E2740"/>
    <w:p w14:paraId="508AD07D" w14:textId="77777777" w:rsidR="008719E3" w:rsidRDefault="008719E3">
      <w:pPr>
        <w:widowControl/>
        <w:jc w:val="left"/>
      </w:pPr>
      <w:r>
        <w:br w:type="page"/>
      </w:r>
    </w:p>
    <w:sdt>
      <w:sdtPr>
        <w:rPr>
          <w:rFonts w:asciiTheme="minorHAnsi" w:eastAsia="宋体" w:hAnsiTheme="minorHAnsi" w:cstheme="minorBidi"/>
          <w:color w:val="auto"/>
          <w:kern w:val="2"/>
          <w:sz w:val="21"/>
          <w:szCs w:val="22"/>
          <w:lang w:val="zh-CN"/>
        </w:rPr>
        <w:id w:val="-9230289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A96AEC" w14:textId="4CF0C76F" w:rsidR="00FF605F" w:rsidRPr="00B75C1A" w:rsidRDefault="00FF605F">
          <w:pPr>
            <w:pStyle w:val="TOC"/>
            <w:rPr>
              <w:b/>
              <w:bCs/>
              <w:color w:val="auto"/>
            </w:rPr>
          </w:pPr>
          <w:r w:rsidRPr="00B75C1A">
            <w:rPr>
              <w:b/>
              <w:bCs/>
              <w:color w:val="auto"/>
              <w:lang w:val="zh-CN"/>
            </w:rPr>
            <w:t>目录</w:t>
          </w:r>
        </w:p>
        <w:p w14:paraId="2E92E0D1" w14:textId="70D20A1F" w:rsidR="00654A61" w:rsidRDefault="00FF605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885266" w:history="1">
            <w:r w:rsidR="00654A61" w:rsidRPr="00B630FC">
              <w:rPr>
                <w:rStyle w:val="ad"/>
                <w:noProof/>
              </w:rPr>
              <w:t xml:space="preserve">1 </w:t>
            </w:r>
            <w:r w:rsidR="00654A61" w:rsidRPr="00B630FC">
              <w:rPr>
                <w:rStyle w:val="ad"/>
                <w:noProof/>
              </w:rPr>
              <w:t>概述</w:t>
            </w:r>
            <w:r w:rsidR="00654A61">
              <w:rPr>
                <w:noProof/>
                <w:webHidden/>
              </w:rPr>
              <w:tab/>
            </w:r>
            <w:r w:rsidR="00654A61">
              <w:rPr>
                <w:noProof/>
                <w:webHidden/>
              </w:rPr>
              <w:fldChar w:fldCharType="begin"/>
            </w:r>
            <w:r w:rsidR="00654A61">
              <w:rPr>
                <w:noProof/>
                <w:webHidden/>
              </w:rPr>
              <w:instrText xml:space="preserve"> PAGEREF _Toc118885266 \h </w:instrText>
            </w:r>
            <w:r w:rsidR="00654A61">
              <w:rPr>
                <w:noProof/>
                <w:webHidden/>
              </w:rPr>
            </w:r>
            <w:r w:rsidR="00654A61">
              <w:rPr>
                <w:noProof/>
                <w:webHidden/>
              </w:rPr>
              <w:fldChar w:fldCharType="separate"/>
            </w:r>
            <w:r w:rsidR="00654A61">
              <w:rPr>
                <w:noProof/>
                <w:webHidden/>
              </w:rPr>
              <w:t>4</w:t>
            </w:r>
            <w:r w:rsidR="00654A61">
              <w:rPr>
                <w:noProof/>
                <w:webHidden/>
              </w:rPr>
              <w:fldChar w:fldCharType="end"/>
            </w:r>
          </w:hyperlink>
        </w:p>
        <w:p w14:paraId="53C7846C" w14:textId="18B80345" w:rsidR="00654A61" w:rsidRDefault="00654A6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18885267" w:history="1">
            <w:r w:rsidRPr="00B630FC">
              <w:rPr>
                <w:rStyle w:val="ad"/>
                <w:noProof/>
              </w:rPr>
              <w:t>1.1 SNC8600</w:t>
            </w:r>
            <w:r w:rsidRPr="00B630FC">
              <w:rPr>
                <w:rStyle w:val="ad"/>
                <w:noProof/>
              </w:rPr>
              <w:t>控制流程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FFC8D" w14:textId="4B072546" w:rsidR="00654A61" w:rsidRDefault="00654A6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18885268" w:history="1">
            <w:r w:rsidRPr="00B630FC">
              <w:rPr>
                <w:rStyle w:val="ad"/>
                <w:noProof/>
              </w:rPr>
              <w:t>1.2 SNC8600</w:t>
            </w:r>
            <w:r w:rsidRPr="00B630FC">
              <w:rPr>
                <w:rStyle w:val="ad"/>
                <w:noProof/>
              </w:rPr>
              <w:t>控制说明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8747B" w14:textId="1DEB6D4C" w:rsidR="00654A61" w:rsidRDefault="00654A6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18885269" w:history="1">
            <w:r w:rsidRPr="00B630FC">
              <w:rPr>
                <w:rStyle w:val="ad"/>
                <w:noProof/>
              </w:rPr>
              <w:t>1.2.1  IC</w:t>
            </w:r>
            <w:r w:rsidRPr="00B630FC">
              <w:rPr>
                <w:rStyle w:val="ad"/>
                <w:noProof/>
              </w:rPr>
              <w:t>引脚控制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9628E" w14:textId="66AFDC22" w:rsidR="00654A61" w:rsidRDefault="00654A61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118885270" w:history="1">
            <w:r w:rsidRPr="00B630FC">
              <w:rPr>
                <w:rStyle w:val="ad"/>
                <w:noProof/>
              </w:rPr>
              <w:t>1.2.2</w:t>
            </w:r>
            <w:r>
              <w:rPr>
                <w:rFonts w:eastAsiaTheme="minorEastAsia"/>
                <w:noProof/>
              </w:rPr>
              <w:tab/>
            </w:r>
            <w:r w:rsidRPr="00B630FC">
              <w:rPr>
                <w:rStyle w:val="ad"/>
                <w:noProof/>
              </w:rPr>
              <w:t>初始化控制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6D38E" w14:textId="10DF34D8" w:rsidR="00654A61" w:rsidRDefault="00654A61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118885271" w:history="1">
            <w:r w:rsidRPr="00B630FC">
              <w:rPr>
                <w:rStyle w:val="ad"/>
                <w:noProof/>
              </w:rPr>
              <w:t>1.2.3</w:t>
            </w:r>
            <w:r>
              <w:rPr>
                <w:rFonts w:eastAsiaTheme="minorEastAsia"/>
                <w:noProof/>
              </w:rPr>
              <w:tab/>
            </w:r>
            <w:r w:rsidRPr="00B630FC">
              <w:rPr>
                <w:rStyle w:val="ad"/>
                <w:noProof/>
              </w:rPr>
              <w:t>运行时控制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EACB5" w14:textId="3E3EBFDE" w:rsidR="00654A61" w:rsidRDefault="00654A6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18885272" w:history="1">
            <w:r w:rsidRPr="00B630FC">
              <w:rPr>
                <w:rStyle w:val="ad"/>
                <w:noProof/>
              </w:rPr>
              <w:t>2 SNC8600</w:t>
            </w:r>
            <w:r w:rsidRPr="00B630FC">
              <w:rPr>
                <w:rStyle w:val="ad"/>
                <w:noProof/>
              </w:rPr>
              <w:t>控制协议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43F20" w14:textId="25197962" w:rsidR="00654A61" w:rsidRDefault="00654A6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18885273" w:history="1">
            <w:r w:rsidRPr="00B630FC">
              <w:rPr>
                <w:rStyle w:val="ad"/>
                <w:noProof/>
              </w:rPr>
              <w:t>2.1 Uart</w:t>
            </w:r>
            <w:r w:rsidRPr="00B630FC">
              <w:rPr>
                <w:rStyle w:val="ad"/>
                <w:noProof/>
              </w:rPr>
              <w:t>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66648" w14:textId="3309FA3D" w:rsidR="00654A61" w:rsidRDefault="00654A6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18885274" w:history="1">
            <w:r w:rsidRPr="00B630FC">
              <w:rPr>
                <w:rStyle w:val="ad"/>
                <w:noProof/>
              </w:rPr>
              <w:t xml:space="preserve">2.2 </w:t>
            </w:r>
            <w:r w:rsidRPr="00B630FC">
              <w:rPr>
                <w:rStyle w:val="ad"/>
                <w:noProof/>
              </w:rPr>
              <w:t>控制命令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EBFE6" w14:textId="0AC1193B" w:rsidR="00654A61" w:rsidRDefault="00654A6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18885275" w:history="1">
            <w:r w:rsidRPr="00B630FC">
              <w:rPr>
                <w:rStyle w:val="ad"/>
                <w:noProof/>
              </w:rPr>
              <w:t xml:space="preserve">2.2.1 </w:t>
            </w:r>
            <w:r w:rsidRPr="00B630FC">
              <w:rPr>
                <w:rStyle w:val="ad"/>
                <w:noProof/>
              </w:rPr>
              <w:t>控制协议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48D5A" w14:textId="6ED52600" w:rsidR="00654A61" w:rsidRDefault="00654A6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18885276" w:history="1">
            <w:r w:rsidRPr="00B630FC">
              <w:rPr>
                <w:rStyle w:val="ad"/>
                <w:noProof/>
              </w:rPr>
              <w:t>2.2.2</w:t>
            </w:r>
            <w:r w:rsidRPr="00B630FC">
              <w:rPr>
                <w:rStyle w:val="ad"/>
                <w:noProof/>
              </w:rPr>
              <w:t>控制命令列表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FBBBE" w14:textId="5E7A5A58" w:rsidR="00654A61" w:rsidRDefault="00654A6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18885277" w:history="1">
            <w:r w:rsidRPr="00B630FC">
              <w:rPr>
                <w:rStyle w:val="ad"/>
                <w:noProof/>
              </w:rPr>
              <w:t>3</w:t>
            </w:r>
            <w:r w:rsidRPr="00B630FC">
              <w:rPr>
                <w:rStyle w:val="ad"/>
                <w:noProof/>
              </w:rPr>
              <w:t>其他外围控制功能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24BC0" w14:textId="708D6614" w:rsidR="00654A61" w:rsidRDefault="00654A61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118885278" w:history="1">
            <w:r w:rsidRPr="00B630FC">
              <w:rPr>
                <w:rStyle w:val="ad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B630FC">
              <w:rPr>
                <w:rStyle w:val="ad"/>
                <w:noProof/>
              </w:rPr>
              <w:t>*</w:t>
            </w:r>
            <w:r w:rsidRPr="00B630FC">
              <w:rPr>
                <w:rStyle w:val="ad"/>
                <w:noProof/>
              </w:rPr>
              <w:t>功能引脚定义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0FBE4" w14:textId="3D97E952" w:rsidR="00654A61" w:rsidRDefault="00654A6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18885279" w:history="1">
            <w:r w:rsidRPr="00B630FC">
              <w:rPr>
                <w:rStyle w:val="ad"/>
                <w:noProof/>
              </w:rPr>
              <w:t xml:space="preserve">3.2  </w:t>
            </w:r>
            <w:r w:rsidRPr="00B630FC">
              <w:rPr>
                <w:rStyle w:val="ad"/>
                <w:noProof/>
              </w:rPr>
              <w:t>按键定义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C05F6" w14:textId="7CD69B59" w:rsidR="00654A61" w:rsidRDefault="00654A6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18885280" w:history="1">
            <w:r w:rsidRPr="00B630FC">
              <w:rPr>
                <w:rStyle w:val="ad"/>
                <w:noProof/>
              </w:rPr>
              <w:t>3.3 ADC</w:t>
            </w:r>
            <w:r w:rsidRPr="00B630FC">
              <w:rPr>
                <w:rStyle w:val="ad"/>
                <w:noProof/>
              </w:rPr>
              <w:t>按键说明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D87AF" w14:textId="6695A171" w:rsidR="00654A61" w:rsidRDefault="00654A6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18885281" w:history="1">
            <w:r w:rsidRPr="00B630FC">
              <w:rPr>
                <w:rStyle w:val="ad"/>
                <w:noProof/>
              </w:rPr>
              <w:t>3.3  SNC8600</w:t>
            </w:r>
            <w:r w:rsidRPr="00B630FC">
              <w:rPr>
                <w:rStyle w:val="ad"/>
                <w:noProof/>
              </w:rPr>
              <w:t>电源控制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B0BD5" w14:textId="58F94B30" w:rsidR="00654A61" w:rsidRDefault="00654A61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118885282" w:history="1">
            <w:r w:rsidRPr="00B630FC">
              <w:rPr>
                <w:rStyle w:val="ad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B630FC">
              <w:rPr>
                <w:rStyle w:val="ad"/>
                <w:noProof/>
              </w:rPr>
              <w:t>应用框图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1BA40" w14:textId="4FFF0E5B" w:rsidR="00654A61" w:rsidRDefault="00654A6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18885283" w:history="1">
            <w:r w:rsidRPr="00B630FC">
              <w:rPr>
                <w:rStyle w:val="ad"/>
                <w:noProof/>
              </w:rPr>
              <w:t xml:space="preserve">4.1 </w:t>
            </w:r>
            <w:r w:rsidRPr="00B630FC">
              <w:rPr>
                <w:rStyle w:val="ad"/>
                <w:noProof/>
              </w:rPr>
              <w:t>单耳蓝牙耳机应用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31B37" w14:textId="479C38E9" w:rsidR="00654A61" w:rsidRDefault="00654A6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18885284" w:history="1">
            <w:r w:rsidRPr="00B630FC">
              <w:rPr>
                <w:rStyle w:val="ad"/>
                <w:noProof/>
              </w:rPr>
              <w:t xml:space="preserve">4.2 </w:t>
            </w:r>
            <w:r w:rsidRPr="00B630FC">
              <w:rPr>
                <w:rStyle w:val="ad"/>
                <w:noProof/>
              </w:rPr>
              <w:t>蓝牙</w:t>
            </w:r>
            <w:r w:rsidRPr="00B630FC">
              <w:rPr>
                <w:rStyle w:val="ad"/>
                <w:noProof/>
              </w:rPr>
              <w:t>TWS</w:t>
            </w:r>
            <w:r w:rsidRPr="00B630FC">
              <w:rPr>
                <w:rStyle w:val="ad"/>
                <w:noProof/>
              </w:rPr>
              <w:t>耳机应用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7F162" w14:textId="2F64E15E" w:rsidR="00654A61" w:rsidRDefault="00654A6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18885285" w:history="1">
            <w:r w:rsidRPr="00B630FC">
              <w:rPr>
                <w:rStyle w:val="ad"/>
                <w:noProof/>
              </w:rPr>
              <w:t xml:space="preserve">4.2.1 </w:t>
            </w:r>
            <w:r w:rsidRPr="00B630FC">
              <w:rPr>
                <w:rStyle w:val="ad"/>
                <w:noProof/>
              </w:rPr>
              <w:t>左声道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425B9" w14:textId="0DD85AFF" w:rsidR="00654A61" w:rsidRDefault="00654A61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18885286" w:history="1">
            <w:r w:rsidRPr="00B630FC">
              <w:rPr>
                <w:rStyle w:val="ad"/>
                <w:noProof/>
              </w:rPr>
              <w:t xml:space="preserve">4.2.2 </w:t>
            </w:r>
            <w:r w:rsidRPr="00B630FC">
              <w:rPr>
                <w:rStyle w:val="ad"/>
                <w:noProof/>
              </w:rPr>
              <w:t>右声道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82457" w14:textId="7082BF20" w:rsidR="00654A61" w:rsidRDefault="00654A6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18885287" w:history="1">
            <w:r w:rsidRPr="00B630FC">
              <w:rPr>
                <w:rStyle w:val="ad"/>
                <w:noProof/>
              </w:rPr>
              <w:t>4.3</w:t>
            </w:r>
            <w:r w:rsidRPr="00B630FC">
              <w:rPr>
                <w:rStyle w:val="ad"/>
                <w:noProof/>
              </w:rPr>
              <w:t>蓝牙</w:t>
            </w:r>
            <w:r w:rsidRPr="00B630FC">
              <w:rPr>
                <w:rStyle w:val="ad"/>
                <w:noProof/>
              </w:rPr>
              <w:t>/USB Microphone</w:t>
            </w:r>
            <w:r w:rsidRPr="00B630FC">
              <w:rPr>
                <w:rStyle w:val="ad"/>
                <w:noProof/>
              </w:rPr>
              <w:t>阵列</w:t>
            </w:r>
            <w:r w:rsidRPr="00B630FC">
              <w:rPr>
                <w:rStyle w:val="ad"/>
                <w:noProof/>
              </w:rPr>
              <w:t>/</w:t>
            </w:r>
            <w:r w:rsidRPr="00B630FC">
              <w:rPr>
                <w:rStyle w:val="ad"/>
                <w:noProof/>
              </w:rPr>
              <w:t>音箱应用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6FA71" w14:textId="2B3B31EF" w:rsidR="00654A61" w:rsidRDefault="00654A6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18885288" w:history="1">
            <w:r w:rsidRPr="00B630FC">
              <w:rPr>
                <w:rStyle w:val="ad"/>
                <w:noProof/>
              </w:rPr>
              <w:t xml:space="preserve">5 </w:t>
            </w:r>
            <w:r w:rsidRPr="00B630FC">
              <w:rPr>
                <w:rStyle w:val="ad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29CEA" w14:textId="45118B47" w:rsidR="00654A61" w:rsidRDefault="00654A61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18885289" w:history="1">
            <w:r w:rsidRPr="00B630FC">
              <w:rPr>
                <w:rStyle w:val="ad"/>
                <w:noProof/>
              </w:rPr>
              <w:t>上位机功能引脚定义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7C770" w14:textId="3F9A8B02" w:rsidR="00FF605F" w:rsidRDefault="00FF605F">
          <w:r>
            <w:rPr>
              <w:b/>
              <w:bCs/>
              <w:lang w:val="zh-CN"/>
            </w:rPr>
            <w:fldChar w:fldCharType="end"/>
          </w:r>
        </w:p>
      </w:sdtContent>
    </w:sdt>
    <w:p w14:paraId="66A0EE79" w14:textId="77777777" w:rsidR="00544B1F" w:rsidRPr="00294408" w:rsidRDefault="00544B1F" w:rsidP="00D93F79">
      <w:r>
        <w:br w:type="page"/>
      </w:r>
    </w:p>
    <w:p w14:paraId="0466170E" w14:textId="1D905C99" w:rsidR="00C02DDA" w:rsidRDefault="00C02DDA" w:rsidP="00C02DDA">
      <w:pPr>
        <w:pStyle w:val="1"/>
      </w:pPr>
      <w:bookmarkStart w:id="2" w:name="_Toc118885266"/>
      <w:r>
        <w:rPr>
          <w:rFonts w:hint="eastAsia"/>
        </w:rPr>
        <w:lastRenderedPageBreak/>
        <w:t>1</w:t>
      </w:r>
      <w:r>
        <w:t xml:space="preserve"> </w:t>
      </w:r>
      <w:r w:rsidR="00462918">
        <w:rPr>
          <w:rFonts w:hint="eastAsia"/>
        </w:rPr>
        <w:t>概述</w:t>
      </w:r>
      <w:bookmarkEnd w:id="2"/>
    </w:p>
    <w:p w14:paraId="5D923F59" w14:textId="77777777" w:rsidR="004518A3" w:rsidRDefault="004518A3" w:rsidP="004518A3">
      <w:pPr>
        <w:ind w:firstLine="420"/>
      </w:pPr>
      <w:r>
        <w:rPr>
          <w:rFonts w:hint="eastAsia"/>
        </w:rPr>
        <w:t>本用户手册主要面向使用</w:t>
      </w:r>
      <w:r>
        <w:rPr>
          <w:rFonts w:hint="eastAsia"/>
        </w:rPr>
        <w:t>SNC8600</w:t>
      </w:r>
      <w:r>
        <w:rPr>
          <w:rFonts w:hint="eastAsia"/>
        </w:rPr>
        <w:t>作为降噪</w:t>
      </w:r>
      <w:r>
        <w:rPr>
          <w:rFonts w:hint="eastAsia"/>
        </w:rPr>
        <w:t>Codec</w:t>
      </w:r>
      <w:r>
        <w:rPr>
          <w:rFonts w:hint="eastAsia"/>
        </w:rPr>
        <w:t>的应用设计参考，包含</w:t>
      </w:r>
      <w:r>
        <w:rPr>
          <w:rFonts w:hint="eastAsia"/>
        </w:rPr>
        <w:t>IC</w:t>
      </w:r>
      <w:r>
        <w:rPr>
          <w:rFonts w:hint="eastAsia"/>
        </w:rPr>
        <w:t>引脚的控制连接以及软件控制流程和通讯协议。</w:t>
      </w:r>
    </w:p>
    <w:p w14:paraId="1EE2580B" w14:textId="6E7AE1BB" w:rsidR="00187936" w:rsidRDefault="008B3ABA" w:rsidP="00893D8C">
      <w:pPr>
        <w:ind w:firstLine="420"/>
      </w:pPr>
      <w:r w:rsidRPr="008B3ABA">
        <w:t xml:space="preserve">SNC8600 </w:t>
      </w:r>
      <w:r w:rsidR="00817A01">
        <w:rPr>
          <w:rFonts w:hint="eastAsia"/>
        </w:rPr>
        <w:t>是</w:t>
      </w:r>
      <w:r w:rsidRPr="008B3ABA">
        <w:rPr>
          <w:rFonts w:hint="eastAsia"/>
        </w:rPr>
        <w:t>基于</w:t>
      </w:r>
      <w:proofErr w:type="spellStart"/>
      <w:r w:rsidRPr="008B3ABA">
        <w:t>Soundec</w:t>
      </w:r>
      <w:proofErr w:type="spellEnd"/>
      <w:r w:rsidRPr="008B3ABA">
        <w:t>公司申请的降噪专利</w:t>
      </w:r>
      <w:r w:rsidR="00DF68C0">
        <w:rPr>
          <w:rFonts w:hint="eastAsia"/>
        </w:rPr>
        <w:t>的</w:t>
      </w:r>
      <w:r w:rsidRPr="008B3ABA">
        <w:t>独立的单芯片</w:t>
      </w:r>
      <w:r w:rsidR="00DF68C0">
        <w:rPr>
          <w:rFonts w:hint="eastAsia"/>
        </w:rPr>
        <w:t>设计。由</w:t>
      </w:r>
      <w:r w:rsidRPr="008B3ABA">
        <w:t>一个高质量的音频编解码器</w:t>
      </w:r>
      <w:r w:rsidR="00DF68C0">
        <w:rPr>
          <w:rFonts w:hint="eastAsia"/>
        </w:rPr>
        <w:t>、</w:t>
      </w:r>
      <w:r w:rsidRPr="008B3ABA">
        <w:t>高性能</w:t>
      </w:r>
      <w:r w:rsidR="00893D8C" w:rsidRPr="008B3ABA">
        <w:t>Hi</w:t>
      </w:r>
      <w:r w:rsidR="00893D8C">
        <w:rPr>
          <w:rFonts w:hint="eastAsia"/>
        </w:rPr>
        <w:t>F</w:t>
      </w:r>
      <w:r w:rsidR="00893D8C" w:rsidRPr="008B3ABA">
        <w:t>i3 DSP</w:t>
      </w:r>
      <w:r w:rsidR="00893D8C" w:rsidRPr="008B3ABA">
        <w:t>核心</w:t>
      </w:r>
      <w:r w:rsidR="00DF68C0">
        <w:rPr>
          <w:rFonts w:hint="eastAsia"/>
        </w:rPr>
        <w:t>、</w:t>
      </w:r>
      <w:r w:rsidR="00E15F99">
        <w:rPr>
          <w:rFonts w:hint="eastAsia"/>
        </w:rPr>
        <w:t>电源</w:t>
      </w:r>
      <w:r w:rsidRPr="008B3ABA">
        <w:t>管理</w:t>
      </w:r>
      <w:r w:rsidR="00DF68C0">
        <w:rPr>
          <w:rFonts w:hint="eastAsia"/>
        </w:rPr>
        <w:t>单元</w:t>
      </w:r>
      <w:r w:rsidRPr="008B3ABA">
        <w:t>集成</w:t>
      </w:r>
      <w:r w:rsidR="00893D8C">
        <w:rPr>
          <w:rFonts w:hint="eastAsia"/>
        </w:rPr>
        <w:t>。</w:t>
      </w:r>
    </w:p>
    <w:p w14:paraId="3C45D40F" w14:textId="5F2FAFD1" w:rsidR="000B30AE" w:rsidRDefault="00352636" w:rsidP="00BF3CD3">
      <w:pPr>
        <w:pStyle w:val="Default"/>
        <w:ind w:firstLine="420"/>
        <w:rPr>
          <w:rFonts w:asciiTheme="minorHAnsi" w:eastAsia="宋体" w:hAnsiTheme="minorHAnsi" w:cstheme="minorBidi"/>
          <w:color w:val="auto"/>
          <w:kern w:val="2"/>
          <w:sz w:val="21"/>
          <w:szCs w:val="22"/>
        </w:rPr>
      </w:pPr>
      <w:r w:rsidRPr="000B30AE">
        <w:rPr>
          <w:rFonts w:asciiTheme="minorHAnsi" w:eastAsia="宋体" w:hAnsiTheme="minorHAnsi" w:cstheme="minorBidi" w:hint="eastAsia"/>
          <w:color w:val="auto"/>
          <w:kern w:val="2"/>
          <w:sz w:val="21"/>
          <w:szCs w:val="22"/>
        </w:rPr>
        <w:t>Codec</w:t>
      </w:r>
      <w:r w:rsidR="001614B4">
        <w:rPr>
          <w:rFonts w:asciiTheme="minorHAnsi" w:eastAsia="宋体" w:hAnsiTheme="minorHAnsi" w:cstheme="minorBidi"/>
          <w:color w:val="auto"/>
          <w:kern w:val="2"/>
          <w:sz w:val="21"/>
          <w:szCs w:val="22"/>
        </w:rPr>
        <w:t xml:space="preserve"> </w:t>
      </w:r>
      <w:r w:rsidR="005C477E" w:rsidRPr="000B30AE">
        <w:rPr>
          <w:rFonts w:asciiTheme="minorHAnsi" w:eastAsia="宋体" w:hAnsiTheme="minorHAnsi" w:cstheme="minorBidi"/>
          <w:color w:val="auto"/>
          <w:kern w:val="2"/>
          <w:sz w:val="21"/>
          <w:szCs w:val="22"/>
        </w:rPr>
        <w:t>音频编解码器</w:t>
      </w:r>
      <w:r w:rsidRPr="000B30AE">
        <w:rPr>
          <w:rFonts w:asciiTheme="minorHAnsi" w:eastAsia="宋体" w:hAnsiTheme="minorHAnsi" w:cstheme="minorBidi" w:hint="eastAsia"/>
          <w:color w:val="auto"/>
          <w:kern w:val="2"/>
          <w:sz w:val="21"/>
          <w:szCs w:val="22"/>
        </w:rPr>
        <w:t>支持</w:t>
      </w:r>
      <w:r w:rsidRPr="000B30AE">
        <w:rPr>
          <w:rFonts w:asciiTheme="minorHAnsi" w:eastAsia="宋体" w:hAnsiTheme="minorHAnsi" w:cstheme="minorBidi"/>
          <w:color w:val="auto"/>
          <w:kern w:val="2"/>
          <w:sz w:val="21"/>
          <w:szCs w:val="22"/>
        </w:rPr>
        <w:t>立体声</w:t>
      </w:r>
      <w:r w:rsidRPr="000B30AE">
        <w:rPr>
          <w:rFonts w:asciiTheme="minorHAnsi" w:eastAsia="宋体" w:hAnsiTheme="minorHAnsi" w:cstheme="minorBidi"/>
          <w:color w:val="auto"/>
          <w:kern w:val="2"/>
          <w:sz w:val="21"/>
          <w:szCs w:val="22"/>
        </w:rPr>
        <w:t>24</w:t>
      </w:r>
      <w:r w:rsidRPr="000B30AE">
        <w:rPr>
          <w:rFonts w:asciiTheme="minorHAnsi" w:eastAsia="宋体" w:hAnsiTheme="minorHAnsi" w:cstheme="minorBidi"/>
          <w:color w:val="auto"/>
          <w:kern w:val="2"/>
          <w:sz w:val="21"/>
          <w:szCs w:val="22"/>
        </w:rPr>
        <w:t>位</w:t>
      </w:r>
      <w:r w:rsidRPr="000B30AE">
        <w:rPr>
          <w:rFonts w:asciiTheme="minorHAnsi" w:eastAsia="宋体" w:hAnsiTheme="minorHAnsi" w:cstheme="minorBidi"/>
          <w:color w:val="auto"/>
          <w:kern w:val="2"/>
          <w:sz w:val="21"/>
          <w:szCs w:val="22"/>
        </w:rPr>
        <w:t>/192Ksps ADC</w:t>
      </w:r>
      <w:r w:rsidRPr="000B30AE">
        <w:rPr>
          <w:rFonts w:asciiTheme="minorHAnsi" w:eastAsia="宋体" w:hAnsiTheme="minorHAnsi" w:cstheme="minorBidi"/>
          <w:color w:val="auto"/>
          <w:kern w:val="2"/>
          <w:sz w:val="21"/>
          <w:szCs w:val="22"/>
        </w:rPr>
        <w:t>和</w:t>
      </w:r>
      <w:r w:rsidRPr="000B30AE">
        <w:rPr>
          <w:rFonts w:asciiTheme="minorHAnsi" w:eastAsia="宋体" w:hAnsiTheme="minorHAnsi" w:cstheme="minorBidi"/>
          <w:color w:val="auto"/>
          <w:kern w:val="2"/>
          <w:sz w:val="21"/>
          <w:szCs w:val="22"/>
        </w:rPr>
        <w:t>DAC</w:t>
      </w:r>
      <w:r w:rsidRPr="000B30AE">
        <w:rPr>
          <w:rFonts w:asciiTheme="minorHAnsi" w:eastAsia="宋体" w:hAnsiTheme="minorHAnsi" w:cstheme="minorBidi" w:hint="eastAsia"/>
          <w:color w:val="auto"/>
          <w:kern w:val="2"/>
          <w:sz w:val="21"/>
          <w:szCs w:val="22"/>
        </w:rPr>
        <w:t>，并</w:t>
      </w:r>
      <w:r w:rsidR="008B3ABA" w:rsidRPr="000B30AE">
        <w:rPr>
          <w:rFonts w:asciiTheme="minorHAnsi" w:eastAsia="宋体" w:hAnsiTheme="minorHAnsi" w:cstheme="minorBidi"/>
          <w:color w:val="auto"/>
          <w:kern w:val="2"/>
          <w:sz w:val="21"/>
          <w:szCs w:val="22"/>
        </w:rPr>
        <w:t>分别具有</w:t>
      </w:r>
      <w:r w:rsidR="008B3ABA" w:rsidRPr="000B30AE">
        <w:rPr>
          <w:rFonts w:asciiTheme="minorHAnsi" w:eastAsia="宋体" w:hAnsiTheme="minorHAnsi" w:cstheme="minorBidi"/>
          <w:color w:val="auto"/>
          <w:kern w:val="2"/>
          <w:sz w:val="21"/>
          <w:szCs w:val="22"/>
        </w:rPr>
        <w:t>106 dB</w:t>
      </w:r>
      <w:r w:rsidR="008B3ABA" w:rsidRPr="000B30AE">
        <w:rPr>
          <w:rFonts w:asciiTheme="minorHAnsi" w:eastAsia="宋体" w:hAnsiTheme="minorHAnsi" w:cstheme="minorBidi"/>
          <w:color w:val="auto"/>
          <w:kern w:val="2"/>
          <w:sz w:val="21"/>
          <w:szCs w:val="22"/>
        </w:rPr>
        <w:t>和</w:t>
      </w:r>
      <w:r w:rsidR="008B3ABA" w:rsidRPr="000B30AE">
        <w:rPr>
          <w:rFonts w:asciiTheme="minorHAnsi" w:eastAsia="宋体" w:hAnsiTheme="minorHAnsi" w:cstheme="minorBidi"/>
          <w:color w:val="auto"/>
          <w:kern w:val="2"/>
          <w:sz w:val="21"/>
          <w:szCs w:val="22"/>
        </w:rPr>
        <w:t>100dB</w:t>
      </w:r>
      <w:r w:rsidR="008B3ABA" w:rsidRPr="000B30AE">
        <w:rPr>
          <w:rFonts w:asciiTheme="minorHAnsi" w:eastAsia="宋体" w:hAnsiTheme="minorHAnsi" w:cstheme="minorBidi"/>
          <w:color w:val="auto"/>
          <w:kern w:val="2"/>
          <w:sz w:val="21"/>
          <w:szCs w:val="22"/>
        </w:rPr>
        <w:t>动态范围</w:t>
      </w:r>
      <w:r w:rsidR="00D01B8F" w:rsidRPr="000B30AE">
        <w:rPr>
          <w:rFonts w:asciiTheme="minorHAnsi" w:eastAsia="宋体" w:hAnsiTheme="minorHAnsi" w:cstheme="minorBidi" w:hint="eastAsia"/>
          <w:color w:val="auto"/>
          <w:kern w:val="2"/>
          <w:sz w:val="21"/>
          <w:szCs w:val="22"/>
        </w:rPr>
        <w:t>，</w:t>
      </w:r>
      <w:r w:rsidR="008B3ABA" w:rsidRPr="000B30AE">
        <w:rPr>
          <w:rFonts w:asciiTheme="minorHAnsi" w:eastAsia="宋体" w:hAnsiTheme="minorHAnsi" w:cstheme="minorBidi"/>
          <w:color w:val="auto"/>
          <w:kern w:val="2"/>
          <w:sz w:val="21"/>
          <w:szCs w:val="22"/>
        </w:rPr>
        <w:t>不需要耦合电容来降低</w:t>
      </w:r>
      <w:r w:rsidR="008B3ABA" w:rsidRPr="000B30AE">
        <w:rPr>
          <w:rFonts w:asciiTheme="minorHAnsi" w:eastAsia="宋体" w:hAnsiTheme="minorHAnsi" w:cstheme="minorBidi"/>
          <w:color w:val="auto"/>
          <w:kern w:val="2"/>
          <w:sz w:val="21"/>
          <w:szCs w:val="22"/>
        </w:rPr>
        <w:t>BOM</w:t>
      </w:r>
      <w:r w:rsidR="008B3ABA" w:rsidRPr="000B30AE">
        <w:rPr>
          <w:rFonts w:asciiTheme="minorHAnsi" w:eastAsia="宋体" w:hAnsiTheme="minorHAnsi" w:cstheme="minorBidi"/>
          <w:color w:val="auto"/>
          <w:kern w:val="2"/>
          <w:sz w:val="21"/>
          <w:szCs w:val="22"/>
        </w:rPr>
        <w:t>成本的耳机驱动</w:t>
      </w:r>
      <w:r w:rsidR="00D01B8F" w:rsidRPr="000B30AE">
        <w:rPr>
          <w:rFonts w:asciiTheme="minorHAnsi" w:eastAsia="宋体" w:hAnsiTheme="minorHAnsi" w:cstheme="minorBidi" w:hint="eastAsia"/>
          <w:color w:val="auto"/>
          <w:kern w:val="2"/>
          <w:sz w:val="21"/>
          <w:szCs w:val="22"/>
        </w:rPr>
        <w:t>。</w:t>
      </w:r>
      <w:r w:rsidR="000B30AE" w:rsidRPr="000B30AE">
        <w:rPr>
          <w:rFonts w:asciiTheme="minorHAnsi" w:eastAsia="宋体" w:hAnsiTheme="minorHAnsi" w:cstheme="minorBidi" w:hint="eastAsia"/>
          <w:color w:val="auto"/>
          <w:kern w:val="2"/>
          <w:sz w:val="21"/>
          <w:szCs w:val="22"/>
        </w:rPr>
        <w:t>支持</w:t>
      </w:r>
      <w:r w:rsidR="000B30AE" w:rsidRPr="000B30AE">
        <w:rPr>
          <w:rFonts w:asciiTheme="minorHAnsi" w:eastAsia="宋体" w:hAnsiTheme="minorHAnsi" w:cstheme="minorBidi"/>
          <w:color w:val="auto"/>
          <w:kern w:val="2"/>
          <w:sz w:val="21"/>
          <w:szCs w:val="22"/>
        </w:rPr>
        <w:t>8k, 16k, 32k, 44.1k, 48k, 88.2k, 96k, 176.4k, 192k</w:t>
      </w:r>
      <w:r w:rsidR="00A45BBC">
        <w:rPr>
          <w:rFonts w:asciiTheme="minorHAnsi" w:eastAsia="宋体" w:hAnsiTheme="minorHAnsi" w:cstheme="minorBidi" w:hint="eastAsia"/>
          <w:color w:val="auto"/>
          <w:kern w:val="2"/>
          <w:sz w:val="21"/>
          <w:szCs w:val="22"/>
        </w:rPr>
        <w:t>的采样率</w:t>
      </w:r>
      <w:r w:rsidR="00BF3CD3">
        <w:rPr>
          <w:rFonts w:asciiTheme="minorHAnsi" w:eastAsia="宋体" w:hAnsiTheme="minorHAnsi" w:cstheme="minorBidi" w:hint="eastAsia"/>
          <w:color w:val="auto"/>
          <w:kern w:val="2"/>
          <w:sz w:val="21"/>
          <w:szCs w:val="22"/>
        </w:rPr>
        <w:t>。</w:t>
      </w:r>
      <w:r w:rsidR="00907B96">
        <w:rPr>
          <w:rFonts w:asciiTheme="minorHAnsi" w:eastAsia="宋体" w:hAnsiTheme="minorHAnsi" w:cstheme="minorBidi" w:hint="eastAsia"/>
          <w:color w:val="auto"/>
          <w:kern w:val="2"/>
          <w:sz w:val="21"/>
          <w:szCs w:val="22"/>
        </w:rPr>
        <w:t>支持</w:t>
      </w:r>
      <w:r w:rsidR="0044772E">
        <w:rPr>
          <w:rFonts w:asciiTheme="minorHAnsi" w:eastAsia="宋体" w:hAnsiTheme="minorHAnsi" w:cstheme="minorBidi" w:hint="eastAsia"/>
          <w:color w:val="auto"/>
          <w:kern w:val="2"/>
          <w:sz w:val="21"/>
          <w:szCs w:val="22"/>
        </w:rPr>
        <w:t>硬件</w:t>
      </w:r>
      <w:r w:rsidR="00907B96" w:rsidRPr="003978F7">
        <w:rPr>
          <w:rFonts w:asciiTheme="minorHAnsi" w:eastAsia="宋体" w:hAnsiTheme="minorHAnsi" w:cstheme="minorBidi" w:hint="eastAsia"/>
          <w:color w:val="auto"/>
          <w:kern w:val="2"/>
          <w:sz w:val="21"/>
          <w:szCs w:val="22"/>
        </w:rPr>
        <w:t>AGC</w:t>
      </w:r>
      <w:r w:rsidR="00907B96" w:rsidRPr="003978F7">
        <w:rPr>
          <w:rFonts w:asciiTheme="minorHAnsi" w:eastAsia="宋体" w:hAnsiTheme="minorHAnsi" w:cstheme="minorBidi" w:hint="eastAsia"/>
          <w:color w:val="auto"/>
          <w:kern w:val="2"/>
          <w:sz w:val="21"/>
          <w:szCs w:val="22"/>
        </w:rPr>
        <w:t>、</w:t>
      </w:r>
      <w:r w:rsidR="00907B96" w:rsidRPr="003978F7">
        <w:rPr>
          <w:rFonts w:asciiTheme="minorHAnsi" w:eastAsia="宋体" w:hAnsiTheme="minorHAnsi" w:cstheme="minorBidi" w:hint="eastAsia"/>
          <w:color w:val="auto"/>
          <w:kern w:val="2"/>
          <w:sz w:val="21"/>
          <w:szCs w:val="22"/>
        </w:rPr>
        <w:t>DRC</w:t>
      </w:r>
      <w:r w:rsidR="00907B96" w:rsidRPr="003978F7">
        <w:rPr>
          <w:rFonts w:asciiTheme="minorHAnsi" w:eastAsia="宋体" w:hAnsiTheme="minorHAnsi" w:cstheme="minorBidi" w:hint="eastAsia"/>
          <w:color w:val="auto"/>
          <w:kern w:val="2"/>
          <w:sz w:val="21"/>
          <w:szCs w:val="22"/>
        </w:rPr>
        <w:t>。</w:t>
      </w:r>
      <w:r w:rsidR="008B3ABA" w:rsidRPr="00BF3CD3">
        <w:rPr>
          <w:rFonts w:asciiTheme="minorHAnsi" w:eastAsia="宋体" w:hAnsiTheme="minorHAnsi" w:cstheme="minorBidi"/>
          <w:color w:val="auto"/>
          <w:kern w:val="2"/>
          <w:sz w:val="21"/>
          <w:szCs w:val="22"/>
        </w:rPr>
        <w:t>此外，多达</w:t>
      </w:r>
      <w:r w:rsidR="008B3ABA" w:rsidRPr="00BF3CD3">
        <w:rPr>
          <w:rFonts w:asciiTheme="minorHAnsi" w:eastAsia="宋体" w:hAnsiTheme="minorHAnsi" w:cstheme="minorBidi"/>
          <w:color w:val="auto"/>
          <w:kern w:val="2"/>
          <w:sz w:val="21"/>
          <w:szCs w:val="22"/>
        </w:rPr>
        <w:t>6 DMIC</w:t>
      </w:r>
      <w:r w:rsidR="008B3ABA" w:rsidRPr="00BF3CD3">
        <w:rPr>
          <w:rFonts w:asciiTheme="minorHAnsi" w:eastAsia="宋体" w:hAnsiTheme="minorHAnsi" w:cstheme="minorBidi"/>
          <w:color w:val="auto"/>
          <w:kern w:val="2"/>
          <w:sz w:val="21"/>
          <w:szCs w:val="22"/>
        </w:rPr>
        <w:t>输入，</w:t>
      </w:r>
      <w:r w:rsidR="00EB4A83" w:rsidRPr="00BF3CD3">
        <w:rPr>
          <w:rFonts w:asciiTheme="minorHAnsi" w:eastAsia="宋体" w:hAnsiTheme="minorHAnsi" w:cstheme="minorBidi" w:hint="eastAsia"/>
          <w:color w:val="auto"/>
          <w:kern w:val="2"/>
          <w:sz w:val="21"/>
          <w:szCs w:val="22"/>
        </w:rPr>
        <w:t>可更好的</w:t>
      </w:r>
      <w:r w:rsidR="008B3ABA" w:rsidRPr="00BF3CD3">
        <w:rPr>
          <w:rFonts w:asciiTheme="minorHAnsi" w:eastAsia="宋体" w:hAnsiTheme="minorHAnsi" w:cstheme="minorBidi"/>
          <w:color w:val="auto"/>
          <w:kern w:val="2"/>
          <w:sz w:val="21"/>
          <w:szCs w:val="22"/>
        </w:rPr>
        <w:t>扩大其应用范围。</w:t>
      </w:r>
    </w:p>
    <w:p w14:paraId="73AA0362" w14:textId="5E3F3688" w:rsidR="00483581" w:rsidRPr="00BF3CD3" w:rsidRDefault="00483581" w:rsidP="00BF3CD3">
      <w:pPr>
        <w:pStyle w:val="Default"/>
        <w:ind w:firstLine="420"/>
        <w:rPr>
          <w:rFonts w:asciiTheme="minorHAnsi" w:eastAsia="宋体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eastAsia="宋体" w:hAnsiTheme="minorHAnsi" w:cstheme="minorBidi" w:hint="eastAsia"/>
          <w:color w:val="auto"/>
          <w:kern w:val="2"/>
          <w:sz w:val="21"/>
          <w:szCs w:val="22"/>
        </w:rPr>
        <w:t>噪音消除方面，</w:t>
      </w:r>
      <w:r w:rsidR="007E3238">
        <w:rPr>
          <w:rFonts w:asciiTheme="minorHAnsi" w:eastAsia="宋体" w:hAnsiTheme="minorHAnsi" w:cstheme="minorBidi" w:hint="eastAsia"/>
          <w:color w:val="auto"/>
          <w:kern w:val="2"/>
          <w:sz w:val="21"/>
          <w:szCs w:val="22"/>
        </w:rPr>
        <w:t>拥有</w:t>
      </w:r>
      <w:r w:rsidRPr="00CE2E13">
        <w:rPr>
          <w:rFonts w:asciiTheme="minorHAnsi" w:eastAsia="宋体" w:hAnsiTheme="minorHAnsi" w:cstheme="minorBidi"/>
          <w:color w:val="auto"/>
          <w:kern w:val="2"/>
          <w:sz w:val="21"/>
          <w:szCs w:val="22"/>
        </w:rPr>
        <w:t>近端和远端噪音消除专利</w:t>
      </w:r>
      <w:r w:rsidR="007E3238" w:rsidRPr="00CE2E13">
        <w:rPr>
          <w:rFonts w:asciiTheme="minorHAnsi" w:eastAsia="宋体" w:hAnsiTheme="minorHAnsi" w:cstheme="minorBidi" w:hint="eastAsia"/>
          <w:color w:val="auto"/>
          <w:kern w:val="2"/>
          <w:sz w:val="21"/>
          <w:szCs w:val="22"/>
        </w:rPr>
        <w:t>技术，</w:t>
      </w:r>
    </w:p>
    <w:p w14:paraId="6EF8EC27" w14:textId="5C3A1BB5" w:rsidR="008B3ABA" w:rsidRDefault="00E15F99" w:rsidP="00893D8C">
      <w:pPr>
        <w:ind w:firstLine="420"/>
      </w:pPr>
      <w:r>
        <w:rPr>
          <w:rFonts w:hint="eastAsia"/>
        </w:rPr>
        <w:t>电源</w:t>
      </w:r>
      <w:r w:rsidR="008B3ABA" w:rsidRPr="008B3ABA">
        <w:t>管理单元以低功耗提供芯片所需的所有电源</w:t>
      </w:r>
      <w:r w:rsidR="00946AE4">
        <w:rPr>
          <w:rFonts w:hint="eastAsia"/>
        </w:rPr>
        <w:t>，</w:t>
      </w:r>
      <w:r w:rsidR="00A6261B">
        <w:rPr>
          <w:rFonts w:hint="eastAsia"/>
        </w:rPr>
        <w:t>片内</w:t>
      </w:r>
      <w:r w:rsidR="008B3ABA" w:rsidRPr="008B3ABA">
        <w:t>锁相环</w:t>
      </w:r>
      <w:r w:rsidR="00A6261B">
        <w:rPr>
          <w:rFonts w:hint="eastAsia"/>
        </w:rPr>
        <w:t>为</w:t>
      </w:r>
      <w:r w:rsidR="00BA6F98">
        <w:rPr>
          <w:rFonts w:hint="eastAsia"/>
        </w:rPr>
        <w:t>各</w:t>
      </w:r>
      <w:r w:rsidR="00A6261B">
        <w:rPr>
          <w:rFonts w:hint="eastAsia"/>
        </w:rPr>
        <w:t>模块提供各自独立的</w:t>
      </w:r>
      <w:r w:rsidR="008B3ABA" w:rsidRPr="008B3ABA">
        <w:t>频率。</w:t>
      </w:r>
    </w:p>
    <w:p w14:paraId="258F1F9E" w14:textId="77777777" w:rsidR="009B58F9" w:rsidRDefault="00750625" w:rsidP="00FB430E">
      <w:pPr>
        <w:ind w:firstLine="420"/>
      </w:pPr>
      <w:r>
        <w:rPr>
          <w:rFonts w:hint="eastAsia"/>
        </w:rPr>
        <w:t>同时提供</w:t>
      </w:r>
      <w:r w:rsidR="008B3ABA" w:rsidRPr="008B3ABA">
        <w:t>了一套丰富的接口</w:t>
      </w:r>
      <w:r w:rsidR="00FA64A6">
        <w:rPr>
          <w:rFonts w:hint="eastAsia"/>
        </w:rPr>
        <w:t>：</w:t>
      </w:r>
    </w:p>
    <w:p w14:paraId="5F49599C" w14:textId="16AE9CC8" w:rsidR="003D646C" w:rsidRPr="008B3ABA" w:rsidRDefault="009E6383" w:rsidP="003D646C">
      <w:pPr>
        <w:ind w:firstLine="420"/>
      </w:pPr>
      <w:r>
        <w:rPr>
          <w:rFonts w:hint="eastAsia"/>
        </w:rPr>
        <w:t>高速</w:t>
      </w:r>
      <w:r w:rsidRPr="008B3ABA">
        <w:t>USB2.0</w:t>
      </w:r>
      <w:r w:rsidRPr="008B3ABA">
        <w:t>设备</w:t>
      </w:r>
      <w:r w:rsidR="009B58F9">
        <w:rPr>
          <w:rFonts w:hint="eastAsia"/>
        </w:rPr>
        <w:t>支持</w:t>
      </w:r>
      <w:r w:rsidR="009B58F9">
        <w:rPr>
          <w:rFonts w:hint="eastAsia"/>
        </w:rPr>
        <w:t>USB</w:t>
      </w:r>
      <w:r w:rsidR="009B58F9" w:rsidRPr="008B3ABA">
        <w:t>音频类</w:t>
      </w:r>
      <w:r w:rsidR="008B0DC9">
        <w:rPr>
          <w:rFonts w:hint="eastAsia"/>
        </w:rPr>
        <w:t>1</w:t>
      </w:r>
      <w:r w:rsidR="008B0DC9">
        <w:t>.0</w:t>
      </w:r>
      <w:r w:rsidR="009B58F9" w:rsidRPr="008B3ABA">
        <w:t>规范</w:t>
      </w:r>
      <w:r w:rsidR="008B3ABA" w:rsidRPr="008B3ABA">
        <w:t>，</w:t>
      </w:r>
      <w:r w:rsidR="00A37601">
        <w:rPr>
          <w:rFonts w:hint="eastAsia"/>
        </w:rPr>
        <w:t>3</w:t>
      </w:r>
      <w:r w:rsidR="00A37601">
        <w:rPr>
          <w:rFonts w:hint="eastAsia"/>
        </w:rPr>
        <w:t>路</w:t>
      </w:r>
      <w:r w:rsidR="008B3ABA" w:rsidRPr="008B3ABA">
        <w:t xml:space="preserve">I2S </w:t>
      </w:r>
      <w:r w:rsidR="008B3ABA" w:rsidRPr="008B3ABA">
        <w:t>接口，以及</w:t>
      </w:r>
      <w:r w:rsidR="008B3ABA" w:rsidRPr="008B3ABA">
        <w:t>I2C/ UART</w:t>
      </w:r>
      <w:r w:rsidR="005E423E">
        <w:rPr>
          <w:rFonts w:hint="eastAsia"/>
        </w:rPr>
        <w:t>等</w:t>
      </w:r>
      <w:r w:rsidR="00BE3C28">
        <w:rPr>
          <w:rFonts w:hint="eastAsia"/>
        </w:rPr>
        <w:t>外围通讯接口</w:t>
      </w:r>
      <w:r w:rsidR="002004DA">
        <w:rPr>
          <w:rFonts w:hint="eastAsia"/>
        </w:rPr>
        <w:t>。</w:t>
      </w:r>
    </w:p>
    <w:p w14:paraId="585B3638" w14:textId="1FFD4DAE" w:rsidR="00D36247" w:rsidRDefault="00D36247" w:rsidP="00D36247">
      <w:r w:rsidRPr="00D36247">
        <w:rPr>
          <w:noProof/>
        </w:rPr>
        <w:drawing>
          <wp:inline distT="0" distB="0" distL="0" distR="0" wp14:anchorId="148FF8DD" wp14:editId="6CB7FCF5">
            <wp:extent cx="5274310" cy="4446270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D5F1" w14:textId="2F82F0A6" w:rsidR="006C43B8" w:rsidRDefault="006C43B8" w:rsidP="006C43B8">
      <w:pPr>
        <w:pStyle w:val="af1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SNC8600</w:t>
      </w:r>
      <w:r>
        <w:t xml:space="preserve"> </w:t>
      </w:r>
      <w:r>
        <w:rPr>
          <w:rFonts w:hint="eastAsia"/>
        </w:rPr>
        <w:t>系统框图</w:t>
      </w:r>
    </w:p>
    <w:p w14:paraId="151EBBE8" w14:textId="77777777" w:rsidR="000B30AE" w:rsidRDefault="000B30AE" w:rsidP="00D36247"/>
    <w:p w14:paraId="5B8F2696" w14:textId="34D32796" w:rsidR="00C02DDA" w:rsidRDefault="00C02DDA" w:rsidP="00C02DDA">
      <w:pPr>
        <w:pStyle w:val="2"/>
      </w:pPr>
      <w:bookmarkStart w:id="3" w:name="_Toc118885267"/>
      <w:r>
        <w:rPr>
          <w:rFonts w:hint="eastAsia"/>
        </w:rPr>
        <w:lastRenderedPageBreak/>
        <w:t>1.1</w:t>
      </w:r>
      <w:r>
        <w:t xml:space="preserve"> </w:t>
      </w:r>
      <w:r w:rsidR="005A48C9">
        <w:rPr>
          <w:rFonts w:hint="eastAsia"/>
        </w:rPr>
        <w:t>SNC8600</w:t>
      </w:r>
      <w:r>
        <w:rPr>
          <w:rFonts w:hint="eastAsia"/>
        </w:rPr>
        <w:t>控制流程</w:t>
      </w:r>
      <w:bookmarkEnd w:id="3"/>
    </w:p>
    <w:p w14:paraId="1DC832AB" w14:textId="471D3B83" w:rsidR="00C02DDA" w:rsidRDefault="00C02DDA" w:rsidP="00C02DDA">
      <w:r>
        <w:rPr>
          <w:noProof/>
        </w:rPr>
        <mc:AlternateContent>
          <mc:Choice Requires="wpc">
            <w:drawing>
              <wp:inline distT="0" distB="0" distL="0" distR="0" wp14:anchorId="5E15C582" wp14:editId="4B8A2C83">
                <wp:extent cx="5376545" cy="6085269"/>
                <wp:effectExtent l="0" t="0" r="0" b="0"/>
                <wp:docPr id="47" name="画布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" name="矩形 1"/>
                        <wps:cNvSpPr/>
                        <wps:spPr>
                          <a:xfrm>
                            <a:off x="2582214" y="2955316"/>
                            <a:ext cx="2491875" cy="30719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D8F028" w14:textId="77777777" w:rsidR="007A0B10" w:rsidRDefault="007A0B10" w:rsidP="00C02DD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轮询上位机控制命令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2621992" y="650902"/>
                            <a:ext cx="2427510" cy="20079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796B53" w14:textId="77777777" w:rsidR="007A0B10" w:rsidRDefault="007A0B10" w:rsidP="00C02DD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Code</w:t>
                              </w:r>
                              <w:r>
                                <w:t>c</w:t>
                              </w:r>
                              <w:r>
                                <w:t>上电</w:t>
                              </w:r>
                              <w:r>
                                <w:rPr>
                                  <w:rFonts w:hint="eastAsia"/>
                                </w:rPr>
                                <w:t>初始化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: 圆角 5"/>
                        <wps:cNvSpPr/>
                        <wps:spPr>
                          <a:xfrm>
                            <a:off x="3384568" y="135828"/>
                            <a:ext cx="914400" cy="31362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98EE7E" w14:textId="77777777" w:rsidR="007A0B10" w:rsidRDefault="007A0B10" w:rsidP="00C02DDA">
                              <w:pPr>
                                <w:jc w:val="center"/>
                              </w:pPr>
                              <w:r>
                                <w:t>上电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/>
                        <wps:spPr>
                          <a:xfrm flipH="1">
                            <a:off x="3840717" y="449452"/>
                            <a:ext cx="1051" cy="201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矩形 8"/>
                        <wps:cNvSpPr/>
                        <wps:spPr>
                          <a:xfrm>
                            <a:off x="3123823" y="937375"/>
                            <a:ext cx="1373898" cy="2986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036D18" w14:textId="77777777" w:rsidR="007A0B10" w:rsidRDefault="007A0B10" w:rsidP="00C02DDA">
                              <w:pPr>
                                <w:jc w:val="center"/>
                              </w:pPr>
                              <w:r>
                                <w:t>系统</w:t>
                              </w:r>
                              <w:r>
                                <w:rPr>
                                  <w:rFonts w:hint="eastAsia"/>
                                </w:rPr>
                                <w:t>初始化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2779720" y="2228515"/>
                            <a:ext cx="2051684" cy="2917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D4EBD1" w14:textId="77777777" w:rsidR="007A0B10" w:rsidRDefault="007A0B10" w:rsidP="00C02DD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向上位机</w:t>
                              </w:r>
                              <w:r>
                                <w:t>回复</w:t>
                              </w:r>
                              <w:r>
                                <w:rPr>
                                  <w:rFonts w:hint="eastAsia"/>
                                </w:rPr>
                                <w:t>初始化成功</w:t>
                              </w:r>
                              <w:r>
                                <w:t>命令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菱形 10"/>
                        <wps:cNvSpPr/>
                        <wps:spPr>
                          <a:xfrm>
                            <a:off x="2844571" y="1416100"/>
                            <a:ext cx="1925294" cy="519231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4F54E3" w14:textId="77777777" w:rsidR="007A0B10" w:rsidRDefault="007A0B10" w:rsidP="00C02DD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初始化</w:t>
                              </w:r>
                              <w:r>
                                <w:rPr>
                                  <w:rFonts w:hint="eastAsia"/>
                                </w:rPr>
                                <w:t>ok</w:t>
                              </w:r>
                              <w:r>
                                <w:rPr>
                                  <w:rFonts w:hint="eastAsia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: 圆角 11"/>
                        <wps:cNvSpPr/>
                        <wps:spPr>
                          <a:xfrm>
                            <a:off x="730868" y="135794"/>
                            <a:ext cx="1052249" cy="307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C1AC1B" w14:textId="77777777" w:rsidR="007A0B10" w:rsidRDefault="007A0B10" w:rsidP="00C02DD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上位机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1783117" y="289726"/>
                            <a:ext cx="1601451" cy="29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2068804" y="60965"/>
                            <a:ext cx="723265" cy="2894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48A011" w14:textId="77777777" w:rsidR="007A0B10" w:rsidRDefault="007A0B10" w:rsidP="00C02DDA">
                              <w:r>
                                <w:rPr>
                                  <w:rFonts w:hint="eastAsia"/>
                                </w:rPr>
                                <w:t>上电时序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473549" y="1011129"/>
                            <a:ext cx="1562292" cy="3124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2664B6" w14:textId="77777777" w:rsidR="007A0B10" w:rsidRDefault="007A0B10" w:rsidP="00C02DD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rPr>
                                  <w:rFonts w:hint="eastAsia"/>
                                </w:rPr>
                                <w:t>Codec</w:t>
                              </w:r>
                              <w:r>
                                <w:t>上电</w:t>
                              </w:r>
                              <w:r>
                                <w:rPr>
                                  <w:rFonts w:hint="eastAsia"/>
                                </w:rPr>
                                <w:t>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 flipH="1">
                            <a:off x="1254695" y="443657"/>
                            <a:ext cx="2298" cy="5674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连接符: 肘形 16"/>
                        <wps:cNvCnPr/>
                        <wps:spPr>
                          <a:xfrm flipH="1" flipV="1">
                            <a:off x="3807218" y="1416100"/>
                            <a:ext cx="962647" cy="259616"/>
                          </a:xfrm>
                          <a:prstGeom prst="bentConnector4">
                            <a:avLst>
                              <a:gd name="adj1" fmla="val -23747"/>
                              <a:gd name="adj2" fmla="val 18805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 flipH="1">
                            <a:off x="3807218" y="1112831"/>
                            <a:ext cx="2" cy="3032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连接符: 肘形 18"/>
                        <wps:cNvCnPr/>
                        <wps:spPr>
                          <a:xfrm rot="10800000">
                            <a:off x="2136158" y="2005425"/>
                            <a:ext cx="643563" cy="36895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9"/>
                        <wps:cNvSpPr txBox="1"/>
                        <wps:spPr>
                          <a:xfrm>
                            <a:off x="3778424" y="1962906"/>
                            <a:ext cx="262255" cy="288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AE6558" w14:textId="77777777" w:rsidR="007A0B10" w:rsidRDefault="007A0B10" w:rsidP="00C02DDA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Y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9"/>
                        <wps:cNvSpPr txBox="1"/>
                        <wps:spPr>
                          <a:xfrm>
                            <a:off x="4713632" y="1467440"/>
                            <a:ext cx="286385" cy="288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B9E33E" w14:textId="77777777" w:rsidR="007A0B10" w:rsidRDefault="007A0B10" w:rsidP="00C02DDA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 xml:space="preserve">N 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菱形 21"/>
                        <wps:cNvSpPr/>
                        <wps:spPr>
                          <a:xfrm>
                            <a:off x="377281" y="1633256"/>
                            <a:ext cx="1758876" cy="744337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B8C4A6" w14:textId="77777777" w:rsidR="007A0B10" w:rsidRPr="00580B07" w:rsidRDefault="007A0B10" w:rsidP="00C02DDA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 w:rsidRPr="00580B07">
                                <w:rPr>
                                  <w:rFonts w:hint="eastAsia"/>
                                  <w:szCs w:val="21"/>
                                </w:rPr>
                                <w:t>收到初始化成功命令？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接箭头连接符 22"/>
                        <wps:cNvCnPr/>
                        <wps:spPr>
                          <a:xfrm flipH="1">
                            <a:off x="3805562" y="1935331"/>
                            <a:ext cx="1656" cy="2931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/>
                        <wps:spPr>
                          <a:xfrm>
                            <a:off x="1254695" y="1323587"/>
                            <a:ext cx="2024" cy="3096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矩形 24"/>
                        <wps:cNvSpPr/>
                        <wps:spPr>
                          <a:xfrm>
                            <a:off x="473549" y="2658917"/>
                            <a:ext cx="1562100" cy="312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B2F86A" w14:textId="77777777" w:rsidR="007A0B10" w:rsidRPr="0026058B" w:rsidRDefault="007A0B10" w:rsidP="00C02DDA">
                              <w:pPr>
                                <w:rPr>
                                  <w:kern w:val="0"/>
                                  <w:sz w:val="22"/>
                                </w:rPr>
                              </w:pPr>
                              <w:r>
                                <w:rPr>
                                  <w:kern w:val="0"/>
                                  <w:sz w:val="22"/>
                                </w:rPr>
                                <w:t>设置</w:t>
                              </w:r>
                              <w:r>
                                <w:rPr>
                                  <w:rFonts w:hint="eastAsia"/>
                                  <w:kern w:val="0"/>
                                  <w:sz w:val="22"/>
                                </w:rPr>
                                <w:t>音频初始化参数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箭头连接符 25"/>
                        <wps:cNvCnPr/>
                        <wps:spPr>
                          <a:xfrm flipH="1">
                            <a:off x="1254599" y="2377593"/>
                            <a:ext cx="2120" cy="2813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文本框 9"/>
                        <wps:cNvSpPr txBox="1"/>
                        <wps:spPr>
                          <a:xfrm>
                            <a:off x="1213497" y="2325044"/>
                            <a:ext cx="262255" cy="288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50F203" w14:textId="77777777" w:rsidR="007A0B10" w:rsidRDefault="007A0B10" w:rsidP="00C02DDA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 xml:space="preserve">Y 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9"/>
                        <wps:cNvSpPr txBox="1"/>
                        <wps:spPr>
                          <a:xfrm>
                            <a:off x="128426" y="1776272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0FC1F8" w14:textId="77777777" w:rsidR="007A0B10" w:rsidRDefault="007A0B10" w:rsidP="00C02DDA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N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连接符: 肘形 28"/>
                        <wps:cNvCnPr/>
                        <wps:spPr>
                          <a:xfrm rot="10800000" flipH="1">
                            <a:off x="377281" y="1167245"/>
                            <a:ext cx="96268" cy="837985"/>
                          </a:xfrm>
                          <a:prstGeom prst="bentConnector3">
                            <a:avLst>
                              <a:gd name="adj1" fmla="val -23746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矩形 29"/>
                        <wps:cNvSpPr/>
                        <wps:spPr>
                          <a:xfrm>
                            <a:off x="3033777" y="3287523"/>
                            <a:ext cx="1548130" cy="3455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56BFCC" w14:textId="77777777" w:rsidR="007A0B10" w:rsidRDefault="007A0B10" w:rsidP="00C02DDA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更新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Codec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参数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连接符: 肘形 30"/>
                        <wps:cNvCnPr>
                          <a:stCxn id="24" idx="3"/>
                          <a:endCxn id="29" idx="1"/>
                        </wps:cNvCnPr>
                        <wps:spPr>
                          <a:xfrm>
                            <a:off x="2035649" y="2815098"/>
                            <a:ext cx="998128" cy="64518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矩形 31"/>
                        <wps:cNvSpPr/>
                        <wps:spPr>
                          <a:xfrm>
                            <a:off x="473549" y="3269839"/>
                            <a:ext cx="1562100" cy="3117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E0909B" w14:textId="77777777" w:rsidR="007A0B10" w:rsidRDefault="007A0B10" w:rsidP="00C02DDA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22"/>
                                </w:rPr>
                                <w:t>运行时控制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3033777" y="3751739"/>
                            <a:ext cx="1548130" cy="345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14F684" w14:textId="77777777" w:rsidR="007A0B10" w:rsidRDefault="007A0B10" w:rsidP="00C02DDA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更新</w:t>
                              </w: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控制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参数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连接符: 肘形 33"/>
                        <wps:cNvCnPr>
                          <a:stCxn id="31" idx="3"/>
                          <a:endCxn id="32" idx="1"/>
                        </wps:cNvCnPr>
                        <wps:spPr>
                          <a:xfrm>
                            <a:off x="2035649" y="3425696"/>
                            <a:ext cx="998128" cy="498722"/>
                          </a:xfrm>
                          <a:prstGeom prst="bentConnector3">
                            <a:avLst>
                              <a:gd name="adj1" fmla="val 4203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>
                          <a:stCxn id="3" idx="2"/>
                          <a:endCxn id="1" idx="0"/>
                        </wps:cNvCnPr>
                        <wps:spPr>
                          <a:xfrm flipH="1">
                            <a:off x="3828152" y="2658809"/>
                            <a:ext cx="7595" cy="2965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菱形 35"/>
                        <wps:cNvSpPr/>
                        <wps:spPr>
                          <a:xfrm>
                            <a:off x="2852001" y="4293373"/>
                            <a:ext cx="1924685" cy="57892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ABAFAD" w14:textId="77777777" w:rsidR="007A0B10" w:rsidRPr="00A532B2" w:rsidRDefault="007A0B10" w:rsidP="00C02DDA">
                              <w:pPr>
                                <w:jc w:val="center"/>
                                <w:rPr>
                                  <w:kern w:val="0"/>
                                  <w:sz w:val="22"/>
                                </w:rPr>
                              </w:pPr>
                              <w:r w:rsidRPr="00A532B2">
                                <w:rPr>
                                  <w:rFonts w:ascii="等线" w:eastAsia="等线" w:hAnsi="等线" w:cs="Times New Roman" w:hint="eastAsia"/>
                                  <w:sz w:val="20"/>
                                  <w:szCs w:val="20"/>
                                </w:rPr>
                                <w:t>进入低功耗？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菱形 36"/>
                        <wps:cNvSpPr/>
                        <wps:spPr>
                          <a:xfrm>
                            <a:off x="2858486" y="5078070"/>
                            <a:ext cx="1924685" cy="57892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71DAB7" w14:textId="77777777" w:rsidR="007A0B10" w:rsidRPr="00A532B2" w:rsidRDefault="007A0B10" w:rsidP="00C02DDA">
                              <w:pPr>
                                <w:jc w:val="center"/>
                                <w:rPr>
                                  <w:kern w:val="0"/>
                                  <w:sz w:val="22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20"/>
                                  <w:szCs w:val="20"/>
                                </w:rPr>
                                <w:t>收到唤醒</w:t>
                              </w:r>
                              <w:r w:rsidRPr="00A532B2">
                                <w:rPr>
                                  <w:rFonts w:ascii="等线" w:eastAsia="等线" w:hAnsi="等线" w:cs="Times New Roman" w:hint="eastAsia"/>
                                  <w:sz w:val="20"/>
                                  <w:szCs w:val="20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连接符: 肘形 37"/>
                        <wps:cNvCnPr>
                          <a:stCxn id="36" idx="3"/>
                          <a:endCxn id="1" idx="0"/>
                        </wps:cNvCnPr>
                        <wps:spPr>
                          <a:xfrm flipH="1" flipV="1">
                            <a:off x="3828152" y="2955123"/>
                            <a:ext cx="955019" cy="2412060"/>
                          </a:xfrm>
                          <a:prstGeom prst="bentConnector4">
                            <a:avLst>
                              <a:gd name="adj1" fmla="val -54399"/>
                              <a:gd name="adj2" fmla="val 10947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箭头连接符 38"/>
                        <wps:cNvCnPr/>
                        <wps:spPr>
                          <a:xfrm>
                            <a:off x="3807842" y="4097016"/>
                            <a:ext cx="6502" cy="1961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>
                            <a:off x="3814344" y="4872298"/>
                            <a:ext cx="6485" cy="2057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>
                            <a:off x="1254599" y="2971337"/>
                            <a:ext cx="0" cy="2985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文本框 9"/>
                        <wps:cNvSpPr txBox="1"/>
                        <wps:spPr>
                          <a:xfrm>
                            <a:off x="4750547" y="4361746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6C6ADE" w14:textId="77777777" w:rsidR="007A0B10" w:rsidRDefault="007A0B10" w:rsidP="00C02DDA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N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连接符: 肘形 42"/>
                        <wps:cNvCnPr>
                          <a:stCxn id="35" idx="3"/>
                          <a:endCxn id="1" idx="0"/>
                        </wps:cNvCnPr>
                        <wps:spPr>
                          <a:xfrm flipH="1" flipV="1">
                            <a:off x="3828152" y="2955123"/>
                            <a:ext cx="948534" cy="1627414"/>
                          </a:xfrm>
                          <a:prstGeom prst="bentConnector4">
                            <a:avLst>
                              <a:gd name="adj1" fmla="val -55454"/>
                              <a:gd name="adj2" fmla="val 11404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文本框 9"/>
                        <wps:cNvSpPr txBox="1"/>
                        <wps:spPr>
                          <a:xfrm>
                            <a:off x="3617182" y="5625647"/>
                            <a:ext cx="286385" cy="288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30F080" w14:textId="77777777" w:rsidR="007A0B10" w:rsidRDefault="007A0B10" w:rsidP="00C02DDA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 xml:space="preserve">N 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文本框 9"/>
                        <wps:cNvSpPr txBox="1"/>
                        <wps:spPr>
                          <a:xfrm>
                            <a:off x="4727750" y="5152816"/>
                            <a:ext cx="262255" cy="288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F642DB" w14:textId="77777777" w:rsidR="007A0B10" w:rsidRDefault="007A0B10" w:rsidP="00C02DDA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Y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连接符: 肘形 45"/>
                        <wps:cNvCnPr/>
                        <wps:spPr>
                          <a:xfrm rot="5400000" flipH="1">
                            <a:off x="3531378" y="5367316"/>
                            <a:ext cx="578901" cy="12700"/>
                          </a:xfrm>
                          <a:prstGeom prst="bentConnector5">
                            <a:avLst>
                              <a:gd name="adj1" fmla="val -39489"/>
                              <a:gd name="adj2" fmla="val 9377496"/>
                              <a:gd name="adj3" fmla="val 11941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连接符: 肘形 46"/>
                        <wps:cNvCnPr/>
                        <wps:spPr>
                          <a:xfrm>
                            <a:off x="2035841" y="1167358"/>
                            <a:ext cx="591121" cy="48749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E15C582" id="画布 47" o:spid="_x0000_s1026" editas="canvas" style="width:423.35pt;height:479.15pt;mso-position-horizontal-relative:char;mso-position-vertical-relative:line" coordsize="53765,60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65;height:60852;visibility:visible;mso-wrap-style:square" filled="t">
                  <v:fill o:detectmouseclick="t"/>
                  <v:path o:connecttype="none"/>
                </v:shape>
                <v:rect id="矩形 1" o:spid="_x0000_s1028" style="position:absolute;left:25822;top:29553;width:24918;height:30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14:paraId="54D8F028" w14:textId="77777777" w:rsidR="007A0B10" w:rsidRDefault="007A0B10" w:rsidP="00C02DD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轮询上位机控制命令</w:t>
                        </w:r>
                      </w:p>
                    </w:txbxContent>
                  </v:textbox>
                </v:rect>
                <v:rect id="矩形 3" o:spid="_x0000_s1029" style="position:absolute;left:26219;top:6509;width:24276;height:20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14:paraId="15796B53" w14:textId="77777777" w:rsidR="007A0B10" w:rsidRDefault="007A0B10" w:rsidP="00C02DD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Code</w:t>
                        </w:r>
                        <w:r>
                          <w:t>c</w:t>
                        </w:r>
                        <w:r>
                          <w:t>上电</w:t>
                        </w:r>
                        <w:r>
                          <w:rPr>
                            <w:rFonts w:hint="eastAsia"/>
                          </w:rPr>
                          <w:t>初始化</w:t>
                        </w:r>
                      </w:p>
                    </w:txbxContent>
                  </v:textbox>
                </v:rect>
                <v:roundrect id="矩形: 圆角 5" o:spid="_x0000_s1030" style="position:absolute;left:33845;top:1358;width:9144;height:31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398EE7E" w14:textId="77777777" w:rsidR="007A0B10" w:rsidRDefault="007A0B10" w:rsidP="00C02DDA">
                        <w:pPr>
                          <w:jc w:val="center"/>
                        </w:pPr>
                        <w:r>
                          <w:t>上电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" o:spid="_x0000_s1031" type="#_x0000_t32" style="position:absolute;left:38407;top:4494;width:10;height:20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4472c4 [3204]" strokeweight=".5pt">
                  <v:stroke endarrow="block" joinstyle="miter"/>
                </v:shape>
                <v:rect id="矩形 8" o:spid="_x0000_s1032" style="position:absolute;left:31238;top:9373;width:13739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>
                  <v:textbox>
                    <w:txbxContent>
                      <w:p w14:paraId="72036D18" w14:textId="77777777" w:rsidR="007A0B10" w:rsidRDefault="007A0B10" w:rsidP="00C02DDA">
                        <w:pPr>
                          <w:jc w:val="center"/>
                        </w:pPr>
                        <w:r>
                          <w:t>系统</w:t>
                        </w:r>
                        <w:r>
                          <w:rPr>
                            <w:rFonts w:hint="eastAsia"/>
                          </w:rPr>
                          <w:t>初始化</w:t>
                        </w:r>
                      </w:p>
                    </w:txbxContent>
                  </v:textbox>
                </v:rect>
                <v:rect id="矩形 9" o:spid="_x0000_s1033" style="position:absolute;left:27797;top:22285;width:20517;height:2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4472c4 [3204]" strokecolor="#1f3763 [1604]" strokeweight="1pt">
                  <v:textbox>
                    <w:txbxContent>
                      <w:p w14:paraId="41D4EBD1" w14:textId="77777777" w:rsidR="007A0B10" w:rsidRDefault="007A0B10" w:rsidP="00C02DD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向上位机</w:t>
                        </w:r>
                        <w:r>
                          <w:t>回复</w:t>
                        </w:r>
                        <w:r>
                          <w:rPr>
                            <w:rFonts w:hint="eastAsia"/>
                          </w:rPr>
                          <w:t>初始化成功</w:t>
                        </w:r>
                        <w:r>
                          <w:t>命令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10" o:spid="_x0000_s1034" type="#_x0000_t4" style="position:absolute;left:28445;top:14161;width:19253;height:5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" fillcolor="#4472c4 [3204]" strokecolor="#1f3763 [1604]" strokeweight="1pt">
                  <v:textbox>
                    <w:txbxContent>
                      <w:p w14:paraId="3C4F54E3" w14:textId="77777777" w:rsidR="007A0B10" w:rsidRDefault="007A0B10" w:rsidP="00C02DD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rPr>
                            <w:rFonts w:hint="eastAsia"/>
                          </w:rPr>
                          <w:t>ok</w:t>
                        </w:r>
                        <w:r>
                          <w:rPr>
                            <w:rFonts w:hint="eastAsia"/>
                          </w:rPr>
                          <w:t>？</w:t>
                        </w:r>
                      </w:p>
                    </w:txbxContent>
                  </v:textbox>
                </v:shape>
                <v:roundrect id="矩形: 圆角 11" o:spid="_x0000_s1035" style="position:absolute;left:7308;top:1357;width:10523;height:30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" fillcolor="#ed7d31 [3205]" strokecolor="#823b0b [1605]" strokeweight="1pt">
                  <v:stroke joinstyle="miter"/>
                  <v:textbox>
                    <w:txbxContent>
                      <w:p w14:paraId="08C1AC1B" w14:textId="77777777" w:rsidR="007A0B10" w:rsidRDefault="007A0B10" w:rsidP="00C02DD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上位机</w:t>
                        </w:r>
                      </w:p>
                    </w:txbxContent>
                  </v:textbox>
                </v:roundrect>
                <v:shape id="直接箭头连接符 12" o:spid="_x0000_s1036" type="#_x0000_t32" style="position:absolute;left:17831;top:2897;width:16014;height: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3" o:spid="_x0000_s1037" type="#_x0000_t202" style="position:absolute;left:20688;top:609;width:7232;height:28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<v:textbox>
                    <w:txbxContent>
                      <w:p w14:paraId="1B48A011" w14:textId="77777777" w:rsidR="007A0B10" w:rsidRDefault="007A0B10" w:rsidP="00C02DDA">
                        <w:r>
                          <w:rPr>
                            <w:rFonts w:hint="eastAsia"/>
                          </w:rPr>
                          <w:t>上电时序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  <v:rect id="矩形 14" o:spid="_x0000_s1038" style="position:absolute;left:4735;top:10111;width:1562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" fillcolor="#ed7d31 [3205]" strokecolor="#823b0b [1605]" strokeweight="1pt">
                  <v:textbox>
                    <w:txbxContent>
                      <w:p w14:paraId="1F2664B6" w14:textId="77777777" w:rsidR="007A0B10" w:rsidRDefault="007A0B10" w:rsidP="00C02DD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查询</w:t>
                        </w:r>
                        <w:r>
                          <w:rPr>
                            <w:rFonts w:hint="eastAsia"/>
                          </w:rPr>
                          <w:t>Codec</w:t>
                        </w:r>
                        <w:r>
                          <w:t>上电</w:t>
                        </w:r>
                        <w:r>
                          <w:rPr>
                            <w:rFonts w:hint="eastAsia"/>
                          </w:rPr>
                          <w:t>状态</w:t>
                        </w:r>
                      </w:p>
                    </w:txbxContent>
                  </v:textbox>
                </v:rect>
                <v:shape id="直接箭头连接符 15" o:spid="_x0000_s1039" type="#_x0000_t32" style="position:absolute;left:12546;top:4436;width:23;height:5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连接符: 肘形 16" o:spid="_x0000_s1040" type="#_x0000_t35" style="position:absolute;left:38072;top:14161;width:9626;height:259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" adj="-5129,40619" strokecolor="#4472c4 [3204]" strokeweight=".5pt">
                  <v:stroke endarrow="block"/>
                </v:shape>
                <v:shape id="直接箭头连接符 17" o:spid="_x0000_s1041" type="#_x0000_t32" style="position:absolute;left:38072;top:11128;width:0;height:30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18" o:spid="_x0000_s1042" type="#_x0000_t34" style="position:absolute;left:21361;top:20054;width:6436;height:368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" strokecolor="#4472c4 [3204]" strokeweight=".5pt">
                  <v:stroke endarrow="block"/>
                </v:shape>
                <v:shape id="文本框 9" o:spid="_x0000_s1043" type="#_x0000_t202" style="position:absolute;left:37784;top:19629;width:2622;height:28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" filled="f" stroked="f" strokeweight=".5pt">
                  <v:textbox>
                    <w:txbxContent>
                      <w:p w14:paraId="51AE6558" w14:textId="77777777" w:rsidR="007A0B10" w:rsidRDefault="007A0B10" w:rsidP="00C02DDA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Y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文本框 9" o:spid="_x0000_s1044" type="#_x0000_t202" style="position:absolute;left:47136;top:14674;width:2864;height:28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qO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" filled="f" stroked="f" strokeweight=".5pt">
                  <v:textbox>
                    <w:txbxContent>
                      <w:p w14:paraId="11B9E33E" w14:textId="77777777" w:rsidR="007A0B10" w:rsidRDefault="007A0B10" w:rsidP="00C02DDA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 xml:space="preserve">N  </w:t>
                        </w:r>
                      </w:p>
                    </w:txbxContent>
                  </v:textbox>
                </v:shape>
                <v:shape id="菱形 21" o:spid="_x0000_s1045" type="#_x0000_t4" style="position:absolute;left:3772;top:16332;width:17589;height:7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" fillcolor="#ed7d31 [3205]" strokecolor="#823b0b [1605]" strokeweight="1pt">
                  <v:textbox inset="0,0,0,0">
                    <w:txbxContent>
                      <w:p w14:paraId="38B8C4A6" w14:textId="77777777" w:rsidR="007A0B10" w:rsidRPr="00580B07" w:rsidRDefault="007A0B10" w:rsidP="00C02DDA">
                        <w:pPr>
                          <w:jc w:val="center"/>
                          <w:rPr>
                            <w:szCs w:val="21"/>
                          </w:rPr>
                        </w:pPr>
                        <w:r w:rsidRPr="00580B07">
                          <w:rPr>
                            <w:rFonts w:hint="eastAsia"/>
                            <w:szCs w:val="21"/>
                          </w:rPr>
                          <w:t>收到初始化成功命令？</w:t>
                        </w:r>
                      </w:p>
                    </w:txbxContent>
                  </v:textbox>
                </v:shape>
                <v:shape id="直接箭头连接符 22" o:spid="_x0000_s1046" type="#_x0000_t32" style="position:absolute;left:38055;top:19353;width:17;height:29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23" o:spid="_x0000_s1047" type="#_x0000_t32" style="position:absolute;left:12546;top:13235;width:21;height:30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v:rect id="矩形 24" o:spid="_x0000_s1048" style="position:absolute;left:4735;top:26589;width:1562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" fillcolor="#ed7d31 [3205]" strokecolor="#823b0b [1605]" strokeweight="1pt">
                  <v:textbox>
                    <w:txbxContent>
                      <w:p w14:paraId="3EB2F86A" w14:textId="77777777" w:rsidR="007A0B10" w:rsidRPr="0026058B" w:rsidRDefault="007A0B10" w:rsidP="00C02DDA">
                        <w:pPr>
                          <w:rPr>
                            <w:kern w:val="0"/>
                            <w:sz w:val="22"/>
                          </w:rPr>
                        </w:pPr>
                        <w:r>
                          <w:rPr>
                            <w:kern w:val="0"/>
                            <w:sz w:val="22"/>
                          </w:rPr>
                          <w:t>设置</w:t>
                        </w:r>
                        <w:r>
                          <w:rPr>
                            <w:rFonts w:hint="eastAsia"/>
                            <w:kern w:val="0"/>
                            <w:sz w:val="22"/>
                          </w:rPr>
                          <w:t>音频初始化参数</w:t>
                        </w:r>
                      </w:p>
                    </w:txbxContent>
                  </v:textbox>
                </v:rect>
                <v:shape id="直接箭头连接符 25" o:spid="_x0000_s1049" type="#_x0000_t32" style="position:absolute;left:12545;top:23775;width:22;height:28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4472c4 [3204]" strokeweight=".5pt">
                  <v:stroke endarrow="block" joinstyle="miter"/>
                </v:shape>
                <v:shape id="文本框 9" o:spid="_x0000_s1050" type="#_x0000_t202" style="position:absolute;left:12134;top:23250;width:2623;height:28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" filled="f" stroked="f" strokeweight=".5pt">
                  <v:textbox>
                    <w:txbxContent>
                      <w:p w14:paraId="1E50F203" w14:textId="77777777" w:rsidR="007A0B10" w:rsidRDefault="007A0B10" w:rsidP="00C02DDA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 xml:space="preserve">Y 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文本框 9" o:spid="_x0000_s1051" type="#_x0000_t202" style="position:absolute;left:1284;top:17762;width:2864;height:2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L6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" filled="f" stroked="f" strokeweight=".5pt">
                  <v:textbox>
                    <w:txbxContent>
                      <w:p w14:paraId="030FC1F8" w14:textId="77777777" w:rsidR="007A0B10" w:rsidRDefault="007A0B10" w:rsidP="00C02DDA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N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连接符: 肘形 28" o:spid="_x0000_s1052" type="#_x0000_t34" style="position:absolute;left:3772;top:11672;width:963;height:838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" adj="-51292" strokecolor="#4472c4 [3204]" strokeweight=".5pt">
                  <v:stroke endarrow="block"/>
                </v:shape>
                <v:rect id="矩形 29" o:spid="_x0000_s1053" style="position:absolute;left:30337;top:32875;width:15482;height:3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4472c4 [3204]" strokecolor="#1f3763 [1604]" strokeweight="1pt">
                  <v:textbox>
                    <w:txbxContent>
                      <w:p w14:paraId="6B56BFCC" w14:textId="77777777" w:rsidR="007A0B10" w:rsidRDefault="007A0B10" w:rsidP="00C02DDA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更新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Codec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参数</w:t>
                        </w:r>
                      </w:p>
                    </w:txbxContent>
                  </v:textbox>
                </v:rect>
                <v:shape id="连接符: 肘形 30" o:spid="_x0000_s1054" type="#_x0000_t34" style="position:absolute;left:20356;top:28150;width:9981;height:645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" strokecolor="#4472c4 [3204]" strokeweight=".5pt">
                  <v:stroke endarrow="block"/>
                </v:shape>
                <v:rect id="矩形 31" o:spid="_x0000_s1055" style="position:absolute;left:4735;top:32698;width:15621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" fillcolor="#ed7d31 [3205]" strokecolor="#823b0b [1605]" strokeweight="1pt">
                  <v:textbox>
                    <w:txbxContent>
                      <w:p w14:paraId="41E0909B" w14:textId="77777777" w:rsidR="007A0B10" w:rsidRDefault="007A0B10" w:rsidP="00C02DDA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22"/>
                          </w:rPr>
                          <w:t>运行时控制</w:t>
                        </w:r>
                      </w:p>
                    </w:txbxContent>
                  </v:textbox>
                </v:rect>
                <v:rect id="矩形 32" o:spid="_x0000_s1056" style="position:absolute;left:30337;top:37517;width:15482;height:3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4472c4 [3204]" strokecolor="#1f3763 [1604]" strokeweight="1pt">
                  <v:textbox>
                    <w:txbxContent>
                      <w:p w14:paraId="4314F684" w14:textId="77777777" w:rsidR="007A0B10" w:rsidRDefault="007A0B10" w:rsidP="00C02DDA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更新</w:t>
                        </w:r>
                        <w:r>
                          <w:rPr>
                            <w:rFonts w:eastAsia="等线" w:cs="Times New Roman"/>
                            <w:szCs w:val="21"/>
                          </w:rPr>
                          <w:t>控制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参数</w:t>
                        </w:r>
                      </w:p>
                    </w:txbxContent>
                  </v:textbox>
                </v:rect>
                <v:shape id="连接符: 肘形 33" o:spid="_x0000_s1057" type="#_x0000_t34" style="position:absolute;left:20356;top:34256;width:9981;height:498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" adj="9079" strokecolor="#4472c4 [3204]" strokeweight=".5pt">
                  <v:stroke endarrow="block"/>
                </v:shape>
                <v:shape id="直接箭头连接符 34" o:spid="_x0000_s1058" type="#_x0000_t32" style="position:absolute;left:38281;top:26588;width:76;height:29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a0t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oDPcv8QfI5S8AAAD//wMAUEsBAi0AFAAGAAgAAAAhANvh9svuAAAAhQEAABMAAAAAAAAA&#10;AAAAAAAAAAAAAFtDb250ZW50X1R5cGVzXS54bWxQSwECLQAUAAYACAAAACEAWvQsW78AAAAVAQAA&#10;CwAAAAAAAAAAAAAAAAAfAQAAX3JlbHMvLnJlbHNQSwECLQAUAAYACAAAACEA5m2tLcYAAADbAAAA&#10;DwAAAAAAAAAAAAAAAAAHAgAAZHJzL2Rvd25yZXYueG1sUEsFBgAAAAADAAMAtwAAAPoCAAAAAA==&#10;" strokecolor="#4472c4 [3204]" strokeweight=".5pt">
                  <v:stroke endarrow="block" joinstyle="miter"/>
                </v:shape>
                <v:shape id="菱形 35" o:spid="_x0000_s1059" type="#_x0000_t4" style="position:absolute;left:28520;top:42933;width:19246;height:5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" fillcolor="#4472c4 [3204]" strokecolor="#1f3763 [1604]" strokeweight="1pt">
                  <v:textbox>
                    <w:txbxContent>
                      <w:p w14:paraId="7BABAFAD" w14:textId="77777777" w:rsidR="007A0B10" w:rsidRPr="00A532B2" w:rsidRDefault="007A0B10" w:rsidP="00C02DDA">
                        <w:pPr>
                          <w:jc w:val="center"/>
                          <w:rPr>
                            <w:kern w:val="0"/>
                            <w:sz w:val="22"/>
                          </w:rPr>
                        </w:pPr>
                        <w:r w:rsidRPr="00A532B2">
                          <w:rPr>
                            <w:rFonts w:ascii="等线" w:eastAsia="等线" w:hAnsi="等线" w:cs="Times New Roman" w:hint="eastAsia"/>
                            <w:sz w:val="20"/>
                            <w:szCs w:val="20"/>
                          </w:rPr>
                          <w:t>进入低功耗？</w:t>
                        </w:r>
                      </w:p>
                    </w:txbxContent>
                  </v:textbox>
                </v:shape>
                <v:shape id="菱形 36" o:spid="_x0000_s1060" type="#_x0000_t4" style="position:absolute;left:28584;top:50780;width:19247;height:5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" fillcolor="#4472c4 [3204]" strokecolor="#1f3763 [1604]" strokeweight="1pt">
                  <v:textbox>
                    <w:txbxContent>
                      <w:p w14:paraId="2871DAB7" w14:textId="77777777" w:rsidR="007A0B10" w:rsidRPr="00A532B2" w:rsidRDefault="007A0B10" w:rsidP="00C02DDA">
                        <w:pPr>
                          <w:jc w:val="center"/>
                          <w:rPr>
                            <w:kern w:val="0"/>
                            <w:sz w:val="22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20"/>
                            <w:szCs w:val="20"/>
                          </w:rPr>
                          <w:t>收到唤醒</w:t>
                        </w:r>
                        <w:r w:rsidRPr="00A532B2">
                          <w:rPr>
                            <w:rFonts w:ascii="等线" w:eastAsia="等线" w:hAnsi="等线" w:cs="Times New Roman" w:hint="eastAsia"/>
                            <w:sz w:val="20"/>
                            <w:szCs w:val="20"/>
                          </w:rPr>
                          <w:t>？</w:t>
                        </w:r>
                      </w:p>
                    </w:txbxContent>
                  </v:textbox>
                </v:shape>
                <v:shape id="连接符: 肘形 37" o:spid="_x0000_s1061" type="#_x0000_t35" style="position:absolute;left:38281;top:29551;width:9550;height:2412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" adj="-11750,23647" strokecolor="#4472c4 [3204]" strokeweight=".5pt">
                  <v:stroke endarrow="block"/>
                </v:shape>
                <v:shape id="直接箭头连接符 38" o:spid="_x0000_s1062" type="#_x0000_t32" style="position:absolute;left:38078;top:40970;width:65;height:19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IxN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7H6RX+A3fwCAAD//wMAUEsBAi0AFAAGAAgAAAAhANvh9svuAAAAhQEAABMAAAAAAAAAAAAAAAAA&#10;AAAAAFtDb250ZW50X1R5cGVzXS54bWxQSwECLQAUAAYACAAAACEAWvQsW78AAAAVAQAACwAAAAAA&#10;AAAAAAAAAAAfAQAAX3JlbHMvLnJlbHNQSwECLQAUAAYACAAAACEAsfyMTcAAAADbAAAADwAAAAAA&#10;AAAAAAAAAAAHAgAAZHJzL2Rvd25yZXYueG1sUEsFBgAAAAADAAMAtwAAAPQCAAAAAA==&#10;" strokecolor="#4472c4 [3204]" strokeweight=".5pt">
                  <v:stroke endarrow="block" joinstyle="miter"/>
                </v:shape>
                <v:shape id="直接箭头连接符 39" o:spid="_x0000_s1063" type="#_x0000_t32" style="position:absolute;left:38143;top:48722;width:65;height:20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40" o:spid="_x0000_s1064" type="#_x0000_t32" style="position:absolute;left:12545;top:29713;width:0;height:29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PM2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Xa9f9AfYzS8AAAD//wMAUEsBAi0AFAAGAAgAAAAhANvh9svuAAAAhQEAABMAAAAAAAAAAAAAAAAA&#10;AAAAAFtDb250ZW50X1R5cGVzXS54bWxQSwECLQAUAAYACAAAACEAWvQsW78AAAAVAQAACwAAAAAA&#10;AAAAAAAAAAAfAQAAX3JlbHMvLnJlbHNQSwECLQAUAAYACAAAACEAF4zzNsAAAADbAAAADwAAAAAA&#10;AAAAAAAAAAAHAgAAZHJzL2Rvd25yZXYueG1sUEsFBgAAAAADAAMAtwAAAPQCAAAAAA==&#10;" strokecolor="#4472c4 [3204]" strokeweight=".5pt">
                  <v:stroke endarrow="block" joinstyle="miter"/>
                </v:shape>
                <v:shape id="文本框 9" o:spid="_x0000_s1065" type="#_x0000_t202" style="position:absolute;left:47505;top:43617;width:2864;height:2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q1xQAAANsAAAAPAAAAZHJzL2Rvd25yZXYueG1sRI9BawIx&#10;FITvgv8hPMGL1KxS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AheWq1xQAAANsAAAAP&#10;AAAAAAAAAAAAAAAAAAcCAABkcnMvZG93bnJldi54bWxQSwUGAAAAAAMAAwC3AAAA+QIAAAAA&#10;" filled="f" stroked="f" strokeweight=".5pt">
                  <v:textbox>
                    <w:txbxContent>
                      <w:p w14:paraId="666C6ADE" w14:textId="77777777" w:rsidR="007A0B10" w:rsidRDefault="007A0B10" w:rsidP="00C02DDA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N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连接符: 肘形 42" o:spid="_x0000_s1066" type="#_x0000_t35" style="position:absolute;left:38281;top:29551;width:9485;height:1627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" adj="-11978,24634" strokecolor="#4472c4 [3204]" strokeweight=".5pt">
                  <v:stroke endarrow="block"/>
                </v:shape>
                <v:shape id="文本框 9" o:spid="_x0000_s1067" type="#_x0000_t202" style="position:absolute;left:36171;top:56256;width:2864;height:28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1FZ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C+51FZxQAAANsAAAAP&#10;AAAAAAAAAAAAAAAAAAcCAABkcnMvZG93bnJldi54bWxQSwUGAAAAAAMAAwC3AAAA+QIAAAAA&#10;" filled="f" stroked="f" strokeweight=".5pt">
                  <v:textbox>
                    <w:txbxContent>
                      <w:p w14:paraId="6130F080" w14:textId="77777777" w:rsidR="007A0B10" w:rsidRDefault="007A0B10" w:rsidP="00C02DDA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 xml:space="preserve">N  </w:t>
                        </w:r>
                      </w:p>
                    </w:txbxContent>
                  </v:textbox>
                </v:shape>
                <v:shape id="文本框 9" o:spid="_x0000_s1068" type="#_x0000_t202" style="position:absolute;left:47277;top:51528;width:2623;height:28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sktxQAAANsAAAAPAAAAZHJzL2Rvd25yZXYueG1sRI9BawIx&#10;FITvgv8hPMGL1GxF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AxDsktxQAAANsAAAAP&#10;AAAAAAAAAAAAAAAAAAcCAABkcnMvZG93bnJldi54bWxQSwUGAAAAAAMAAwC3AAAA+QIAAAAA&#10;" filled="f" stroked="f" strokeweight=".5pt">
                  <v:textbox>
                    <w:txbxContent>
                      <w:p w14:paraId="38F642DB" w14:textId="77777777" w:rsidR="007A0B10" w:rsidRDefault="007A0B10" w:rsidP="00C02DDA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Y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连接符: 肘形 45" o:spid="_x0000_s1069" type="#_x0000_t36" style="position:absolute;left:35313;top:53673;width:5789;height:127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" adj="-8530,2025539,25793" strokecolor="#4472c4 [3204]" strokeweight=".5pt">
                  <v:stroke endarrow="block"/>
                </v:shape>
                <v:shape id="连接符: 肘形 46" o:spid="_x0000_s1070" type="#_x0000_t34" style="position:absolute;left:20358;top:11673;width:5911;height:487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4780F2F8" w14:textId="184103F9" w:rsidR="00351864" w:rsidRDefault="00351864" w:rsidP="00351864">
      <w:pPr>
        <w:pStyle w:val="af1"/>
      </w:pPr>
      <w:r>
        <w:rPr>
          <w:rFonts w:hint="eastAsia"/>
        </w:rPr>
        <w:t>图</w:t>
      </w:r>
      <w:r w:rsidR="00413343">
        <w:rPr>
          <w:rFonts w:hint="eastAsia"/>
        </w:rPr>
        <w:t>2</w:t>
      </w:r>
      <w:r>
        <w:t xml:space="preserve"> </w:t>
      </w:r>
      <w:r>
        <w:rPr>
          <w:rFonts w:hint="eastAsia"/>
        </w:rPr>
        <w:t>SNC8600</w:t>
      </w:r>
      <w:r>
        <w:rPr>
          <w:rFonts w:hint="eastAsia"/>
        </w:rPr>
        <w:t>控制流程图</w:t>
      </w:r>
    </w:p>
    <w:p w14:paraId="244C8C5C" w14:textId="08267CD2" w:rsidR="00C02DDA" w:rsidRDefault="00C02DDA" w:rsidP="00C02DDA">
      <w:pPr>
        <w:pStyle w:val="2"/>
      </w:pPr>
      <w:bookmarkStart w:id="4" w:name="_Toc118885268"/>
      <w:r>
        <w:rPr>
          <w:rFonts w:hint="eastAsia"/>
        </w:rPr>
        <w:t>1.2</w:t>
      </w:r>
      <w:r>
        <w:t xml:space="preserve"> </w:t>
      </w:r>
      <w:r w:rsidR="005A48C9">
        <w:rPr>
          <w:rFonts w:hint="eastAsia"/>
        </w:rPr>
        <w:t>SNC8600</w:t>
      </w:r>
      <w:r>
        <w:rPr>
          <w:rFonts w:hint="eastAsia"/>
        </w:rPr>
        <w:t>控制说明</w:t>
      </w:r>
      <w:bookmarkEnd w:id="4"/>
    </w:p>
    <w:p w14:paraId="510C4751" w14:textId="5300E988" w:rsidR="008A6FAA" w:rsidRDefault="00C33DE0" w:rsidP="00C33DE0">
      <w:pPr>
        <w:ind w:firstLine="420"/>
      </w:pPr>
      <w:r>
        <w:rPr>
          <w:rFonts w:hint="eastAsia"/>
        </w:rPr>
        <w:t>根据系统运行需要，</w:t>
      </w:r>
      <w:r w:rsidR="008A6FAA">
        <w:rPr>
          <w:rFonts w:hint="eastAsia"/>
        </w:rPr>
        <w:t>SNC8600</w:t>
      </w:r>
      <w:r w:rsidR="008A6FAA">
        <w:rPr>
          <w:rFonts w:hint="eastAsia"/>
        </w:rPr>
        <w:t>的三种运行模式定义如下。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2389"/>
        <w:gridCol w:w="2389"/>
        <w:gridCol w:w="2389"/>
      </w:tblGrid>
      <w:tr w:rsidR="00366B1A" w:rsidRPr="00351864" w14:paraId="14F8CD45" w14:textId="77777777" w:rsidTr="009B58F9">
        <w:tc>
          <w:tcPr>
            <w:tcW w:w="1129" w:type="dxa"/>
            <w:shd w:val="clear" w:color="auto" w:fill="EDEDED" w:themeFill="accent3" w:themeFillTint="33"/>
            <w:vAlign w:val="center"/>
          </w:tcPr>
          <w:p w14:paraId="1CED6293" w14:textId="77777777" w:rsidR="00366B1A" w:rsidRPr="00351864" w:rsidRDefault="00366B1A" w:rsidP="009B58F9">
            <w:pPr>
              <w:rPr>
                <w:b/>
                <w:bCs/>
                <w:sz w:val="20"/>
                <w:szCs w:val="21"/>
              </w:rPr>
            </w:pPr>
            <w:r w:rsidRPr="00351864">
              <w:rPr>
                <w:rFonts w:hint="eastAsia"/>
                <w:b/>
                <w:bCs/>
                <w:sz w:val="20"/>
                <w:szCs w:val="21"/>
              </w:rPr>
              <w:t>Mode</w:t>
            </w:r>
          </w:p>
        </w:tc>
        <w:tc>
          <w:tcPr>
            <w:tcW w:w="2389" w:type="dxa"/>
            <w:shd w:val="clear" w:color="auto" w:fill="EDEDED" w:themeFill="accent3" w:themeFillTint="33"/>
            <w:vAlign w:val="center"/>
          </w:tcPr>
          <w:p w14:paraId="59EB6716" w14:textId="77777777" w:rsidR="00366B1A" w:rsidRPr="00351864" w:rsidRDefault="00366B1A" w:rsidP="009B58F9">
            <w:pPr>
              <w:rPr>
                <w:b/>
                <w:bCs/>
                <w:sz w:val="20"/>
                <w:szCs w:val="21"/>
              </w:rPr>
            </w:pPr>
            <w:proofErr w:type="spellStart"/>
            <w:r w:rsidRPr="00351864">
              <w:rPr>
                <w:rFonts w:hint="eastAsia"/>
                <w:b/>
                <w:bCs/>
                <w:sz w:val="20"/>
                <w:szCs w:val="21"/>
              </w:rPr>
              <w:t>Work_mode</w:t>
            </w:r>
            <w:proofErr w:type="spellEnd"/>
          </w:p>
        </w:tc>
        <w:tc>
          <w:tcPr>
            <w:tcW w:w="2389" w:type="dxa"/>
            <w:shd w:val="clear" w:color="auto" w:fill="EDEDED" w:themeFill="accent3" w:themeFillTint="33"/>
            <w:vAlign w:val="center"/>
          </w:tcPr>
          <w:p w14:paraId="36DE8DFC" w14:textId="77777777" w:rsidR="00366B1A" w:rsidRPr="00351864" w:rsidRDefault="00366B1A" w:rsidP="009B58F9">
            <w:pPr>
              <w:rPr>
                <w:b/>
                <w:bCs/>
                <w:sz w:val="20"/>
                <w:szCs w:val="21"/>
              </w:rPr>
            </w:pPr>
            <w:proofErr w:type="spellStart"/>
            <w:r w:rsidRPr="00351864">
              <w:rPr>
                <w:rFonts w:hint="eastAsia"/>
                <w:b/>
                <w:bCs/>
                <w:sz w:val="20"/>
                <w:szCs w:val="21"/>
              </w:rPr>
              <w:t>LP_Mode</w:t>
            </w:r>
            <w:proofErr w:type="spellEnd"/>
          </w:p>
        </w:tc>
        <w:tc>
          <w:tcPr>
            <w:tcW w:w="2389" w:type="dxa"/>
            <w:shd w:val="clear" w:color="auto" w:fill="EDEDED" w:themeFill="accent3" w:themeFillTint="33"/>
            <w:vAlign w:val="center"/>
          </w:tcPr>
          <w:p w14:paraId="12F9D1F8" w14:textId="77777777" w:rsidR="00366B1A" w:rsidRPr="00351864" w:rsidRDefault="00366B1A" w:rsidP="009B58F9">
            <w:pPr>
              <w:rPr>
                <w:b/>
                <w:bCs/>
                <w:sz w:val="20"/>
                <w:szCs w:val="21"/>
              </w:rPr>
            </w:pPr>
            <w:proofErr w:type="spellStart"/>
            <w:r w:rsidRPr="00351864">
              <w:rPr>
                <w:rFonts w:hint="eastAsia"/>
                <w:b/>
                <w:bCs/>
                <w:sz w:val="20"/>
                <w:szCs w:val="21"/>
              </w:rPr>
              <w:t>PD_Mode</w:t>
            </w:r>
            <w:proofErr w:type="spellEnd"/>
          </w:p>
        </w:tc>
      </w:tr>
      <w:tr w:rsidR="00366B1A" w:rsidRPr="00351864" w14:paraId="6C101ECC" w14:textId="77777777" w:rsidTr="009B58F9">
        <w:tc>
          <w:tcPr>
            <w:tcW w:w="1129" w:type="dxa"/>
            <w:vAlign w:val="center"/>
          </w:tcPr>
          <w:p w14:paraId="27E7900F" w14:textId="77777777" w:rsidR="00366B1A" w:rsidRPr="00351864" w:rsidRDefault="00366B1A" w:rsidP="009B58F9">
            <w:pPr>
              <w:rPr>
                <w:sz w:val="20"/>
                <w:szCs w:val="21"/>
              </w:rPr>
            </w:pPr>
            <w:r w:rsidRPr="00351864">
              <w:rPr>
                <w:rFonts w:hint="eastAsia"/>
                <w:sz w:val="20"/>
                <w:szCs w:val="21"/>
              </w:rPr>
              <w:t>模式定义</w:t>
            </w:r>
          </w:p>
        </w:tc>
        <w:tc>
          <w:tcPr>
            <w:tcW w:w="2389" w:type="dxa"/>
            <w:vAlign w:val="center"/>
          </w:tcPr>
          <w:p w14:paraId="798E4791" w14:textId="77777777" w:rsidR="00366B1A" w:rsidRPr="00351864" w:rsidRDefault="00366B1A" w:rsidP="009B58F9">
            <w:pPr>
              <w:rPr>
                <w:sz w:val="20"/>
                <w:szCs w:val="21"/>
              </w:rPr>
            </w:pPr>
            <w:r w:rsidRPr="00351864">
              <w:rPr>
                <w:rFonts w:hint="eastAsia"/>
                <w:sz w:val="20"/>
                <w:szCs w:val="21"/>
              </w:rPr>
              <w:t>正常工作模式</w:t>
            </w:r>
          </w:p>
        </w:tc>
        <w:tc>
          <w:tcPr>
            <w:tcW w:w="2389" w:type="dxa"/>
            <w:vAlign w:val="center"/>
          </w:tcPr>
          <w:p w14:paraId="625C87C0" w14:textId="77777777" w:rsidR="00366B1A" w:rsidRPr="00351864" w:rsidRDefault="00366B1A" w:rsidP="009B58F9">
            <w:pPr>
              <w:rPr>
                <w:sz w:val="20"/>
                <w:szCs w:val="21"/>
              </w:rPr>
            </w:pPr>
            <w:r w:rsidRPr="00351864">
              <w:rPr>
                <w:rFonts w:hint="eastAsia"/>
                <w:sz w:val="20"/>
                <w:szCs w:val="21"/>
              </w:rPr>
              <w:t>低功耗模式</w:t>
            </w:r>
          </w:p>
        </w:tc>
        <w:tc>
          <w:tcPr>
            <w:tcW w:w="2389" w:type="dxa"/>
            <w:vAlign w:val="center"/>
          </w:tcPr>
          <w:p w14:paraId="12D0B72E" w14:textId="77777777" w:rsidR="00366B1A" w:rsidRPr="00351864" w:rsidRDefault="00366B1A" w:rsidP="009B58F9">
            <w:pPr>
              <w:rPr>
                <w:sz w:val="20"/>
                <w:szCs w:val="21"/>
              </w:rPr>
            </w:pPr>
            <w:r w:rsidRPr="00351864">
              <w:rPr>
                <w:rFonts w:hint="eastAsia"/>
                <w:sz w:val="20"/>
                <w:szCs w:val="21"/>
              </w:rPr>
              <w:t>断电模式</w:t>
            </w:r>
          </w:p>
        </w:tc>
      </w:tr>
      <w:tr w:rsidR="00366B1A" w:rsidRPr="00351864" w14:paraId="4A2BCB25" w14:textId="77777777" w:rsidTr="009B58F9">
        <w:tc>
          <w:tcPr>
            <w:tcW w:w="1129" w:type="dxa"/>
            <w:vAlign w:val="center"/>
          </w:tcPr>
          <w:p w14:paraId="417A7610" w14:textId="77777777" w:rsidR="00366B1A" w:rsidRPr="00351864" w:rsidRDefault="00366B1A" w:rsidP="009B58F9">
            <w:pPr>
              <w:rPr>
                <w:sz w:val="20"/>
                <w:szCs w:val="21"/>
              </w:rPr>
            </w:pPr>
            <w:r w:rsidRPr="00351864">
              <w:rPr>
                <w:rFonts w:hint="eastAsia"/>
                <w:sz w:val="20"/>
                <w:szCs w:val="21"/>
              </w:rPr>
              <w:t>有效操作</w:t>
            </w:r>
          </w:p>
        </w:tc>
        <w:tc>
          <w:tcPr>
            <w:tcW w:w="2389" w:type="dxa"/>
            <w:vAlign w:val="center"/>
          </w:tcPr>
          <w:p w14:paraId="12102AB1" w14:textId="77777777" w:rsidR="00366B1A" w:rsidRPr="00351864" w:rsidRDefault="00366B1A" w:rsidP="009B58F9">
            <w:pPr>
              <w:rPr>
                <w:sz w:val="20"/>
                <w:szCs w:val="21"/>
              </w:rPr>
            </w:pPr>
            <w:r w:rsidRPr="00351864">
              <w:rPr>
                <w:rFonts w:hint="eastAsia"/>
                <w:sz w:val="20"/>
                <w:szCs w:val="21"/>
              </w:rPr>
              <w:t>所有功能正常工作</w:t>
            </w:r>
          </w:p>
        </w:tc>
        <w:tc>
          <w:tcPr>
            <w:tcW w:w="2389" w:type="dxa"/>
            <w:vAlign w:val="center"/>
          </w:tcPr>
          <w:p w14:paraId="11428AD7" w14:textId="77777777" w:rsidR="00366B1A" w:rsidRPr="00351864" w:rsidRDefault="00366B1A" w:rsidP="009B58F9">
            <w:pPr>
              <w:rPr>
                <w:sz w:val="20"/>
                <w:szCs w:val="21"/>
              </w:rPr>
            </w:pPr>
            <w:r w:rsidRPr="00351864">
              <w:rPr>
                <w:rFonts w:hint="eastAsia"/>
                <w:sz w:val="20"/>
                <w:szCs w:val="21"/>
              </w:rPr>
              <w:t>仅</w:t>
            </w:r>
            <w:r>
              <w:rPr>
                <w:rFonts w:hint="eastAsia"/>
                <w:sz w:val="20"/>
                <w:szCs w:val="21"/>
              </w:rPr>
              <w:t>当</w:t>
            </w:r>
            <w:r w:rsidRPr="00713B52">
              <w:rPr>
                <w:rFonts w:hint="eastAsia"/>
                <w:sz w:val="20"/>
                <w:szCs w:val="21"/>
              </w:rPr>
              <w:t>G</w:t>
            </w:r>
            <w:r w:rsidRPr="00713B52">
              <w:rPr>
                <w:sz w:val="20"/>
                <w:szCs w:val="21"/>
              </w:rPr>
              <w:t>PIO0</w:t>
            </w:r>
            <w:r>
              <w:rPr>
                <w:rFonts w:hint="eastAsia"/>
                <w:sz w:val="20"/>
                <w:szCs w:val="21"/>
              </w:rPr>
              <w:t>检测到下降沿时</w:t>
            </w:r>
            <w:r w:rsidRPr="00351864">
              <w:rPr>
                <w:rFonts w:hint="eastAsia"/>
                <w:sz w:val="20"/>
                <w:szCs w:val="21"/>
              </w:rPr>
              <w:t>唤醒</w:t>
            </w:r>
            <w:r w:rsidRPr="00351864">
              <w:rPr>
                <w:rFonts w:hint="eastAsia"/>
                <w:sz w:val="20"/>
                <w:szCs w:val="21"/>
              </w:rPr>
              <w:t>SNC8600</w:t>
            </w:r>
          </w:p>
        </w:tc>
        <w:tc>
          <w:tcPr>
            <w:tcW w:w="2389" w:type="dxa"/>
            <w:vAlign w:val="center"/>
          </w:tcPr>
          <w:p w14:paraId="40D518F8" w14:textId="77777777" w:rsidR="00366B1A" w:rsidRPr="00351864" w:rsidRDefault="00366B1A" w:rsidP="009B58F9">
            <w:pPr>
              <w:rPr>
                <w:sz w:val="20"/>
                <w:szCs w:val="21"/>
              </w:rPr>
            </w:pPr>
            <w:r w:rsidRPr="00351864">
              <w:rPr>
                <w:rFonts w:hint="eastAsia"/>
                <w:sz w:val="20"/>
                <w:szCs w:val="21"/>
              </w:rPr>
              <w:t>所有功能无效，需要开启</w:t>
            </w:r>
            <w:r w:rsidRPr="00351864">
              <w:rPr>
                <w:rFonts w:hint="eastAsia"/>
                <w:sz w:val="20"/>
                <w:szCs w:val="21"/>
              </w:rPr>
              <w:t>SNC8600</w:t>
            </w:r>
            <w:r w:rsidRPr="00351864">
              <w:rPr>
                <w:rFonts w:hint="eastAsia"/>
                <w:sz w:val="20"/>
                <w:szCs w:val="21"/>
              </w:rPr>
              <w:t>电源</w:t>
            </w:r>
          </w:p>
        </w:tc>
      </w:tr>
    </w:tbl>
    <w:p w14:paraId="30BD34DE" w14:textId="77777777" w:rsidR="00E00DB6" w:rsidRDefault="00E00DB6" w:rsidP="00E00DB6">
      <w:pPr>
        <w:pStyle w:val="af1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SNC8600</w:t>
      </w:r>
      <w:r>
        <w:rPr>
          <w:rFonts w:hint="eastAsia"/>
        </w:rPr>
        <w:t>工作模式</w:t>
      </w:r>
    </w:p>
    <w:p w14:paraId="0F10F122" w14:textId="357D3048" w:rsidR="004C49F2" w:rsidRDefault="004C49F2" w:rsidP="00C33DE0">
      <w:pPr>
        <w:ind w:firstLine="420"/>
        <w:rPr>
          <w:sz w:val="20"/>
          <w:szCs w:val="21"/>
        </w:rPr>
      </w:pPr>
      <w:r>
        <w:rPr>
          <w:rFonts w:hint="eastAsia"/>
          <w:sz w:val="20"/>
          <w:szCs w:val="21"/>
        </w:rPr>
        <w:lastRenderedPageBreak/>
        <w:t>断电模式下，上位机通过控制</w:t>
      </w:r>
      <w:r>
        <w:rPr>
          <w:rFonts w:hint="eastAsia"/>
          <w:sz w:val="20"/>
          <w:szCs w:val="21"/>
        </w:rPr>
        <w:t>SNC8600</w:t>
      </w:r>
      <w:r>
        <w:rPr>
          <w:rFonts w:hint="eastAsia"/>
          <w:sz w:val="20"/>
          <w:szCs w:val="21"/>
        </w:rPr>
        <w:t>电源即可进入正常工作模式</w:t>
      </w:r>
    </w:p>
    <w:p w14:paraId="4CE95834" w14:textId="6171BB9A" w:rsidR="00C33DE0" w:rsidRDefault="0023334C" w:rsidP="00C33DE0">
      <w:pPr>
        <w:ind w:firstLine="420"/>
      </w:pPr>
      <w:r w:rsidRPr="00351864">
        <w:rPr>
          <w:rFonts w:hint="eastAsia"/>
          <w:sz w:val="20"/>
          <w:szCs w:val="21"/>
        </w:rPr>
        <w:t>正常工作模式</w:t>
      </w:r>
      <w:r>
        <w:rPr>
          <w:rFonts w:hint="eastAsia"/>
          <w:sz w:val="20"/>
          <w:szCs w:val="21"/>
        </w:rPr>
        <w:t>下，</w:t>
      </w:r>
      <w:r w:rsidR="00C33DE0">
        <w:rPr>
          <w:rFonts w:hint="eastAsia"/>
        </w:rPr>
        <w:t>上位机可以</w:t>
      </w:r>
      <w:r w:rsidR="001315D0">
        <w:rPr>
          <w:rFonts w:hint="eastAsia"/>
        </w:rPr>
        <w:t>通过通讯命令控制</w:t>
      </w:r>
      <w:r w:rsidR="00C33DE0">
        <w:rPr>
          <w:rFonts w:hint="eastAsia"/>
        </w:rPr>
        <w:t>SNC8600</w:t>
      </w:r>
      <w:r w:rsidR="00C33DE0">
        <w:rPr>
          <w:rFonts w:hint="eastAsia"/>
        </w:rPr>
        <w:t>进入低功耗模式</w:t>
      </w:r>
      <w:proofErr w:type="spellStart"/>
      <w:r w:rsidR="00C33DE0">
        <w:rPr>
          <w:rFonts w:hint="eastAsia"/>
        </w:rPr>
        <w:t>LP_Mode</w:t>
      </w:r>
      <w:proofErr w:type="spellEnd"/>
      <w:r w:rsidR="00C33DE0">
        <w:rPr>
          <w:rFonts w:hint="eastAsia"/>
        </w:rPr>
        <w:t>，或直接关断电源到</w:t>
      </w:r>
      <w:proofErr w:type="spellStart"/>
      <w:r w:rsidR="00C33DE0">
        <w:rPr>
          <w:rFonts w:hint="eastAsia"/>
        </w:rPr>
        <w:t>PD_Mode</w:t>
      </w:r>
      <w:proofErr w:type="spellEnd"/>
      <w:r w:rsidR="009426C1">
        <w:rPr>
          <w:rFonts w:hint="eastAsia"/>
        </w:rPr>
        <w:t>。</w:t>
      </w:r>
    </w:p>
    <w:p w14:paraId="05D7E4E0" w14:textId="77777777" w:rsidR="00016355" w:rsidRDefault="00016355" w:rsidP="00016355">
      <w:pPr>
        <w:ind w:firstLine="420"/>
      </w:pPr>
      <w:r>
        <w:rPr>
          <w:rFonts w:hint="eastAsia"/>
        </w:rPr>
        <w:t>SNC8600</w:t>
      </w:r>
      <w:r>
        <w:rPr>
          <w:rFonts w:hint="eastAsia"/>
        </w:rPr>
        <w:t>支持低功耗唤醒功能，上位机可通过低功耗唤醒引脚控制</w:t>
      </w:r>
      <w:r>
        <w:rPr>
          <w:rFonts w:hint="eastAsia"/>
        </w:rPr>
        <w:t>SNC8600</w:t>
      </w:r>
      <w:r>
        <w:rPr>
          <w:rFonts w:hint="eastAsia"/>
        </w:rPr>
        <w:t>退出低功耗模式，进入</w:t>
      </w:r>
      <w:proofErr w:type="spellStart"/>
      <w:r>
        <w:rPr>
          <w:rFonts w:hint="eastAsia"/>
        </w:rPr>
        <w:t>Work_Mode</w:t>
      </w:r>
      <w:proofErr w:type="spellEnd"/>
      <w:r>
        <w:rPr>
          <w:rFonts w:hint="eastAsia"/>
        </w:rPr>
        <w:t>.</w:t>
      </w:r>
    </w:p>
    <w:p w14:paraId="27B16EC7" w14:textId="73A028D3" w:rsidR="00C02DDA" w:rsidRDefault="00C02DDA" w:rsidP="00C02DDA">
      <w:pPr>
        <w:pStyle w:val="3"/>
      </w:pPr>
      <w:bookmarkStart w:id="5" w:name="_1.2.1_IC引脚控制"/>
      <w:bookmarkStart w:id="6" w:name="_Toc118885269"/>
      <w:bookmarkEnd w:id="5"/>
      <w:r>
        <w:rPr>
          <w:rFonts w:hint="eastAsia"/>
        </w:rPr>
        <w:t>1.2.1</w:t>
      </w:r>
      <w:r>
        <w:t xml:space="preserve"> </w:t>
      </w:r>
      <w:r w:rsidR="00B12AA9">
        <w:t xml:space="preserve"> </w:t>
      </w:r>
      <w:r w:rsidR="004A7652">
        <w:rPr>
          <w:rFonts w:hint="eastAsia"/>
        </w:rPr>
        <w:t>IC</w:t>
      </w:r>
      <w:r w:rsidR="004A7652">
        <w:rPr>
          <w:rFonts w:hint="eastAsia"/>
        </w:rPr>
        <w:t>引脚</w:t>
      </w:r>
      <w:r>
        <w:rPr>
          <w:rFonts w:hint="eastAsia"/>
        </w:rPr>
        <w:t>控制</w:t>
      </w:r>
      <w:bookmarkEnd w:id="6"/>
    </w:p>
    <w:p w14:paraId="392BEEDE" w14:textId="3035F410" w:rsidR="004A7652" w:rsidRPr="004A7652" w:rsidRDefault="004A7652" w:rsidP="00D5089D">
      <w:pPr>
        <w:pStyle w:val="4"/>
      </w:pPr>
      <w:r>
        <w:rPr>
          <w:rFonts w:hint="eastAsia"/>
        </w:rPr>
        <w:t>1.2.1.1</w:t>
      </w:r>
      <w:r>
        <w:t xml:space="preserve"> </w:t>
      </w:r>
      <w:r>
        <w:rPr>
          <w:rFonts w:hint="eastAsia"/>
        </w:rPr>
        <w:t>上电控制</w:t>
      </w:r>
    </w:p>
    <w:p w14:paraId="0A14F859" w14:textId="5A479091" w:rsidR="0002262E" w:rsidRDefault="000F52A9" w:rsidP="009D52D9">
      <w:pPr>
        <w:ind w:firstLine="420"/>
      </w:pPr>
      <w:r>
        <w:rPr>
          <w:rFonts w:hint="eastAsia"/>
        </w:rPr>
        <w:t>上位机通过</w:t>
      </w:r>
      <w:r w:rsidR="001618AE">
        <w:rPr>
          <w:rFonts w:hint="eastAsia"/>
        </w:rPr>
        <w:t>GPIO</w:t>
      </w:r>
      <w:r w:rsidR="0002262E">
        <w:rPr>
          <w:rFonts w:hint="eastAsia"/>
        </w:rPr>
        <w:t>控制</w:t>
      </w:r>
      <w:r w:rsidR="00A206C6">
        <w:rPr>
          <w:rFonts w:hint="eastAsia"/>
        </w:rPr>
        <w:t>POWER_ON</w:t>
      </w:r>
      <w:r w:rsidR="004D5038">
        <w:rPr>
          <w:rFonts w:hint="eastAsia"/>
        </w:rPr>
        <w:t>信号</w:t>
      </w:r>
      <w:r w:rsidR="00D360F2">
        <w:rPr>
          <w:rFonts w:hint="eastAsia"/>
        </w:rPr>
        <w:t>为高电平，</w:t>
      </w:r>
      <w:r w:rsidR="00B652F4">
        <w:rPr>
          <w:rFonts w:hint="eastAsia"/>
        </w:rPr>
        <w:t>使得</w:t>
      </w:r>
      <w:r w:rsidR="00BD1DBB">
        <w:rPr>
          <w:rFonts w:hint="eastAsia"/>
        </w:rPr>
        <w:t>VBAT</w:t>
      </w:r>
      <w:r w:rsidR="002C26D8">
        <w:rPr>
          <w:rFonts w:hint="eastAsia"/>
        </w:rPr>
        <w:t>电源</w:t>
      </w:r>
      <w:r w:rsidR="00D126D2">
        <w:rPr>
          <w:rFonts w:hint="eastAsia"/>
        </w:rPr>
        <w:t>输出到</w:t>
      </w:r>
      <w:r w:rsidR="005A48C9">
        <w:rPr>
          <w:rFonts w:hint="eastAsia"/>
        </w:rPr>
        <w:t>SNC8600</w:t>
      </w:r>
      <w:r w:rsidR="0002262E">
        <w:rPr>
          <w:rFonts w:hint="eastAsia"/>
        </w:rPr>
        <w:t>电源</w:t>
      </w:r>
      <w:r w:rsidR="00506EE3">
        <w:rPr>
          <w:rFonts w:hint="eastAsia"/>
        </w:rPr>
        <w:t>引脚</w:t>
      </w:r>
      <w:r w:rsidR="006D036B" w:rsidRPr="002D0A23">
        <w:rPr>
          <w:rFonts w:hint="eastAsia"/>
          <w:b/>
          <w:bCs/>
        </w:rPr>
        <w:t>AVD_PWR_ESR</w:t>
      </w:r>
      <w:r w:rsidR="006D036B">
        <w:rPr>
          <w:b/>
          <w:bCs/>
        </w:rPr>
        <w:t>/</w:t>
      </w:r>
      <w:r w:rsidR="006D036B" w:rsidRPr="002D0A23">
        <w:rPr>
          <w:rFonts w:hint="eastAsia"/>
          <w:b/>
          <w:bCs/>
        </w:rPr>
        <w:t>AVD_PWR_RAR</w:t>
      </w:r>
      <w:r w:rsidR="00471622" w:rsidRPr="00471622">
        <w:rPr>
          <w:rFonts w:hint="eastAsia"/>
        </w:rPr>
        <w:t>，从而</w:t>
      </w:r>
      <w:r w:rsidR="00471622">
        <w:rPr>
          <w:rFonts w:hint="eastAsia"/>
        </w:rPr>
        <w:t>控制</w:t>
      </w:r>
      <w:r w:rsidR="00471622">
        <w:rPr>
          <w:rFonts w:hint="eastAsia"/>
        </w:rPr>
        <w:t>S</w:t>
      </w:r>
      <w:r w:rsidR="00471622">
        <w:t>NC8600</w:t>
      </w:r>
      <w:r w:rsidR="00471622">
        <w:rPr>
          <w:rFonts w:hint="eastAsia"/>
        </w:rPr>
        <w:t>工作电源</w:t>
      </w:r>
      <w:r w:rsidR="0002262E">
        <w:rPr>
          <w:rFonts w:hint="eastAsia"/>
        </w:rPr>
        <w:t>。</w:t>
      </w:r>
    </w:p>
    <w:p w14:paraId="02101CD0" w14:textId="0FC67C4D" w:rsidR="005A2E5B" w:rsidRDefault="00982301" w:rsidP="005A2E5B">
      <w:r w:rsidRPr="00982301">
        <w:rPr>
          <w:noProof/>
        </w:rPr>
        <w:drawing>
          <wp:inline distT="0" distB="0" distL="0" distR="0" wp14:anchorId="05B5A949" wp14:editId="794406B0">
            <wp:extent cx="5274310" cy="2315845"/>
            <wp:effectExtent l="0" t="0" r="2540" b="825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F7B98" w14:textId="3365CE16" w:rsidR="00351864" w:rsidRDefault="00351864" w:rsidP="00351864">
      <w:pPr>
        <w:pStyle w:val="af1"/>
      </w:pPr>
      <w:r>
        <w:rPr>
          <w:rFonts w:hint="eastAsia"/>
        </w:rPr>
        <w:t>图</w:t>
      </w:r>
      <w:r w:rsidR="00413343">
        <w:rPr>
          <w:rFonts w:hint="eastAsia"/>
        </w:rPr>
        <w:t>3</w:t>
      </w:r>
      <w:r>
        <w:t xml:space="preserve"> </w:t>
      </w:r>
      <w:r>
        <w:rPr>
          <w:rFonts w:hint="eastAsia"/>
        </w:rPr>
        <w:t>SNC8600</w:t>
      </w:r>
      <w:r w:rsidR="004E34A8">
        <w:rPr>
          <w:rFonts w:hint="eastAsia"/>
        </w:rPr>
        <w:t>电源控制</w:t>
      </w:r>
    </w:p>
    <w:p w14:paraId="36B28E8D" w14:textId="6ADC661A" w:rsidR="00F249E4" w:rsidRDefault="00F249E4" w:rsidP="00B417EC">
      <w:pPr>
        <w:pStyle w:val="4"/>
      </w:pPr>
      <w:r>
        <w:rPr>
          <w:rFonts w:hint="eastAsia"/>
        </w:rPr>
        <w:t>1.2.1.2</w:t>
      </w:r>
      <w:r>
        <w:t xml:space="preserve"> </w:t>
      </w:r>
      <w:r>
        <w:rPr>
          <w:rFonts w:hint="eastAsia"/>
        </w:rPr>
        <w:t>唤醒控制</w:t>
      </w:r>
    </w:p>
    <w:p w14:paraId="6DF667D3" w14:textId="1B6CC736" w:rsidR="00ED17BF" w:rsidRDefault="00E62623" w:rsidP="00D37A48">
      <w:pPr>
        <w:ind w:firstLine="420"/>
      </w:pPr>
      <w:r>
        <w:rPr>
          <w:rFonts w:hint="eastAsia"/>
        </w:rPr>
        <w:t>低功耗模式（</w:t>
      </w:r>
      <w:r>
        <w:rPr>
          <w:rFonts w:hint="eastAsia"/>
        </w:rPr>
        <w:t>LP_MODE</w:t>
      </w:r>
      <w:r>
        <w:rPr>
          <w:rFonts w:hint="eastAsia"/>
        </w:rPr>
        <w:t>）下，</w:t>
      </w:r>
      <w:r w:rsidR="00ED17BF">
        <w:rPr>
          <w:rFonts w:hint="eastAsia"/>
        </w:rPr>
        <w:t>上位机</w:t>
      </w:r>
      <w:r w:rsidR="00D37A48">
        <w:rPr>
          <w:rFonts w:hint="eastAsia"/>
        </w:rPr>
        <w:t>向</w:t>
      </w:r>
      <w:r w:rsidR="00D37A48">
        <w:rPr>
          <w:rFonts w:hint="eastAsia"/>
        </w:rPr>
        <w:t>SNC8600</w:t>
      </w:r>
      <w:r w:rsidR="00D37A48">
        <w:rPr>
          <w:rFonts w:hint="eastAsia"/>
        </w:rPr>
        <w:t>的唤醒引脚</w:t>
      </w:r>
      <w:r w:rsidR="00842AB2">
        <w:rPr>
          <w:rFonts w:hint="eastAsia"/>
        </w:rPr>
        <w:t>提供</w:t>
      </w:r>
      <w:r w:rsidR="00D37A48">
        <w:rPr>
          <w:rFonts w:hint="eastAsia"/>
        </w:rPr>
        <w:t>下升沿，即可将其从低功耗模式唤醒</w:t>
      </w:r>
    </w:p>
    <w:p w14:paraId="5D7AC96F" w14:textId="1989E22B" w:rsidR="005A6893" w:rsidRDefault="00982301" w:rsidP="0049551B">
      <w:r w:rsidRPr="00982301">
        <w:rPr>
          <w:noProof/>
        </w:rPr>
        <w:drawing>
          <wp:inline distT="0" distB="0" distL="0" distR="0" wp14:anchorId="1F25F52F" wp14:editId="5F8324C2">
            <wp:extent cx="5274139" cy="1886755"/>
            <wp:effectExtent l="0" t="0" r="317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7" b="27520"/>
                    <a:stretch/>
                  </pic:blipFill>
                  <pic:spPr bwMode="auto">
                    <a:xfrm>
                      <a:off x="0" y="0"/>
                      <a:ext cx="5274310" cy="188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874CA" w14:textId="0C08867E" w:rsidR="00B778E8" w:rsidRDefault="00B778E8" w:rsidP="00B778E8">
      <w:pPr>
        <w:pStyle w:val="af1"/>
      </w:pPr>
      <w:r>
        <w:rPr>
          <w:rFonts w:hint="eastAsia"/>
        </w:rPr>
        <w:t>图</w:t>
      </w:r>
      <w:r w:rsidR="00413343">
        <w:rPr>
          <w:rFonts w:hint="eastAsia"/>
        </w:rPr>
        <w:t>4</w:t>
      </w:r>
      <w:r>
        <w:t xml:space="preserve"> </w:t>
      </w:r>
      <w:r>
        <w:rPr>
          <w:rFonts w:hint="eastAsia"/>
        </w:rPr>
        <w:t>SNC8600</w:t>
      </w:r>
      <w:r w:rsidR="00EB7631">
        <w:rPr>
          <w:rFonts w:hint="eastAsia"/>
        </w:rPr>
        <w:t>唤醒</w:t>
      </w:r>
      <w:r>
        <w:rPr>
          <w:rFonts w:hint="eastAsia"/>
        </w:rPr>
        <w:t>控制</w:t>
      </w:r>
    </w:p>
    <w:p w14:paraId="7AB5234C" w14:textId="77777777" w:rsidR="00C02DDA" w:rsidRDefault="00C02DDA" w:rsidP="00C02DDA">
      <w:pPr>
        <w:pStyle w:val="3"/>
        <w:numPr>
          <w:ilvl w:val="2"/>
          <w:numId w:val="1"/>
        </w:numPr>
      </w:pPr>
      <w:bookmarkStart w:id="7" w:name="_Toc118885270"/>
      <w:r>
        <w:rPr>
          <w:rFonts w:hint="eastAsia"/>
        </w:rPr>
        <w:lastRenderedPageBreak/>
        <w:t>初始化控制</w:t>
      </w:r>
      <w:bookmarkEnd w:id="7"/>
    </w:p>
    <w:p w14:paraId="12181439" w14:textId="3C6FF204" w:rsidR="00C02DDA" w:rsidRPr="00A6298A" w:rsidRDefault="00C02DDA" w:rsidP="00C02DDA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查询</w:t>
      </w:r>
      <w:r w:rsidR="005A48C9">
        <w:rPr>
          <w:rFonts w:hint="eastAsia"/>
        </w:rPr>
        <w:t>SNC8600</w:t>
      </w:r>
      <w:r>
        <w:rPr>
          <w:rFonts w:hint="eastAsia"/>
        </w:rPr>
        <w:t>初始化状态</w:t>
      </w:r>
    </w:p>
    <w:p w14:paraId="40CC7AB1" w14:textId="152E9CD6" w:rsidR="00C02DDA" w:rsidRDefault="00C02DDA" w:rsidP="00C02DDA">
      <w:pPr>
        <w:ind w:firstLine="360"/>
      </w:pPr>
      <w:r>
        <w:rPr>
          <w:rFonts w:hint="eastAsia"/>
        </w:rPr>
        <w:t>成功上电后，</w:t>
      </w:r>
      <w:r w:rsidR="005A48C9">
        <w:rPr>
          <w:rFonts w:hint="eastAsia"/>
        </w:rPr>
        <w:t>SNC8600</w:t>
      </w:r>
      <w:r>
        <w:rPr>
          <w:rFonts w:hint="eastAsia"/>
        </w:rPr>
        <w:t>进入系统初始化，初始化成功之后会返回成功运行状态位，上位机必须查询该状态位直到返回</w:t>
      </w:r>
      <w:r>
        <w:rPr>
          <w:rFonts w:hint="eastAsia"/>
        </w:rPr>
        <w:t>OK</w:t>
      </w:r>
    </w:p>
    <w:p w14:paraId="7F8BA3AD" w14:textId="77777777" w:rsidR="00C02DDA" w:rsidRDefault="00C02DDA" w:rsidP="00C02DDA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配置并传入初始化参数</w:t>
      </w:r>
    </w:p>
    <w:p w14:paraId="2B1319B6" w14:textId="0EC2BE5D" w:rsidR="00C02DDA" w:rsidRDefault="00C02DDA" w:rsidP="00C02DDA">
      <w:pPr>
        <w:ind w:firstLine="360"/>
      </w:pPr>
      <w:r>
        <w:rPr>
          <w:rFonts w:hint="eastAsia"/>
        </w:rPr>
        <w:t>上位机传入初始化参数，用于初始化</w:t>
      </w:r>
      <w:r w:rsidR="005A48C9">
        <w:rPr>
          <w:rFonts w:hint="eastAsia"/>
        </w:rPr>
        <w:t>SNC8600</w:t>
      </w:r>
      <w:r>
        <w:rPr>
          <w:rFonts w:hint="eastAsia"/>
        </w:rPr>
        <w:t>的音频参数</w:t>
      </w:r>
    </w:p>
    <w:p w14:paraId="16CE2A52" w14:textId="77777777" w:rsidR="00C02DDA" w:rsidRDefault="00C02DDA" w:rsidP="00C02DDA">
      <w:pPr>
        <w:pStyle w:val="3"/>
        <w:numPr>
          <w:ilvl w:val="2"/>
          <w:numId w:val="1"/>
        </w:numPr>
      </w:pPr>
      <w:bookmarkStart w:id="8" w:name="_Toc118885271"/>
      <w:r>
        <w:rPr>
          <w:rFonts w:hint="eastAsia"/>
        </w:rPr>
        <w:t>运行时控制</w:t>
      </w:r>
      <w:bookmarkEnd w:id="8"/>
    </w:p>
    <w:p w14:paraId="7E3A3F09" w14:textId="7F4ABB42" w:rsidR="00C02DDA" w:rsidRDefault="00C02DDA" w:rsidP="00C02DDA">
      <w:pPr>
        <w:ind w:firstLine="420"/>
      </w:pPr>
      <w:r>
        <w:rPr>
          <w:rFonts w:hint="eastAsia"/>
        </w:rPr>
        <w:t>系统运行后，上位机通过通讯协议控制</w:t>
      </w:r>
      <w:r w:rsidR="005A48C9">
        <w:rPr>
          <w:rFonts w:hint="eastAsia"/>
        </w:rPr>
        <w:t>SNC8600</w:t>
      </w:r>
      <w:r>
        <w:rPr>
          <w:rFonts w:hint="eastAsia"/>
        </w:rPr>
        <w:t>的音量加减（</w:t>
      </w:r>
      <w:r>
        <w:rPr>
          <w:rFonts w:hint="eastAsia"/>
        </w:rPr>
        <w:t>DAC</w:t>
      </w:r>
      <w:r>
        <w:rPr>
          <w:rFonts w:hint="eastAsia"/>
        </w:rPr>
        <w:t>输出增益）、高低音增益、</w:t>
      </w:r>
      <w:r>
        <w:rPr>
          <w:rFonts w:hint="eastAsia"/>
        </w:rPr>
        <w:t>Mute/</w:t>
      </w:r>
      <w:r>
        <w:t>unmute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模式（实时传入当前</w:t>
      </w:r>
      <w:r>
        <w:rPr>
          <w:rFonts w:hint="eastAsia"/>
        </w:rPr>
        <w:t>EQ</w:t>
      </w:r>
      <w:r>
        <w:rPr>
          <w:rFonts w:hint="eastAsia"/>
        </w:rPr>
        <w:t>模式的所有设置参数）、算法设置等</w:t>
      </w:r>
    </w:p>
    <w:p w14:paraId="67D80AB4" w14:textId="77777777" w:rsidR="00264714" w:rsidRDefault="0026471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1D1924C8" w14:textId="2D42698D" w:rsidR="00C02DDA" w:rsidRDefault="00306A1A" w:rsidP="00C02DDA">
      <w:pPr>
        <w:pStyle w:val="1"/>
      </w:pPr>
      <w:bookmarkStart w:id="9" w:name="_Toc118885272"/>
      <w:r>
        <w:lastRenderedPageBreak/>
        <w:t>2</w:t>
      </w:r>
      <w:r w:rsidR="00C02DDA">
        <w:t xml:space="preserve"> </w:t>
      </w:r>
      <w:r w:rsidR="005A48C9">
        <w:rPr>
          <w:rFonts w:hint="eastAsia"/>
        </w:rPr>
        <w:t>SNC8600</w:t>
      </w:r>
      <w:r w:rsidR="00C02DDA">
        <w:rPr>
          <w:rFonts w:hint="eastAsia"/>
        </w:rPr>
        <w:t>控制协议</w:t>
      </w:r>
      <w:bookmarkEnd w:id="9"/>
    </w:p>
    <w:p w14:paraId="68A4DB07" w14:textId="5B2E1A1D" w:rsidR="00C02DDA" w:rsidRDefault="00C02DDA" w:rsidP="00C02DDA">
      <w:pPr>
        <w:ind w:firstLine="420"/>
      </w:pPr>
      <w:r>
        <w:rPr>
          <w:rFonts w:hint="eastAsia"/>
        </w:rPr>
        <w:t>SNC8600</w:t>
      </w:r>
      <w:r>
        <w:rPr>
          <w:rFonts w:hint="eastAsia"/>
        </w:rPr>
        <w:t>支持</w:t>
      </w:r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>/IIC</w:t>
      </w:r>
      <w:r>
        <w:rPr>
          <w:rFonts w:hint="eastAsia"/>
        </w:rPr>
        <w:t>控制，以下为</w:t>
      </w:r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>控制协议</w:t>
      </w:r>
    </w:p>
    <w:p w14:paraId="17739B99" w14:textId="1702D960" w:rsidR="00C02DDA" w:rsidRDefault="00306A1A" w:rsidP="00C02DDA">
      <w:pPr>
        <w:pStyle w:val="2"/>
      </w:pPr>
      <w:bookmarkStart w:id="10" w:name="_Toc118885273"/>
      <w:r>
        <w:t>2</w:t>
      </w:r>
      <w:r w:rsidR="00C02DDA">
        <w:rPr>
          <w:rFonts w:hint="eastAsia"/>
        </w:rPr>
        <w:t>.1</w:t>
      </w:r>
      <w:r w:rsidR="00C02DDA">
        <w:t xml:space="preserve"> </w:t>
      </w:r>
      <w:proofErr w:type="spellStart"/>
      <w:r w:rsidR="00C02DDA">
        <w:rPr>
          <w:rFonts w:hint="eastAsia"/>
        </w:rPr>
        <w:t>Uart</w:t>
      </w:r>
      <w:proofErr w:type="spellEnd"/>
      <w:r w:rsidR="00C02DDA">
        <w:rPr>
          <w:rFonts w:hint="eastAsia"/>
        </w:rPr>
        <w:t>协议</w:t>
      </w:r>
      <w:bookmarkEnd w:id="10"/>
    </w:p>
    <w:p w14:paraId="49250051" w14:textId="404315F7" w:rsidR="00C02DDA" w:rsidRDefault="00C02DDA" w:rsidP="00C02DDA">
      <w:pPr>
        <w:ind w:firstLine="420"/>
      </w:pPr>
      <w:r>
        <w:rPr>
          <w:rFonts w:hint="eastAsia"/>
        </w:rPr>
        <w:t>波特率：</w:t>
      </w:r>
      <w:r w:rsidR="00AD0508">
        <w:tab/>
      </w:r>
      <w:r>
        <w:rPr>
          <w:rFonts w:hint="eastAsia"/>
        </w:rPr>
        <w:t>115200</w:t>
      </w:r>
    </w:p>
    <w:p w14:paraId="2B8A050F" w14:textId="77777777" w:rsidR="00C02DDA" w:rsidRDefault="00C02DDA" w:rsidP="00C02DDA">
      <w:pPr>
        <w:ind w:firstLine="420"/>
      </w:pPr>
      <w:r>
        <w:rPr>
          <w:rFonts w:hint="eastAsia"/>
        </w:rPr>
        <w:t>数据位长度：</w:t>
      </w:r>
      <w:r>
        <w:rPr>
          <w:rFonts w:hint="eastAsia"/>
        </w:rPr>
        <w:t>8bit</w:t>
      </w:r>
    </w:p>
    <w:p w14:paraId="68F0DDEC" w14:textId="68AE80F7" w:rsidR="00C02DDA" w:rsidRDefault="00C02DDA" w:rsidP="00C02DDA">
      <w:pPr>
        <w:ind w:firstLine="420"/>
      </w:pPr>
      <w:r>
        <w:rPr>
          <w:rFonts w:hint="eastAsia"/>
        </w:rPr>
        <w:t>奇偶校验：</w:t>
      </w:r>
      <w:r w:rsidR="00AD0508">
        <w:tab/>
      </w:r>
      <w:r>
        <w:rPr>
          <w:rFonts w:hint="eastAsia"/>
        </w:rPr>
        <w:t>None</w:t>
      </w:r>
    </w:p>
    <w:p w14:paraId="7B7E9FE4" w14:textId="09967493" w:rsidR="00C02DDA" w:rsidRDefault="00C02DDA" w:rsidP="00C02DDA">
      <w:pPr>
        <w:ind w:firstLine="420"/>
      </w:pPr>
      <w:r>
        <w:rPr>
          <w:rFonts w:hint="eastAsia"/>
        </w:rPr>
        <w:t>停止位：</w:t>
      </w:r>
      <w:r w:rsidR="00AD0508">
        <w:tab/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bit</w:t>
      </w:r>
    </w:p>
    <w:p w14:paraId="43C8E304" w14:textId="4857CAF1" w:rsidR="00C02DDA" w:rsidRDefault="00C02DDA" w:rsidP="00C02DDA">
      <w:pPr>
        <w:ind w:firstLine="420"/>
      </w:pPr>
      <w:r>
        <w:rPr>
          <w:rFonts w:hint="eastAsia"/>
        </w:rPr>
        <w:t>流控：</w:t>
      </w:r>
      <w:r w:rsidR="00AD0508">
        <w:tab/>
      </w:r>
      <w:r w:rsidR="00AD0508">
        <w:tab/>
      </w:r>
      <w:r>
        <w:rPr>
          <w:rFonts w:hint="eastAsia"/>
        </w:rPr>
        <w:t>None</w:t>
      </w:r>
    </w:p>
    <w:p w14:paraId="0CB9ED98" w14:textId="0DC03530" w:rsidR="00C02DDA" w:rsidRDefault="00306A1A" w:rsidP="00C02DDA">
      <w:pPr>
        <w:pStyle w:val="2"/>
      </w:pPr>
      <w:bookmarkStart w:id="11" w:name="_Toc118885274"/>
      <w:r>
        <w:t>2</w:t>
      </w:r>
      <w:r w:rsidR="00C02DDA">
        <w:rPr>
          <w:rFonts w:hint="eastAsia"/>
        </w:rPr>
        <w:t>.2</w:t>
      </w:r>
      <w:r w:rsidR="00C02DDA">
        <w:t xml:space="preserve"> </w:t>
      </w:r>
      <w:r w:rsidR="00C02DDA">
        <w:rPr>
          <w:rFonts w:hint="eastAsia"/>
        </w:rPr>
        <w:t>控制命令</w:t>
      </w:r>
      <w:bookmarkEnd w:id="11"/>
    </w:p>
    <w:p w14:paraId="53DC8B3A" w14:textId="22B9BA47" w:rsidR="00C02DDA" w:rsidRDefault="00306A1A" w:rsidP="00C02DDA">
      <w:pPr>
        <w:pStyle w:val="3"/>
      </w:pPr>
      <w:bookmarkStart w:id="12" w:name="_Toc118885275"/>
      <w:r>
        <w:t>2</w:t>
      </w:r>
      <w:r w:rsidR="00C02DDA">
        <w:rPr>
          <w:rFonts w:hint="eastAsia"/>
        </w:rPr>
        <w:t>.2.1</w:t>
      </w:r>
      <w:r w:rsidR="00C02DDA">
        <w:t xml:space="preserve"> </w:t>
      </w:r>
      <w:r w:rsidR="00C02DDA">
        <w:rPr>
          <w:rFonts w:hint="eastAsia"/>
        </w:rPr>
        <w:t>控制协议</w:t>
      </w:r>
      <w:bookmarkEnd w:id="12"/>
    </w:p>
    <w:p w14:paraId="4ED613F3" w14:textId="77777777" w:rsidR="00C02DDA" w:rsidRDefault="00C02DDA" w:rsidP="00C02DDA">
      <w:pPr>
        <w:ind w:firstLine="420"/>
      </w:pPr>
      <w:r>
        <w:rPr>
          <w:rFonts w:hint="eastAsia"/>
        </w:rPr>
        <w:t>一个完整的</w:t>
      </w:r>
      <w:proofErr w:type="spellStart"/>
      <w:r>
        <w:rPr>
          <w:rFonts w:hint="eastAsia"/>
        </w:rPr>
        <w:t>Uart</w:t>
      </w:r>
      <w:proofErr w:type="spellEnd"/>
      <w:r>
        <w:t xml:space="preserve"> </w:t>
      </w:r>
      <w:r>
        <w:rPr>
          <w:rFonts w:hint="eastAsia"/>
        </w:rPr>
        <w:t>协议包由以下结构组成：</w:t>
      </w:r>
    </w:p>
    <w:p w14:paraId="05C82FFE" w14:textId="77777777" w:rsidR="00C02DDA" w:rsidRDefault="00C02DDA" w:rsidP="00C02DDA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起始信号SOP：两个固定字节，高字节为0xFA，低字节为0x</w:t>
      </w:r>
      <w:r>
        <w:t>AF</w:t>
      </w:r>
      <w:r>
        <w:rPr>
          <w:rFonts w:hint="eastAsia"/>
        </w:rPr>
        <w:t>；信号内容不可更改，否则控制协议无效</w:t>
      </w:r>
    </w:p>
    <w:p w14:paraId="6BE5C729" w14:textId="183C3774" w:rsidR="00C02DDA" w:rsidRDefault="00C02DDA" w:rsidP="00C02DDA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控制字Command：根据Command控制</w:t>
      </w:r>
      <w:r w:rsidR="005A48C9">
        <w:rPr>
          <w:rFonts w:hint="eastAsia"/>
        </w:rPr>
        <w:t>SNC8600</w:t>
      </w:r>
      <w:r>
        <w:rPr>
          <w:rFonts w:hint="eastAsia"/>
        </w:rPr>
        <w:t>执行相关操作</w:t>
      </w:r>
    </w:p>
    <w:p w14:paraId="69167052" w14:textId="77777777" w:rsidR="00C02DDA" w:rsidRDefault="00C02DDA" w:rsidP="00C02DDA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数据长度Length：定义参数的长度，用于识别有效数据</w:t>
      </w:r>
    </w:p>
    <w:p w14:paraId="1CDFE085" w14:textId="77777777" w:rsidR="00C02DDA" w:rsidRDefault="00C02DDA" w:rsidP="00C02DDA">
      <w:pPr>
        <w:ind w:firstLine="420"/>
      </w:pPr>
      <w:r>
        <w:rPr>
          <w:rFonts w:hint="eastAsia"/>
        </w:rPr>
        <w:t>校验字</w:t>
      </w:r>
      <w:r>
        <w:rPr>
          <w:rFonts w:hint="eastAsia"/>
        </w:rPr>
        <w:t>Checksum</w:t>
      </w:r>
      <w:r>
        <w:rPr>
          <w:rFonts w:hint="eastAsia"/>
        </w:rPr>
        <w:t>：位于协议包的最后一个字节，用于计算数据包的</w:t>
      </w:r>
      <w:r>
        <w:rPr>
          <w:rFonts w:hint="eastAsia"/>
        </w:rPr>
        <w:t>Ch</w:t>
      </w:r>
      <w:r>
        <w:t>ecksum</w:t>
      </w:r>
      <w:r>
        <w:rPr>
          <w:rFonts w:hint="eastAsia"/>
        </w:rPr>
        <w:t>。为保证传输无误，上位机和下位机在分析协议包时，必须首先保证</w:t>
      </w:r>
      <w:r>
        <w:rPr>
          <w:rFonts w:hint="eastAsia"/>
        </w:rPr>
        <w:t>Checksum</w:t>
      </w:r>
      <w:r>
        <w:rPr>
          <w:rFonts w:hint="eastAsia"/>
        </w:rPr>
        <w:t>的正确性</w:t>
      </w:r>
    </w:p>
    <w:p w14:paraId="53B502EA" w14:textId="75899223" w:rsidR="00C02DDA" w:rsidRDefault="00C02DDA" w:rsidP="00C02DDA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根据协议包组成，本协议最小包为5个字节</w:t>
      </w:r>
    </w:p>
    <w:p w14:paraId="05739CB7" w14:textId="77777777" w:rsidR="0043473B" w:rsidRDefault="0043473B" w:rsidP="0043473B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5387"/>
      </w:tblGrid>
      <w:tr w:rsidR="00C02DDA" w:rsidRPr="006261DB" w14:paraId="4A3A7D68" w14:textId="77777777" w:rsidTr="006A797A">
        <w:tc>
          <w:tcPr>
            <w:tcW w:w="1555" w:type="dxa"/>
            <w:shd w:val="clear" w:color="auto" w:fill="EDEDED" w:themeFill="accent3" w:themeFillTint="33"/>
          </w:tcPr>
          <w:p w14:paraId="74DB089E" w14:textId="77777777" w:rsidR="00C02DDA" w:rsidRPr="006261DB" w:rsidRDefault="00C02DDA" w:rsidP="009B58F9">
            <w:pPr>
              <w:jc w:val="center"/>
              <w:rPr>
                <w:b/>
                <w:bCs/>
                <w:sz w:val="20"/>
                <w:szCs w:val="21"/>
              </w:rPr>
            </w:pPr>
            <w:r w:rsidRPr="006261DB">
              <w:rPr>
                <w:rFonts w:hint="eastAsia"/>
                <w:b/>
                <w:bCs/>
                <w:sz w:val="20"/>
                <w:szCs w:val="21"/>
              </w:rPr>
              <w:t>协议结构</w:t>
            </w:r>
          </w:p>
        </w:tc>
        <w:tc>
          <w:tcPr>
            <w:tcW w:w="1275" w:type="dxa"/>
            <w:shd w:val="clear" w:color="auto" w:fill="EDEDED" w:themeFill="accent3" w:themeFillTint="33"/>
          </w:tcPr>
          <w:p w14:paraId="11E68F9C" w14:textId="77777777" w:rsidR="00C02DDA" w:rsidRPr="006261DB" w:rsidRDefault="00C02DDA" w:rsidP="009B58F9">
            <w:pPr>
              <w:jc w:val="center"/>
              <w:rPr>
                <w:b/>
                <w:bCs/>
                <w:sz w:val="20"/>
                <w:szCs w:val="21"/>
              </w:rPr>
            </w:pPr>
            <w:r w:rsidRPr="006261DB">
              <w:rPr>
                <w:rFonts w:hint="eastAsia"/>
                <w:b/>
                <w:bCs/>
                <w:sz w:val="20"/>
                <w:szCs w:val="21"/>
              </w:rPr>
              <w:t>长度</w:t>
            </w:r>
            <w:r w:rsidRPr="006261DB">
              <w:rPr>
                <w:b/>
                <w:bCs/>
                <w:sz w:val="20"/>
                <w:szCs w:val="21"/>
              </w:rPr>
              <w:t>(</w:t>
            </w:r>
            <w:r w:rsidRPr="006261DB">
              <w:rPr>
                <w:rFonts w:hint="eastAsia"/>
                <w:b/>
                <w:bCs/>
                <w:sz w:val="20"/>
                <w:szCs w:val="21"/>
              </w:rPr>
              <w:t>Byte)</w:t>
            </w:r>
          </w:p>
        </w:tc>
        <w:tc>
          <w:tcPr>
            <w:tcW w:w="5387" w:type="dxa"/>
            <w:shd w:val="clear" w:color="auto" w:fill="EDEDED" w:themeFill="accent3" w:themeFillTint="33"/>
          </w:tcPr>
          <w:p w14:paraId="5520110A" w14:textId="77777777" w:rsidR="00C02DDA" w:rsidRPr="006261DB" w:rsidRDefault="00C02DDA" w:rsidP="009B58F9">
            <w:pPr>
              <w:jc w:val="center"/>
              <w:rPr>
                <w:b/>
                <w:bCs/>
                <w:sz w:val="20"/>
                <w:szCs w:val="21"/>
              </w:rPr>
            </w:pPr>
            <w:r w:rsidRPr="006261DB">
              <w:rPr>
                <w:rFonts w:hint="eastAsia"/>
                <w:b/>
                <w:bCs/>
                <w:sz w:val="20"/>
                <w:szCs w:val="21"/>
              </w:rPr>
              <w:t>说明</w:t>
            </w:r>
          </w:p>
        </w:tc>
      </w:tr>
      <w:tr w:rsidR="00C02DDA" w:rsidRPr="006261DB" w14:paraId="07D0FAD7" w14:textId="77777777" w:rsidTr="006A797A">
        <w:tc>
          <w:tcPr>
            <w:tcW w:w="1555" w:type="dxa"/>
            <w:shd w:val="clear" w:color="auto" w:fill="EDEDED" w:themeFill="accent3" w:themeFillTint="33"/>
          </w:tcPr>
          <w:p w14:paraId="40E9D147" w14:textId="77777777" w:rsidR="00C02DDA" w:rsidRPr="006261DB" w:rsidRDefault="00C02DDA" w:rsidP="009B58F9">
            <w:pPr>
              <w:jc w:val="center"/>
              <w:rPr>
                <w:b/>
                <w:bCs/>
                <w:sz w:val="20"/>
                <w:szCs w:val="21"/>
              </w:rPr>
            </w:pPr>
            <w:r w:rsidRPr="006261DB">
              <w:rPr>
                <w:rFonts w:hint="eastAsia"/>
                <w:b/>
                <w:bCs/>
                <w:sz w:val="20"/>
                <w:szCs w:val="21"/>
              </w:rPr>
              <w:t>SOP_MSB</w:t>
            </w:r>
          </w:p>
        </w:tc>
        <w:tc>
          <w:tcPr>
            <w:tcW w:w="1275" w:type="dxa"/>
          </w:tcPr>
          <w:p w14:paraId="650E6A1B" w14:textId="77777777" w:rsidR="00C02DDA" w:rsidRPr="006261DB" w:rsidRDefault="00C02DDA" w:rsidP="009B58F9">
            <w:pPr>
              <w:jc w:val="center"/>
              <w:rPr>
                <w:sz w:val="20"/>
                <w:szCs w:val="21"/>
              </w:rPr>
            </w:pPr>
            <w:r w:rsidRPr="006261DB">
              <w:rPr>
                <w:rFonts w:hint="eastAsia"/>
                <w:sz w:val="20"/>
                <w:szCs w:val="21"/>
              </w:rPr>
              <w:t>1</w:t>
            </w:r>
          </w:p>
        </w:tc>
        <w:tc>
          <w:tcPr>
            <w:tcW w:w="5387" w:type="dxa"/>
          </w:tcPr>
          <w:p w14:paraId="75097B6D" w14:textId="77777777" w:rsidR="00C02DDA" w:rsidRPr="006261DB" w:rsidRDefault="00C02DDA" w:rsidP="009B58F9">
            <w:pPr>
              <w:rPr>
                <w:sz w:val="20"/>
                <w:szCs w:val="21"/>
              </w:rPr>
            </w:pPr>
            <w:r w:rsidRPr="006261DB">
              <w:rPr>
                <w:rFonts w:hint="eastAsia"/>
                <w:sz w:val="20"/>
                <w:szCs w:val="21"/>
              </w:rPr>
              <w:t>数据包起始信号高字节：</w:t>
            </w:r>
            <w:r w:rsidRPr="006261DB">
              <w:rPr>
                <w:rFonts w:hint="eastAsia"/>
                <w:sz w:val="20"/>
                <w:szCs w:val="21"/>
              </w:rPr>
              <w:t>0x</w:t>
            </w:r>
            <w:r w:rsidRPr="006261DB">
              <w:rPr>
                <w:sz w:val="20"/>
                <w:szCs w:val="21"/>
              </w:rPr>
              <w:t>FA</w:t>
            </w:r>
          </w:p>
        </w:tc>
      </w:tr>
      <w:tr w:rsidR="00C02DDA" w:rsidRPr="006261DB" w14:paraId="68163121" w14:textId="77777777" w:rsidTr="006A797A">
        <w:tc>
          <w:tcPr>
            <w:tcW w:w="1555" w:type="dxa"/>
            <w:shd w:val="clear" w:color="auto" w:fill="EDEDED" w:themeFill="accent3" w:themeFillTint="33"/>
          </w:tcPr>
          <w:p w14:paraId="7733AF7E" w14:textId="77777777" w:rsidR="00C02DDA" w:rsidRPr="006261DB" w:rsidRDefault="00C02DDA" w:rsidP="009B58F9">
            <w:pPr>
              <w:jc w:val="center"/>
              <w:rPr>
                <w:b/>
                <w:bCs/>
                <w:sz w:val="20"/>
                <w:szCs w:val="21"/>
              </w:rPr>
            </w:pPr>
            <w:r w:rsidRPr="006261DB">
              <w:rPr>
                <w:rFonts w:hint="eastAsia"/>
                <w:b/>
                <w:bCs/>
                <w:sz w:val="20"/>
                <w:szCs w:val="21"/>
              </w:rPr>
              <w:t>SOP_LSB</w:t>
            </w:r>
          </w:p>
        </w:tc>
        <w:tc>
          <w:tcPr>
            <w:tcW w:w="1275" w:type="dxa"/>
          </w:tcPr>
          <w:p w14:paraId="14E0671E" w14:textId="77777777" w:rsidR="00C02DDA" w:rsidRPr="006261DB" w:rsidRDefault="00C02DDA" w:rsidP="009B58F9">
            <w:pPr>
              <w:jc w:val="center"/>
              <w:rPr>
                <w:sz w:val="20"/>
                <w:szCs w:val="21"/>
              </w:rPr>
            </w:pPr>
            <w:r w:rsidRPr="006261DB">
              <w:rPr>
                <w:rFonts w:hint="eastAsia"/>
                <w:sz w:val="20"/>
                <w:szCs w:val="21"/>
              </w:rPr>
              <w:t>1</w:t>
            </w:r>
          </w:p>
        </w:tc>
        <w:tc>
          <w:tcPr>
            <w:tcW w:w="5387" w:type="dxa"/>
          </w:tcPr>
          <w:p w14:paraId="7FE0A490" w14:textId="77777777" w:rsidR="00C02DDA" w:rsidRPr="006261DB" w:rsidRDefault="00C02DDA" w:rsidP="009B58F9">
            <w:pPr>
              <w:rPr>
                <w:sz w:val="20"/>
                <w:szCs w:val="21"/>
              </w:rPr>
            </w:pPr>
            <w:r w:rsidRPr="006261DB">
              <w:rPr>
                <w:rFonts w:hint="eastAsia"/>
                <w:sz w:val="20"/>
                <w:szCs w:val="21"/>
              </w:rPr>
              <w:t>数据包起始信号低字节：</w:t>
            </w:r>
            <w:r w:rsidRPr="006261DB">
              <w:rPr>
                <w:rFonts w:hint="eastAsia"/>
                <w:sz w:val="20"/>
                <w:szCs w:val="21"/>
              </w:rPr>
              <w:t>0x</w:t>
            </w:r>
            <w:r w:rsidRPr="006261DB">
              <w:rPr>
                <w:sz w:val="20"/>
                <w:szCs w:val="21"/>
              </w:rPr>
              <w:t>AF</w:t>
            </w:r>
          </w:p>
        </w:tc>
      </w:tr>
      <w:tr w:rsidR="00C02DDA" w:rsidRPr="006261DB" w14:paraId="3811DE4E" w14:textId="77777777" w:rsidTr="006A797A">
        <w:tc>
          <w:tcPr>
            <w:tcW w:w="1555" w:type="dxa"/>
            <w:shd w:val="clear" w:color="auto" w:fill="EDEDED" w:themeFill="accent3" w:themeFillTint="33"/>
          </w:tcPr>
          <w:p w14:paraId="3667B2E7" w14:textId="3F2DB3AA" w:rsidR="00C02DDA" w:rsidRPr="006261DB" w:rsidRDefault="00C02DDA" w:rsidP="009B58F9">
            <w:pPr>
              <w:jc w:val="center"/>
              <w:rPr>
                <w:b/>
                <w:bCs/>
                <w:sz w:val="20"/>
                <w:szCs w:val="21"/>
              </w:rPr>
            </w:pPr>
            <w:r w:rsidRPr="006261DB">
              <w:rPr>
                <w:rFonts w:hint="eastAsia"/>
                <w:b/>
                <w:bCs/>
                <w:sz w:val="20"/>
                <w:szCs w:val="21"/>
              </w:rPr>
              <w:t>C</w:t>
            </w:r>
            <w:r w:rsidRPr="006261DB">
              <w:rPr>
                <w:b/>
                <w:bCs/>
                <w:sz w:val="20"/>
                <w:szCs w:val="21"/>
              </w:rPr>
              <w:t>ommand</w:t>
            </w:r>
          </w:p>
        </w:tc>
        <w:tc>
          <w:tcPr>
            <w:tcW w:w="1275" w:type="dxa"/>
          </w:tcPr>
          <w:p w14:paraId="434721AF" w14:textId="77777777" w:rsidR="00C02DDA" w:rsidRPr="006261DB" w:rsidRDefault="00C02DDA" w:rsidP="009B58F9">
            <w:pPr>
              <w:jc w:val="center"/>
              <w:rPr>
                <w:sz w:val="20"/>
                <w:szCs w:val="21"/>
              </w:rPr>
            </w:pPr>
            <w:r w:rsidRPr="006261DB">
              <w:rPr>
                <w:rFonts w:hint="eastAsia"/>
                <w:sz w:val="20"/>
                <w:szCs w:val="21"/>
              </w:rPr>
              <w:t>1</w:t>
            </w:r>
          </w:p>
        </w:tc>
        <w:tc>
          <w:tcPr>
            <w:tcW w:w="5387" w:type="dxa"/>
          </w:tcPr>
          <w:p w14:paraId="1AE40148" w14:textId="77777777" w:rsidR="00C02DDA" w:rsidRPr="006261DB" w:rsidRDefault="00C02DDA" w:rsidP="009B58F9">
            <w:pPr>
              <w:rPr>
                <w:sz w:val="20"/>
                <w:szCs w:val="21"/>
              </w:rPr>
            </w:pPr>
            <w:r w:rsidRPr="006261DB">
              <w:rPr>
                <w:rFonts w:hint="eastAsia"/>
                <w:sz w:val="20"/>
                <w:szCs w:val="21"/>
              </w:rPr>
              <w:t>参考控制命令列表</w:t>
            </w:r>
          </w:p>
        </w:tc>
      </w:tr>
      <w:tr w:rsidR="00C02DDA" w:rsidRPr="006261DB" w14:paraId="2FE8341D" w14:textId="77777777" w:rsidTr="006A797A">
        <w:tc>
          <w:tcPr>
            <w:tcW w:w="1555" w:type="dxa"/>
            <w:shd w:val="clear" w:color="auto" w:fill="EDEDED" w:themeFill="accent3" w:themeFillTint="33"/>
            <w:vAlign w:val="center"/>
          </w:tcPr>
          <w:p w14:paraId="208A2430" w14:textId="77777777" w:rsidR="00C02DDA" w:rsidRPr="006261DB" w:rsidRDefault="00C02DDA" w:rsidP="009B58F9">
            <w:pPr>
              <w:jc w:val="center"/>
              <w:rPr>
                <w:b/>
                <w:bCs/>
                <w:sz w:val="20"/>
                <w:szCs w:val="21"/>
              </w:rPr>
            </w:pPr>
            <w:r w:rsidRPr="006261DB">
              <w:rPr>
                <w:rFonts w:hint="eastAsia"/>
                <w:b/>
                <w:bCs/>
                <w:sz w:val="20"/>
                <w:szCs w:val="21"/>
              </w:rPr>
              <w:t>L</w:t>
            </w:r>
            <w:r w:rsidRPr="006261DB">
              <w:rPr>
                <w:b/>
                <w:bCs/>
                <w:sz w:val="20"/>
                <w:szCs w:val="21"/>
              </w:rPr>
              <w:t>ength</w:t>
            </w:r>
          </w:p>
        </w:tc>
        <w:tc>
          <w:tcPr>
            <w:tcW w:w="1275" w:type="dxa"/>
            <w:vAlign w:val="center"/>
          </w:tcPr>
          <w:p w14:paraId="6E9B14B6" w14:textId="77777777" w:rsidR="00C02DDA" w:rsidRPr="006261DB" w:rsidRDefault="00C02DDA" w:rsidP="009B58F9">
            <w:pPr>
              <w:jc w:val="center"/>
              <w:rPr>
                <w:sz w:val="20"/>
                <w:szCs w:val="21"/>
              </w:rPr>
            </w:pPr>
            <w:r w:rsidRPr="006261DB">
              <w:rPr>
                <w:rFonts w:hint="eastAsia"/>
                <w:sz w:val="20"/>
                <w:szCs w:val="21"/>
              </w:rPr>
              <w:t>1</w:t>
            </w:r>
          </w:p>
        </w:tc>
        <w:tc>
          <w:tcPr>
            <w:tcW w:w="5387" w:type="dxa"/>
            <w:vAlign w:val="center"/>
          </w:tcPr>
          <w:p w14:paraId="4E766AB3" w14:textId="182B33E8" w:rsidR="00C02DDA" w:rsidRPr="006261DB" w:rsidRDefault="00C02DDA" w:rsidP="009B58F9">
            <w:pPr>
              <w:rPr>
                <w:sz w:val="20"/>
                <w:szCs w:val="21"/>
              </w:rPr>
            </w:pPr>
            <w:r w:rsidRPr="006261DB">
              <w:rPr>
                <w:rFonts w:hint="eastAsia"/>
                <w:sz w:val="20"/>
                <w:szCs w:val="21"/>
              </w:rPr>
              <w:t>参数的长度，不包括</w:t>
            </w:r>
            <w:r w:rsidRPr="006261DB">
              <w:rPr>
                <w:rFonts w:hint="eastAsia"/>
                <w:sz w:val="20"/>
                <w:szCs w:val="21"/>
              </w:rPr>
              <w:t>Checksum</w:t>
            </w:r>
            <w:r w:rsidRPr="006261DB">
              <w:rPr>
                <w:rFonts w:hint="eastAsia"/>
                <w:sz w:val="20"/>
                <w:szCs w:val="21"/>
              </w:rPr>
              <w:t>，最大包长度支持</w:t>
            </w:r>
            <w:r w:rsidRPr="006261DB">
              <w:rPr>
                <w:rFonts w:hint="eastAsia"/>
                <w:sz w:val="20"/>
                <w:szCs w:val="21"/>
              </w:rPr>
              <w:t>255</w:t>
            </w:r>
            <w:r w:rsidR="000E4C31" w:rsidRPr="006261DB">
              <w:rPr>
                <w:rFonts w:hint="eastAsia"/>
                <w:sz w:val="20"/>
                <w:szCs w:val="21"/>
              </w:rPr>
              <w:t>，最小长度支持</w:t>
            </w:r>
            <w:r w:rsidR="000E4C31" w:rsidRPr="006261DB">
              <w:rPr>
                <w:rFonts w:hint="eastAsia"/>
                <w:sz w:val="20"/>
                <w:szCs w:val="21"/>
              </w:rPr>
              <w:t>0</w:t>
            </w:r>
            <w:r w:rsidR="000E4C31" w:rsidRPr="006261DB">
              <w:rPr>
                <w:rFonts w:hint="eastAsia"/>
                <w:sz w:val="20"/>
                <w:szCs w:val="21"/>
              </w:rPr>
              <w:t>，</w:t>
            </w:r>
            <w:r w:rsidR="00D400FC" w:rsidRPr="006261DB">
              <w:rPr>
                <w:rFonts w:hint="eastAsia"/>
                <w:sz w:val="20"/>
                <w:szCs w:val="21"/>
              </w:rPr>
              <w:t>详细参考</w:t>
            </w:r>
            <w:r w:rsidR="000E4C31" w:rsidRPr="006261DB">
              <w:rPr>
                <w:rFonts w:hint="eastAsia"/>
                <w:sz w:val="20"/>
                <w:szCs w:val="21"/>
              </w:rPr>
              <w:t>参考控制命令列表</w:t>
            </w:r>
          </w:p>
        </w:tc>
      </w:tr>
      <w:tr w:rsidR="00C02DDA" w:rsidRPr="006261DB" w14:paraId="127BA7A5" w14:textId="77777777" w:rsidTr="006A797A">
        <w:tc>
          <w:tcPr>
            <w:tcW w:w="1555" w:type="dxa"/>
            <w:shd w:val="clear" w:color="auto" w:fill="EDEDED" w:themeFill="accent3" w:themeFillTint="33"/>
          </w:tcPr>
          <w:p w14:paraId="7A240344" w14:textId="77777777" w:rsidR="00C02DDA" w:rsidRPr="006261DB" w:rsidRDefault="00C02DDA" w:rsidP="009B58F9">
            <w:pPr>
              <w:jc w:val="center"/>
              <w:rPr>
                <w:b/>
                <w:bCs/>
                <w:sz w:val="20"/>
                <w:szCs w:val="21"/>
              </w:rPr>
            </w:pPr>
            <w:r w:rsidRPr="006261DB">
              <w:rPr>
                <w:rFonts w:hint="eastAsia"/>
                <w:b/>
                <w:bCs/>
                <w:sz w:val="20"/>
                <w:szCs w:val="21"/>
              </w:rPr>
              <w:t>P</w:t>
            </w:r>
            <w:r w:rsidRPr="006261DB">
              <w:rPr>
                <w:b/>
                <w:bCs/>
                <w:sz w:val="20"/>
                <w:szCs w:val="21"/>
              </w:rPr>
              <w:t>arameter</w:t>
            </w:r>
          </w:p>
        </w:tc>
        <w:tc>
          <w:tcPr>
            <w:tcW w:w="1275" w:type="dxa"/>
          </w:tcPr>
          <w:p w14:paraId="529E3386" w14:textId="1D1A6547" w:rsidR="00C02DDA" w:rsidRPr="006261DB" w:rsidRDefault="00C02DDA" w:rsidP="009B58F9">
            <w:pPr>
              <w:jc w:val="center"/>
              <w:rPr>
                <w:sz w:val="20"/>
                <w:szCs w:val="21"/>
              </w:rPr>
            </w:pPr>
            <w:r w:rsidRPr="006261DB">
              <w:rPr>
                <w:rFonts w:hint="eastAsia"/>
                <w:sz w:val="20"/>
                <w:szCs w:val="21"/>
              </w:rPr>
              <w:t>0~25</w:t>
            </w:r>
            <w:r w:rsidR="002B4F14" w:rsidRPr="006261DB">
              <w:rPr>
                <w:sz w:val="20"/>
                <w:szCs w:val="21"/>
              </w:rPr>
              <w:t>4</w:t>
            </w:r>
          </w:p>
        </w:tc>
        <w:tc>
          <w:tcPr>
            <w:tcW w:w="5387" w:type="dxa"/>
          </w:tcPr>
          <w:p w14:paraId="1A2B8435" w14:textId="77777777" w:rsidR="00C02DDA" w:rsidRPr="006261DB" w:rsidRDefault="00C02DDA" w:rsidP="009B58F9">
            <w:pPr>
              <w:rPr>
                <w:sz w:val="20"/>
                <w:szCs w:val="21"/>
              </w:rPr>
            </w:pPr>
            <w:r w:rsidRPr="006261DB">
              <w:rPr>
                <w:rFonts w:hint="eastAsia"/>
                <w:sz w:val="20"/>
                <w:szCs w:val="21"/>
              </w:rPr>
              <w:t>内容根据</w:t>
            </w:r>
            <w:r w:rsidRPr="006261DB">
              <w:rPr>
                <w:rFonts w:hint="eastAsia"/>
                <w:sz w:val="20"/>
                <w:szCs w:val="21"/>
              </w:rPr>
              <w:t>Command</w:t>
            </w:r>
            <w:r w:rsidRPr="006261DB">
              <w:rPr>
                <w:rFonts w:hint="eastAsia"/>
                <w:sz w:val="20"/>
                <w:szCs w:val="21"/>
              </w:rPr>
              <w:t>定义，详细参考控制命令列表</w:t>
            </w:r>
          </w:p>
        </w:tc>
      </w:tr>
      <w:tr w:rsidR="00C02DDA" w:rsidRPr="006261DB" w14:paraId="1596A6E0" w14:textId="77777777" w:rsidTr="006A797A">
        <w:tc>
          <w:tcPr>
            <w:tcW w:w="1555" w:type="dxa"/>
            <w:shd w:val="clear" w:color="auto" w:fill="EDEDED" w:themeFill="accent3" w:themeFillTint="33"/>
          </w:tcPr>
          <w:p w14:paraId="2CDB15DF" w14:textId="77777777" w:rsidR="00C02DDA" w:rsidRPr="006261DB" w:rsidRDefault="00C02DDA" w:rsidP="009B58F9">
            <w:pPr>
              <w:jc w:val="center"/>
              <w:rPr>
                <w:b/>
                <w:bCs/>
                <w:sz w:val="20"/>
                <w:szCs w:val="21"/>
              </w:rPr>
            </w:pPr>
            <w:r w:rsidRPr="006261DB">
              <w:rPr>
                <w:rFonts w:hint="eastAsia"/>
                <w:b/>
                <w:bCs/>
                <w:sz w:val="20"/>
                <w:szCs w:val="21"/>
              </w:rPr>
              <w:t>Checksum</w:t>
            </w:r>
          </w:p>
        </w:tc>
        <w:tc>
          <w:tcPr>
            <w:tcW w:w="1275" w:type="dxa"/>
          </w:tcPr>
          <w:p w14:paraId="6BE2D6F0" w14:textId="77777777" w:rsidR="00C02DDA" w:rsidRPr="006261DB" w:rsidRDefault="00C02DDA" w:rsidP="009B58F9">
            <w:pPr>
              <w:jc w:val="center"/>
              <w:rPr>
                <w:sz w:val="20"/>
                <w:szCs w:val="21"/>
              </w:rPr>
            </w:pPr>
            <w:r w:rsidRPr="006261DB">
              <w:rPr>
                <w:rFonts w:hint="eastAsia"/>
                <w:sz w:val="20"/>
                <w:szCs w:val="21"/>
              </w:rPr>
              <w:t>1</w:t>
            </w:r>
          </w:p>
        </w:tc>
        <w:tc>
          <w:tcPr>
            <w:tcW w:w="5387" w:type="dxa"/>
          </w:tcPr>
          <w:p w14:paraId="785CA79A" w14:textId="77777777" w:rsidR="00C02DDA" w:rsidRPr="006261DB" w:rsidRDefault="00C02DDA" w:rsidP="009B58F9">
            <w:pPr>
              <w:rPr>
                <w:sz w:val="20"/>
                <w:szCs w:val="21"/>
              </w:rPr>
            </w:pPr>
            <w:r w:rsidRPr="006261DB">
              <w:rPr>
                <w:rFonts w:hint="eastAsia"/>
                <w:sz w:val="20"/>
                <w:szCs w:val="21"/>
              </w:rPr>
              <w:t>=0x</w:t>
            </w:r>
            <w:r w:rsidRPr="006261DB">
              <w:rPr>
                <w:sz w:val="20"/>
                <w:szCs w:val="21"/>
              </w:rPr>
              <w:t>100- (sum of (sop, command, length, parameter))</w:t>
            </w:r>
          </w:p>
        </w:tc>
      </w:tr>
    </w:tbl>
    <w:p w14:paraId="3CC6CF03" w14:textId="2B7F3BA4" w:rsidR="009262A3" w:rsidRDefault="009262A3" w:rsidP="009262A3">
      <w:pPr>
        <w:pStyle w:val="af1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SNC8600</w:t>
      </w:r>
      <w:r>
        <w:t xml:space="preserve"> </w:t>
      </w:r>
      <w:r>
        <w:rPr>
          <w:rFonts w:hint="eastAsia"/>
        </w:rPr>
        <w:t>UART</w:t>
      </w:r>
      <w:r>
        <w:rPr>
          <w:rFonts w:hint="eastAsia"/>
        </w:rPr>
        <w:t>控制协议</w:t>
      </w:r>
    </w:p>
    <w:p w14:paraId="6B471A24" w14:textId="185D4AEF" w:rsidR="00565447" w:rsidRDefault="00565447" w:rsidP="00A02BD1"/>
    <w:p w14:paraId="4E106806" w14:textId="667386AB" w:rsidR="00A02BD1" w:rsidRDefault="00A02BD1" w:rsidP="00A02BD1"/>
    <w:p w14:paraId="79023BD0" w14:textId="77777777" w:rsidR="00A02BD1" w:rsidRDefault="00A02BD1" w:rsidP="00A02BD1"/>
    <w:p w14:paraId="5E8E8B01" w14:textId="1B1E0F8B" w:rsidR="00C02DDA" w:rsidRDefault="00306A1A" w:rsidP="00C02DDA">
      <w:pPr>
        <w:pStyle w:val="3"/>
      </w:pPr>
      <w:bookmarkStart w:id="13" w:name="_Toc118885276"/>
      <w:r>
        <w:lastRenderedPageBreak/>
        <w:t>2</w:t>
      </w:r>
      <w:r w:rsidR="00C02DDA">
        <w:rPr>
          <w:rFonts w:hint="eastAsia"/>
        </w:rPr>
        <w:t>.2.2</w:t>
      </w:r>
      <w:r w:rsidR="00C02DDA">
        <w:rPr>
          <w:rFonts w:hint="eastAsia"/>
        </w:rPr>
        <w:t>控制命令列表</w:t>
      </w:r>
      <w:bookmarkEnd w:id="13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701"/>
        <w:gridCol w:w="851"/>
        <w:gridCol w:w="3336"/>
      </w:tblGrid>
      <w:tr w:rsidR="00DD61C2" w:rsidRPr="00E270DA" w14:paraId="48887A98" w14:textId="77777777" w:rsidTr="007622C8">
        <w:trPr>
          <w:trHeight w:val="174"/>
        </w:trPr>
        <w:tc>
          <w:tcPr>
            <w:tcW w:w="4106" w:type="dxa"/>
            <w:gridSpan w:val="3"/>
            <w:shd w:val="clear" w:color="auto" w:fill="EDEDED" w:themeFill="accent3" w:themeFillTint="33"/>
            <w:vAlign w:val="center"/>
          </w:tcPr>
          <w:p w14:paraId="0552FCDF" w14:textId="2D04C8C9" w:rsidR="00DD61C2" w:rsidRPr="00E270DA" w:rsidRDefault="00DD61C2" w:rsidP="00A47900">
            <w:pPr>
              <w:jc w:val="center"/>
              <w:rPr>
                <w:b/>
                <w:bCs/>
                <w:sz w:val="18"/>
                <w:szCs w:val="20"/>
              </w:rPr>
            </w:pPr>
            <w:r w:rsidRPr="00E270DA">
              <w:rPr>
                <w:rFonts w:hint="eastAsia"/>
                <w:b/>
                <w:bCs/>
                <w:sz w:val="18"/>
                <w:szCs w:val="20"/>
              </w:rPr>
              <w:t>Command</w:t>
            </w:r>
          </w:p>
        </w:tc>
        <w:tc>
          <w:tcPr>
            <w:tcW w:w="851" w:type="dxa"/>
            <w:vMerge w:val="restart"/>
            <w:shd w:val="clear" w:color="auto" w:fill="EDEDED" w:themeFill="accent3" w:themeFillTint="33"/>
            <w:vAlign w:val="center"/>
          </w:tcPr>
          <w:p w14:paraId="5F0EE12C" w14:textId="77777777" w:rsidR="00DD61C2" w:rsidRPr="00E270DA" w:rsidRDefault="00DD61C2" w:rsidP="009B58F9">
            <w:pPr>
              <w:jc w:val="center"/>
              <w:rPr>
                <w:b/>
                <w:bCs/>
                <w:sz w:val="18"/>
                <w:szCs w:val="20"/>
              </w:rPr>
            </w:pPr>
            <w:r w:rsidRPr="00E270DA">
              <w:rPr>
                <w:rFonts w:hint="eastAsia"/>
                <w:b/>
                <w:bCs/>
                <w:sz w:val="18"/>
                <w:szCs w:val="20"/>
              </w:rPr>
              <w:t>L</w:t>
            </w:r>
            <w:r w:rsidRPr="00E270DA">
              <w:rPr>
                <w:b/>
                <w:bCs/>
                <w:sz w:val="18"/>
                <w:szCs w:val="20"/>
              </w:rPr>
              <w:t>ength</w:t>
            </w:r>
          </w:p>
          <w:p w14:paraId="1BB4C324" w14:textId="366F1895" w:rsidR="00DD61C2" w:rsidRPr="00E270DA" w:rsidRDefault="00DD61C2" w:rsidP="009B58F9">
            <w:pPr>
              <w:jc w:val="center"/>
              <w:rPr>
                <w:b/>
                <w:bCs/>
                <w:sz w:val="18"/>
                <w:szCs w:val="20"/>
              </w:rPr>
            </w:pPr>
            <w:r w:rsidRPr="00E270DA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E270DA">
              <w:rPr>
                <w:b/>
                <w:bCs/>
                <w:sz w:val="18"/>
                <w:szCs w:val="20"/>
              </w:rPr>
              <w:t>Byte)</w:t>
            </w:r>
          </w:p>
        </w:tc>
        <w:tc>
          <w:tcPr>
            <w:tcW w:w="3336" w:type="dxa"/>
            <w:vMerge w:val="restart"/>
            <w:shd w:val="clear" w:color="auto" w:fill="EDEDED" w:themeFill="accent3" w:themeFillTint="33"/>
            <w:vAlign w:val="center"/>
          </w:tcPr>
          <w:p w14:paraId="5BBBA3D1" w14:textId="3C8CAB73" w:rsidR="00DD61C2" w:rsidRPr="00E270DA" w:rsidRDefault="00DD61C2" w:rsidP="009B58F9">
            <w:pPr>
              <w:jc w:val="center"/>
              <w:rPr>
                <w:b/>
                <w:bCs/>
                <w:sz w:val="18"/>
                <w:szCs w:val="20"/>
              </w:rPr>
            </w:pPr>
            <w:r w:rsidRPr="00E270DA">
              <w:rPr>
                <w:rFonts w:hint="eastAsia"/>
                <w:b/>
                <w:bCs/>
                <w:sz w:val="18"/>
                <w:szCs w:val="20"/>
              </w:rPr>
              <w:t>P</w:t>
            </w:r>
            <w:r w:rsidRPr="00E270DA">
              <w:rPr>
                <w:b/>
                <w:bCs/>
                <w:sz w:val="18"/>
                <w:szCs w:val="20"/>
              </w:rPr>
              <w:t>arameter</w:t>
            </w:r>
            <w:r w:rsidRPr="00E270DA">
              <w:rPr>
                <w:rFonts w:hint="eastAsia"/>
                <w:b/>
                <w:bCs/>
                <w:sz w:val="18"/>
                <w:szCs w:val="20"/>
              </w:rPr>
              <w:t>参数说明</w:t>
            </w:r>
          </w:p>
        </w:tc>
      </w:tr>
      <w:tr w:rsidR="00DD61C2" w:rsidRPr="00E270DA" w14:paraId="4F7F6EF6" w14:textId="77777777" w:rsidTr="007622C8">
        <w:trPr>
          <w:trHeight w:val="135"/>
        </w:trPr>
        <w:tc>
          <w:tcPr>
            <w:tcW w:w="704" w:type="dxa"/>
            <w:shd w:val="clear" w:color="auto" w:fill="EDEDED" w:themeFill="accent3" w:themeFillTint="33"/>
            <w:vAlign w:val="center"/>
          </w:tcPr>
          <w:p w14:paraId="0E2C34DC" w14:textId="26490510" w:rsidR="00DD61C2" w:rsidRPr="00E270DA" w:rsidRDefault="00DD61C2" w:rsidP="00DD61C2">
            <w:pPr>
              <w:jc w:val="center"/>
              <w:rPr>
                <w:b/>
                <w:bCs/>
                <w:sz w:val="18"/>
                <w:szCs w:val="20"/>
              </w:rPr>
            </w:pPr>
            <w:r w:rsidRPr="00E270DA">
              <w:rPr>
                <w:rFonts w:hint="eastAsia"/>
                <w:b/>
                <w:bCs/>
                <w:sz w:val="18"/>
                <w:szCs w:val="20"/>
              </w:rPr>
              <w:t>ID</w:t>
            </w:r>
          </w:p>
        </w:tc>
        <w:tc>
          <w:tcPr>
            <w:tcW w:w="1701" w:type="dxa"/>
            <w:shd w:val="clear" w:color="auto" w:fill="EDEDED" w:themeFill="accent3" w:themeFillTint="33"/>
            <w:vAlign w:val="center"/>
          </w:tcPr>
          <w:p w14:paraId="50F48DF9" w14:textId="3020F100" w:rsidR="00DD61C2" w:rsidRPr="00E270DA" w:rsidRDefault="0095088E" w:rsidP="00DD61C2">
            <w:pPr>
              <w:jc w:val="center"/>
              <w:rPr>
                <w:b/>
                <w:bCs/>
                <w:sz w:val="18"/>
                <w:szCs w:val="20"/>
              </w:rPr>
            </w:pPr>
            <w:r w:rsidRPr="00E270DA">
              <w:rPr>
                <w:rFonts w:hint="eastAsia"/>
                <w:b/>
                <w:bCs/>
                <w:sz w:val="18"/>
                <w:szCs w:val="20"/>
              </w:rPr>
              <w:t>Command</w:t>
            </w:r>
            <w:r w:rsidR="00697510" w:rsidRPr="00E270DA">
              <w:rPr>
                <w:rFonts w:hint="eastAsia"/>
                <w:b/>
                <w:bCs/>
                <w:sz w:val="18"/>
                <w:szCs w:val="20"/>
              </w:rPr>
              <w:t>定义</w:t>
            </w:r>
          </w:p>
        </w:tc>
        <w:tc>
          <w:tcPr>
            <w:tcW w:w="1701" w:type="dxa"/>
            <w:shd w:val="clear" w:color="auto" w:fill="EDEDED" w:themeFill="accent3" w:themeFillTint="33"/>
            <w:vAlign w:val="center"/>
          </w:tcPr>
          <w:p w14:paraId="50F7702F" w14:textId="3D2139E5" w:rsidR="00DD61C2" w:rsidRPr="00E270DA" w:rsidRDefault="00DD61C2" w:rsidP="00DD61C2">
            <w:pPr>
              <w:jc w:val="center"/>
              <w:rPr>
                <w:b/>
                <w:bCs/>
                <w:sz w:val="18"/>
                <w:szCs w:val="20"/>
              </w:rPr>
            </w:pPr>
            <w:r w:rsidRPr="00E270DA">
              <w:rPr>
                <w:rFonts w:hint="eastAsia"/>
                <w:b/>
                <w:bCs/>
                <w:sz w:val="18"/>
                <w:szCs w:val="20"/>
              </w:rPr>
              <w:t>命令说明</w:t>
            </w:r>
          </w:p>
        </w:tc>
        <w:tc>
          <w:tcPr>
            <w:tcW w:w="851" w:type="dxa"/>
            <w:vMerge/>
            <w:shd w:val="clear" w:color="auto" w:fill="EDEDED" w:themeFill="accent3" w:themeFillTint="33"/>
            <w:vAlign w:val="center"/>
          </w:tcPr>
          <w:p w14:paraId="3F97960A" w14:textId="77777777" w:rsidR="00DD61C2" w:rsidRPr="00E270DA" w:rsidRDefault="00DD61C2" w:rsidP="00DD61C2">
            <w:pPr>
              <w:jc w:val="center"/>
              <w:rPr>
                <w:b/>
                <w:bCs/>
                <w:sz w:val="18"/>
                <w:szCs w:val="20"/>
              </w:rPr>
            </w:pPr>
          </w:p>
        </w:tc>
        <w:tc>
          <w:tcPr>
            <w:tcW w:w="3336" w:type="dxa"/>
            <w:vMerge/>
            <w:shd w:val="clear" w:color="auto" w:fill="EDEDED" w:themeFill="accent3" w:themeFillTint="33"/>
            <w:vAlign w:val="center"/>
          </w:tcPr>
          <w:p w14:paraId="3563C4BE" w14:textId="77777777" w:rsidR="00DD61C2" w:rsidRPr="00E270DA" w:rsidRDefault="00DD61C2" w:rsidP="00DD61C2">
            <w:pPr>
              <w:jc w:val="center"/>
              <w:rPr>
                <w:b/>
                <w:bCs/>
                <w:sz w:val="18"/>
                <w:szCs w:val="20"/>
              </w:rPr>
            </w:pPr>
          </w:p>
        </w:tc>
      </w:tr>
      <w:tr w:rsidR="004D2588" w:rsidRPr="00E270DA" w14:paraId="4C081CDE" w14:textId="77777777" w:rsidTr="009B58F9">
        <w:trPr>
          <w:trHeight w:val="135"/>
        </w:trPr>
        <w:tc>
          <w:tcPr>
            <w:tcW w:w="8293" w:type="dxa"/>
            <w:gridSpan w:val="5"/>
            <w:shd w:val="clear" w:color="auto" w:fill="EDEDED" w:themeFill="accent3" w:themeFillTint="33"/>
            <w:vAlign w:val="center"/>
          </w:tcPr>
          <w:p w14:paraId="3AA44C19" w14:textId="4AE45E59" w:rsidR="004D2588" w:rsidRPr="00E270DA" w:rsidRDefault="004D2588" w:rsidP="00DD61C2">
            <w:pPr>
              <w:jc w:val="center"/>
              <w:rPr>
                <w:b/>
                <w:bCs/>
                <w:sz w:val="18"/>
                <w:szCs w:val="20"/>
              </w:rPr>
            </w:pPr>
            <w:r w:rsidRPr="00E270DA">
              <w:rPr>
                <w:rFonts w:hint="eastAsia"/>
                <w:b/>
                <w:bCs/>
                <w:sz w:val="18"/>
                <w:szCs w:val="20"/>
              </w:rPr>
              <w:t>上位机</w:t>
            </w:r>
            <w:r w:rsidRPr="00E270DA">
              <w:rPr>
                <w:sz w:val="18"/>
                <w:szCs w:val="20"/>
              </w:rPr>
              <w:sym w:font="Wingdings" w:char="F0E0"/>
            </w:r>
            <w:r w:rsidRPr="00E270DA">
              <w:rPr>
                <w:b/>
                <w:bCs/>
                <w:sz w:val="18"/>
                <w:szCs w:val="20"/>
              </w:rPr>
              <w:t>SNC8600</w:t>
            </w:r>
          </w:p>
        </w:tc>
      </w:tr>
      <w:tr w:rsidR="00DD61C2" w:rsidRPr="00E270DA" w14:paraId="08603135" w14:textId="77777777" w:rsidTr="007622C8">
        <w:trPr>
          <w:trHeight w:val="284"/>
        </w:trPr>
        <w:tc>
          <w:tcPr>
            <w:tcW w:w="704" w:type="dxa"/>
            <w:vAlign w:val="center"/>
          </w:tcPr>
          <w:p w14:paraId="5BF29B54" w14:textId="2C0F043B" w:rsidR="00DD61C2" w:rsidRPr="00E270DA" w:rsidRDefault="00DD61C2" w:rsidP="00DD61C2">
            <w:pPr>
              <w:jc w:val="center"/>
              <w:rPr>
                <w:b/>
                <w:bCs/>
                <w:sz w:val="18"/>
                <w:szCs w:val="20"/>
              </w:rPr>
            </w:pPr>
            <w:r w:rsidRPr="00E270DA">
              <w:rPr>
                <w:rFonts w:hint="eastAsia"/>
                <w:b/>
                <w:bCs/>
                <w:sz w:val="18"/>
                <w:szCs w:val="20"/>
              </w:rPr>
              <w:t>0</w:t>
            </w:r>
            <w:r w:rsidRPr="00E270DA">
              <w:rPr>
                <w:b/>
                <w:bCs/>
                <w:sz w:val="18"/>
                <w:szCs w:val="20"/>
              </w:rPr>
              <w:t>x</w:t>
            </w:r>
            <w:r w:rsidR="00104883" w:rsidRPr="00E270DA">
              <w:rPr>
                <w:rFonts w:hint="eastAsia"/>
                <w:b/>
                <w:bCs/>
                <w:sz w:val="18"/>
                <w:szCs w:val="20"/>
              </w:rPr>
              <w:t>0</w:t>
            </w:r>
            <w:r w:rsidRPr="00E270DA">
              <w:rPr>
                <w:b/>
                <w:bCs/>
                <w:sz w:val="18"/>
                <w:szCs w:val="20"/>
              </w:rPr>
              <w:t>0</w:t>
            </w:r>
          </w:p>
        </w:tc>
        <w:tc>
          <w:tcPr>
            <w:tcW w:w="1701" w:type="dxa"/>
            <w:vAlign w:val="center"/>
          </w:tcPr>
          <w:p w14:paraId="053DBFCF" w14:textId="6C2D0E8E" w:rsidR="00DD61C2" w:rsidRPr="00E270DA" w:rsidRDefault="0095088E" w:rsidP="00DD61C2">
            <w:pPr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Reserved</w:t>
            </w:r>
          </w:p>
        </w:tc>
        <w:tc>
          <w:tcPr>
            <w:tcW w:w="1701" w:type="dxa"/>
            <w:vAlign w:val="center"/>
          </w:tcPr>
          <w:p w14:paraId="2CF416F5" w14:textId="4F9100D7" w:rsidR="00DD61C2" w:rsidRPr="00E270DA" w:rsidRDefault="00853F01" w:rsidP="00DD61C2">
            <w:pPr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保留</w:t>
            </w:r>
          </w:p>
        </w:tc>
        <w:tc>
          <w:tcPr>
            <w:tcW w:w="851" w:type="dxa"/>
            <w:vAlign w:val="center"/>
          </w:tcPr>
          <w:p w14:paraId="2B2175AB" w14:textId="32D034EB" w:rsidR="00DD61C2" w:rsidRPr="00E270DA" w:rsidRDefault="00DD61C2" w:rsidP="00DD61C2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3336" w:type="dxa"/>
            <w:vAlign w:val="center"/>
          </w:tcPr>
          <w:p w14:paraId="3DABF198" w14:textId="43371292" w:rsidR="00DD61C2" w:rsidRPr="00E270DA" w:rsidRDefault="00DD61C2" w:rsidP="00DD61C2">
            <w:pPr>
              <w:rPr>
                <w:sz w:val="18"/>
                <w:szCs w:val="20"/>
              </w:rPr>
            </w:pPr>
          </w:p>
        </w:tc>
      </w:tr>
      <w:tr w:rsidR="00C53712" w:rsidRPr="00E270DA" w14:paraId="35E48CA8" w14:textId="77777777" w:rsidTr="007622C8">
        <w:trPr>
          <w:trHeight w:val="284"/>
        </w:trPr>
        <w:tc>
          <w:tcPr>
            <w:tcW w:w="704" w:type="dxa"/>
            <w:vAlign w:val="center"/>
          </w:tcPr>
          <w:p w14:paraId="03FFAB93" w14:textId="0FF690ED" w:rsidR="00C53712" w:rsidRPr="00E270DA" w:rsidRDefault="00C53712" w:rsidP="00C53712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</w:t>
            </w:r>
            <w:r>
              <w:rPr>
                <w:b/>
                <w:bCs/>
                <w:sz w:val="18"/>
                <w:szCs w:val="20"/>
              </w:rPr>
              <w:t>x0F</w:t>
            </w:r>
          </w:p>
        </w:tc>
        <w:tc>
          <w:tcPr>
            <w:tcW w:w="1701" w:type="dxa"/>
            <w:vAlign w:val="center"/>
          </w:tcPr>
          <w:p w14:paraId="0265E39F" w14:textId="21165289" w:rsidR="00C53712" w:rsidRPr="00E270DA" w:rsidRDefault="00C53712" w:rsidP="00C53712">
            <w:pPr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Reserved</w:t>
            </w:r>
          </w:p>
        </w:tc>
        <w:tc>
          <w:tcPr>
            <w:tcW w:w="1701" w:type="dxa"/>
            <w:vAlign w:val="center"/>
          </w:tcPr>
          <w:p w14:paraId="19DA0D9A" w14:textId="70690684" w:rsidR="00C53712" w:rsidRPr="00E270DA" w:rsidRDefault="00C53712" w:rsidP="00C53712">
            <w:pPr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保留</w:t>
            </w:r>
          </w:p>
        </w:tc>
        <w:tc>
          <w:tcPr>
            <w:tcW w:w="851" w:type="dxa"/>
            <w:vAlign w:val="center"/>
          </w:tcPr>
          <w:p w14:paraId="5D488152" w14:textId="77777777" w:rsidR="00C53712" w:rsidRPr="00E270DA" w:rsidRDefault="00C53712" w:rsidP="00C53712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3336" w:type="dxa"/>
            <w:vAlign w:val="center"/>
          </w:tcPr>
          <w:p w14:paraId="4196165C" w14:textId="77777777" w:rsidR="00C53712" w:rsidRPr="00E270DA" w:rsidRDefault="00C53712" w:rsidP="00C53712">
            <w:pPr>
              <w:rPr>
                <w:sz w:val="18"/>
                <w:szCs w:val="20"/>
              </w:rPr>
            </w:pPr>
          </w:p>
        </w:tc>
      </w:tr>
      <w:tr w:rsidR="00C53712" w:rsidRPr="00E270DA" w14:paraId="096C8A5C" w14:textId="77777777" w:rsidTr="007622C8">
        <w:trPr>
          <w:trHeight w:val="284"/>
        </w:trPr>
        <w:tc>
          <w:tcPr>
            <w:tcW w:w="704" w:type="dxa"/>
            <w:vAlign w:val="center"/>
          </w:tcPr>
          <w:p w14:paraId="0B24CC26" w14:textId="77777777" w:rsidR="00C53712" w:rsidRPr="00E270DA" w:rsidRDefault="00C53712" w:rsidP="00C53712">
            <w:pPr>
              <w:jc w:val="center"/>
              <w:rPr>
                <w:b/>
                <w:bCs/>
                <w:sz w:val="18"/>
                <w:szCs w:val="20"/>
              </w:rPr>
            </w:pPr>
            <w:r w:rsidRPr="00E270DA">
              <w:rPr>
                <w:rFonts w:hint="eastAsia"/>
                <w:b/>
                <w:bCs/>
                <w:sz w:val="18"/>
                <w:szCs w:val="20"/>
              </w:rPr>
              <w:t>0</w:t>
            </w:r>
            <w:r w:rsidRPr="00E270DA">
              <w:rPr>
                <w:b/>
                <w:bCs/>
                <w:sz w:val="18"/>
                <w:szCs w:val="20"/>
              </w:rPr>
              <w:t>x</w:t>
            </w:r>
            <w:r w:rsidRPr="00E270DA">
              <w:rPr>
                <w:rFonts w:hint="eastAsia"/>
                <w:b/>
                <w:bCs/>
                <w:sz w:val="18"/>
                <w:szCs w:val="20"/>
              </w:rPr>
              <w:t>1</w:t>
            </w:r>
            <w:r w:rsidRPr="00E270DA">
              <w:rPr>
                <w:b/>
                <w:bCs/>
                <w:sz w:val="18"/>
                <w:szCs w:val="20"/>
              </w:rPr>
              <w:t>0</w:t>
            </w:r>
          </w:p>
        </w:tc>
        <w:tc>
          <w:tcPr>
            <w:tcW w:w="1701" w:type="dxa"/>
            <w:vAlign w:val="center"/>
          </w:tcPr>
          <w:p w14:paraId="1DB884BB" w14:textId="53D8CCD7" w:rsidR="00C53712" w:rsidRPr="00E270DA" w:rsidRDefault="00C53712" w:rsidP="00C53712">
            <w:pPr>
              <w:rPr>
                <w:sz w:val="18"/>
                <w:szCs w:val="20"/>
              </w:rPr>
            </w:pPr>
            <w:proofErr w:type="spellStart"/>
            <w:r w:rsidRPr="00E270DA">
              <w:rPr>
                <w:rFonts w:hint="eastAsia"/>
                <w:sz w:val="18"/>
                <w:szCs w:val="20"/>
              </w:rPr>
              <w:t>Get_Status</w:t>
            </w:r>
            <w:proofErr w:type="spellEnd"/>
          </w:p>
        </w:tc>
        <w:tc>
          <w:tcPr>
            <w:tcW w:w="1701" w:type="dxa"/>
            <w:vAlign w:val="center"/>
          </w:tcPr>
          <w:p w14:paraId="10833D61" w14:textId="757BFC3E" w:rsidR="00C53712" w:rsidRPr="00E270DA" w:rsidRDefault="00C53712" w:rsidP="00C53712">
            <w:pPr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获取</w:t>
            </w:r>
            <w:r w:rsidRPr="00E270DA">
              <w:rPr>
                <w:rFonts w:hint="eastAsia"/>
                <w:sz w:val="18"/>
                <w:szCs w:val="20"/>
              </w:rPr>
              <w:t>SNC8600</w:t>
            </w:r>
            <w:r w:rsidRPr="00E270DA">
              <w:rPr>
                <w:rFonts w:hint="eastAsia"/>
                <w:sz w:val="18"/>
                <w:szCs w:val="20"/>
              </w:rPr>
              <w:t>初始化状态</w:t>
            </w:r>
          </w:p>
        </w:tc>
        <w:tc>
          <w:tcPr>
            <w:tcW w:w="851" w:type="dxa"/>
            <w:vAlign w:val="center"/>
          </w:tcPr>
          <w:p w14:paraId="15D66B56" w14:textId="77777777" w:rsidR="00C53712" w:rsidRPr="00E270DA" w:rsidRDefault="00C53712" w:rsidP="00C53712">
            <w:pPr>
              <w:jc w:val="center"/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3336" w:type="dxa"/>
            <w:vAlign w:val="center"/>
          </w:tcPr>
          <w:p w14:paraId="5DE08574" w14:textId="0B521E87" w:rsidR="00C53712" w:rsidRPr="00E270DA" w:rsidRDefault="00C53712" w:rsidP="00C53712">
            <w:pPr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无参数，发送该命令直到收到</w:t>
            </w:r>
            <w:r w:rsidRPr="00E270DA">
              <w:rPr>
                <w:rFonts w:hint="eastAsia"/>
                <w:sz w:val="18"/>
                <w:szCs w:val="20"/>
              </w:rPr>
              <w:t>SNC8600</w:t>
            </w:r>
            <w:r w:rsidRPr="00E270DA">
              <w:rPr>
                <w:rFonts w:hint="eastAsia"/>
                <w:sz w:val="18"/>
                <w:szCs w:val="20"/>
              </w:rPr>
              <w:t>回复命令</w:t>
            </w:r>
            <w:proofErr w:type="spellStart"/>
            <w:r w:rsidRPr="00E270DA">
              <w:rPr>
                <w:rFonts w:hint="eastAsia"/>
                <w:sz w:val="18"/>
                <w:szCs w:val="20"/>
              </w:rPr>
              <w:t>Ret</w:t>
            </w:r>
            <w:r w:rsidRPr="00E270DA">
              <w:rPr>
                <w:sz w:val="18"/>
                <w:szCs w:val="20"/>
              </w:rPr>
              <w:t>_ACK</w:t>
            </w:r>
            <w:proofErr w:type="spellEnd"/>
          </w:p>
        </w:tc>
      </w:tr>
      <w:tr w:rsidR="00C53712" w:rsidRPr="00E270DA" w14:paraId="0CA766B7" w14:textId="77777777" w:rsidTr="007622C8">
        <w:trPr>
          <w:trHeight w:val="284"/>
        </w:trPr>
        <w:tc>
          <w:tcPr>
            <w:tcW w:w="704" w:type="dxa"/>
            <w:vAlign w:val="center"/>
          </w:tcPr>
          <w:p w14:paraId="6D7350FA" w14:textId="39138B71" w:rsidR="00C53712" w:rsidRPr="00E270DA" w:rsidRDefault="00C53712" w:rsidP="00C53712">
            <w:pPr>
              <w:jc w:val="center"/>
              <w:rPr>
                <w:b/>
                <w:bCs/>
                <w:sz w:val="18"/>
                <w:szCs w:val="20"/>
              </w:rPr>
            </w:pPr>
            <w:r w:rsidRPr="00E270DA">
              <w:rPr>
                <w:rFonts w:hint="eastAsia"/>
                <w:b/>
                <w:bCs/>
                <w:sz w:val="18"/>
                <w:szCs w:val="20"/>
              </w:rPr>
              <w:t>0x1</w:t>
            </w:r>
            <w:r w:rsidRPr="00E270DA"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7BF688E4" w14:textId="2F30611D" w:rsidR="00C53712" w:rsidRPr="00E270DA" w:rsidRDefault="00C53712" w:rsidP="00C53712">
            <w:pPr>
              <w:rPr>
                <w:sz w:val="18"/>
                <w:szCs w:val="20"/>
              </w:rPr>
            </w:pPr>
            <w:proofErr w:type="spellStart"/>
            <w:r w:rsidRPr="00E270DA">
              <w:rPr>
                <w:rFonts w:hint="eastAsia"/>
                <w:sz w:val="18"/>
                <w:szCs w:val="20"/>
              </w:rPr>
              <w:t>G</w:t>
            </w:r>
            <w:r w:rsidRPr="00E270DA">
              <w:rPr>
                <w:sz w:val="18"/>
                <w:szCs w:val="20"/>
              </w:rPr>
              <w:t>et_Command</w:t>
            </w:r>
            <w:proofErr w:type="spellEnd"/>
          </w:p>
        </w:tc>
        <w:tc>
          <w:tcPr>
            <w:tcW w:w="1701" w:type="dxa"/>
            <w:vAlign w:val="center"/>
          </w:tcPr>
          <w:p w14:paraId="3BEE9F9E" w14:textId="3E94E94B" w:rsidR="00C53712" w:rsidRPr="00E270DA" w:rsidRDefault="00C53712" w:rsidP="00C53712">
            <w:pPr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获取</w:t>
            </w:r>
            <w:r w:rsidRPr="00E270DA">
              <w:rPr>
                <w:rFonts w:hint="eastAsia"/>
                <w:sz w:val="18"/>
                <w:szCs w:val="20"/>
              </w:rPr>
              <w:t>SNC8600</w:t>
            </w:r>
            <w:r w:rsidRPr="00E270DA">
              <w:rPr>
                <w:rFonts w:hint="eastAsia"/>
                <w:sz w:val="18"/>
                <w:szCs w:val="20"/>
              </w:rPr>
              <w:t>对应命令的内容</w:t>
            </w:r>
          </w:p>
        </w:tc>
        <w:tc>
          <w:tcPr>
            <w:tcW w:w="851" w:type="dxa"/>
            <w:vAlign w:val="center"/>
          </w:tcPr>
          <w:p w14:paraId="4C6E55ED" w14:textId="54C6B63C" w:rsidR="00C53712" w:rsidRPr="00E270DA" w:rsidRDefault="00C53712" w:rsidP="00C53712">
            <w:pPr>
              <w:jc w:val="center"/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1~0x</w:t>
            </w:r>
            <w:r w:rsidRPr="00E270DA">
              <w:rPr>
                <w:sz w:val="18"/>
                <w:szCs w:val="20"/>
              </w:rPr>
              <w:t>BF</w:t>
            </w:r>
          </w:p>
        </w:tc>
        <w:tc>
          <w:tcPr>
            <w:tcW w:w="3336" w:type="dxa"/>
            <w:vAlign w:val="center"/>
          </w:tcPr>
          <w:p w14:paraId="3FE343A8" w14:textId="6CAC71E2" w:rsidR="00C53712" w:rsidRPr="00E270DA" w:rsidRDefault="00C53712" w:rsidP="00C53712">
            <w:pPr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Command</w:t>
            </w:r>
            <w:r w:rsidRPr="00E270DA">
              <w:rPr>
                <w:sz w:val="18"/>
                <w:szCs w:val="20"/>
              </w:rPr>
              <w:t xml:space="preserve"> </w:t>
            </w:r>
            <w:r w:rsidRPr="00E270DA">
              <w:rPr>
                <w:rFonts w:hint="eastAsia"/>
                <w:sz w:val="18"/>
                <w:szCs w:val="20"/>
              </w:rPr>
              <w:t>ID</w:t>
            </w:r>
            <w:r w:rsidRPr="00E270DA">
              <w:rPr>
                <w:sz w:val="18"/>
                <w:szCs w:val="20"/>
              </w:rPr>
              <w:t xml:space="preserve"> </w:t>
            </w:r>
            <w:r w:rsidRPr="00E270DA">
              <w:rPr>
                <w:rFonts w:hint="eastAsia"/>
                <w:sz w:val="18"/>
                <w:szCs w:val="20"/>
              </w:rPr>
              <w:t>列表，可支持批量参数内容获取，参数有效值为：</w:t>
            </w:r>
            <w:r w:rsidRPr="00E270DA">
              <w:rPr>
                <w:rFonts w:hint="eastAsia"/>
                <w:sz w:val="18"/>
                <w:szCs w:val="20"/>
              </w:rPr>
              <w:t>0x</w:t>
            </w:r>
            <w:r w:rsidRPr="00E270DA">
              <w:rPr>
                <w:sz w:val="18"/>
                <w:szCs w:val="20"/>
              </w:rPr>
              <w:t>0</w:t>
            </w:r>
            <w:r w:rsidRPr="00E270DA">
              <w:rPr>
                <w:rFonts w:hint="eastAsia"/>
                <w:sz w:val="18"/>
                <w:szCs w:val="20"/>
              </w:rPr>
              <w:t>2-0x</w:t>
            </w:r>
            <w:r w:rsidRPr="00E270DA">
              <w:rPr>
                <w:sz w:val="18"/>
                <w:szCs w:val="20"/>
              </w:rPr>
              <w:t>BF</w:t>
            </w:r>
            <w:r w:rsidRPr="00E270DA">
              <w:rPr>
                <w:rFonts w:hint="eastAsia"/>
                <w:sz w:val="18"/>
                <w:szCs w:val="20"/>
              </w:rPr>
              <w:t>，表示上位机需要获取</w:t>
            </w:r>
            <w:r w:rsidRPr="00E270DA">
              <w:rPr>
                <w:rFonts w:hint="eastAsia"/>
                <w:sz w:val="18"/>
                <w:szCs w:val="20"/>
              </w:rPr>
              <w:t>0x02-0x</w:t>
            </w:r>
            <w:r w:rsidRPr="00E270DA">
              <w:rPr>
                <w:sz w:val="18"/>
                <w:szCs w:val="20"/>
              </w:rPr>
              <w:t>BF</w:t>
            </w:r>
            <w:r w:rsidRPr="00E270DA">
              <w:rPr>
                <w:rFonts w:hint="eastAsia"/>
                <w:sz w:val="18"/>
                <w:szCs w:val="20"/>
              </w:rPr>
              <w:t>的</w:t>
            </w:r>
            <w:r w:rsidRPr="00E270DA">
              <w:rPr>
                <w:rFonts w:hint="eastAsia"/>
                <w:sz w:val="18"/>
                <w:szCs w:val="20"/>
              </w:rPr>
              <w:t>Command</w:t>
            </w:r>
            <w:r w:rsidRPr="00E270DA">
              <w:rPr>
                <w:rFonts w:hint="eastAsia"/>
                <w:sz w:val="18"/>
                <w:szCs w:val="20"/>
              </w:rPr>
              <w:t>对应内容；</w:t>
            </w:r>
            <w:r w:rsidRPr="00E270DA">
              <w:rPr>
                <w:rFonts w:hint="eastAsia"/>
                <w:sz w:val="18"/>
                <w:szCs w:val="20"/>
              </w:rPr>
              <w:t>SNC8600</w:t>
            </w:r>
            <w:r w:rsidRPr="00E270DA">
              <w:rPr>
                <w:rFonts w:hint="eastAsia"/>
                <w:sz w:val="18"/>
                <w:szCs w:val="20"/>
              </w:rPr>
              <w:t>将回复</w:t>
            </w:r>
            <w:r w:rsidRPr="00E270DA">
              <w:rPr>
                <w:rFonts w:hint="eastAsia"/>
                <w:sz w:val="18"/>
                <w:szCs w:val="20"/>
              </w:rPr>
              <w:t>0xC1</w:t>
            </w:r>
          </w:p>
        </w:tc>
      </w:tr>
      <w:tr w:rsidR="00186778" w:rsidRPr="00E270DA" w14:paraId="4337FE8C" w14:textId="77777777" w:rsidTr="007622C8">
        <w:trPr>
          <w:trHeight w:val="284"/>
        </w:trPr>
        <w:tc>
          <w:tcPr>
            <w:tcW w:w="704" w:type="dxa"/>
            <w:vAlign w:val="center"/>
          </w:tcPr>
          <w:p w14:paraId="5D2AADF3" w14:textId="2A41ACB3" w:rsidR="00186778" w:rsidRPr="00E270DA" w:rsidRDefault="00186778" w:rsidP="00C53712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0x12</w:t>
            </w:r>
          </w:p>
        </w:tc>
        <w:tc>
          <w:tcPr>
            <w:tcW w:w="1701" w:type="dxa"/>
            <w:vAlign w:val="center"/>
          </w:tcPr>
          <w:p w14:paraId="49603013" w14:textId="769AC182" w:rsidR="00186778" w:rsidRPr="00E270DA" w:rsidRDefault="00186778" w:rsidP="00C53712">
            <w:pPr>
              <w:rPr>
                <w:sz w:val="18"/>
                <w:szCs w:val="20"/>
              </w:rPr>
            </w:pPr>
            <w:proofErr w:type="spellStart"/>
            <w:r>
              <w:rPr>
                <w:rFonts w:hint="eastAsia"/>
                <w:sz w:val="18"/>
                <w:szCs w:val="20"/>
              </w:rPr>
              <w:t>Set_IIS_WS</w:t>
            </w:r>
            <w:proofErr w:type="spellEnd"/>
          </w:p>
        </w:tc>
        <w:tc>
          <w:tcPr>
            <w:tcW w:w="1701" w:type="dxa"/>
            <w:vAlign w:val="center"/>
          </w:tcPr>
          <w:p w14:paraId="0A2118DB" w14:textId="250F7AB0" w:rsidR="00186778" w:rsidRPr="00E270DA" w:rsidRDefault="00DD183B" w:rsidP="00C5371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设置</w:t>
            </w:r>
            <w:r>
              <w:rPr>
                <w:rFonts w:hint="eastAsia"/>
                <w:sz w:val="18"/>
                <w:szCs w:val="20"/>
              </w:rPr>
              <w:t>IIS</w:t>
            </w:r>
            <w:r>
              <w:rPr>
                <w:rFonts w:hint="eastAsia"/>
                <w:sz w:val="18"/>
                <w:szCs w:val="20"/>
              </w:rPr>
              <w:t>数据位宽</w:t>
            </w:r>
          </w:p>
        </w:tc>
        <w:tc>
          <w:tcPr>
            <w:tcW w:w="851" w:type="dxa"/>
            <w:vAlign w:val="center"/>
          </w:tcPr>
          <w:p w14:paraId="32C335C4" w14:textId="1F276BBA" w:rsidR="00186778" w:rsidRPr="00E270DA" w:rsidRDefault="00DD183B" w:rsidP="00C53712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3336" w:type="dxa"/>
            <w:vAlign w:val="center"/>
          </w:tcPr>
          <w:p w14:paraId="2D9F2E4A" w14:textId="77777777" w:rsidR="00186778" w:rsidRDefault="00186778" w:rsidP="00C53712">
            <w:pPr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B</w:t>
            </w:r>
            <w:r w:rsidRPr="00E270DA">
              <w:rPr>
                <w:sz w:val="18"/>
                <w:szCs w:val="20"/>
              </w:rPr>
              <w:t xml:space="preserve">[0]=0 </w:t>
            </w:r>
            <w:r w:rsidRPr="00E270DA">
              <w:rPr>
                <w:sz w:val="18"/>
                <w:szCs w:val="20"/>
              </w:rPr>
              <w:sym w:font="Wingdings" w:char="F0E0"/>
            </w:r>
            <w:r>
              <w:rPr>
                <w:rFonts w:hint="eastAsia"/>
                <w:sz w:val="18"/>
                <w:szCs w:val="20"/>
              </w:rPr>
              <w:t>16bit</w:t>
            </w:r>
          </w:p>
          <w:p w14:paraId="1C074D74" w14:textId="71B30360" w:rsidR="00186778" w:rsidRDefault="00186778" w:rsidP="00C53712">
            <w:pPr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B</w:t>
            </w:r>
            <w:r w:rsidRPr="00E270DA">
              <w:rPr>
                <w:sz w:val="18"/>
                <w:szCs w:val="20"/>
              </w:rPr>
              <w:t>[0]=</w:t>
            </w:r>
            <w:r>
              <w:rPr>
                <w:rFonts w:hint="eastAsia"/>
                <w:sz w:val="18"/>
                <w:szCs w:val="20"/>
              </w:rPr>
              <w:t>1</w:t>
            </w:r>
            <w:r w:rsidRPr="00E270DA">
              <w:rPr>
                <w:sz w:val="18"/>
                <w:szCs w:val="20"/>
              </w:rPr>
              <w:t xml:space="preserve"> </w:t>
            </w:r>
            <w:r w:rsidRPr="00E270DA">
              <w:rPr>
                <w:sz w:val="18"/>
                <w:szCs w:val="20"/>
              </w:rPr>
              <w:sym w:font="Wingdings" w:char="F0E0"/>
            </w:r>
            <w:r>
              <w:rPr>
                <w:rFonts w:hint="eastAsia"/>
                <w:sz w:val="18"/>
                <w:szCs w:val="20"/>
              </w:rPr>
              <w:t>24bit</w:t>
            </w:r>
          </w:p>
          <w:p w14:paraId="05F2807D" w14:textId="314539E8" w:rsidR="00186778" w:rsidRPr="00E270DA" w:rsidRDefault="00186778" w:rsidP="00C53712">
            <w:pPr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B</w:t>
            </w:r>
            <w:r w:rsidRPr="00E270DA">
              <w:rPr>
                <w:sz w:val="18"/>
                <w:szCs w:val="20"/>
              </w:rPr>
              <w:t>[0]=</w:t>
            </w:r>
            <w:r>
              <w:rPr>
                <w:rFonts w:hint="eastAsia"/>
                <w:sz w:val="18"/>
                <w:szCs w:val="20"/>
              </w:rPr>
              <w:t>2</w:t>
            </w:r>
            <w:r w:rsidRPr="00E270DA">
              <w:rPr>
                <w:sz w:val="18"/>
                <w:szCs w:val="20"/>
              </w:rPr>
              <w:t xml:space="preserve"> </w:t>
            </w:r>
            <w:r w:rsidRPr="00E270DA">
              <w:rPr>
                <w:sz w:val="18"/>
                <w:szCs w:val="20"/>
              </w:rPr>
              <w:sym w:font="Wingdings" w:char="F0E0"/>
            </w:r>
            <w:r>
              <w:rPr>
                <w:rFonts w:hint="eastAsia"/>
                <w:sz w:val="18"/>
                <w:szCs w:val="20"/>
              </w:rPr>
              <w:t>32bit</w:t>
            </w:r>
          </w:p>
        </w:tc>
      </w:tr>
      <w:tr w:rsidR="00541F3F" w:rsidRPr="00E270DA" w14:paraId="32AB378F" w14:textId="77777777" w:rsidTr="007622C8">
        <w:trPr>
          <w:trHeight w:val="284"/>
        </w:trPr>
        <w:tc>
          <w:tcPr>
            <w:tcW w:w="704" w:type="dxa"/>
            <w:vAlign w:val="center"/>
          </w:tcPr>
          <w:p w14:paraId="1F7DC064" w14:textId="06BF976F" w:rsidR="00541F3F" w:rsidRPr="00E270DA" w:rsidRDefault="00541F3F" w:rsidP="00541F3F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</w:t>
            </w:r>
            <w:r>
              <w:rPr>
                <w:b/>
                <w:bCs/>
                <w:sz w:val="18"/>
                <w:szCs w:val="20"/>
              </w:rPr>
              <w:t>x1</w:t>
            </w:r>
            <w:r w:rsidR="00CE345D">
              <w:rPr>
                <w:rFonts w:hint="eastAsia"/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364A7D24" w14:textId="158E04F3" w:rsidR="00541F3F" w:rsidRPr="00E270DA" w:rsidRDefault="00CE345D" w:rsidP="00541F3F">
            <w:pPr>
              <w:rPr>
                <w:sz w:val="18"/>
                <w:szCs w:val="20"/>
              </w:rPr>
            </w:pPr>
            <w:proofErr w:type="spellStart"/>
            <w:r>
              <w:rPr>
                <w:rFonts w:hint="eastAsia"/>
                <w:sz w:val="18"/>
                <w:szCs w:val="20"/>
              </w:rPr>
              <w:t>Set_SampleRate</w:t>
            </w:r>
            <w:proofErr w:type="spellEnd"/>
          </w:p>
        </w:tc>
        <w:tc>
          <w:tcPr>
            <w:tcW w:w="1701" w:type="dxa"/>
            <w:vAlign w:val="center"/>
          </w:tcPr>
          <w:p w14:paraId="62AFAC7C" w14:textId="034310AD" w:rsidR="00541F3F" w:rsidRPr="00E270DA" w:rsidRDefault="00DD183B" w:rsidP="00541F3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设置</w:t>
            </w:r>
            <w:r>
              <w:rPr>
                <w:rFonts w:hint="eastAsia"/>
                <w:sz w:val="18"/>
                <w:szCs w:val="20"/>
              </w:rPr>
              <w:t>IIS</w:t>
            </w:r>
            <w:r>
              <w:rPr>
                <w:rFonts w:hint="eastAsia"/>
                <w:sz w:val="18"/>
                <w:szCs w:val="20"/>
              </w:rPr>
              <w:t>采样率</w:t>
            </w:r>
          </w:p>
        </w:tc>
        <w:tc>
          <w:tcPr>
            <w:tcW w:w="851" w:type="dxa"/>
            <w:vAlign w:val="center"/>
          </w:tcPr>
          <w:p w14:paraId="08790C28" w14:textId="465C927D" w:rsidR="00541F3F" w:rsidRPr="00E270DA" w:rsidRDefault="00DD183B" w:rsidP="00541F3F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3336" w:type="dxa"/>
            <w:vAlign w:val="center"/>
          </w:tcPr>
          <w:p w14:paraId="08FDD5D5" w14:textId="444C34CC" w:rsidR="002768DA" w:rsidRDefault="002768DA" w:rsidP="00541F3F">
            <w:pPr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B</w:t>
            </w:r>
            <w:r w:rsidRPr="00E270DA">
              <w:rPr>
                <w:sz w:val="18"/>
                <w:szCs w:val="20"/>
              </w:rPr>
              <w:t xml:space="preserve">[0]=0 </w:t>
            </w:r>
            <w:r w:rsidRPr="00E270DA">
              <w:rPr>
                <w:sz w:val="18"/>
                <w:szCs w:val="20"/>
              </w:rPr>
              <w:sym w:font="Wingdings" w:char="F0E0"/>
            </w:r>
            <w:r w:rsidR="00D906A9">
              <w:rPr>
                <w:sz w:val="18"/>
                <w:szCs w:val="20"/>
              </w:rPr>
              <w:t>8K</w:t>
            </w:r>
          </w:p>
          <w:p w14:paraId="5E24CCA3" w14:textId="5092C735" w:rsidR="002768DA" w:rsidRDefault="002768DA" w:rsidP="00541F3F">
            <w:pPr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B</w:t>
            </w:r>
            <w:r w:rsidRPr="00E270DA">
              <w:rPr>
                <w:sz w:val="18"/>
                <w:szCs w:val="20"/>
              </w:rPr>
              <w:t>[0]=</w:t>
            </w:r>
            <w:r>
              <w:rPr>
                <w:rFonts w:hint="eastAsia"/>
                <w:sz w:val="18"/>
                <w:szCs w:val="20"/>
              </w:rPr>
              <w:t>1</w:t>
            </w:r>
            <w:r w:rsidR="00F352CF">
              <w:rPr>
                <w:sz w:val="18"/>
                <w:szCs w:val="20"/>
              </w:rPr>
              <w:t xml:space="preserve"> </w:t>
            </w:r>
            <w:r w:rsidRPr="00E270DA">
              <w:rPr>
                <w:sz w:val="18"/>
                <w:szCs w:val="20"/>
              </w:rPr>
              <w:sym w:font="Wingdings" w:char="F0E0"/>
            </w:r>
            <w:r w:rsidR="00D906A9">
              <w:rPr>
                <w:sz w:val="18"/>
                <w:szCs w:val="20"/>
              </w:rPr>
              <w:t>16K</w:t>
            </w:r>
          </w:p>
          <w:p w14:paraId="15B9BD37" w14:textId="2450F34E" w:rsidR="00541F3F" w:rsidRDefault="00186778" w:rsidP="00541F3F">
            <w:pPr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B</w:t>
            </w:r>
            <w:r w:rsidRPr="00E270DA">
              <w:rPr>
                <w:sz w:val="18"/>
                <w:szCs w:val="20"/>
              </w:rPr>
              <w:t>[0]=</w:t>
            </w:r>
            <w:r w:rsidR="002768DA">
              <w:rPr>
                <w:rFonts w:hint="eastAsia"/>
                <w:sz w:val="18"/>
                <w:szCs w:val="20"/>
              </w:rPr>
              <w:t>2</w:t>
            </w:r>
            <w:r w:rsidR="00F352CF">
              <w:rPr>
                <w:sz w:val="18"/>
                <w:szCs w:val="20"/>
              </w:rPr>
              <w:t xml:space="preserve"> </w:t>
            </w:r>
            <w:r w:rsidRPr="00E270DA">
              <w:rPr>
                <w:sz w:val="18"/>
                <w:szCs w:val="20"/>
              </w:rPr>
              <w:sym w:font="Wingdings" w:char="F0E0"/>
            </w:r>
            <w:r>
              <w:rPr>
                <w:rFonts w:hint="eastAsia"/>
                <w:sz w:val="18"/>
                <w:szCs w:val="20"/>
              </w:rPr>
              <w:t>44.1K</w:t>
            </w:r>
          </w:p>
          <w:p w14:paraId="26D41EB8" w14:textId="29F12E39" w:rsidR="000B0F5D" w:rsidRPr="00E270DA" w:rsidRDefault="00186778" w:rsidP="002768DA">
            <w:pPr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B</w:t>
            </w:r>
            <w:r w:rsidRPr="00E270DA">
              <w:rPr>
                <w:sz w:val="18"/>
                <w:szCs w:val="20"/>
              </w:rPr>
              <w:t>[0]=</w:t>
            </w:r>
            <w:r w:rsidR="002768DA">
              <w:rPr>
                <w:rFonts w:hint="eastAsia"/>
                <w:sz w:val="18"/>
                <w:szCs w:val="20"/>
              </w:rPr>
              <w:t>3</w:t>
            </w:r>
            <w:r w:rsidR="00F352CF">
              <w:rPr>
                <w:sz w:val="18"/>
                <w:szCs w:val="20"/>
              </w:rPr>
              <w:t xml:space="preserve"> </w:t>
            </w:r>
            <w:r w:rsidRPr="00E270DA">
              <w:rPr>
                <w:sz w:val="18"/>
                <w:szCs w:val="20"/>
              </w:rPr>
              <w:sym w:font="Wingdings" w:char="F0E0"/>
            </w:r>
            <w:r w:rsidR="000B0F5D">
              <w:rPr>
                <w:rFonts w:hint="eastAsia"/>
                <w:sz w:val="18"/>
                <w:szCs w:val="20"/>
              </w:rPr>
              <w:t>48K</w:t>
            </w:r>
          </w:p>
        </w:tc>
      </w:tr>
      <w:tr w:rsidR="00541F3F" w:rsidRPr="00E270DA" w14:paraId="79DAFA70" w14:textId="77777777" w:rsidTr="007622C8">
        <w:trPr>
          <w:trHeight w:val="284"/>
        </w:trPr>
        <w:tc>
          <w:tcPr>
            <w:tcW w:w="704" w:type="dxa"/>
            <w:vAlign w:val="center"/>
          </w:tcPr>
          <w:p w14:paraId="0BE851AF" w14:textId="34EE2B4E" w:rsidR="00541F3F" w:rsidRPr="00E270DA" w:rsidRDefault="00541F3F" w:rsidP="00541F3F">
            <w:pPr>
              <w:jc w:val="center"/>
              <w:rPr>
                <w:b/>
                <w:bCs/>
                <w:sz w:val="18"/>
                <w:szCs w:val="20"/>
              </w:rPr>
            </w:pPr>
            <w:r w:rsidRPr="00E270DA">
              <w:rPr>
                <w:rFonts w:hint="eastAsia"/>
                <w:b/>
                <w:bCs/>
                <w:sz w:val="18"/>
                <w:szCs w:val="20"/>
              </w:rPr>
              <w:t>0</w:t>
            </w:r>
            <w:r w:rsidRPr="00E270DA">
              <w:rPr>
                <w:b/>
                <w:bCs/>
                <w:sz w:val="18"/>
                <w:szCs w:val="20"/>
              </w:rPr>
              <w:t>x9F</w:t>
            </w:r>
          </w:p>
        </w:tc>
        <w:tc>
          <w:tcPr>
            <w:tcW w:w="1701" w:type="dxa"/>
            <w:vAlign w:val="center"/>
          </w:tcPr>
          <w:p w14:paraId="6A92612A" w14:textId="4F600736" w:rsidR="00541F3F" w:rsidRPr="00E270DA" w:rsidRDefault="00541F3F" w:rsidP="00541F3F">
            <w:pPr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Reserved</w:t>
            </w:r>
          </w:p>
        </w:tc>
        <w:tc>
          <w:tcPr>
            <w:tcW w:w="1701" w:type="dxa"/>
            <w:vAlign w:val="center"/>
          </w:tcPr>
          <w:p w14:paraId="0CA68A1D" w14:textId="562AF64A" w:rsidR="00541F3F" w:rsidRPr="00E270DA" w:rsidRDefault="00541F3F" w:rsidP="00541F3F">
            <w:pPr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保留</w:t>
            </w:r>
          </w:p>
        </w:tc>
        <w:tc>
          <w:tcPr>
            <w:tcW w:w="851" w:type="dxa"/>
            <w:vAlign w:val="center"/>
          </w:tcPr>
          <w:p w14:paraId="6C0D25B1" w14:textId="77777777" w:rsidR="00541F3F" w:rsidRPr="00E270DA" w:rsidRDefault="00541F3F" w:rsidP="00541F3F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3336" w:type="dxa"/>
            <w:vAlign w:val="center"/>
          </w:tcPr>
          <w:p w14:paraId="4F6BE91E" w14:textId="77777777" w:rsidR="00541F3F" w:rsidRPr="00E270DA" w:rsidRDefault="00541F3F" w:rsidP="00541F3F">
            <w:pPr>
              <w:rPr>
                <w:sz w:val="18"/>
                <w:szCs w:val="20"/>
              </w:rPr>
            </w:pPr>
          </w:p>
        </w:tc>
      </w:tr>
      <w:tr w:rsidR="00541F3F" w:rsidRPr="00E270DA" w14:paraId="554107A5" w14:textId="77777777" w:rsidTr="007622C8">
        <w:trPr>
          <w:trHeight w:val="273"/>
        </w:trPr>
        <w:tc>
          <w:tcPr>
            <w:tcW w:w="704" w:type="dxa"/>
            <w:vAlign w:val="center"/>
          </w:tcPr>
          <w:p w14:paraId="60C69305" w14:textId="158BE953" w:rsidR="00541F3F" w:rsidRPr="00E270DA" w:rsidRDefault="00541F3F" w:rsidP="00541F3F">
            <w:pPr>
              <w:jc w:val="center"/>
              <w:rPr>
                <w:b/>
                <w:bCs/>
                <w:sz w:val="18"/>
                <w:szCs w:val="20"/>
              </w:rPr>
            </w:pPr>
            <w:r w:rsidRPr="00E270DA">
              <w:rPr>
                <w:b/>
                <w:bCs/>
                <w:sz w:val="18"/>
                <w:szCs w:val="20"/>
              </w:rPr>
              <w:t>0x</w:t>
            </w:r>
            <w:r w:rsidRPr="00E270DA">
              <w:rPr>
                <w:rFonts w:hint="eastAsia"/>
                <w:b/>
                <w:bCs/>
                <w:sz w:val="18"/>
                <w:szCs w:val="20"/>
              </w:rPr>
              <w:t>A</w:t>
            </w:r>
            <w:r w:rsidRPr="00E270DA">
              <w:rPr>
                <w:b/>
                <w:bCs/>
                <w:sz w:val="18"/>
                <w:szCs w:val="20"/>
              </w:rPr>
              <w:t>0</w:t>
            </w:r>
          </w:p>
        </w:tc>
        <w:tc>
          <w:tcPr>
            <w:tcW w:w="1701" w:type="dxa"/>
            <w:vAlign w:val="center"/>
          </w:tcPr>
          <w:p w14:paraId="3D031C3B" w14:textId="7889262D" w:rsidR="00541F3F" w:rsidRPr="00E270DA" w:rsidRDefault="00541F3F" w:rsidP="00541F3F">
            <w:pPr>
              <w:rPr>
                <w:sz w:val="18"/>
                <w:szCs w:val="20"/>
              </w:rPr>
            </w:pPr>
            <w:proofErr w:type="spellStart"/>
            <w:r w:rsidRPr="00E270DA">
              <w:rPr>
                <w:rFonts w:hint="eastAsia"/>
                <w:sz w:val="18"/>
                <w:szCs w:val="20"/>
              </w:rPr>
              <w:t>S</w:t>
            </w:r>
            <w:r w:rsidRPr="00E270DA">
              <w:rPr>
                <w:sz w:val="18"/>
                <w:szCs w:val="20"/>
              </w:rPr>
              <w:t>et_LP_Mode</w:t>
            </w:r>
            <w:proofErr w:type="spellEnd"/>
          </w:p>
        </w:tc>
        <w:tc>
          <w:tcPr>
            <w:tcW w:w="1701" w:type="dxa"/>
            <w:vAlign w:val="center"/>
          </w:tcPr>
          <w:p w14:paraId="3B5ECF1D" w14:textId="0CA98259" w:rsidR="00541F3F" w:rsidRPr="00E270DA" w:rsidRDefault="00541F3F" w:rsidP="00541F3F">
            <w:pPr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低功耗模式</w:t>
            </w:r>
          </w:p>
        </w:tc>
        <w:tc>
          <w:tcPr>
            <w:tcW w:w="851" w:type="dxa"/>
            <w:vAlign w:val="center"/>
          </w:tcPr>
          <w:p w14:paraId="3F3C508B" w14:textId="77777777" w:rsidR="00541F3F" w:rsidRPr="00E270DA" w:rsidRDefault="00541F3F" w:rsidP="00541F3F">
            <w:pPr>
              <w:jc w:val="center"/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3336" w:type="dxa"/>
            <w:vAlign w:val="center"/>
          </w:tcPr>
          <w:p w14:paraId="07EAC981" w14:textId="77777777" w:rsidR="00541F3F" w:rsidRPr="00E270DA" w:rsidRDefault="00541F3F" w:rsidP="00541F3F">
            <w:pPr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无参数，发送该命令即可进入低功耗模式</w:t>
            </w:r>
          </w:p>
        </w:tc>
      </w:tr>
      <w:tr w:rsidR="00541F3F" w:rsidRPr="00E270DA" w14:paraId="2B861226" w14:textId="77777777" w:rsidTr="007622C8">
        <w:trPr>
          <w:trHeight w:val="619"/>
        </w:trPr>
        <w:tc>
          <w:tcPr>
            <w:tcW w:w="704" w:type="dxa"/>
            <w:vAlign w:val="center"/>
          </w:tcPr>
          <w:p w14:paraId="3ACF1E1B" w14:textId="2D418B14" w:rsidR="00541F3F" w:rsidRPr="00E270DA" w:rsidRDefault="00541F3F" w:rsidP="00541F3F">
            <w:pPr>
              <w:jc w:val="center"/>
              <w:rPr>
                <w:b/>
                <w:bCs/>
                <w:sz w:val="18"/>
                <w:szCs w:val="20"/>
              </w:rPr>
            </w:pPr>
            <w:r w:rsidRPr="00E270DA">
              <w:rPr>
                <w:rFonts w:hint="eastAsia"/>
                <w:b/>
                <w:bCs/>
                <w:sz w:val="18"/>
                <w:szCs w:val="20"/>
              </w:rPr>
              <w:t>0xA1</w:t>
            </w:r>
          </w:p>
        </w:tc>
        <w:tc>
          <w:tcPr>
            <w:tcW w:w="1701" w:type="dxa"/>
            <w:vAlign w:val="center"/>
          </w:tcPr>
          <w:p w14:paraId="36C2D17E" w14:textId="5AA3651E" w:rsidR="00541F3F" w:rsidRPr="00E270DA" w:rsidRDefault="00541F3F" w:rsidP="00541F3F">
            <w:pPr>
              <w:rPr>
                <w:sz w:val="18"/>
                <w:szCs w:val="20"/>
              </w:rPr>
            </w:pPr>
            <w:proofErr w:type="spellStart"/>
            <w:r w:rsidRPr="00E270DA">
              <w:rPr>
                <w:rFonts w:hint="eastAsia"/>
                <w:sz w:val="18"/>
                <w:szCs w:val="20"/>
              </w:rPr>
              <w:t>S</w:t>
            </w:r>
            <w:r w:rsidRPr="00E270DA">
              <w:rPr>
                <w:sz w:val="18"/>
                <w:szCs w:val="20"/>
              </w:rPr>
              <w:t>et_Mute</w:t>
            </w:r>
            <w:proofErr w:type="spellEnd"/>
          </w:p>
        </w:tc>
        <w:tc>
          <w:tcPr>
            <w:tcW w:w="1701" w:type="dxa"/>
            <w:vAlign w:val="center"/>
          </w:tcPr>
          <w:p w14:paraId="6AEBA6E3" w14:textId="68C8C181" w:rsidR="00541F3F" w:rsidRPr="00E270DA" w:rsidRDefault="00541F3F" w:rsidP="00541F3F">
            <w:pPr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静音控制</w:t>
            </w:r>
          </w:p>
        </w:tc>
        <w:tc>
          <w:tcPr>
            <w:tcW w:w="851" w:type="dxa"/>
            <w:vAlign w:val="center"/>
          </w:tcPr>
          <w:p w14:paraId="6D6E43AE" w14:textId="77777777" w:rsidR="00541F3F" w:rsidRPr="00E270DA" w:rsidRDefault="00541F3F" w:rsidP="00541F3F">
            <w:pPr>
              <w:jc w:val="center"/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3336" w:type="dxa"/>
            <w:vAlign w:val="center"/>
          </w:tcPr>
          <w:p w14:paraId="0673FA5A" w14:textId="34F8374D" w:rsidR="00541F3F" w:rsidRPr="00E270DA" w:rsidRDefault="00541F3F" w:rsidP="00541F3F">
            <w:pPr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参数长度</w:t>
            </w:r>
            <w:r w:rsidRPr="00E270DA">
              <w:rPr>
                <w:rFonts w:hint="eastAsia"/>
                <w:sz w:val="18"/>
                <w:szCs w:val="20"/>
              </w:rPr>
              <w:t>1Byte</w:t>
            </w:r>
          </w:p>
          <w:p w14:paraId="3A2755BC" w14:textId="128153AE" w:rsidR="00541F3F" w:rsidRPr="00E270DA" w:rsidRDefault="00541F3F" w:rsidP="00541F3F">
            <w:pPr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B</w:t>
            </w:r>
            <w:r w:rsidRPr="00E270DA">
              <w:rPr>
                <w:sz w:val="18"/>
                <w:szCs w:val="20"/>
              </w:rPr>
              <w:t xml:space="preserve">[0]=0 </w:t>
            </w:r>
            <w:r w:rsidRPr="00E270DA">
              <w:rPr>
                <w:sz w:val="18"/>
                <w:szCs w:val="20"/>
              </w:rPr>
              <w:sym w:font="Wingdings" w:char="F0E0"/>
            </w:r>
            <w:r w:rsidRPr="00E270DA">
              <w:rPr>
                <w:sz w:val="18"/>
                <w:szCs w:val="20"/>
              </w:rPr>
              <w:t xml:space="preserve"> </w:t>
            </w:r>
            <w:r w:rsidRPr="00E270DA">
              <w:rPr>
                <w:rFonts w:hint="eastAsia"/>
                <w:sz w:val="18"/>
                <w:szCs w:val="20"/>
              </w:rPr>
              <w:t>解除静音</w:t>
            </w:r>
          </w:p>
          <w:p w14:paraId="1210D9F4" w14:textId="6AF02A14" w:rsidR="00541F3F" w:rsidRPr="00E270DA" w:rsidRDefault="00541F3F" w:rsidP="00541F3F">
            <w:pPr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B</w:t>
            </w:r>
            <w:r w:rsidRPr="00E270DA">
              <w:rPr>
                <w:sz w:val="18"/>
                <w:szCs w:val="20"/>
              </w:rPr>
              <w:t>[0]=</w:t>
            </w:r>
            <w:r w:rsidRPr="00E270DA">
              <w:rPr>
                <w:rFonts w:hint="eastAsia"/>
                <w:sz w:val="18"/>
                <w:szCs w:val="20"/>
              </w:rPr>
              <w:t>1</w:t>
            </w:r>
            <w:r w:rsidRPr="00E270DA">
              <w:rPr>
                <w:sz w:val="18"/>
                <w:szCs w:val="20"/>
              </w:rPr>
              <w:t xml:space="preserve"> </w:t>
            </w:r>
            <w:r w:rsidRPr="00E270DA">
              <w:rPr>
                <w:sz w:val="18"/>
                <w:szCs w:val="20"/>
              </w:rPr>
              <w:sym w:font="Wingdings" w:char="F0E0"/>
            </w:r>
            <w:r w:rsidRPr="00E270DA">
              <w:rPr>
                <w:sz w:val="18"/>
                <w:szCs w:val="20"/>
              </w:rPr>
              <w:t xml:space="preserve"> </w:t>
            </w:r>
            <w:r w:rsidRPr="00E270DA">
              <w:rPr>
                <w:rFonts w:hint="eastAsia"/>
                <w:sz w:val="18"/>
                <w:szCs w:val="20"/>
              </w:rPr>
              <w:t>设置静音</w:t>
            </w:r>
          </w:p>
        </w:tc>
      </w:tr>
      <w:tr w:rsidR="00541F3F" w:rsidRPr="00E270DA" w14:paraId="1EA3BCA6" w14:textId="77777777" w:rsidTr="007622C8">
        <w:trPr>
          <w:trHeight w:val="273"/>
        </w:trPr>
        <w:tc>
          <w:tcPr>
            <w:tcW w:w="704" w:type="dxa"/>
            <w:vAlign w:val="center"/>
          </w:tcPr>
          <w:p w14:paraId="51731199" w14:textId="1823CC13" w:rsidR="00541F3F" w:rsidRPr="00E270DA" w:rsidRDefault="00541F3F" w:rsidP="00541F3F">
            <w:pPr>
              <w:jc w:val="center"/>
              <w:rPr>
                <w:b/>
                <w:bCs/>
                <w:sz w:val="18"/>
                <w:szCs w:val="20"/>
              </w:rPr>
            </w:pPr>
            <w:r w:rsidRPr="00E270DA">
              <w:rPr>
                <w:rFonts w:hint="eastAsia"/>
                <w:b/>
                <w:bCs/>
                <w:sz w:val="18"/>
                <w:szCs w:val="20"/>
              </w:rPr>
              <w:t>0</w:t>
            </w:r>
            <w:r w:rsidRPr="00E270DA">
              <w:rPr>
                <w:b/>
                <w:bCs/>
                <w:sz w:val="18"/>
                <w:szCs w:val="20"/>
              </w:rPr>
              <w:t>x</w:t>
            </w:r>
            <w:r w:rsidRPr="00E270DA">
              <w:rPr>
                <w:rFonts w:hint="eastAsia"/>
                <w:b/>
                <w:bCs/>
                <w:sz w:val="18"/>
                <w:szCs w:val="20"/>
              </w:rPr>
              <w:t>A2</w:t>
            </w:r>
          </w:p>
        </w:tc>
        <w:tc>
          <w:tcPr>
            <w:tcW w:w="1701" w:type="dxa"/>
            <w:vAlign w:val="center"/>
          </w:tcPr>
          <w:p w14:paraId="4676F399" w14:textId="3771A9B6" w:rsidR="00541F3F" w:rsidRPr="00E270DA" w:rsidRDefault="00541F3F" w:rsidP="00541F3F">
            <w:pPr>
              <w:rPr>
                <w:sz w:val="18"/>
                <w:szCs w:val="20"/>
              </w:rPr>
            </w:pPr>
            <w:proofErr w:type="spellStart"/>
            <w:r w:rsidRPr="00E270DA">
              <w:rPr>
                <w:rFonts w:hint="eastAsia"/>
                <w:sz w:val="18"/>
                <w:szCs w:val="20"/>
              </w:rPr>
              <w:t>S</w:t>
            </w:r>
            <w:r w:rsidRPr="00E270DA">
              <w:rPr>
                <w:sz w:val="18"/>
                <w:szCs w:val="20"/>
              </w:rPr>
              <w:t>et_Volume</w:t>
            </w:r>
            <w:proofErr w:type="spellEnd"/>
          </w:p>
        </w:tc>
        <w:tc>
          <w:tcPr>
            <w:tcW w:w="1701" w:type="dxa"/>
            <w:vAlign w:val="center"/>
          </w:tcPr>
          <w:p w14:paraId="5C6C0654" w14:textId="22B9F20D" w:rsidR="00541F3F" w:rsidRPr="00E270DA" w:rsidRDefault="00541F3F" w:rsidP="00541F3F">
            <w:pPr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设置音量</w:t>
            </w:r>
          </w:p>
        </w:tc>
        <w:tc>
          <w:tcPr>
            <w:tcW w:w="851" w:type="dxa"/>
            <w:vAlign w:val="center"/>
          </w:tcPr>
          <w:p w14:paraId="373BA4E0" w14:textId="77777777" w:rsidR="00541F3F" w:rsidRPr="00E270DA" w:rsidRDefault="00541F3F" w:rsidP="00541F3F">
            <w:pPr>
              <w:jc w:val="center"/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2</w:t>
            </w:r>
          </w:p>
        </w:tc>
        <w:tc>
          <w:tcPr>
            <w:tcW w:w="3336" w:type="dxa"/>
            <w:vAlign w:val="center"/>
          </w:tcPr>
          <w:p w14:paraId="5C853D76" w14:textId="3580411D" w:rsidR="00541F3F" w:rsidRPr="00E270DA" w:rsidRDefault="00541F3F" w:rsidP="00541F3F">
            <w:pPr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参数长度</w:t>
            </w:r>
            <w:r w:rsidRPr="00E270DA">
              <w:rPr>
                <w:sz w:val="18"/>
                <w:szCs w:val="20"/>
              </w:rPr>
              <w:t>2</w:t>
            </w:r>
            <w:r w:rsidRPr="00E270DA">
              <w:rPr>
                <w:rFonts w:hint="eastAsia"/>
                <w:sz w:val="18"/>
                <w:szCs w:val="20"/>
              </w:rPr>
              <w:t>Byte</w:t>
            </w:r>
          </w:p>
          <w:p w14:paraId="0630EF7C" w14:textId="35F03DF2" w:rsidR="00541F3F" w:rsidRPr="00E270DA" w:rsidRDefault="00541F3F" w:rsidP="00541F3F">
            <w:pPr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B</w:t>
            </w:r>
            <w:r w:rsidRPr="00E270DA">
              <w:rPr>
                <w:sz w:val="18"/>
                <w:szCs w:val="20"/>
              </w:rPr>
              <w:t>[0]=</w:t>
            </w:r>
            <w:r w:rsidRPr="00E270DA">
              <w:rPr>
                <w:rFonts w:hint="eastAsia"/>
                <w:sz w:val="18"/>
                <w:szCs w:val="20"/>
              </w:rPr>
              <w:t>0</w:t>
            </w:r>
            <w:r w:rsidRPr="00E270DA">
              <w:rPr>
                <w:sz w:val="18"/>
                <w:szCs w:val="20"/>
              </w:rPr>
              <w:t xml:space="preserve"> </w:t>
            </w:r>
            <w:r w:rsidRPr="00E270DA">
              <w:rPr>
                <w:sz w:val="18"/>
                <w:szCs w:val="20"/>
              </w:rPr>
              <w:sym w:font="Wingdings" w:char="F0E0"/>
            </w:r>
            <w:r w:rsidRPr="00E270DA">
              <w:rPr>
                <w:sz w:val="18"/>
                <w:szCs w:val="20"/>
              </w:rPr>
              <w:t xml:space="preserve"> </w:t>
            </w:r>
            <w:r w:rsidRPr="00E270DA">
              <w:rPr>
                <w:rFonts w:hint="eastAsia"/>
                <w:sz w:val="18"/>
                <w:szCs w:val="20"/>
              </w:rPr>
              <w:t>设置音量值</w:t>
            </w:r>
          </w:p>
          <w:p w14:paraId="1E600DD0" w14:textId="3B1744B7" w:rsidR="00541F3F" w:rsidRPr="00E270DA" w:rsidRDefault="00541F3F" w:rsidP="00541F3F">
            <w:pPr>
              <w:ind w:firstLineChars="200" w:firstLine="360"/>
              <w:rPr>
                <w:sz w:val="18"/>
                <w:szCs w:val="20"/>
              </w:rPr>
            </w:pPr>
            <w:r w:rsidRPr="00E270DA">
              <w:rPr>
                <w:sz w:val="18"/>
                <w:szCs w:val="20"/>
              </w:rPr>
              <w:t>B[</w:t>
            </w:r>
            <w:r w:rsidRPr="00E270DA">
              <w:rPr>
                <w:rFonts w:hint="eastAsia"/>
                <w:sz w:val="18"/>
                <w:szCs w:val="20"/>
              </w:rPr>
              <w:t>1</w:t>
            </w:r>
            <w:r w:rsidRPr="00E270DA">
              <w:rPr>
                <w:sz w:val="18"/>
                <w:szCs w:val="20"/>
              </w:rPr>
              <w:t>]=</w:t>
            </w:r>
            <w:r w:rsidRPr="00E270DA">
              <w:rPr>
                <w:rFonts w:hint="eastAsia"/>
                <w:sz w:val="18"/>
                <w:szCs w:val="20"/>
              </w:rPr>
              <w:t>当前音量，最大值</w:t>
            </w:r>
            <w:r w:rsidRPr="00E270DA">
              <w:rPr>
                <w:rFonts w:hint="eastAsia"/>
                <w:sz w:val="18"/>
                <w:szCs w:val="20"/>
              </w:rPr>
              <w:t>32</w:t>
            </w:r>
          </w:p>
          <w:p w14:paraId="65FEAD04" w14:textId="5AB7E8C9" w:rsidR="00541F3F" w:rsidRPr="00E270DA" w:rsidRDefault="00541F3F" w:rsidP="00541F3F">
            <w:pPr>
              <w:rPr>
                <w:sz w:val="18"/>
                <w:szCs w:val="20"/>
              </w:rPr>
            </w:pPr>
            <w:r w:rsidRPr="00E270DA">
              <w:rPr>
                <w:sz w:val="18"/>
                <w:szCs w:val="20"/>
              </w:rPr>
              <w:t>B[0]=</w:t>
            </w:r>
            <w:r w:rsidRPr="00E270DA">
              <w:rPr>
                <w:rFonts w:hint="eastAsia"/>
                <w:sz w:val="18"/>
                <w:szCs w:val="20"/>
              </w:rPr>
              <w:t>1</w:t>
            </w:r>
            <w:r w:rsidRPr="00E270DA">
              <w:rPr>
                <w:sz w:val="18"/>
                <w:szCs w:val="20"/>
              </w:rPr>
              <w:t xml:space="preserve"> </w:t>
            </w:r>
            <w:r w:rsidRPr="00E270DA">
              <w:rPr>
                <w:sz w:val="18"/>
                <w:szCs w:val="20"/>
              </w:rPr>
              <w:sym w:font="Wingdings" w:char="F0E0"/>
            </w:r>
            <w:r w:rsidRPr="00E270DA">
              <w:rPr>
                <w:sz w:val="18"/>
                <w:szCs w:val="20"/>
              </w:rPr>
              <w:t xml:space="preserve"> </w:t>
            </w:r>
            <w:r w:rsidRPr="00E270DA">
              <w:rPr>
                <w:rFonts w:hint="eastAsia"/>
                <w:sz w:val="18"/>
                <w:szCs w:val="20"/>
              </w:rPr>
              <w:t>调整音量值</w:t>
            </w:r>
          </w:p>
          <w:p w14:paraId="76406517" w14:textId="7335CA5E" w:rsidR="00541F3F" w:rsidRPr="00E270DA" w:rsidRDefault="00541F3F" w:rsidP="00541F3F">
            <w:pPr>
              <w:ind w:firstLineChars="200" w:firstLine="360"/>
              <w:rPr>
                <w:sz w:val="18"/>
                <w:szCs w:val="20"/>
              </w:rPr>
            </w:pPr>
            <w:r w:rsidRPr="00E270DA">
              <w:rPr>
                <w:sz w:val="18"/>
                <w:szCs w:val="20"/>
              </w:rPr>
              <w:t>B[</w:t>
            </w:r>
            <w:r w:rsidRPr="00E270DA">
              <w:rPr>
                <w:rFonts w:hint="eastAsia"/>
                <w:sz w:val="18"/>
                <w:szCs w:val="20"/>
              </w:rPr>
              <w:t>1</w:t>
            </w:r>
            <w:r w:rsidRPr="00E270DA">
              <w:rPr>
                <w:sz w:val="18"/>
                <w:szCs w:val="20"/>
              </w:rPr>
              <w:t>]=</w:t>
            </w:r>
            <w:r w:rsidRPr="00E270DA">
              <w:rPr>
                <w:rFonts w:hint="eastAsia"/>
                <w:sz w:val="18"/>
                <w:szCs w:val="20"/>
              </w:rPr>
              <w:t>0</w:t>
            </w:r>
            <w:r w:rsidRPr="00E270DA">
              <w:rPr>
                <w:sz w:val="18"/>
                <w:szCs w:val="20"/>
              </w:rPr>
              <w:t xml:space="preserve"> </w:t>
            </w:r>
            <w:r w:rsidRPr="00E270DA">
              <w:rPr>
                <w:sz w:val="18"/>
                <w:szCs w:val="20"/>
              </w:rPr>
              <w:sym w:font="Wingdings" w:char="F0E0"/>
            </w:r>
            <w:r w:rsidRPr="00E270DA">
              <w:rPr>
                <w:sz w:val="18"/>
                <w:szCs w:val="20"/>
              </w:rPr>
              <w:t xml:space="preserve"> </w:t>
            </w:r>
            <w:r w:rsidRPr="00E270DA">
              <w:rPr>
                <w:rFonts w:hint="eastAsia"/>
                <w:sz w:val="18"/>
                <w:szCs w:val="20"/>
              </w:rPr>
              <w:t>音量减</w:t>
            </w:r>
          </w:p>
          <w:p w14:paraId="1F73201D" w14:textId="58767EC1" w:rsidR="00541F3F" w:rsidRPr="00E270DA" w:rsidRDefault="00541F3F" w:rsidP="00541F3F">
            <w:pPr>
              <w:ind w:firstLineChars="200" w:firstLine="360"/>
              <w:rPr>
                <w:sz w:val="18"/>
                <w:szCs w:val="20"/>
              </w:rPr>
            </w:pPr>
            <w:r w:rsidRPr="00E270DA">
              <w:rPr>
                <w:sz w:val="18"/>
                <w:szCs w:val="20"/>
              </w:rPr>
              <w:t>B[</w:t>
            </w:r>
            <w:r w:rsidRPr="00E270DA">
              <w:rPr>
                <w:rFonts w:hint="eastAsia"/>
                <w:sz w:val="18"/>
                <w:szCs w:val="20"/>
              </w:rPr>
              <w:t>1</w:t>
            </w:r>
            <w:r w:rsidRPr="00E270DA">
              <w:rPr>
                <w:sz w:val="18"/>
                <w:szCs w:val="20"/>
              </w:rPr>
              <w:t>]=</w:t>
            </w:r>
            <w:r w:rsidRPr="00E270DA">
              <w:rPr>
                <w:rFonts w:hint="eastAsia"/>
                <w:sz w:val="18"/>
                <w:szCs w:val="20"/>
              </w:rPr>
              <w:t>1</w:t>
            </w:r>
            <w:r w:rsidRPr="00E270DA">
              <w:rPr>
                <w:sz w:val="18"/>
                <w:szCs w:val="20"/>
              </w:rPr>
              <w:t xml:space="preserve"> </w:t>
            </w:r>
            <w:r w:rsidRPr="00E270DA">
              <w:rPr>
                <w:sz w:val="18"/>
                <w:szCs w:val="20"/>
              </w:rPr>
              <w:sym w:font="Wingdings" w:char="F0E0"/>
            </w:r>
            <w:r w:rsidRPr="00E270DA">
              <w:rPr>
                <w:sz w:val="18"/>
                <w:szCs w:val="20"/>
              </w:rPr>
              <w:t xml:space="preserve"> </w:t>
            </w:r>
            <w:r w:rsidRPr="00E270DA">
              <w:rPr>
                <w:rFonts w:hint="eastAsia"/>
                <w:sz w:val="18"/>
                <w:szCs w:val="20"/>
              </w:rPr>
              <w:t>音量加</w:t>
            </w:r>
          </w:p>
        </w:tc>
      </w:tr>
      <w:tr w:rsidR="00541F3F" w:rsidRPr="00E270DA" w14:paraId="231EE6D5" w14:textId="77777777" w:rsidTr="007622C8">
        <w:trPr>
          <w:trHeight w:val="273"/>
        </w:trPr>
        <w:tc>
          <w:tcPr>
            <w:tcW w:w="704" w:type="dxa"/>
            <w:vAlign w:val="center"/>
          </w:tcPr>
          <w:p w14:paraId="0A88E40E" w14:textId="6FB9A5D8" w:rsidR="00541F3F" w:rsidRPr="00E270DA" w:rsidRDefault="00541F3F" w:rsidP="00541F3F">
            <w:pPr>
              <w:jc w:val="center"/>
              <w:rPr>
                <w:b/>
                <w:bCs/>
                <w:sz w:val="18"/>
                <w:szCs w:val="20"/>
              </w:rPr>
            </w:pPr>
            <w:r w:rsidRPr="00E270DA">
              <w:rPr>
                <w:rFonts w:hint="eastAsia"/>
                <w:b/>
                <w:bCs/>
                <w:sz w:val="18"/>
                <w:szCs w:val="20"/>
              </w:rPr>
              <w:t>0</w:t>
            </w:r>
            <w:r w:rsidRPr="00E270DA">
              <w:rPr>
                <w:b/>
                <w:bCs/>
                <w:sz w:val="18"/>
                <w:szCs w:val="20"/>
              </w:rPr>
              <w:t>x</w:t>
            </w:r>
            <w:r w:rsidRPr="00E270DA">
              <w:rPr>
                <w:rFonts w:hint="eastAsia"/>
                <w:b/>
                <w:bCs/>
                <w:sz w:val="18"/>
                <w:szCs w:val="20"/>
              </w:rPr>
              <w:t>A3</w:t>
            </w:r>
          </w:p>
        </w:tc>
        <w:tc>
          <w:tcPr>
            <w:tcW w:w="1701" w:type="dxa"/>
            <w:vAlign w:val="center"/>
          </w:tcPr>
          <w:p w14:paraId="40A1A5F5" w14:textId="4E779D6E" w:rsidR="00541F3F" w:rsidRPr="00E270DA" w:rsidRDefault="00541F3F" w:rsidP="00541F3F">
            <w:pPr>
              <w:rPr>
                <w:sz w:val="18"/>
                <w:szCs w:val="20"/>
              </w:rPr>
            </w:pPr>
            <w:proofErr w:type="spellStart"/>
            <w:r w:rsidRPr="00E270DA">
              <w:rPr>
                <w:rFonts w:hint="eastAsia"/>
                <w:sz w:val="18"/>
                <w:szCs w:val="20"/>
              </w:rPr>
              <w:t>S</w:t>
            </w:r>
            <w:r w:rsidRPr="00E270DA">
              <w:rPr>
                <w:sz w:val="18"/>
                <w:szCs w:val="20"/>
              </w:rPr>
              <w:t>et_EQ_Mode</w:t>
            </w:r>
            <w:proofErr w:type="spellEnd"/>
          </w:p>
        </w:tc>
        <w:tc>
          <w:tcPr>
            <w:tcW w:w="1701" w:type="dxa"/>
            <w:vAlign w:val="center"/>
          </w:tcPr>
          <w:p w14:paraId="14687CAD" w14:textId="39E0F0E5" w:rsidR="00541F3F" w:rsidRPr="00E270DA" w:rsidRDefault="00541F3F" w:rsidP="00541F3F">
            <w:pPr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EQ</w:t>
            </w:r>
            <w:r w:rsidRPr="00E270DA">
              <w:rPr>
                <w:rFonts w:hint="eastAsia"/>
                <w:sz w:val="18"/>
                <w:szCs w:val="20"/>
              </w:rPr>
              <w:t>模式选择</w:t>
            </w:r>
          </w:p>
        </w:tc>
        <w:tc>
          <w:tcPr>
            <w:tcW w:w="851" w:type="dxa"/>
            <w:vAlign w:val="center"/>
          </w:tcPr>
          <w:p w14:paraId="0783B611" w14:textId="77777777" w:rsidR="00541F3F" w:rsidRPr="00E270DA" w:rsidRDefault="00541F3F" w:rsidP="00541F3F">
            <w:pPr>
              <w:jc w:val="center"/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3336" w:type="dxa"/>
            <w:vAlign w:val="center"/>
          </w:tcPr>
          <w:p w14:paraId="144EC39D" w14:textId="77777777" w:rsidR="00541F3F" w:rsidRPr="00E270DA" w:rsidRDefault="00541F3F" w:rsidP="00541F3F">
            <w:pPr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参数长度</w:t>
            </w:r>
            <w:r w:rsidRPr="00E270DA">
              <w:rPr>
                <w:rFonts w:hint="eastAsia"/>
                <w:sz w:val="18"/>
                <w:szCs w:val="20"/>
              </w:rPr>
              <w:t>1Byte</w:t>
            </w:r>
          </w:p>
          <w:p w14:paraId="62EC6D03" w14:textId="74E86287" w:rsidR="00541F3F" w:rsidRPr="00E270DA" w:rsidRDefault="00541F3F" w:rsidP="00541F3F">
            <w:pPr>
              <w:rPr>
                <w:sz w:val="18"/>
                <w:szCs w:val="20"/>
              </w:rPr>
            </w:pPr>
            <w:r w:rsidRPr="00E270DA">
              <w:rPr>
                <w:sz w:val="18"/>
                <w:szCs w:val="20"/>
              </w:rPr>
              <w:t>B[0]=</w:t>
            </w:r>
            <w:r w:rsidRPr="00E270DA">
              <w:rPr>
                <w:rFonts w:hint="eastAsia"/>
                <w:sz w:val="18"/>
                <w:szCs w:val="20"/>
              </w:rPr>
              <w:t>当前</w:t>
            </w:r>
            <w:r w:rsidRPr="00E270DA">
              <w:rPr>
                <w:rFonts w:hint="eastAsia"/>
                <w:sz w:val="18"/>
                <w:szCs w:val="20"/>
              </w:rPr>
              <w:t>EQ</w:t>
            </w:r>
            <w:r w:rsidRPr="00E270DA">
              <w:rPr>
                <w:rFonts w:hint="eastAsia"/>
                <w:sz w:val="18"/>
                <w:szCs w:val="20"/>
              </w:rPr>
              <w:t>模式，</w:t>
            </w:r>
            <w:r w:rsidRPr="00E270DA">
              <w:rPr>
                <w:rFonts w:hint="eastAsia"/>
                <w:sz w:val="18"/>
                <w:szCs w:val="20"/>
              </w:rPr>
              <w:t>EQ</w:t>
            </w:r>
            <w:r w:rsidRPr="00E270DA">
              <w:rPr>
                <w:rFonts w:hint="eastAsia"/>
                <w:sz w:val="18"/>
                <w:szCs w:val="20"/>
              </w:rPr>
              <w:t>模式有效值范围</w:t>
            </w:r>
            <w:r w:rsidRPr="00E270DA">
              <w:rPr>
                <w:rFonts w:hint="eastAsia"/>
                <w:sz w:val="18"/>
                <w:szCs w:val="20"/>
              </w:rPr>
              <w:t>0~5</w:t>
            </w:r>
          </w:p>
        </w:tc>
      </w:tr>
      <w:tr w:rsidR="00541F3F" w:rsidRPr="00E270DA" w14:paraId="64CA6E60" w14:textId="77777777" w:rsidTr="007622C8">
        <w:trPr>
          <w:trHeight w:val="273"/>
        </w:trPr>
        <w:tc>
          <w:tcPr>
            <w:tcW w:w="704" w:type="dxa"/>
            <w:vAlign w:val="center"/>
          </w:tcPr>
          <w:p w14:paraId="738A2B94" w14:textId="316E1228" w:rsidR="00541F3F" w:rsidRPr="00E270DA" w:rsidRDefault="00541F3F" w:rsidP="00541F3F">
            <w:pPr>
              <w:jc w:val="center"/>
              <w:rPr>
                <w:b/>
                <w:bCs/>
                <w:sz w:val="18"/>
                <w:szCs w:val="20"/>
              </w:rPr>
            </w:pPr>
            <w:r w:rsidRPr="00E270DA">
              <w:rPr>
                <w:rFonts w:hint="eastAsia"/>
                <w:b/>
                <w:bCs/>
                <w:sz w:val="18"/>
                <w:szCs w:val="20"/>
              </w:rPr>
              <w:t>0xA</w:t>
            </w:r>
            <w:r w:rsidRPr="00E270DA">
              <w:rPr>
                <w:b/>
                <w:bCs/>
                <w:sz w:val="18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16B6C16F" w14:textId="10B091D4" w:rsidR="00541F3F" w:rsidRPr="00E270DA" w:rsidRDefault="00541F3F" w:rsidP="00541F3F">
            <w:pPr>
              <w:rPr>
                <w:sz w:val="18"/>
                <w:szCs w:val="20"/>
              </w:rPr>
            </w:pPr>
            <w:proofErr w:type="spellStart"/>
            <w:r w:rsidRPr="00E270DA">
              <w:rPr>
                <w:rFonts w:hint="eastAsia"/>
                <w:sz w:val="18"/>
                <w:szCs w:val="20"/>
              </w:rPr>
              <w:t>S</w:t>
            </w:r>
            <w:r w:rsidRPr="00E270DA">
              <w:rPr>
                <w:sz w:val="18"/>
                <w:szCs w:val="20"/>
              </w:rPr>
              <w:t>et_mANC_Mode</w:t>
            </w:r>
            <w:proofErr w:type="spellEnd"/>
          </w:p>
        </w:tc>
        <w:tc>
          <w:tcPr>
            <w:tcW w:w="1701" w:type="dxa"/>
            <w:vAlign w:val="center"/>
          </w:tcPr>
          <w:p w14:paraId="7C276BC1" w14:textId="52BF9B98" w:rsidR="00541F3F" w:rsidRPr="00E270DA" w:rsidRDefault="00541F3F" w:rsidP="00541F3F">
            <w:pPr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Mic</w:t>
            </w:r>
            <w:r w:rsidRPr="00E270DA">
              <w:rPr>
                <w:sz w:val="18"/>
                <w:szCs w:val="20"/>
              </w:rPr>
              <w:t xml:space="preserve"> </w:t>
            </w:r>
            <w:r w:rsidRPr="00E270DA">
              <w:rPr>
                <w:rFonts w:hint="eastAsia"/>
                <w:sz w:val="18"/>
                <w:szCs w:val="20"/>
              </w:rPr>
              <w:t>ANC</w:t>
            </w:r>
            <w:r w:rsidRPr="00E270DA">
              <w:rPr>
                <w:rFonts w:hint="eastAsia"/>
                <w:sz w:val="18"/>
                <w:szCs w:val="20"/>
              </w:rPr>
              <w:t>使能</w:t>
            </w:r>
          </w:p>
        </w:tc>
        <w:tc>
          <w:tcPr>
            <w:tcW w:w="851" w:type="dxa"/>
            <w:vAlign w:val="center"/>
          </w:tcPr>
          <w:p w14:paraId="0F5DC04E" w14:textId="77777777" w:rsidR="00541F3F" w:rsidRPr="00E270DA" w:rsidRDefault="00541F3F" w:rsidP="00541F3F">
            <w:pPr>
              <w:jc w:val="center"/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3336" w:type="dxa"/>
            <w:vAlign w:val="center"/>
          </w:tcPr>
          <w:p w14:paraId="39AF21B5" w14:textId="77777777" w:rsidR="00541F3F" w:rsidRPr="00E270DA" w:rsidRDefault="00541F3F" w:rsidP="00541F3F">
            <w:pPr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参数长度</w:t>
            </w:r>
            <w:r w:rsidRPr="00E270DA">
              <w:rPr>
                <w:rFonts w:hint="eastAsia"/>
                <w:sz w:val="18"/>
                <w:szCs w:val="20"/>
              </w:rPr>
              <w:t>1Byte</w:t>
            </w:r>
          </w:p>
          <w:p w14:paraId="1AA7271C" w14:textId="2A3A7D7D" w:rsidR="00541F3F" w:rsidRPr="00E270DA" w:rsidRDefault="00541F3F" w:rsidP="00541F3F">
            <w:pPr>
              <w:rPr>
                <w:sz w:val="18"/>
                <w:szCs w:val="20"/>
              </w:rPr>
            </w:pPr>
            <w:r w:rsidRPr="00E270DA">
              <w:rPr>
                <w:sz w:val="18"/>
                <w:szCs w:val="20"/>
              </w:rPr>
              <w:t xml:space="preserve">B[0]=0 </w:t>
            </w:r>
            <w:r w:rsidRPr="00E270DA">
              <w:rPr>
                <w:sz w:val="18"/>
                <w:szCs w:val="20"/>
              </w:rPr>
              <w:sym w:font="Wingdings" w:char="F0E0"/>
            </w:r>
            <w:r w:rsidRPr="00E270DA">
              <w:rPr>
                <w:sz w:val="18"/>
                <w:szCs w:val="20"/>
              </w:rPr>
              <w:t xml:space="preserve"> </w:t>
            </w:r>
            <w:r w:rsidRPr="00E270DA">
              <w:rPr>
                <w:rFonts w:hint="eastAsia"/>
                <w:sz w:val="18"/>
                <w:szCs w:val="20"/>
              </w:rPr>
              <w:t>Mic</w:t>
            </w:r>
            <w:r w:rsidRPr="00E270DA">
              <w:rPr>
                <w:sz w:val="18"/>
                <w:szCs w:val="20"/>
              </w:rPr>
              <w:t xml:space="preserve"> ANC</w:t>
            </w:r>
            <w:r w:rsidRPr="00E270DA">
              <w:rPr>
                <w:rFonts w:hint="eastAsia"/>
                <w:sz w:val="18"/>
                <w:szCs w:val="20"/>
              </w:rPr>
              <w:t>开</w:t>
            </w:r>
          </w:p>
          <w:p w14:paraId="19942E8C" w14:textId="3B4AD84F" w:rsidR="00541F3F" w:rsidRPr="00E270DA" w:rsidRDefault="00541F3F" w:rsidP="00541F3F">
            <w:pPr>
              <w:rPr>
                <w:sz w:val="18"/>
                <w:szCs w:val="20"/>
              </w:rPr>
            </w:pPr>
            <w:r w:rsidRPr="00E270DA">
              <w:rPr>
                <w:sz w:val="18"/>
                <w:szCs w:val="20"/>
              </w:rPr>
              <w:t>B[0]=</w:t>
            </w:r>
            <w:r w:rsidRPr="00E270DA">
              <w:rPr>
                <w:rFonts w:hint="eastAsia"/>
                <w:sz w:val="18"/>
                <w:szCs w:val="20"/>
              </w:rPr>
              <w:t>1</w:t>
            </w:r>
            <w:r w:rsidRPr="00E270DA">
              <w:rPr>
                <w:sz w:val="18"/>
                <w:szCs w:val="20"/>
              </w:rPr>
              <w:t xml:space="preserve"> </w:t>
            </w:r>
            <w:r w:rsidRPr="00E270DA">
              <w:rPr>
                <w:sz w:val="18"/>
                <w:szCs w:val="20"/>
              </w:rPr>
              <w:sym w:font="Wingdings" w:char="F0E0"/>
            </w:r>
            <w:r w:rsidRPr="00E270DA">
              <w:rPr>
                <w:sz w:val="18"/>
                <w:szCs w:val="20"/>
              </w:rPr>
              <w:t xml:space="preserve"> </w:t>
            </w:r>
            <w:r w:rsidRPr="00E270DA">
              <w:rPr>
                <w:rFonts w:hint="eastAsia"/>
                <w:sz w:val="18"/>
                <w:szCs w:val="20"/>
              </w:rPr>
              <w:t>Mic</w:t>
            </w:r>
            <w:r w:rsidRPr="00E270DA">
              <w:rPr>
                <w:sz w:val="18"/>
                <w:szCs w:val="20"/>
              </w:rPr>
              <w:t xml:space="preserve"> ANC</w:t>
            </w:r>
            <w:r w:rsidRPr="00E270DA">
              <w:rPr>
                <w:rFonts w:hint="eastAsia"/>
                <w:sz w:val="18"/>
                <w:szCs w:val="20"/>
              </w:rPr>
              <w:t>关</w:t>
            </w:r>
          </w:p>
        </w:tc>
      </w:tr>
      <w:tr w:rsidR="00541F3F" w:rsidRPr="00E270DA" w14:paraId="5A34B7C3" w14:textId="77777777" w:rsidTr="007622C8">
        <w:trPr>
          <w:trHeight w:val="273"/>
        </w:trPr>
        <w:tc>
          <w:tcPr>
            <w:tcW w:w="704" w:type="dxa"/>
            <w:vAlign w:val="center"/>
          </w:tcPr>
          <w:p w14:paraId="71358563" w14:textId="3616AF96" w:rsidR="00541F3F" w:rsidRPr="00E270DA" w:rsidRDefault="00541F3F" w:rsidP="00541F3F">
            <w:pPr>
              <w:jc w:val="center"/>
              <w:rPr>
                <w:b/>
                <w:bCs/>
                <w:sz w:val="18"/>
                <w:szCs w:val="20"/>
              </w:rPr>
            </w:pPr>
            <w:r w:rsidRPr="00E270DA">
              <w:rPr>
                <w:rFonts w:hint="eastAsia"/>
                <w:b/>
                <w:bCs/>
                <w:sz w:val="18"/>
                <w:szCs w:val="20"/>
              </w:rPr>
              <w:t>0xA5</w:t>
            </w:r>
          </w:p>
        </w:tc>
        <w:tc>
          <w:tcPr>
            <w:tcW w:w="1701" w:type="dxa"/>
            <w:vAlign w:val="center"/>
          </w:tcPr>
          <w:p w14:paraId="2D4B23CC" w14:textId="707AD159" w:rsidR="00541F3F" w:rsidRPr="00E270DA" w:rsidRDefault="00541F3F" w:rsidP="00541F3F">
            <w:pPr>
              <w:rPr>
                <w:sz w:val="18"/>
                <w:szCs w:val="20"/>
              </w:rPr>
            </w:pPr>
            <w:proofErr w:type="spellStart"/>
            <w:r w:rsidRPr="00E270DA">
              <w:rPr>
                <w:rFonts w:hint="eastAsia"/>
                <w:sz w:val="18"/>
                <w:szCs w:val="20"/>
              </w:rPr>
              <w:t>S</w:t>
            </w:r>
            <w:r w:rsidRPr="00E270DA">
              <w:rPr>
                <w:sz w:val="18"/>
                <w:szCs w:val="20"/>
              </w:rPr>
              <w:t>et_sANC_Mode</w:t>
            </w:r>
            <w:proofErr w:type="spellEnd"/>
          </w:p>
        </w:tc>
        <w:tc>
          <w:tcPr>
            <w:tcW w:w="1701" w:type="dxa"/>
            <w:vAlign w:val="center"/>
          </w:tcPr>
          <w:p w14:paraId="36A91443" w14:textId="169C7EF3" w:rsidR="00541F3F" w:rsidRPr="00E270DA" w:rsidRDefault="00541F3F" w:rsidP="00541F3F">
            <w:pPr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Speaker</w:t>
            </w:r>
            <w:r w:rsidRPr="00E270DA">
              <w:rPr>
                <w:sz w:val="18"/>
                <w:szCs w:val="20"/>
              </w:rPr>
              <w:t xml:space="preserve"> </w:t>
            </w:r>
            <w:r w:rsidRPr="00E270DA">
              <w:rPr>
                <w:rFonts w:hint="eastAsia"/>
                <w:sz w:val="18"/>
                <w:szCs w:val="20"/>
              </w:rPr>
              <w:t>ANC</w:t>
            </w:r>
            <w:r w:rsidRPr="00E270DA">
              <w:rPr>
                <w:rFonts w:hint="eastAsia"/>
                <w:sz w:val="18"/>
                <w:szCs w:val="20"/>
              </w:rPr>
              <w:t>使能</w:t>
            </w:r>
          </w:p>
        </w:tc>
        <w:tc>
          <w:tcPr>
            <w:tcW w:w="851" w:type="dxa"/>
            <w:vAlign w:val="center"/>
          </w:tcPr>
          <w:p w14:paraId="0F7B2F4D" w14:textId="77777777" w:rsidR="00541F3F" w:rsidRPr="00E270DA" w:rsidRDefault="00541F3F" w:rsidP="00541F3F">
            <w:pPr>
              <w:jc w:val="center"/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3336" w:type="dxa"/>
            <w:vAlign w:val="center"/>
          </w:tcPr>
          <w:p w14:paraId="538FF998" w14:textId="77777777" w:rsidR="00541F3F" w:rsidRPr="00E270DA" w:rsidRDefault="00541F3F" w:rsidP="00541F3F">
            <w:pPr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参数长度</w:t>
            </w:r>
            <w:r w:rsidRPr="00E270DA">
              <w:rPr>
                <w:rFonts w:hint="eastAsia"/>
                <w:sz w:val="18"/>
                <w:szCs w:val="20"/>
              </w:rPr>
              <w:t>1Byte</w:t>
            </w:r>
          </w:p>
          <w:p w14:paraId="03D2521A" w14:textId="10CBF1F8" w:rsidR="00541F3F" w:rsidRPr="00E270DA" w:rsidRDefault="00541F3F" w:rsidP="00541F3F">
            <w:pPr>
              <w:rPr>
                <w:sz w:val="18"/>
                <w:szCs w:val="20"/>
              </w:rPr>
            </w:pPr>
            <w:r w:rsidRPr="00E270DA">
              <w:rPr>
                <w:sz w:val="18"/>
                <w:szCs w:val="20"/>
              </w:rPr>
              <w:t xml:space="preserve">B[0]=0 </w:t>
            </w:r>
            <w:r w:rsidRPr="00E270DA">
              <w:rPr>
                <w:sz w:val="18"/>
                <w:szCs w:val="20"/>
              </w:rPr>
              <w:sym w:font="Wingdings" w:char="F0E0"/>
            </w:r>
            <w:r w:rsidRPr="00E270DA">
              <w:rPr>
                <w:sz w:val="18"/>
                <w:szCs w:val="20"/>
              </w:rPr>
              <w:t xml:space="preserve"> </w:t>
            </w:r>
            <w:r w:rsidRPr="00E270DA">
              <w:rPr>
                <w:rFonts w:hint="eastAsia"/>
                <w:sz w:val="18"/>
                <w:szCs w:val="20"/>
              </w:rPr>
              <w:t>Speaker</w:t>
            </w:r>
            <w:r w:rsidRPr="00E270DA">
              <w:rPr>
                <w:sz w:val="18"/>
                <w:szCs w:val="20"/>
              </w:rPr>
              <w:t xml:space="preserve"> ANC</w:t>
            </w:r>
            <w:r w:rsidRPr="00E270DA">
              <w:rPr>
                <w:rFonts w:hint="eastAsia"/>
                <w:sz w:val="18"/>
                <w:szCs w:val="20"/>
              </w:rPr>
              <w:t>开</w:t>
            </w:r>
          </w:p>
          <w:p w14:paraId="36A45A9B" w14:textId="7326B431" w:rsidR="00541F3F" w:rsidRPr="00E270DA" w:rsidRDefault="00541F3F" w:rsidP="00541F3F">
            <w:pPr>
              <w:rPr>
                <w:sz w:val="18"/>
                <w:szCs w:val="20"/>
              </w:rPr>
            </w:pPr>
            <w:r w:rsidRPr="00E270DA">
              <w:rPr>
                <w:sz w:val="18"/>
                <w:szCs w:val="20"/>
              </w:rPr>
              <w:t>B[0]=</w:t>
            </w:r>
            <w:r w:rsidRPr="00E270DA">
              <w:rPr>
                <w:rFonts w:hint="eastAsia"/>
                <w:sz w:val="18"/>
                <w:szCs w:val="20"/>
              </w:rPr>
              <w:t>1</w:t>
            </w:r>
            <w:r w:rsidRPr="00E270DA">
              <w:rPr>
                <w:sz w:val="18"/>
                <w:szCs w:val="20"/>
              </w:rPr>
              <w:t xml:space="preserve"> </w:t>
            </w:r>
            <w:r w:rsidRPr="00E270DA">
              <w:rPr>
                <w:sz w:val="18"/>
                <w:szCs w:val="20"/>
              </w:rPr>
              <w:sym w:font="Wingdings" w:char="F0E0"/>
            </w:r>
            <w:r w:rsidRPr="00E270DA">
              <w:rPr>
                <w:sz w:val="18"/>
                <w:szCs w:val="20"/>
              </w:rPr>
              <w:t xml:space="preserve"> </w:t>
            </w:r>
            <w:r w:rsidRPr="00E270DA">
              <w:rPr>
                <w:rFonts w:hint="eastAsia"/>
                <w:sz w:val="18"/>
                <w:szCs w:val="20"/>
              </w:rPr>
              <w:t>Speaker</w:t>
            </w:r>
            <w:r w:rsidRPr="00E270DA">
              <w:rPr>
                <w:sz w:val="18"/>
                <w:szCs w:val="20"/>
              </w:rPr>
              <w:t xml:space="preserve"> ANC</w:t>
            </w:r>
            <w:r w:rsidRPr="00E270DA">
              <w:rPr>
                <w:rFonts w:hint="eastAsia"/>
                <w:sz w:val="18"/>
                <w:szCs w:val="20"/>
              </w:rPr>
              <w:t>关</w:t>
            </w:r>
          </w:p>
        </w:tc>
      </w:tr>
      <w:tr w:rsidR="00541F3F" w:rsidRPr="00E270DA" w14:paraId="0AA74958" w14:textId="77777777" w:rsidTr="007622C8">
        <w:trPr>
          <w:trHeight w:val="284"/>
        </w:trPr>
        <w:tc>
          <w:tcPr>
            <w:tcW w:w="704" w:type="dxa"/>
            <w:vAlign w:val="center"/>
          </w:tcPr>
          <w:p w14:paraId="44F93796" w14:textId="24E0C993" w:rsidR="00541F3F" w:rsidRPr="00E270DA" w:rsidRDefault="00541F3F" w:rsidP="00541F3F">
            <w:pPr>
              <w:jc w:val="center"/>
              <w:rPr>
                <w:b/>
                <w:bCs/>
                <w:sz w:val="18"/>
                <w:szCs w:val="20"/>
              </w:rPr>
            </w:pPr>
            <w:r w:rsidRPr="00E270DA">
              <w:rPr>
                <w:rFonts w:hint="eastAsia"/>
                <w:b/>
                <w:bCs/>
                <w:sz w:val="18"/>
                <w:szCs w:val="20"/>
              </w:rPr>
              <w:t>0xA</w:t>
            </w:r>
            <w:r w:rsidRPr="00E270DA">
              <w:rPr>
                <w:b/>
                <w:bCs/>
                <w:sz w:val="18"/>
                <w:szCs w:val="20"/>
              </w:rPr>
              <w:t>6</w:t>
            </w:r>
          </w:p>
        </w:tc>
        <w:tc>
          <w:tcPr>
            <w:tcW w:w="1701" w:type="dxa"/>
            <w:vAlign w:val="center"/>
          </w:tcPr>
          <w:p w14:paraId="27D63FBF" w14:textId="5114A112" w:rsidR="00541F3F" w:rsidRPr="00E270DA" w:rsidRDefault="00541F3F" w:rsidP="00541F3F">
            <w:pPr>
              <w:rPr>
                <w:sz w:val="18"/>
                <w:szCs w:val="20"/>
              </w:rPr>
            </w:pPr>
            <w:proofErr w:type="spellStart"/>
            <w:r w:rsidRPr="00E270DA">
              <w:rPr>
                <w:rFonts w:hint="eastAsia"/>
                <w:sz w:val="18"/>
                <w:szCs w:val="20"/>
              </w:rPr>
              <w:t>S</w:t>
            </w:r>
            <w:r w:rsidRPr="00E270DA">
              <w:rPr>
                <w:sz w:val="18"/>
                <w:szCs w:val="20"/>
              </w:rPr>
              <w:t>et_AGC_Mode</w:t>
            </w:r>
            <w:proofErr w:type="spellEnd"/>
          </w:p>
        </w:tc>
        <w:tc>
          <w:tcPr>
            <w:tcW w:w="1701" w:type="dxa"/>
            <w:vAlign w:val="center"/>
          </w:tcPr>
          <w:p w14:paraId="61585C73" w14:textId="4F8719CE" w:rsidR="00541F3F" w:rsidRPr="00E270DA" w:rsidRDefault="00541F3F" w:rsidP="00541F3F">
            <w:pPr>
              <w:rPr>
                <w:sz w:val="18"/>
                <w:szCs w:val="20"/>
              </w:rPr>
            </w:pPr>
            <w:r w:rsidRPr="00E270DA">
              <w:rPr>
                <w:sz w:val="18"/>
                <w:szCs w:val="20"/>
              </w:rPr>
              <w:t>AGC</w:t>
            </w:r>
            <w:r w:rsidRPr="00E270DA">
              <w:rPr>
                <w:rFonts w:hint="eastAsia"/>
                <w:sz w:val="18"/>
                <w:szCs w:val="20"/>
              </w:rPr>
              <w:t>自动增益控制</w:t>
            </w:r>
            <w:r w:rsidRPr="00E270DA">
              <w:rPr>
                <w:rFonts w:hint="eastAsia"/>
                <w:sz w:val="18"/>
                <w:szCs w:val="20"/>
              </w:rPr>
              <w:lastRenderedPageBreak/>
              <w:t>使能</w:t>
            </w:r>
          </w:p>
        </w:tc>
        <w:tc>
          <w:tcPr>
            <w:tcW w:w="851" w:type="dxa"/>
            <w:vAlign w:val="center"/>
          </w:tcPr>
          <w:p w14:paraId="15DF8E5B" w14:textId="0CF5D4CC" w:rsidR="00541F3F" w:rsidRPr="00E270DA" w:rsidRDefault="00541F3F" w:rsidP="00541F3F">
            <w:pPr>
              <w:jc w:val="center"/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lastRenderedPageBreak/>
              <w:t>1</w:t>
            </w:r>
          </w:p>
        </w:tc>
        <w:tc>
          <w:tcPr>
            <w:tcW w:w="3336" w:type="dxa"/>
            <w:vAlign w:val="center"/>
          </w:tcPr>
          <w:p w14:paraId="387789CA" w14:textId="77777777" w:rsidR="00541F3F" w:rsidRPr="00E270DA" w:rsidRDefault="00541F3F" w:rsidP="00541F3F">
            <w:pPr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参数长度</w:t>
            </w:r>
            <w:r w:rsidRPr="00E270DA">
              <w:rPr>
                <w:rFonts w:hint="eastAsia"/>
                <w:sz w:val="18"/>
                <w:szCs w:val="20"/>
              </w:rPr>
              <w:t>1Byte</w:t>
            </w:r>
          </w:p>
          <w:p w14:paraId="5491BFFD" w14:textId="3C446114" w:rsidR="00541F3F" w:rsidRPr="00E270DA" w:rsidRDefault="00541F3F" w:rsidP="00541F3F">
            <w:pPr>
              <w:rPr>
                <w:sz w:val="18"/>
                <w:szCs w:val="20"/>
              </w:rPr>
            </w:pPr>
            <w:r w:rsidRPr="00E270DA">
              <w:rPr>
                <w:sz w:val="18"/>
                <w:szCs w:val="20"/>
              </w:rPr>
              <w:lastRenderedPageBreak/>
              <w:t xml:space="preserve">B[0]=0 </w:t>
            </w:r>
            <w:r w:rsidRPr="00E270DA">
              <w:rPr>
                <w:sz w:val="18"/>
                <w:szCs w:val="20"/>
              </w:rPr>
              <w:sym w:font="Wingdings" w:char="F0E0"/>
            </w:r>
            <w:r w:rsidRPr="00E270DA">
              <w:rPr>
                <w:sz w:val="18"/>
                <w:szCs w:val="20"/>
              </w:rPr>
              <w:t xml:space="preserve"> </w:t>
            </w:r>
            <w:r w:rsidRPr="00E270DA">
              <w:rPr>
                <w:rFonts w:hint="eastAsia"/>
                <w:sz w:val="18"/>
                <w:szCs w:val="20"/>
              </w:rPr>
              <w:t>AGC</w:t>
            </w:r>
            <w:r w:rsidRPr="00E270DA">
              <w:rPr>
                <w:rFonts w:hint="eastAsia"/>
                <w:sz w:val="18"/>
                <w:szCs w:val="20"/>
              </w:rPr>
              <w:t>开</w:t>
            </w:r>
          </w:p>
          <w:p w14:paraId="3C650616" w14:textId="77ABEC16" w:rsidR="00541F3F" w:rsidRPr="00E270DA" w:rsidRDefault="00541F3F" w:rsidP="00541F3F">
            <w:pPr>
              <w:rPr>
                <w:sz w:val="18"/>
                <w:szCs w:val="20"/>
              </w:rPr>
            </w:pPr>
            <w:r w:rsidRPr="00E270DA">
              <w:rPr>
                <w:sz w:val="18"/>
                <w:szCs w:val="20"/>
              </w:rPr>
              <w:t>B[0]=</w:t>
            </w:r>
            <w:r w:rsidRPr="00E270DA">
              <w:rPr>
                <w:rFonts w:hint="eastAsia"/>
                <w:sz w:val="18"/>
                <w:szCs w:val="20"/>
              </w:rPr>
              <w:t>1</w:t>
            </w:r>
            <w:r w:rsidRPr="00E270DA">
              <w:rPr>
                <w:sz w:val="18"/>
                <w:szCs w:val="20"/>
              </w:rPr>
              <w:t xml:space="preserve"> </w:t>
            </w:r>
            <w:r w:rsidRPr="00E270DA">
              <w:rPr>
                <w:sz w:val="18"/>
                <w:szCs w:val="20"/>
              </w:rPr>
              <w:sym w:font="Wingdings" w:char="F0E0"/>
            </w:r>
            <w:r w:rsidRPr="00E270DA">
              <w:rPr>
                <w:sz w:val="18"/>
                <w:szCs w:val="20"/>
              </w:rPr>
              <w:t xml:space="preserve"> </w:t>
            </w:r>
            <w:r w:rsidRPr="00E270DA">
              <w:rPr>
                <w:rFonts w:hint="eastAsia"/>
                <w:sz w:val="18"/>
                <w:szCs w:val="20"/>
              </w:rPr>
              <w:t>AGC</w:t>
            </w:r>
            <w:r w:rsidRPr="00E270DA">
              <w:rPr>
                <w:rFonts w:hint="eastAsia"/>
                <w:sz w:val="18"/>
                <w:szCs w:val="20"/>
              </w:rPr>
              <w:t>关</w:t>
            </w:r>
          </w:p>
        </w:tc>
      </w:tr>
      <w:tr w:rsidR="00541F3F" w:rsidRPr="00E270DA" w14:paraId="5B5F67D2" w14:textId="77777777" w:rsidTr="007622C8">
        <w:trPr>
          <w:trHeight w:val="284"/>
        </w:trPr>
        <w:tc>
          <w:tcPr>
            <w:tcW w:w="704" w:type="dxa"/>
            <w:vAlign w:val="center"/>
          </w:tcPr>
          <w:p w14:paraId="40519557" w14:textId="136507E2" w:rsidR="00541F3F" w:rsidRPr="00E270DA" w:rsidRDefault="00541F3F" w:rsidP="00541F3F">
            <w:pPr>
              <w:jc w:val="center"/>
              <w:rPr>
                <w:b/>
                <w:bCs/>
                <w:sz w:val="18"/>
                <w:szCs w:val="20"/>
              </w:rPr>
            </w:pPr>
            <w:r w:rsidRPr="00E270DA">
              <w:rPr>
                <w:rFonts w:hint="eastAsia"/>
                <w:b/>
                <w:bCs/>
                <w:sz w:val="18"/>
                <w:szCs w:val="20"/>
              </w:rPr>
              <w:lastRenderedPageBreak/>
              <w:t>0xA7</w:t>
            </w:r>
          </w:p>
        </w:tc>
        <w:tc>
          <w:tcPr>
            <w:tcW w:w="1701" w:type="dxa"/>
            <w:vAlign w:val="center"/>
          </w:tcPr>
          <w:p w14:paraId="14DAFD8E" w14:textId="1C46F503" w:rsidR="00541F3F" w:rsidRPr="00E270DA" w:rsidRDefault="00541F3F" w:rsidP="00541F3F">
            <w:pPr>
              <w:rPr>
                <w:sz w:val="18"/>
                <w:szCs w:val="20"/>
              </w:rPr>
            </w:pPr>
            <w:proofErr w:type="spellStart"/>
            <w:r w:rsidRPr="00E270DA">
              <w:rPr>
                <w:rFonts w:hint="eastAsia"/>
                <w:sz w:val="18"/>
                <w:szCs w:val="20"/>
              </w:rPr>
              <w:t>S</w:t>
            </w:r>
            <w:r w:rsidRPr="00E270DA">
              <w:rPr>
                <w:sz w:val="18"/>
                <w:szCs w:val="20"/>
              </w:rPr>
              <w:t>et_AEC_Mode</w:t>
            </w:r>
            <w:proofErr w:type="spellEnd"/>
          </w:p>
        </w:tc>
        <w:tc>
          <w:tcPr>
            <w:tcW w:w="1701" w:type="dxa"/>
            <w:vAlign w:val="center"/>
          </w:tcPr>
          <w:p w14:paraId="303DE6FC" w14:textId="2952EBFF" w:rsidR="00541F3F" w:rsidRPr="00E270DA" w:rsidRDefault="00541F3F" w:rsidP="00541F3F">
            <w:pPr>
              <w:rPr>
                <w:sz w:val="18"/>
                <w:szCs w:val="20"/>
              </w:rPr>
            </w:pPr>
            <w:r w:rsidRPr="00E270DA">
              <w:rPr>
                <w:sz w:val="18"/>
                <w:szCs w:val="20"/>
              </w:rPr>
              <w:t>AEC</w:t>
            </w:r>
            <w:r w:rsidRPr="00E270DA">
              <w:rPr>
                <w:rFonts w:hint="eastAsia"/>
                <w:sz w:val="18"/>
                <w:szCs w:val="20"/>
              </w:rPr>
              <w:t>回声消除使能</w:t>
            </w:r>
          </w:p>
        </w:tc>
        <w:tc>
          <w:tcPr>
            <w:tcW w:w="851" w:type="dxa"/>
            <w:vAlign w:val="center"/>
          </w:tcPr>
          <w:p w14:paraId="51D32671" w14:textId="6D34711F" w:rsidR="00541F3F" w:rsidRPr="00E270DA" w:rsidRDefault="00541F3F" w:rsidP="00541F3F">
            <w:pPr>
              <w:jc w:val="center"/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3336" w:type="dxa"/>
            <w:vAlign w:val="center"/>
          </w:tcPr>
          <w:p w14:paraId="7C33DFB1" w14:textId="77777777" w:rsidR="00541F3F" w:rsidRPr="00E270DA" w:rsidRDefault="00541F3F" w:rsidP="00541F3F">
            <w:pPr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参数长度</w:t>
            </w:r>
            <w:r w:rsidRPr="00E270DA">
              <w:rPr>
                <w:rFonts w:hint="eastAsia"/>
                <w:sz w:val="18"/>
                <w:szCs w:val="20"/>
              </w:rPr>
              <w:t>1Byte</w:t>
            </w:r>
          </w:p>
          <w:p w14:paraId="35D12F99" w14:textId="53AE0A41" w:rsidR="00541F3F" w:rsidRPr="00E270DA" w:rsidRDefault="00541F3F" w:rsidP="00541F3F">
            <w:pPr>
              <w:rPr>
                <w:sz w:val="18"/>
                <w:szCs w:val="20"/>
              </w:rPr>
            </w:pPr>
            <w:r w:rsidRPr="00E270DA">
              <w:rPr>
                <w:sz w:val="18"/>
                <w:szCs w:val="20"/>
              </w:rPr>
              <w:t xml:space="preserve">B[0]=0 </w:t>
            </w:r>
            <w:r w:rsidRPr="00E270DA">
              <w:rPr>
                <w:sz w:val="18"/>
                <w:szCs w:val="20"/>
              </w:rPr>
              <w:sym w:font="Wingdings" w:char="F0E0"/>
            </w:r>
            <w:r w:rsidRPr="00E270DA">
              <w:rPr>
                <w:sz w:val="18"/>
                <w:szCs w:val="20"/>
              </w:rPr>
              <w:t xml:space="preserve"> </w:t>
            </w:r>
            <w:r w:rsidRPr="00E270DA">
              <w:rPr>
                <w:rFonts w:hint="eastAsia"/>
                <w:sz w:val="18"/>
                <w:szCs w:val="20"/>
              </w:rPr>
              <w:t>AEC</w:t>
            </w:r>
            <w:r w:rsidRPr="00E270DA">
              <w:rPr>
                <w:rFonts w:hint="eastAsia"/>
                <w:sz w:val="18"/>
                <w:szCs w:val="20"/>
              </w:rPr>
              <w:t>开</w:t>
            </w:r>
          </w:p>
          <w:p w14:paraId="2C768F2C" w14:textId="77D859DD" w:rsidR="00541F3F" w:rsidRPr="00E270DA" w:rsidRDefault="00541F3F" w:rsidP="00541F3F">
            <w:pPr>
              <w:rPr>
                <w:sz w:val="18"/>
                <w:szCs w:val="20"/>
              </w:rPr>
            </w:pPr>
            <w:r w:rsidRPr="00E270DA">
              <w:rPr>
                <w:sz w:val="18"/>
                <w:szCs w:val="20"/>
              </w:rPr>
              <w:t>B[0]=</w:t>
            </w:r>
            <w:r w:rsidRPr="00E270DA">
              <w:rPr>
                <w:rFonts w:hint="eastAsia"/>
                <w:sz w:val="18"/>
                <w:szCs w:val="20"/>
              </w:rPr>
              <w:t>1</w:t>
            </w:r>
            <w:r w:rsidRPr="00E270DA">
              <w:rPr>
                <w:sz w:val="18"/>
                <w:szCs w:val="20"/>
              </w:rPr>
              <w:t xml:space="preserve"> </w:t>
            </w:r>
            <w:r w:rsidRPr="00E270DA">
              <w:rPr>
                <w:sz w:val="18"/>
                <w:szCs w:val="20"/>
              </w:rPr>
              <w:sym w:font="Wingdings" w:char="F0E0"/>
            </w:r>
            <w:r w:rsidRPr="00E270DA">
              <w:rPr>
                <w:sz w:val="18"/>
                <w:szCs w:val="20"/>
              </w:rPr>
              <w:t xml:space="preserve"> </w:t>
            </w:r>
            <w:r w:rsidRPr="00E270DA">
              <w:rPr>
                <w:rFonts w:hint="eastAsia"/>
                <w:sz w:val="18"/>
                <w:szCs w:val="20"/>
              </w:rPr>
              <w:t>A</w:t>
            </w:r>
            <w:r w:rsidRPr="00E270DA">
              <w:rPr>
                <w:sz w:val="18"/>
                <w:szCs w:val="20"/>
              </w:rPr>
              <w:t>E</w:t>
            </w:r>
            <w:r w:rsidRPr="00E270DA">
              <w:rPr>
                <w:rFonts w:hint="eastAsia"/>
                <w:sz w:val="18"/>
                <w:szCs w:val="20"/>
              </w:rPr>
              <w:t>C</w:t>
            </w:r>
            <w:r w:rsidRPr="00E270DA">
              <w:rPr>
                <w:rFonts w:hint="eastAsia"/>
                <w:sz w:val="18"/>
                <w:szCs w:val="20"/>
              </w:rPr>
              <w:t>关</w:t>
            </w:r>
          </w:p>
        </w:tc>
      </w:tr>
      <w:tr w:rsidR="00541F3F" w:rsidRPr="00E270DA" w14:paraId="2FB77B4A" w14:textId="77777777" w:rsidTr="007622C8">
        <w:trPr>
          <w:trHeight w:val="284"/>
        </w:trPr>
        <w:tc>
          <w:tcPr>
            <w:tcW w:w="704" w:type="dxa"/>
            <w:vAlign w:val="center"/>
          </w:tcPr>
          <w:p w14:paraId="1DA6DE59" w14:textId="589CEEDB" w:rsidR="00541F3F" w:rsidRPr="00E270DA" w:rsidRDefault="00541F3F" w:rsidP="00541F3F">
            <w:pPr>
              <w:jc w:val="center"/>
              <w:rPr>
                <w:b/>
                <w:bCs/>
                <w:sz w:val="18"/>
                <w:szCs w:val="20"/>
              </w:rPr>
            </w:pPr>
            <w:r w:rsidRPr="00E270DA">
              <w:rPr>
                <w:rFonts w:hint="eastAsia"/>
                <w:b/>
                <w:bCs/>
                <w:sz w:val="18"/>
                <w:szCs w:val="20"/>
              </w:rPr>
              <w:t>0</w:t>
            </w:r>
            <w:r w:rsidRPr="00E270DA">
              <w:rPr>
                <w:b/>
                <w:bCs/>
                <w:sz w:val="18"/>
                <w:szCs w:val="20"/>
              </w:rPr>
              <w:t>x</w:t>
            </w:r>
            <w:r>
              <w:rPr>
                <w:b/>
                <w:bCs/>
                <w:sz w:val="18"/>
                <w:szCs w:val="20"/>
              </w:rPr>
              <w:t>A8</w:t>
            </w:r>
          </w:p>
        </w:tc>
        <w:tc>
          <w:tcPr>
            <w:tcW w:w="1701" w:type="dxa"/>
            <w:vAlign w:val="center"/>
          </w:tcPr>
          <w:p w14:paraId="25ACC9F6" w14:textId="4737687D" w:rsidR="00541F3F" w:rsidRPr="00E270DA" w:rsidRDefault="00541F3F" w:rsidP="00541F3F">
            <w:pPr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Reserved</w:t>
            </w:r>
          </w:p>
        </w:tc>
        <w:tc>
          <w:tcPr>
            <w:tcW w:w="1701" w:type="dxa"/>
            <w:vAlign w:val="center"/>
          </w:tcPr>
          <w:p w14:paraId="70CC9CBC" w14:textId="33B04B44" w:rsidR="00541F3F" w:rsidRPr="00E270DA" w:rsidRDefault="00541F3F" w:rsidP="00541F3F">
            <w:pPr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保留</w:t>
            </w:r>
          </w:p>
        </w:tc>
        <w:tc>
          <w:tcPr>
            <w:tcW w:w="851" w:type="dxa"/>
            <w:vAlign w:val="center"/>
          </w:tcPr>
          <w:p w14:paraId="74A5C53D" w14:textId="77777777" w:rsidR="00541F3F" w:rsidRPr="00E270DA" w:rsidRDefault="00541F3F" w:rsidP="00541F3F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3336" w:type="dxa"/>
            <w:vAlign w:val="center"/>
          </w:tcPr>
          <w:p w14:paraId="168CB990" w14:textId="77777777" w:rsidR="00541F3F" w:rsidRPr="00E270DA" w:rsidRDefault="00541F3F" w:rsidP="00541F3F">
            <w:pPr>
              <w:rPr>
                <w:sz w:val="18"/>
                <w:szCs w:val="20"/>
              </w:rPr>
            </w:pPr>
          </w:p>
        </w:tc>
      </w:tr>
      <w:tr w:rsidR="00541F3F" w:rsidRPr="00E270DA" w14:paraId="70C481BF" w14:textId="77777777" w:rsidTr="007622C8">
        <w:trPr>
          <w:trHeight w:val="174"/>
        </w:trPr>
        <w:tc>
          <w:tcPr>
            <w:tcW w:w="4106" w:type="dxa"/>
            <w:gridSpan w:val="3"/>
            <w:shd w:val="clear" w:color="auto" w:fill="EDEDED" w:themeFill="accent3" w:themeFillTint="33"/>
            <w:vAlign w:val="center"/>
          </w:tcPr>
          <w:p w14:paraId="30C1F235" w14:textId="77777777" w:rsidR="00541F3F" w:rsidRPr="00E270DA" w:rsidRDefault="00541F3F" w:rsidP="00541F3F">
            <w:pPr>
              <w:jc w:val="center"/>
              <w:rPr>
                <w:b/>
                <w:bCs/>
                <w:sz w:val="18"/>
                <w:szCs w:val="20"/>
              </w:rPr>
            </w:pPr>
            <w:r w:rsidRPr="00E270DA">
              <w:rPr>
                <w:rFonts w:hint="eastAsia"/>
                <w:b/>
                <w:bCs/>
                <w:sz w:val="18"/>
                <w:szCs w:val="20"/>
              </w:rPr>
              <w:t>Command</w:t>
            </w:r>
          </w:p>
        </w:tc>
        <w:tc>
          <w:tcPr>
            <w:tcW w:w="851" w:type="dxa"/>
            <w:vMerge w:val="restart"/>
            <w:shd w:val="clear" w:color="auto" w:fill="EDEDED" w:themeFill="accent3" w:themeFillTint="33"/>
            <w:vAlign w:val="center"/>
          </w:tcPr>
          <w:p w14:paraId="1B759C38" w14:textId="77777777" w:rsidR="00541F3F" w:rsidRPr="00E270DA" w:rsidRDefault="00541F3F" w:rsidP="00541F3F">
            <w:pPr>
              <w:jc w:val="center"/>
              <w:rPr>
                <w:b/>
                <w:bCs/>
                <w:sz w:val="18"/>
                <w:szCs w:val="20"/>
              </w:rPr>
            </w:pPr>
            <w:r w:rsidRPr="00E270DA">
              <w:rPr>
                <w:rFonts w:hint="eastAsia"/>
                <w:b/>
                <w:bCs/>
                <w:sz w:val="18"/>
                <w:szCs w:val="20"/>
              </w:rPr>
              <w:t>L</w:t>
            </w:r>
            <w:r w:rsidRPr="00E270DA">
              <w:rPr>
                <w:b/>
                <w:bCs/>
                <w:sz w:val="18"/>
                <w:szCs w:val="20"/>
              </w:rPr>
              <w:t>ength</w:t>
            </w:r>
          </w:p>
          <w:p w14:paraId="09F6D655" w14:textId="77777777" w:rsidR="00541F3F" w:rsidRPr="00E270DA" w:rsidRDefault="00541F3F" w:rsidP="00541F3F">
            <w:pPr>
              <w:jc w:val="center"/>
              <w:rPr>
                <w:b/>
                <w:bCs/>
                <w:sz w:val="18"/>
                <w:szCs w:val="20"/>
              </w:rPr>
            </w:pPr>
            <w:r w:rsidRPr="00E270DA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E270DA">
              <w:rPr>
                <w:b/>
                <w:bCs/>
                <w:sz w:val="18"/>
                <w:szCs w:val="20"/>
              </w:rPr>
              <w:t>Byte)</w:t>
            </w:r>
          </w:p>
        </w:tc>
        <w:tc>
          <w:tcPr>
            <w:tcW w:w="3336" w:type="dxa"/>
            <w:vMerge w:val="restart"/>
            <w:shd w:val="clear" w:color="auto" w:fill="EDEDED" w:themeFill="accent3" w:themeFillTint="33"/>
            <w:vAlign w:val="center"/>
          </w:tcPr>
          <w:p w14:paraId="5D892104" w14:textId="77777777" w:rsidR="00541F3F" w:rsidRPr="00E270DA" w:rsidRDefault="00541F3F" w:rsidP="00541F3F">
            <w:pPr>
              <w:jc w:val="center"/>
              <w:rPr>
                <w:b/>
                <w:bCs/>
                <w:sz w:val="18"/>
                <w:szCs w:val="20"/>
              </w:rPr>
            </w:pPr>
            <w:r w:rsidRPr="00E270DA">
              <w:rPr>
                <w:rFonts w:hint="eastAsia"/>
                <w:b/>
                <w:bCs/>
                <w:sz w:val="18"/>
                <w:szCs w:val="20"/>
              </w:rPr>
              <w:t>P</w:t>
            </w:r>
            <w:r w:rsidRPr="00E270DA">
              <w:rPr>
                <w:b/>
                <w:bCs/>
                <w:sz w:val="18"/>
                <w:szCs w:val="20"/>
              </w:rPr>
              <w:t>arameter</w:t>
            </w:r>
            <w:r w:rsidRPr="00E270DA">
              <w:rPr>
                <w:rFonts w:hint="eastAsia"/>
                <w:b/>
                <w:bCs/>
                <w:sz w:val="18"/>
                <w:szCs w:val="20"/>
              </w:rPr>
              <w:t>参数说明</w:t>
            </w:r>
          </w:p>
        </w:tc>
      </w:tr>
      <w:tr w:rsidR="00541F3F" w:rsidRPr="00E270DA" w14:paraId="71B9AAED" w14:textId="77777777" w:rsidTr="007622C8">
        <w:trPr>
          <w:trHeight w:val="135"/>
        </w:trPr>
        <w:tc>
          <w:tcPr>
            <w:tcW w:w="704" w:type="dxa"/>
            <w:shd w:val="clear" w:color="auto" w:fill="EDEDED" w:themeFill="accent3" w:themeFillTint="33"/>
            <w:vAlign w:val="center"/>
          </w:tcPr>
          <w:p w14:paraId="3DB280C9" w14:textId="77777777" w:rsidR="00541F3F" w:rsidRPr="00E270DA" w:rsidRDefault="00541F3F" w:rsidP="00541F3F">
            <w:pPr>
              <w:jc w:val="center"/>
              <w:rPr>
                <w:b/>
                <w:bCs/>
                <w:sz w:val="18"/>
                <w:szCs w:val="20"/>
              </w:rPr>
            </w:pPr>
            <w:r w:rsidRPr="00E270DA">
              <w:rPr>
                <w:rFonts w:hint="eastAsia"/>
                <w:b/>
                <w:bCs/>
                <w:sz w:val="18"/>
                <w:szCs w:val="20"/>
              </w:rPr>
              <w:t>ID</w:t>
            </w:r>
          </w:p>
        </w:tc>
        <w:tc>
          <w:tcPr>
            <w:tcW w:w="1701" w:type="dxa"/>
            <w:shd w:val="clear" w:color="auto" w:fill="EDEDED" w:themeFill="accent3" w:themeFillTint="33"/>
            <w:vAlign w:val="center"/>
          </w:tcPr>
          <w:p w14:paraId="0403775D" w14:textId="77777777" w:rsidR="00541F3F" w:rsidRPr="00E270DA" w:rsidRDefault="00541F3F" w:rsidP="00541F3F">
            <w:pPr>
              <w:jc w:val="center"/>
              <w:rPr>
                <w:b/>
                <w:bCs/>
                <w:sz w:val="18"/>
                <w:szCs w:val="20"/>
              </w:rPr>
            </w:pPr>
            <w:r w:rsidRPr="00E270DA">
              <w:rPr>
                <w:rFonts w:hint="eastAsia"/>
                <w:b/>
                <w:bCs/>
                <w:sz w:val="18"/>
                <w:szCs w:val="20"/>
              </w:rPr>
              <w:t>Command</w:t>
            </w:r>
            <w:r w:rsidRPr="00E270DA">
              <w:rPr>
                <w:rFonts w:hint="eastAsia"/>
                <w:b/>
                <w:bCs/>
                <w:sz w:val="18"/>
                <w:szCs w:val="20"/>
              </w:rPr>
              <w:t>定义</w:t>
            </w:r>
          </w:p>
        </w:tc>
        <w:tc>
          <w:tcPr>
            <w:tcW w:w="1701" w:type="dxa"/>
            <w:shd w:val="clear" w:color="auto" w:fill="EDEDED" w:themeFill="accent3" w:themeFillTint="33"/>
            <w:vAlign w:val="center"/>
          </w:tcPr>
          <w:p w14:paraId="1406E42F" w14:textId="77777777" w:rsidR="00541F3F" w:rsidRPr="00E270DA" w:rsidRDefault="00541F3F" w:rsidP="00541F3F">
            <w:pPr>
              <w:jc w:val="center"/>
              <w:rPr>
                <w:b/>
                <w:bCs/>
                <w:sz w:val="18"/>
                <w:szCs w:val="20"/>
              </w:rPr>
            </w:pPr>
            <w:r w:rsidRPr="00E270DA">
              <w:rPr>
                <w:rFonts w:hint="eastAsia"/>
                <w:b/>
                <w:bCs/>
                <w:sz w:val="18"/>
                <w:szCs w:val="20"/>
              </w:rPr>
              <w:t>命令说明</w:t>
            </w:r>
          </w:p>
        </w:tc>
        <w:tc>
          <w:tcPr>
            <w:tcW w:w="851" w:type="dxa"/>
            <w:vMerge/>
            <w:shd w:val="clear" w:color="auto" w:fill="EDEDED" w:themeFill="accent3" w:themeFillTint="33"/>
            <w:vAlign w:val="center"/>
          </w:tcPr>
          <w:p w14:paraId="676C97CB" w14:textId="77777777" w:rsidR="00541F3F" w:rsidRPr="00E270DA" w:rsidRDefault="00541F3F" w:rsidP="00541F3F">
            <w:pPr>
              <w:jc w:val="center"/>
              <w:rPr>
                <w:b/>
                <w:bCs/>
                <w:sz w:val="18"/>
                <w:szCs w:val="20"/>
              </w:rPr>
            </w:pPr>
          </w:p>
        </w:tc>
        <w:tc>
          <w:tcPr>
            <w:tcW w:w="3336" w:type="dxa"/>
            <w:vMerge/>
            <w:shd w:val="clear" w:color="auto" w:fill="EDEDED" w:themeFill="accent3" w:themeFillTint="33"/>
            <w:vAlign w:val="center"/>
          </w:tcPr>
          <w:p w14:paraId="4C0833D7" w14:textId="77777777" w:rsidR="00541F3F" w:rsidRPr="00E270DA" w:rsidRDefault="00541F3F" w:rsidP="00541F3F">
            <w:pPr>
              <w:jc w:val="center"/>
              <w:rPr>
                <w:b/>
                <w:bCs/>
                <w:sz w:val="18"/>
                <w:szCs w:val="20"/>
              </w:rPr>
            </w:pPr>
          </w:p>
        </w:tc>
      </w:tr>
      <w:tr w:rsidR="00541F3F" w:rsidRPr="00E270DA" w14:paraId="42276DC5" w14:textId="77777777" w:rsidTr="009B58F9">
        <w:trPr>
          <w:trHeight w:val="135"/>
        </w:trPr>
        <w:tc>
          <w:tcPr>
            <w:tcW w:w="8293" w:type="dxa"/>
            <w:gridSpan w:val="5"/>
            <w:shd w:val="clear" w:color="auto" w:fill="EDEDED" w:themeFill="accent3" w:themeFillTint="33"/>
            <w:vAlign w:val="center"/>
          </w:tcPr>
          <w:p w14:paraId="3ED9BCA9" w14:textId="2936E410" w:rsidR="00541F3F" w:rsidRPr="00E270DA" w:rsidRDefault="00541F3F" w:rsidP="00541F3F">
            <w:pPr>
              <w:jc w:val="center"/>
              <w:rPr>
                <w:b/>
                <w:bCs/>
                <w:sz w:val="18"/>
                <w:szCs w:val="20"/>
              </w:rPr>
            </w:pPr>
            <w:r w:rsidRPr="00E270DA">
              <w:rPr>
                <w:b/>
                <w:bCs/>
                <w:sz w:val="18"/>
                <w:szCs w:val="20"/>
              </w:rPr>
              <w:t>SNC8600</w:t>
            </w:r>
            <w:r w:rsidRPr="00E270DA">
              <w:rPr>
                <w:sz w:val="18"/>
                <w:szCs w:val="20"/>
              </w:rPr>
              <w:sym w:font="Wingdings" w:char="F0E0"/>
            </w:r>
            <w:r w:rsidRPr="00E270DA">
              <w:rPr>
                <w:rFonts w:hint="eastAsia"/>
                <w:b/>
                <w:bCs/>
                <w:sz w:val="18"/>
                <w:szCs w:val="20"/>
              </w:rPr>
              <w:t>上位机</w:t>
            </w:r>
          </w:p>
        </w:tc>
      </w:tr>
      <w:tr w:rsidR="00541F3F" w:rsidRPr="00E270DA" w14:paraId="2497326D" w14:textId="77777777" w:rsidTr="007622C8">
        <w:trPr>
          <w:trHeight w:val="273"/>
        </w:trPr>
        <w:tc>
          <w:tcPr>
            <w:tcW w:w="704" w:type="dxa"/>
            <w:vAlign w:val="center"/>
          </w:tcPr>
          <w:p w14:paraId="4EB57628" w14:textId="1009ABAB" w:rsidR="00541F3F" w:rsidRPr="00E270DA" w:rsidRDefault="00541F3F" w:rsidP="00541F3F">
            <w:pPr>
              <w:jc w:val="center"/>
              <w:rPr>
                <w:b/>
                <w:bCs/>
                <w:sz w:val="18"/>
                <w:szCs w:val="20"/>
              </w:rPr>
            </w:pPr>
            <w:r w:rsidRPr="00E270DA">
              <w:rPr>
                <w:rFonts w:hint="eastAsia"/>
                <w:b/>
                <w:bCs/>
                <w:sz w:val="18"/>
                <w:szCs w:val="20"/>
              </w:rPr>
              <w:t>0</w:t>
            </w:r>
            <w:r w:rsidRPr="00E270DA">
              <w:rPr>
                <w:b/>
                <w:bCs/>
                <w:sz w:val="18"/>
                <w:szCs w:val="20"/>
              </w:rPr>
              <w:t>xC0</w:t>
            </w:r>
          </w:p>
        </w:tc>
        <w:tc>
          <w:tcPr>
            <w:tcW w:w="1701" w:type="dxa"/>
            <w:vAlign w:val="center"/>
          </w:tcPr>
          <w:p w14:paraId="2282B76C" w14:textId="6BBF707F" w:rsidR="00541F3F" w:rsidRPr="00E270DA" w:rsidRDefault="00541F3F" w:rsidP="00541F3F">
            <w:pPr>
              <w:rPr>
                <w:sz w:val="18"/>
                <w:szCs w:val="20"/>
              </w:rPr>
            </w:pPr>
            <w:proofErr w:type="spellStart"/>
            <w:r w:rsidRPr="00E270DA">
              <w:rPr>
                <w:rFonts w:hint="eastAsia"/>
                <w:sz w:val="18"/>
                <w:szCs w:val="20"/>
              </w:rPr>
              <w:t>Ret</w:t>
            </w:r>
            <w:r w:rsidRPr="00E270DA">
              <w:rPr>
                <w:sz w:val="18"/>
                <w:szCs w:val="20"/>
              </w:rPr>
              <w:t>_ACK</w:t>
            </w:r>
            <w:proofErr w:type="spellEnd"/>
          </w:p>
        </w:tc>
        <w:tc>
          <w:tcPr>
            <w:tcW w:w="1701" w:type="dxa"/>
            <w:vAlign w:val="center"/>
          </w:tcPr>
          <w:p w14:paraId="0BC36A60" w14:textId="5DC89E2D" w:rsidR="00541F3F" w:rsidRPr="00E270DA" w:rsidRDefault="00541F3F" w:rsidP="00541F3F">
            <w:pPr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用于</w:t>
            </w:r>
            <w:r w:rsidRPr="00E270DA">
              <w:rPr>
                <w:rFonts w:hint="eastAsia"/>
                <w:sz w:val="18"/>
                <w:szCs w:val="20"/>
              </w:rPr>
              <w:t>S</w:t>
            </w:r>
            <w:r w:rsidRPr="00E270DA">
              <w:rPr>
                <w:sz w:val="18"/>
                <w:szCs w:val="20"/>
              </w:rPr>
              <w:t>NC8600</w:t>
            </w:r>
            <w:r w:rsidRPr="00E270DA">
              <w:rPr>
                <w:rFonts w:hint="eastAsia"/>
                <w:sz w:val="18"/>
                <w:szCs w:val="20"/>
              </w:rPr>
              <w:t>回复命令状态</w:t>
            </w:r>
          </w:p>
        </w:tc>
        <w:tc>
          <w:tcPr>
            <w:tcW w:w="851" w:type="dxa"/>
            <w:vAlign w:val="center"/>
          </w:tcPr>
          <w:p w14:paraId="62D4AAEE" w14:textId="2DF7AF08" w:rsidR="00541F3F" w:rsidRPr="00E270DA" w:rsidRDefault="00541F3F" w:rsidP="00541F3F">
            <w:pPr>
              <w:jc w:val="center"/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2~6</w:t>
            </w:r>
          </w:p>
        </w:tc>
        <w:tc>
          <w:tcPr>
            <w:tcW w:w="3336" w:type="dxa"/>
            <w:vAlign w:val="center"/>
          </w:tcPr>
          <w:p w14:paraId="728D8B37" w14:textId="335C9CCB" w:rsidR="00541F3F" w:rsidRPr="00E270DA" w:rsidRDefault="00541F3F" w:rsidP="00541F3F">
            <w:pPr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本命令为自动回复，表示</w:t>
            </w:r>
            <w:r w:rsidRPr="00E270DA">
              <w:rPr>
                <w:rFonts w:hint="eastAsia"/>
                <w:sz w:val="18"/>
                <w:szCs w:val="20"/>
              </w:rPr>
              <w:t>SNC8600</w:t>
            </w:r>
            <w:r w:rsidRPr="00E270DA">
              <w:rPr>
                <w:rFonts w:hint="eastAsia"/>
                <w:sz w:val="18"/>
                <w:szCs w:val="20"/>
              </w:rPr>
              <w:t>收到来自上位机的命令，并回复该命令值来表示命令是否成功接收到。</w:t>
            </w:r>
          </w:p>
          <w:p w14:paraId="31A6FA73" w14:textId="0CDEB479" w:rsidR="00541F3F" w:rsidRPr="00E270DA" w:rsidRDefault="00541F3F" w:rsidP="00541F3F">
            <w:pPr>
              <w:rPr>
                <w:sz w:val="18"/>
                <w:szCs w:val="20"/>
              </w:rPr>
            </w:pPr>
            <w:r w:rsidRPr="00E270DA">
              <w:rPr>
                <w:sz w:val="18"/>
                <w:szCs w:val="20"/>
              </w:rPr>
              <w:t>B[0]=</w:t>
            </w:r>
            <w:proofErr w:type="spellStart"/>
            <w:r w:rsidRPr="00E270DA">
              <w:rPr>
                <w:rFonts w:hint="eastAsia"/>
                <w:sz w:val="18"/>
                <w:szCs w:val="20"/>
              </w:rPr>
              <w:t>CommandID</w:t>
            </w:r>
            <w:proofErr w:type="spellEnd"/>
            <w:r w:rsidRPr="00E270DA">
              <w:rPr>
                <w:rFonts w:hint="eastAsia"/>
                <w:sz w:val="18"/>
                <w:szCs w:val="20"/>
              </w:rPr>
              <w:t>，命令范围：</w:t>
            </w:r>
            <w:r w:rsidRPr="00E270DA">
              <w:rPr>
                <w:rFonts w:hint="eastAsia"/>
                <w:sz w:val="18"/>
                <w:szCs w:val="20"/>
              </w:rPr>
              <w:t>0-0x</w:t>
            </w:r>
            <w:r w:rsidRPr="00E270DA">
              <w:rPr>
                <w:sz w:val="18"/>
                <w:szCs w:val="20"/>
              </w:rPr>
              <w:t>BF</w:t>
            </w:r>
          </w:p>
          <w:p w14:paraId="4ACE011E" w14:textId="5E06CB7C" w:rsidR="00541F3F" w:rsidRPr="00E270DA" w:rsidRDefault="00541F3F" w:rsidP="00541F3F">
            <w:pPr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B[</w:t>
            </w:r>
            <w:r w:rsidRPr="00E270DA">
              <w:rPr>
                <w:sz w:val="18"/>
                <w:szCs w:val="20"/>
              </w:rPr>
              <w:t>1]=</w:t>
            </w:r>
            <w:r>
              <w:rPr>
                <w:rFonts w:hint="eastAsia"/>
                <w:sz w:val="18"/>
                <w:szCs w:val="20"/>
              </w:rPr>
              <w:t>0</w:t>
            </w:r>
            <w:r w:rsidRPr="006B6B0E">
              <w:rPr>
                <w:sz w:val="18"/>
                <w:szCs w:val="20"/>
              </w:rPr>
              <w:sym w:font="Wingdings" w:char="F0E0"/>
            </w:r>
            <w:r w:rsidRPr="00E270DA">
              <w:rPr>
                <w:rFonts w:hint="eastAsia"/>
                <w:sz w:val="18"/>
                <w:szCs w:val="20"/>
              </w:rPr>
              <w:t>成功</w:t>
            </w:r>
            <w:r>
              <w:rPr>
                <w:rFonts w:hint="eastAsia"/>
                <w:sz w:val="18"/>
                <w:szCs w:val="20"/>
              </w:rPr>
              <w:t>，</w:t>
            </w:r>
            <w:r w:rsidRPr="00E270DA">
              <w:rPr>
                <w:rFonts w:hint="eastAsia"/>
                <w:sz w:val="18"/>
                <w:szCs w:val="20"/>
              </w:rPr>
              <w:t>参数长度</w:t>
            </w:r>
            <w:r w:rsidRPr="00E270DA">
              <w:rPr>
                <w:rFonts w:hint="eastAsia"/>
                <w:sz w:val="18"/>
                <w:szCs w:val="20"/>
              </w:rPr>
              <w:t>2Byte</w:t>
            </w:r>
          </w:p>
          <w:p w14:paraId="7D0758A5" w14:textId="5BDC1670" w:rsidR="00541F3F" w:rsidRPr="00E270DA" w:rsidRDefault="00541F3F" w:rsidP="00541F3F">
            <w:pPr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B[</w:t>
            </w:r>
            <w:r w:rsidRPr="00E270DA">
              <w:rPr>
                <w:sz w:val="18"/>
                <w:szCs w:val="20"/>
              </w:rPr>
              <w:t>1]=</w:t>
            </w:r>
            <w:r w:rsidR="00011E47">
              <w:rPr>
                <w:rFonts w:hint="eastAsia"/>
                <w:sz w:val="18"/>
                <w:szCs w:val="20"/>
              </w:rPr>
              <w:t>1</w:t>
            </w:r>
            <w:r w:rsidRPr="006B6B0E">
              <w:rPr>
                <w:sz w:val="18"/>
                <w:szCs w:val="20"/>
              </w:rPr>
              <w:sym w:font="Wingdings" w:char="F0E0"/>
            </w:r>
            <w:r w:rsidRPr="00E270DA">
              <w:rPr>
                <w:rFonts w:hint="eastAsia"/>
                <w:sz w:val="18"/>
                <w:szCs w:val="20"/>
              </w:rPr>
              <w:t>失败</w:t>
            </w:r>
            <w:r>
              <w:rPr>
                <w:rFonts w:hint="eastAsia"/>
                <w:sz w:val="18"/>
                <w:szCs w:val="20"/>
              </w:rPr>
              <w:t>，</w:t>
            </w:r>
            <w:r w:rsidRPr="00E270DA">
              <w:rPr>
                <w:rFonts w:hint="eastAsia"/>
                <w:sz w:val="18"/>
                <w:szCs w:val="20"/>
              </w:rPr>
              <w:t>参数长度</w:t>
            </w:r>
            <w:r w:rsidRPr="00E270DA">
              <w:rPr>
                <w:rFonts w:hint="eastAsia"/>
                <w:sz w:val="18"/>
                <w:szCs w:val="20"/>
              </w:rPr>
              <w:t>6Byte</w:t>
            </w:r>
          </w:p>
          <w:p w14:paraId="13AE664C" w14:textId="04254329" w:rsidR="00541F3F" w:rsidRPr="00E270DA" w:rsidRDefault="00541F3F" w:rsidP="00541F3F">
            <w:pPr>
              <w:ind w:firstLineChars="200" w:firstLine="360"/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B[</w:t>
            </w:r>
            <w:r w:rsidRPr="00E270DA">
              <w:rPr>
                <w:sz w:val="18"/>
                <w:szCs w:val="20"/>
              </w:rPr>
              <w:t>2]~B[5]</w:t>
            </w:r>
            <w:r>
              <w:rPr>
                <w:rFonts w:hint="eastAsia"/>
                <w:sz w:val="18"/>
                <w:szCs w:val="20"/>
              </w:rPr>
              <w:t>=</w:t>
            </w:r>
            <w:r w:rsidRPr="00E270DA">
              <w:rPr>
                <w:rFonts w:hint="eastAsia"/>
                <w:sz w:val="18"/>
                <w:szCs w:val="20"/>
              </w:rPr>
              <w:t>失败原因（见</w:t>
            </w:r>
            <w:r w:rsidRPr="00E270DA">
              <w:rPr>
                <w:rFonts w:hint="eastAsia"/>
                <w:sz w:val="18"/>
                <w:szCs w:val="20"/>
              </w:rPr>
              <w:t>Error</w:t>
            </w:r>
            <w:r w:rsidRPr="00E270DA">
              <w:rPr>
                <w:rFonts w:hint="eastAsia"/>
                <w:sz w:val="18"/>
                <w:szCs w:val="20"/>
              </w:rPr>
              <w:t>列表）</w:t>
            </w:r>
          </w:p>
        </w:tc>
      </w:tr>
      <w:tr w:rsidR="00541F3F" w:rsidRPr="00E270DA" w14:paraId="6EC59BBE" w14:textId="77777777" w:rsidTr="007622C8">
        <w:trPr>
          <w:trHeight w:val="273"/>
        </w:trPr>
        <w:tc>
          <w:tcPr>
            <w:tcW w:w="704" w:type="dxa"/>
            <w:vAlign w:val="center"/>
          </w:tcPr>
          <w:p w14:paraId="7F1F6858" w14:textId="60A05517" w:rsidR="00541F3F" w:rsidRPr="00E270DA" w:rsidRDefault="00541F3F" w:rsidP="00541F3F">
            <w:pPr>
              <w:jc w:val="center"/>
              <w:rPr>
                <w:b/>
                <w:bCs/>
                <w:sz w:val="18"/>
                <w:szCs w:val="20"/>
              </w:rPr>
            </w:pPr>
            <w:r w:rsidRPr="00E270DA">
              <w:rPr>
                <w:rFonts w:hint="eastAsia"/>
                <w:b/>
                <w:bCs/>
                <w:sz w:val="18"/>
                <w:szCs w:val="20"/>
              </w:rPr>
              <w:t>0</w:t>
            </w:r>
            <w:r w:rsidRPr="00E270DA">
              <w:rPr>
                <w:b/>
                <w:bCs/>
                <w:sz w:val="18"/>
                <w:szCs w:val="20"/>
              </w:rPr>
              <w:t>xC</w:t>
            </w:r>
            <w:r w:rsidRPr="00E270DA">
              <w:rPr>
                <w:rFonts w:hint="eastAsia"/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72F2F8C5" w14:textId="40F469AC" w:rsidR="00541F3F" w:rsidRPr="00E270DA" w:rsidRDefault="00541F3F" w:rsidP="00541F3F">
            <w:pPr>
              <w:rPr>
                <w:sz w:val="18"/>
                <w:szCs w:val="20"/>
              </w:rPr>
            </w:pPr>
            <w:proofErr w:type="spellStart"/>
            <w:r w:rsidRPr="00E270DA">
              <w:rPr>
                <w:rFonts w:hint="eastAsia"/>
                <w:sz w:val="18"/>
                <w:szCs w:val="20"/>
              </w:rPr>
              <w:t>R</w:t>
            </w:r>
            <w:r w:rsidRPr="00E270DA">
              <w:rPr>
                <w:sz w:val="18"/>
                <w:szCs w:val="20"/>
              </w:rPr>
              <w:t>et_Param</w:t>
            </w:r>
            <w:proofErr w:type="spellEnd"/>
          </w:p>
        </w:tc>
        <w:tc>
          <w:tcPr>
            <w:tcW w:w="1701" w:type="dxa"/>
            <w:vAlign w:val="center"/>
          </w:tcPr>
          <w:p w14:paraId="6E3E80B2" w14:textId="3CB123B1" w:rsidR="00541F3F" w:rsidRPr="00E270DA" w:rsidRDefault="00541F3F" w:rsidP="00541F3F">
            <w:pPr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用于</w:t>
            </w:r>
            <w:r w:rsidRPr="00E270DA">
              <w:rPr>
                <w:rFonts w:hint="eastAsia"/>
                <w:sz w:val="18"/>
                <w:szCs w:val="20"/>
              </w:rPr>
              <w:t>S</w:t>
            </w:r>
            <w:r w:rsidRPr="00E270DA">
              <w:rPr>
                <w:sz w:val="18"/>
                <w:szCs w:val="20"/>
              </w:rPr>
              <w:t>NC8600</w:t>
            </w:r>
            <w:r w:rsidRPr="00E270DA">
              <w:rPr>
                <w:rFonts w:hint="eastAsia"/>
                <w:sz w:val="18"/>
                <w:szCs w:val="20"/>
              </w:rPr>
              <w:t>回复命令内容</w:t>
            </w:r>
          </w:p>
        </w:tc>
        <w:tc>
          <w:tcPr>
            <w:tcW w:w="851" w:type="dxa"/>
            <w:vAlign w:val="center"/>
          </w:tcPr>
          <w:p w14:paraId="6EDC127D" w14:textId="60757A22" w:rsidR="00541F3F" w:rsidRPr="00E270DA" w:rsidRDefault="00541F3F" w:rsidP="00541F3F">
            <w:pPr>
              <w:jc w:val="center"/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1~255</w:t>
            </w:r>
          </w:p>
        </w:tc>
        <w:tc>
          <w:tcPr>
            <w:tcW w:w="3336" w:type="dxa"/>
            <w:vAlign w:val="center"/>
          </w:tcPr>
          <w:p w14:paraId="4C2B99E7" w14:textId="6B509FD2" w:rsidR="00541F3F" w:rsidRPr="00E270DA" w:rsidRDefault="00541F3F" w:rsidP="00541F3F">
            <w:pPr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本命令为获取时回复，针对</w:t>
            </w:r>
            <w:proofErr w:type="spellStart"/>
            <w:r w:rsidRPr="00E270DA">
              <w:rPr>
                <w:rFonts w:hint="eastAsia"/>
                <w:sz w:val="18"/>
                <w:szCs w:val="20"/>
              </w:rPr>
              <w:t>G</w:t>
            </w:r>
            <w:r w:rsidRPr="00E270DA">
              <w:rPr>
                <w:sz w:val="18"/>
                <w:szCs w:val="20"/>
              </w:rPr>
              <w:t>et_Command</w:t>
            </w:r>
            <w:proofErr w:type="spellEnd"/>
            <w:r w:rsidRPr="00E270DA">
              <w:rPr>
                <w:sz w:val="18"/>
                <w:szCs w:val="20"/>
              </w:rPr>
              <w:t xml:space="preserve"> </w:t>
            </w:r>
            <w:r w:rsidRPr="00E270DA">
              <w:rPr>
                <w:rFonts w:hint="eastAsia"/>
                <w:sz w:val="18"/>
                <w:szCs w:val="20"/>
              </w:rPr>
              <w:t>返回对应内容。</w:t>
            </w:r>
          </w:p>
          <w:p w14:paraId="0BBE3FEC" w14:textId="48808B49" w:rsidR="00541F3F" w:rsidRPr="00E270DA" w:rsidRDefault="00541F3F" w:rsidP="00541F3F">
            <w:pPr>
              <w:rPr>
                <w:sz w:val="18"/>
                <w:szCs w:val="20"/>
              </w:rPr>
            </w:pPr>
            <w:r w:rsidRPr="00E270DA">
              <w:rPr>
                <w:sz w:val="18"/>
                <w:szCs w:val="20"/>
              </w:rPr>
              <w:t>B[0]=</w:t>
            </w:r>
            <w:r w:rsidRPr="00E270DA">
              <w:rPr>
                <w:rFonts w:hint="eastAsia"/>
                <w:sz w:val="18"/>
                <w:szCs w:val="20"/>
              </w:rPr>
              <w:t xml:space="preserve"> </w:t>
            </w:r>
            <w:proofErr w:type="spellStart"/>
            <w:r w:rsidRPr="00E270DA">
              <w:rPr>
                <w:rFonts w:hint="eastAsia"/>
                <w:sz w:val="18"/>
                <w:szCs w:val="20"/>
              </w:rPr>
              <w:t>G</w:t>
            </w:r>
            <w:r w:rsidRPr="00E270DA">
              <w:rPr>
                <w:sz w:val="18"/>
                <w:szCs w:val="20"/>
              </w:rPr>
              <w:t>et_Command</w:t>
            </w:r>
            <w:proofErr w:type="spellEnd"/>
            <w:r w:rsidRPr="00E270DA">
              <w:rPr>
                <w:rFonts w:hint="eastAsia"/>
                <w:sz w:val="18"/>
                <w:szCs w:val="20"/>
              </w:rPr>
              <w:t>的参数，命令范围：</w:t>
            </w:r>
            <w:r w:rsidRPr="00E270DA">
              <w:rPr>
                <w:rFonts w:hint="eastAsia"/>
                <w:sz w:val="18"/>
                <w:szCs w:val="20"/>
              </w:rPr>
              <w:t>0</w:t>
            </w:r>
            <w:r w:rsidRPr="00E270DA">
              <w:rPr>
                <w:sz w:val="18"/>
                <w:szCs w:val="20"/>
              </w:rPr>
              <w:t>~</w:t>
            </w:r>
            <w:r w:rsidRPr="00E270DA">
              <w:rPr>
                <w:rFonts w:hint="eastAsia"/>
                <w:sz w:val="18"/>
                <w:szCs w:val="20"/>
              </w:rPr>
              <w:t>0x</w:t>
            </w:r>
            <w:r w:rsidRPr="00E270DA">
              <w:rPr>
                <w:sz w:val="18"/>
                <w:szCs w:val="20"/>
              </w:rPr>
              <w:t>BF</w:t>
            </w:r>
          </w:p>
          <w:p w14:paraId="2D9CADD5" w14:textId="1DBCFF0C" w:rsidR="00541F3F" w:rsidRPr="00E270DA" w:rsidRDefault="00541F3F" w:rsidP="00541F3F">
            <w:pPr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B[1</w:t>
            </w:r>
            <w:r w:rsidRPr="00E270DA">
              <w:rPr>
                <w:sz w:val="18"/>
                <w:szCs w:val="20"/>
              </w:rPr>
              <w:t>]</w:t>
            </w:r>
            <w:r w:rsidRPr="00E270DA">
              <w:rPr>
                <w:rFonts w:hint="eastAsia"/>
                <w:sz w:val="18"/>
                <w:szCs w:val="20"/>
              </w:rPr>
              <w:t>~B[</w:t>
            </w:r>
            <w:r w:rsidRPr="00E270DA">
              <w:rPr>
                <w:sz w:val="18"/>
                <w:szCs w:val="20"/>
              </w:rPr>
              <w:t>255]=</w:t>
            </w:r>
            <w:r w:rsidRPr="00E270DA">
              <w:rPr>
                <w:rFonts w:hint="eastAsia"/>
                <w:sz w:val="18"/>
                <w:szCs w:val="20"/>
              </w:rPr>
              <w:t>参数内容</w:t>
            </w:r>
          </w:p>
        </w:tc>
      </w:tr>
      <w:tr w:rsidR="00541F3F" w:rsidRPr="00E270DA" w14:paraId="53B11917" w14:textId="77777777" w:rsidTr="007622C8">
        <w:trPr>
          <w:trHeight w:val="273"/>
        </w:trPr>
        <w:tc>
          <w:tcPr>
            <w:tcW w:w="704" w:type="dxa"/>
            <w:vAlign w:val="center"/>
          </w:tcPr>
          <w:p w14:paraId="7773CE9A" w14:textId="11AECC6F" w:rsidR="00541F3F" w:rsidRPr="00E270DA" w:rsidRDefault="00541F3F" w:rsidP="00541F3F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0x</w:t>
            </w:r>
            <w:r>
              <w:rPr>
                <w:b/>
                <w:bCs/>
                <w:sz w:val="18"/>
                <w:szCs w:val="20"/>
              </w:rPr>
              <w:t>C2</w:t>
            </w:r>
          </w:p>
        </w:tc>
        <w:tc>
          <w:tcPr>
            <w:tcW w:w="1701" w:type="dxa"/>
            <w:vAlign w:val="center"/>
          </w:tcPr>
          <w:p w14:paraId="30C9EC2C" w14:textId="7F8D1E6C" w:rsidR="00541F3F" w:rsidRPr="00E270DA" w:rsidRDefault="00541F3F" w:rsidP="00541F3F">
            <w:pPr>
              <w:rPr>
                <w:sz w:val="18"/>
                <w:szCs w:val="20"/>
              </w:rPr>
            </w:pPr>
            <w:proofErr w:type="spellStart"/>
            <w:r>
              <w:rPr>
                <w:rFonts w:hint="eastAsia"/>
                <w:sz w:val="18"/>
                <w:szCs w:val="20"/>
              </w:rPr>
              <w:t>R</w:t>
            </w:r>
            <w:r>
              <w:rPr>
                <w:sz w:val="18"/>
                <w:szCs w:val="20"/>
              </w:rPr>
              <w:t>et_Keys</w:t>
            </w:r>
            <w:proofErr w:type="spellEnd"/>
          </w:p>
        </w:tc>
        <w:tc>
          <w:tcPr>
            <w:tcW w:w="1701" w:type="dxa"/>
            <w:vAlign w:val="center"/>
          </w:tcPr>
          <w:p w14:paraId="4D762222" w14:textId="64E1740F" w:rsidR="00541F3F" w:rsidRPr="00E270DA" w:rsidRDefault="00541F3F" w:rsidP="00541F3F">
            <w:pPr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用于</w:t>
            </w:r>
            <w:r w:rsidRPr="00E270DA">
              <w:rPr>
                <w:rFonts w:hint="eastAsia"/>
                <w:sz w:val="18"/>
                <w:szCs w:val="20"/>
              </w:rPr>
              <w:t>S</w:t>
            </w:r>
            <w:r w:rsidRPr="00E270DA">
              <w:rPr>
                <w:sz w:val="18"/>
                <w:szCs w:val="20"/>
              </w:rPr>
              <w:t>NC8600</w:t>
            </w:r>
            <w:r>
              <w:rPr>
                <w:rFonts w:hint="eastAsia"/>
                <w:sz w:val="18"/>
                <w:szCs w:val="20"/>
              </w:rPr>
              <w:t>向上位机发送按键</w:t>
            </w:r>
          </w:p>
        </w:tc>
        <w:tc>
          <w:tcPr>
            <w:tcW w:w="851" w:type="dxa"/>
            <w:vAlign w:val="center"/>
          </w:tcPr>
          <w:p w14:paraId="48085D80" w14:textId="3867C9E7" w:rsidR="00541F3F" w:rsidRPr="00E270DA" w:rsidRDefault="00541F3F" w:rsidP="00541F3F">
            <w:pPr>
              <w:jc w:val="center"/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1~255</w:t>
            </w:r>
          </w:p>
        </w:tc>
        <w:tc>
          <w:tcPr>
            <w:tcW w:w="3336" w:type="dxa"/>
            <w:vAlign w:val="center"/>
          </w:tcPr>
          <w:p w14:paraId="201F203D" w14:textId="0732EE3C" w:rsidR="00541F3F" w:rsidRDefault="00541F3F" w:rsidP="00541F3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本命令为</w:t>
            </w:r>
            <w:r>
              <w:rPr>
                <w:rFonts w:hint="eastAsia"/>
                <w:sz w:val="18"/>
                <w:szCs w:val="20"/>
              </w:rPr>
              <w:t>SNC8600</w:t>
            </w:r>
            <w:r>
              <w:rPr>
                <w:rFonts w:hint="eastAsia"/>
                <w:sz w:val="18"/>
                <w:szCs w:val="20"/>
              </w:rPr>
              <w:t>主动发起，用于向上位机发送按键值及按键状态。</w:t>
            </w:r>
          </w:p>
          <w:p w14:paraId="7BD7C6C6" w14:textId="76D6AA66" w:rsidR="00541F3F" w:rsidRDefault="00541F3F" w:rsidP="00541F3F">
            <w:pPr>
              <w:rPr>
                <w:sz w:val="18"/>
                <w:szCs w:val="20"/>
              </w:rPr>
            </w:pPr>
            <w:r w:rsidRPr="00E270DA">
              <w:rPr>
                <w:sz w:val="18"/>
                <w:szCs w:val="20"/>
              </w:rPr>
              <w:t>B[0]=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按键状态</w:t>
            </w:r>
          </w:p>
          <w:p w14:paraId="2453FCB9" w14:textId="00E55447" w:rsidR="00541F3F" w:rsidRDefault="00541F3F" w:rsidP="00541F3F">
            <w:pPr>
              <w:ind w:firstLineChars="200" w:firstLine="360"/>
              <w:rPr>
                <w:sz w:val="18"/>
                <w:szCs w:val="20"/>
              </w:rPr>
            </w:pPr>
            <w:r w:rsidRPr="00E270DA">
              <w:rPr>
                <w:sz w:val="18"/>
                <w:szCs w:val="20"/>
              </w:rPr>
              <w:t xml:space="preserve">B[0]=0 </w:t>
            </w:r>
            <w:r w:rsidRPr="00E270DA">
              <w:rPr>
                <w:sz w:val="18"/>
                <w:szCs w:val="20"/>
              </w:rPr>
              <w:sym w:font="Wingdings" w:char="F0E0"/>
            </w:r>
            <w:r>
              <w:rPr>
                <w:rFonts w:hint="eastAsia"/>
                <w:sz w:val="18"/>
                <w:szCs w:val="20"/>
              </w:rPr>
              <w:t>按键释放</w:t>
            </w:r>
          </w:p>
          <w:p w14:paraId="78DEE95A" w14:textId="16CD0E41" w:rsidR="00541F3F" w:rsidRDefault="00541F3F" w:rsidP="00541F3F">
            <w:pPr>
              <w:ind w:firstLineChars="200" w:firstLine="360"/>
              <w:rPr>
                <w:sz w:val="18"/>
                <w:szCs w:val="20"/>
              </w:rPr>
            </w:pPr>
            <w:r w:rsidRPr="00E270DA">
              <w:rPr>
                <w:sz w:val="18"/>
                <w:szCs w:val="20"/>
              </w:rPr>
              <w:t>B[0]=</w:t>
            </w:r>
            <w:r w:rsidR="00EC1FB3">
              <w:rPr>
                <w:rFonts w:hint="eastAsia"/>
                <w:sz w:val="18"/>
                <w:szCs w:val="20"/>
              </w:rPr>
              <w:t>1</w:t>
            </w:r>
            <w:r w:rsidRPr="00E270DA">
              <w:rPr>
                <w:sz w:val="18"/>
                <w:szCs w:val="20"/>
              </w:rPr>
              <w:t xml:space="preserve"> </w:t>
            </w:r>
            <w:r w:rsidRPr="00E270DA">
              <w:rPr>
                <w:sz w:val="18"/>
                <w:szCs w:val="20"/>
              </w:rPr>
              <w:sym w:font="Wingdings" w:char="F0E0"/>
            </w:r>
            <w:r>
              <w:rPr>
                <w:rFonts w:hint="eastAsia"/>
                <w:sz w:val="18"/>
                <w:szCs w:val="20"/>
              </w:rPr>
              <w:t>按键按下</w:t>
            </w:r>
          </w:p>
          <w:p w14:paraId="108111DD" w14:textId="77777777" w:rsidR="00541F3F" w:rsidRDefault="00541F3F" w:rsidP="00541F3F">
            <w:pPr>
              <w:rPr>
                <w:sz w:val="18"/>
                <w:szCs w:val="20"/>
              </w:rPr>
            </w:pPr>
            <w:r w:rsidRPr="00E270DA">
              <w:rPr>
                <w:sz w:val="18"/>
                <w:szCs w:val="20"/>
              </w:rPr>
              <w:t>B[</w:t>
            </w:r>
            <w:r>
              <w:rPr>
                <w:sz w:val="18"/>
                <w:szCs w:val="20"/>
              </w:rPr>
              <w:t>1</w:t>
            </w:r>
            <w:r w:rsidRPr="00E270DA">
              <w:rPr>
                <w:sz w:val="18"/>
                <w:szCs w:val="20"/>
              </w:rPr>
              <w:t>]=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按键值</w:t>
            </w:r>
          </w:p>
          <w:p w14:paraId="6861F69E" w14:textId="113EFAB5" w:rsidR="00541F3F" w:rsidRDefault="00541F3F" w:rsidP="00541F3F">
            <w:pPr>
              <w:ind w:firstLine="360"/>
              <w:rPr>
                <w:sz w:val="18"/>
                <w:szCs w:val="20"/>
              </w:rPr>
            </w:pPr>
            <w:r w:rsidRPr="00E270DA">
              <w:rPr>
                <w:sz w:val="18"/>
                <w:szCs w:val="20"/>
              </w:rPr>
              <w:t>B[</w:t>
            </w:r>
            <w:r>
              <w:rPr>
                <w:rFonts w:hint="eastAsia"/>
                <w:sz w:val="18"/>
                <w:szCs w:val="20"/>
              </w:rPr>
              <w:t>1</w:t>
            </w:r>
            <w:r w:rsidRPr="00E270DA">
              <w:rPr>
                <w:sz w:val="18"/>
                <w:szCs w:val="20"/>
              </w:rPr>
              <w:t xml:space="preserve">]=0 </w:t>
            </w:r>
            <w:r w:rsidRPr="00E270DA">
              <w:rPr>
                <w:sz w:val="18"/>
                <w:szCs w:val="20"/>
              </w:rPr>
              <w:sym w:font="Wingdings" w:char="F0E0"/>
            </w:r>
            <w:r>
              <w:rPr>
                <w:rFonts w:hint="eastAsia"/>
                <w:sz w:val="18"/>
                <w:szCs w:val="20"/>
              </w:rPr>
              <w:t>PLAY/PAUSE</w:t>
            </w:r>
          </w:p>
          <w:p w14:paraId="7C082275" w14:textId="54215832" w:rsidR="00541F3F" w:rsidRDefault="00541F3F" w:rsidP="00541F3F">
            <w:pPr>
              <w:ind w:firstLine="360"/>
              <w:rPr>
                <w:sz w:val="18"/>
                <w:szCs w:val="20"/>
              </w:rPr>
            </w:pPr>
            <w:r w:rsidRPr="00E270DA">
              <w:rPr>
                <w:sz w:val="18"/>
                <w:szCs w:val="20"/>
              </w:rPr>
              <w:t>B[</w:t>
            </w:r>
            <w:r>
              <w:rPr>
                <w:rFonts w:hint="eastAsia"/>
                <w:sz w:val="18"/>
                <w:szCs w:val="20"/>
              </w:rPr>
              <w:t>1</w:t>
            </w:r>
            <w:r w:rsidRPr="00E270DA">
              <w:rPr>
                <w:sz w:val="18"/>
                <w:szCs w:val="20"/>
              </w:rPr>
              <w:t>]=</w:t>
            </w:r>
            <w:r>
              <w:rPr>
                <w:sz w:val="18"/>
                <w:szCs w:val="20"/>
              </w:rPr>
              <w:t>1</w:t>
            </w:r>
            <w:r w:rsidRPr="00E270DA">
              <w:rPr>
                <w:sz w:val="18"/>
                <w:szCs w:val="20"/>
              </w:rPr>
              <w:t xml:space="preserve"> </w:t>
            </w:r>
            <w:r w:rsidRPr="00E270DA">
              <w:rPr>
                <w:sz w:val="18"/>
                <w:szCs w:val="20"/>
              </w:rPr>
              <w:sym w:font="Wingdings" w:char="F0E0"/>
            </w:r>
            <w:r>
              <w:rPr>
                <w:rFonts w:hint="eastAsia"/>
                <w:sz w:val="18"/>
                <w:szCs w:val="20"/>
              </w:rPr>
              <w:t>VOL</w:t>
            </w:r>
            <w:r>
              <w:rPr>
                <w:sz w:val="18"/>
                <w:szCs w:val="20"/>
              </w:rPr>
              <w:t>+</w:t>
            </w:r>
          </w:p>
          <w:p w14:paraId="3BD4DB07" w14:textId="77777777" w:rsidR="00541F3F" w:rsidRDefault="00541F3F" w:rsidP="00541F3F">
            <w:pPr>
              <w:ind w:firstLine="360"/>
              <w:rPr>
                <w:sz w:val="18"/>
                <w:szCs w:val="20"/>
              </w:rPr>
            </w:pPr>
            <w:r w:rsidRPr="00E270DA">
              <w:rPr>
                <w:sz w:val="18"/>
                <w:szCs w:val="20"/>
              </w:rPr>
              <w:t>B[</w:t>
            </w:r>
            <w:r>
              <w:rPr>
                <w:rFonts w:hint="eastAsia"/>
                <w:sz w:val="18"/>
                <w:szCs w:val="20"/>
              </w:rPr>
              <w:t>1</w:t>
            </w:r>
            <w:r w:rsidRPr="00E270DA">
              <w:rPr>
                <w:sz w:val="18"/>
                <w:szCs w:val="20"/>
              </w:rPr>
              <w:t>]=</w:t>
            </w:r>
            <w:r>
              <w:rPr>
                <w:sz w:val="18"/>
                <w:szCs w:val="20"/>
              </w:rPr>
              <w:t>2</w:t>
            </w:r>
            <w:r w:rsidRPr="00E270DA">
              <w:rPr>
                <w:sz w:val="18"/>
                <w:szCs w:val="20"/>
              </w:rPr>
              <w:t xml:space="preserve"> </w:t>
            </w:r>
            <w:r w:rsidRPr="00E270DA"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>VOL-</w:t>
            </w:r>
          </w:p>
          <w:p w14:paraId="2CA1A86B" w14:textId="77777777" w:rsidR="00541F3F" w:rsidRDefault="00541F3F" w:rsidP="00541F3F">
            <w:pPr>
              <w:ind w:firstLine="360"/>
              <w:rPr>
                <w:sz w:val="18"/>
                <w:szCs w:val="20"/>
              </w:rPr>
            </w:pPr>
            <w:r w:rsidRPr="00E270DA">
              <w:rPr>
                <w:sz w:val="18"/>
                <w:szCs w:val="20"/>
              </w:rPr>
              <w:t>B[</w:t>
            </w:r>
            <w:r>
              <w:rPr>
                <w:rFonts w:hint="eastAsia"/>
                <w:sz w:val="18"/>
                <w:szCs w:val="20"/>
              </w:rPr>
              <w:t>1</w:t>
            </w:r>
            <w:r w:rsidRPr="00E270DA">
              <w:rPr>
                <w:sz w:val="18"/>
                <w:szCs w:val="20"/>
              </w:rPr>
              <w:t>]=</w:t>
            </w:r>
            <w:r>
              <w:rPr>
                <w:sz w:val="18"/>
                <w:szCs w:val="20"/>
              </w:rPr>
              <w:t>3</w:t>
            </w:r>
            <w:r w:rsidRPr="00E270DA">
              <w:rPr>
                <w:sz w:val="18"/>
                <w:szCs w:val="20"/>
              </w:rPr>
              <w:t xml:space="preserve"> </w:t>
            </w:r>
            <w:r w:rsidRPr="00E270DA"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>ANC ON</w:t>
            </w:r>
          </w:p>
          <w:p w14:paraId="03F7C79A" w14:textId="053039B3" w:rsidR="00541F3F" w:rsidRPr="00E270DA" w:rsidRDefault="00541F3F" w:rsidP="00541F3F">
            <w:pPr>
              <w:ind w:firstLine="360"/>
              <w:rPr>
                <w:sz w:val="18"/>
                <w:szCs w:val="20"/>
              </w:rPr>
            </w:pPr>
            <w:r w:rsidRPr="00E270DA">
              <w:rPr>
                <w:sz w:val="18"/>
                <w:szCs w:val="20"/>
              </w:rPr>
              <w:t>B[</w:t>
            </w:r>
            <w:r>
              <w:rPr>
                <w:rFonts w:hint="eastAsia"/>
                <w:sz w:val="18"/>
                <w:szCs w:val="20"/>
              </w:rPr>
              <w:t>1</w:t>
            </w:r>
            <w:r w:rsidRPr="00E270DA">
              <w:rPr>
                <w:sz w:val="18"/>
                <w:szCs w:val="20"/>
              </w:rPr>
              <w:t>]=</w:t>
            </w:r>
            <w:r>
              <w:rPr>
                <w:sz w:val="18"/>
                <w:szCs w:val="20"/>
              </w:rPr>
              <w:t>4</w:t>
            </w:r>
            <w:r w:rsidRPr="00E270DA">
              <w:rPr>
                <w:sz w:val="18"/>
                <w:szCs w:val="20"/>
              </w:rPr>
              <w:t xml:space="preserve"> </w:t>
            </w:r>
            <w:r w:rsidRPr="00E270DA"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>ANC OFF</w:t>
            </w:r>
          </w:p>
        </w:tc>
      </w:tr>
      <w:tr w:rsidR="00541F3F" w:rsidRPr="00E270DA" w14:paraId="19658DD2" w14:textId="77777777" w:rsidTr="007622C8">
        <w:trPr>
          <w:trHeight w:val="284"/>
        </w:trPr>
        <w:tc>
          <w:tcPr>
            <w:tcW w:w="704" w:type="dxa"/>
            <w:vAlign w:val="center"/>
          </w:tcPr>
          <w:p w14:paraId="1DBEF701" w14:textId="77777777" w:rsidR="00541F3F" w:rsidRPr="00E270DA" w:rsidRDefault="00541F3F" w:rsidP="00541F3F">
            <w:pPr>
              <w:jc w:val="center"/>
              <w:rPr>
                <w:b/>
                <w:bCs/>
                <w:sz w:val="18"/>
                <w:szCs w:val="20"/>
              </w:rPr>
            </w:pPr>
            <w:r w:rsidRPr="00E270DA">
              <w:rPr>
                <w:rFonts w:hint="eastAsia"/>
                <w:b/>
                <w:bCs/>
                <w:sz w:val="18"/>
                <w:szCs w:val="20"/>
              </w:rPr>
              <w:t>0</w:t>
            </w:r>
            <w:r w:rsidRPr="00E270DA">
              <w:rPr>
                <w:b/>
                <w:bCs/>
                <w:sz w:val="18"/>
                <w:szCs w:val="20"/>
              </w:rPr>
              <w:t>x</w:t>
            </w:r>
            <w:r w:rsidRPr="00E270DA">
              <w:rPr>
                <w:rFonts w:hint="eastAsia"/>
                <w:b/>
                <w:bCs/>
                <w:sz w:val="18"/>
                <w:szCs w:val="20"/>
              </w:rPr>
              <w:t>E0</w:t>
            </w:r>
          </w:p>
        </w:tc>
        <w:tc>
          <w:tcPr>
            <w:tcW w:w="1701" w:type="dxa"/>
            <w:vAlign w:val="center"/>
          </w:tcPr>
          <w:p w14:paraId="4216AE2A" w14:textId="77777777" w:rsidR="00541F3F" w:rsidRPr="00E270DA" w:rsidRDefault="00541F3F" w:rsidP="00541F3F">
            <w:pPr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Reserved</w:t>
            </w:r>
          </w:p>
        </w:tc>
        <w:tc>
          <w:tcPr>
            <w:tcW w:w="1701" w:type="dxa"/>
            <w:vAlign w:val="center"/>
          </w:tcPr>
          <w:p w14:paraId="7B246210" w14:textId="77777777" w:rsidR="00541F3F" w:rsidRPr="00E270DA" w:rsidRDefault="00541F3F" w:rsidP="00541F3F">
            <w:pPr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保留</w:t>
            </w:r>
          </w:p>
        </w:tc>
        <w:tc>
          <w:tcPr>
            <w:tcW w:w="851" w:type="dxa"/>
            <w:vAlign w:val="center"/>
          </w:tcPr>
          <w:p w14:paraId="3DD2F3BA" w14:textId="77777777" w:rsidR="00541F3F" w:rsidRPr="00E270DA" w:rsidRDefault="00541F3F" w:rsidP="00541F3F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3336" w:type="dxa"/>
            <w:vAlign w:val="center"/>
          </w:tcPr>
          <w:p w14:paraId="60DD0068" w14:textId="77777777" w:rsidR="00541F3F" w:rsidRPr="00E270DA" w:rsidRDefault="00541F3F" w:rsidP="00541F3F">
            <w:pPr>
              <w:rPr>
                <w:sz w:val="18"/>
                <w:szCs w:val="20"/>
              </w:rPr>
            </w:pPr>
          </w:p>
        </w:tc>
      </w:tr>
      <w:tr w:rsidR="00541F3F" w:rsidRPr="00E270DA" w14:paraId="04B19D06" w14:textId="77777777" w:rsidTr="007622C8">
        <w:trPr>
          <w:trHeight w:val="284"/>
        </w:trPr>
        <w:tc>
          <w:tcPr>
            <w:tcW w:w="704" w:type="dxa"/>
            <w:vAlign w:val="center"/>
          </w:tcPr>
          <w:p w14:paraId="67FE6450" w14:textId="77777777" w:rsidR="00541F3F" w:rsidRPr="00E270DA" w:rsidRDefault="00541F3F" w:rsidP="00541F3F">
            <w:pPr>
              <w:jc w:val="center"/>
              <w:rPr>
                <w:b/>
                <w:bCs/>
                <w:sz w:val="18"/>
                <w:szCs w:val="20"/>
              </w:rPr>
            </w:pPr>
            <w:r w:rsidRPr="00E270DA">
              <w:rPr>
                <w:rFonts w:hint="eastAsia"/>
                <w:b/>
                <w:bCs/>
                <w:sz w:val="18"/>
                <w:szCs w:val="20"/>
              </w:rPr>
              <w:t>0x</w:t>
            </w:r>
            <w:r w:rsidRPr="00E270DA">
              <w:rPr>
                <w:b/>
                <w:bCs/>
                <w:sz w:val="18"/>
                <w:szCs w:val="20"/>
              </w:rPr>
              <w:t>FF</w:t>
            </w:r>
          </w:p>
        </w:tc>
        <w:tc>
          <w:tcPr>
            <w:tcW w:w="1701" w:type="dxa"/>
            <w:vAlign w:val="center"/>
          </w:tcPr>
          <w:p w14:paraId="255B45A7" w14:textId="77777777" w:rsidR="00541F3F" w:rsidRPr="00E270DA" w:rsidRDefault="00541F3F" w:rsidP="00541F3F">
            <w:pPr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Reserved</w:t>
            </w:r>
          </w:p>
        </w:tc>
        <w:tc>
          <w:tcPr>
            <w:tcW w:w="1701" w:type="dxa"/>
            <w:vAlign w:val="center"/>
          </w:tcPr>
          <w:p w14:paraId="398BE36C" w14:textId="77777777" w:rsidR="00541F3F" w:rsidRPr="00E270DA" w:rsidRDefault="00541F3F" w:rsidP="00541F3F">
            <w:pPr>
              <w:rPr>
                <w:sz w:val="18"/>
                <w:szCs w:val="20"/>
              </w:rPr>
            </w:pPr>
            <w:r w:rsidRPr="00E270DA">
              <w:rPr>
                <w:rFonts w:hint="eastAsia"/>
                <w:sz w:val="18"/>
                <w:szCs w:val="20"/>
              </w:rPr>
              <w:t>保留</w:t>
            </w:r>
          </w:p>
        </w:tc>
        <w:tc>
          <w:tcPr>
            <w:tcW w:w="851" w:type="dxa"/>
            <w:vAlign w:val="center"/>
          </w:tcPr>
          <w:p w14:paraId="46A07236" w14:textId="77777777" w:rsidR="00541F3F" w:rsidRPr="00E270DA" w:rsidRDefault="00541F3F" w:rsidP="00541F3F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3336" w:type="dxa"/>
            <w:vAlign w:val="center"/>
          </w:tcPr>
          <w:p w14:paraId="144A6281" w14:textId="77777777" w:rsidR="00541F3F" w:rsidRPr="00E270DA" w:rsidRDefault="00541F3F" w:rsidP="00541F3F">
            <w:pPr>
              <w:rPr>
                <w:sz w:val="18"/>
                <w:szCs w:val="20"/>
              </w:rPr>
            </w:pPr>
          </w:p>
        </w:tc>
      </w:tr>
    </w:tbl>
    <w:p w14:paraId="4C1B412C" w14:textId="1E4CB30E" w:rsidR="00682102" w:rsidRDefault="003A6E67" w:rsidP="00682102">
      <w:pPr>
        <w:pStyle w:val="af1"/>
      </w:pPr>
      <w:r>
        <w:rPr>
          <w:rFonts w:hint="eastAsia"/>
        </w:rPr>
        <w:t>表</w:t>
      </w:r>
      <w:r>
        <w:rPr>
          <w:rFonts w:hint="eastAsia"/>
        </w:rPr>
        <w:t>3</w:t>
      </w:r>
      <w:r w:rsidR="00682102">
        <w:t xml:space="preserve"> </w:t>
      </w:r>
      <w:r w:rsidR="00682102">
        <w:rPr>
          <w:rFonts w:hint="eastAsia"/>
        </w:rPr>
        <w:t>SNC8600</w:t>
      </w:r>
      <w:r>
        <w:t xml:space="preserve"> </w:t>
      </w:r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>控制命令</w:t>
      </w:r>
    </w:p>
    <w:p w14:paraId="493C2E61" w14:textId="1AF4CB0A" w:rsidR="00BF2DB6" w:rsidRDefault="00BF2DB6" w:rsidP="00276A67">
      <w:pPr>
        <w:pStyle w:val="4"/>
      </w:pPr>
      <w:r>
        <w:rPr>
          <w:rFonts w:hint="eastAsia"/>
        </w:rPr>
        <w:t>2.2.2.1</w:t>
      </w:r>
      <w:r>
        <w:t xml:space="preserve"> </w:t>
      </w:r>
      <w:r>
        <w:rPr>
          <w:rFonts w:hint="eastAsia"/>
        </w:rPr>
        <w:t>错误代码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BF2DB6" w:rsidRPr="00BF2DB6" w14:paraId="43465939" w14:textId="77777777" w:rsidTr="00BF2DB6">
        <w:tc>
          <w:tcPr>
            <w:tcW w:w="2263" w:type="dxa"/>
            <w:shd w:val="clear" w:color="auto" w:fill="E7E6E6" w:themeFill="background2"/>
          </w:tcPr>
          <w:p w14:paraId="5B8B44F4" w14:textId="32679EF9" w:rsidR="00BF2DB6" w:rsidRPr="00BF2DB6" w:rsidRDefault="00BF2DB6" w:rsidP="00BF2DB6">
            <w:pPr>
              <w:rPr>
                <w:b/>
                <w:bCs/>
              </w:rPr>
            </w:pPr>
            <w:r w:rsidRPr="00BF2DB6">
              <w:rPr>
                <w:rFonts w:hint="eastAsia"/>
                <w:b/>
                <w:bCs/>
              </w:rPr>
              <w:t>Error</w:t>
            </w:r>
            <w:r w:rsidRPr="00BF2DB6">
              <w:rPr>
                <w:b/>
                <w:bCs/>
              </w:rPr>
              <w:t xml:space="preserve"> </w:t>
            </w:r>
            <w:r w:rsidRPr="00BF2DB6"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6033" w:type="dxa"/>
            <w:shd w:val="clear" w:color="auto" w:fill="E7E6E6" w:themeFill="background2"/>
          </w:tcPr>
          <w:p w14:paraId="08E138A2" w14:textId="5B6895C5" w:rsidR="00BF2DB6" w:rsidRPr="00BF2DB6" w:rsidRDefault="00BF2DB6" w:rsidP="00BF2DB6">
            <w:pPr>
              <w:rPr>
                <w:b/>
                <w:bCs/>
              </w:rPr>
            </w:pPr>
            <w:r w:rsidRPr="00BF2DB6">
              <w:rPr>
                <w:rFonts w:hint="eastAsia"/>
                <w:b/>
                <w:bCs/>
              </w:rPr>
              <w:t>错误说明</w:t>
            </w:r>
          </w:p>
        </w:tc>
      </w:tr>
      <w:tr w:rsidR="00BF2DB6" w14:paraId="118749F9" w14:textId="77777777" w:rsidTr="00BF2DB6">
        <w:tc>
          <w:tcPr>
            <w:tcW w:w="2263" w:type="dxa"/>
          </w:tcPr>
          <w:p w14:paraId="7CD9A649" w14:textId="661CC1EA" w:rsidR="00BF2DB6" w:rsidRDefault="00BF2DB6" w:rsidP="00BF2DB6">
            <w:r>
              <w:rPr>
                <w:rFonts w:hint="eastAsia"/>
              </w:rPr>
              <w:t>0x</w:t>
            </w:r>
            <w:r>
              <w:t>00000002</w:t>
            </w:r>
          </w:p>
        </w:tc>
        <w:tc>
          <w:tcPr>
            <w:tcW w:w="6033" w:type="dxa"/>
          </w:tcPr>
          <w:p w14:paraId="44CD42C5" w14:textId="6738AA2E" w:rsidR="00BF2DB6" w:rsidRDefault="00BF2DB6" w:rsidP="00BF2DB6">
            <w:r>
              <w:rPr>
                <w:rFonts w:hint="eastAsia"/>
              </w:rPr>
              <w:t>命令错误，如超出定义的命令范围，则报此错误</w:t>
            </w:r>
          </w:p>
        </w:tc>
      </w:tr>
      <w:tr w:rsidR="00BF2DB6" w14:paraId="54FAB0DC" w14:textId="77777777" w:rsidTr="00BF2DB6">
        <w:tc>
          <w:tcPr>
            <w:tcW w:w="2263" w:type="dxa"/>
          </w:tcPr>
          <w:p w14:paraId="0E2D9719" w14:textId="31C2B619" w:rsidR="00BF2DB6" w:rsidRDefault="00BF2DB6" w:rsidP="00BF2DB6">
            <w:r>
              <w:rPr>
                <w:rFonts w:hint="eastAsia"/>
              </w:rPr>
              <w:t>0</w:t>
            </w:r>
            <w:r>
              <w:t>x00000004</w:t>
            </w:r>
          </w:p>
        </w:tc>
        <w:tc>
          <w:tcPr>
            <w:tcW w:w="6033" w:type="dxa"/>
          </w:tcPr>
          <w:p w14:paraId="060A520F" w14:textId="24969CBC" w:rsidR="00BF2DB6" w:rsidRDefault="00BF2DB6" w:rsidP="00BF2DB6">
            <w:r>
              <w:rPr>
                <w:rFonts w:hint="eastAsia"/>
              </w:rPr>
              <w:t>不识别的命令，如保留</w:t>
            </w:r>
            <w:r w:rsidR="007A0B10">
              <w:rPr>
                <w:rFonts w:hint="eastAsia"/>
              </w:rPr>
              <w:t>的</w:t>
            </w:r>
            <w:r>
              <w:rPr>
                <w:rFonts w:hint="eastAsia"/>
              </w:rPr>
              <w:t>命令</w:t>
            </w:r>
          </w:p>
        </w:tc>
      </w:tr>
      <w:tr w:rsidR="00BF2DB6" w14:paraId="2304A396" w14:textId="77777777" w:rsidTr="00BF2DB6">
        <w:tc>
          <w:tcPr>
            <w:tcW w:w="2263" w:type="dxa"/>
          </w:tcPr>
          <w:p w14:paraId="305FD698" w14:textId="1D8A0070" w:rsidR="00BF2DB6" w:rsidRDefault="00BF2DB6" w:rsidP="00BF2DB6">
            <w:r>
              <w:rPr>
                <w:rFonts w:hint="eastAsia"/>
              </w:rPr>
              <w:t>0x</w:t>
            </w:r>
            <w:r>
              <w:t>00000008</w:t>
            </w:r>
          </w:p>
        </w:tc>
        <w:tc>
          <w:tcPr>
            <w:tcW w:w="6033" w:type="dxa"/>
          </w:tcPr>
          <w:p w14:paraId="67B8438F" w14:textId="45FF80F5" w:rsidR="00BF2DB6" w:rsidRDefault="007A0B10" w:rsidP="00BF2DB6">
            <w:r>
              <w:rPr>
                <w:rFonts w:hint="eastAsia"/>
              </w:rPr>
              <w:t>参数长度超出最大</w:t>
            </w:r>
            <w:r w:rsidR="00A57B41">
              <w:rPr>
                <w:rFonts w:hint="eastAsia"/>
              </w:rPr>
              <w:t>长度限制时</w:t>
            </w:r>
          </w:p>
        </w:tc>
      </w:tr>
      <w:tr w:rsidR="00BF2DB6" w14:paraId="4CE43286" w14:textId="77777777" w:rsidTr="00BF2DB6">
        <w:tc>
          <w:tcPr>
            <w:tcW w:w="2263" w:type="dxa"/>
          </w:tcPr>
          <w:p w14:paraId="040474C8" w14:textId="3CD85794" w:rsidR="00BF2DB6" w:rsidRDefault="001C2234" w:rsidP="00BF2DB6">
            <w:r>
              <w:rPr>
                <w:rFonts w:hint="eastAsia"/>
              </w:rPr>
              <w:t>0x</w:t>
            </w:r>
            <w:r>
              <w:t>00000010</w:t>
            </w:r>
          </w:p>
        </w:tc>
        <w:tc>
          <w:tcPr>
            <w:tcW w:w="6033" w:type="dxa"/>
          </w:tcPr>
          <w:p w14:paraId="3A00D47B" w14:textId="7285F49B" w:rsidR="00BF2DB6" w:rsidRDefault="001C2234" w:rsidP="00BF2DB6">
            <w:r>
              <w:rPr>
                <w:rFonts w:hint="eastAsia"/>
              </w:rPr>
              <w:t>C</w:t>
            </w:r>
            <w:r>
              <w:t>hecksum</w:t>
            </w:r>
            <w:r>
              <w:rPr>
                <w:rFonts w:hint="eastAsia"/>
              </w:rPr>
              <w:t>计算失败</w:t>
            </w:r>
          </w:p>
        </w:tc>
      </w:tr>
      <w:tr w:rsidR="00BF2DB6" w14:paraId="146CB3DC" w14:textId="77777777" w:rsidTr="00BF2DB6">
        <w:tc>
          <w:tcPr>
            <w:tcW w:w="2263" w:type="dxa"/>
          </w:tcPr>
          <w:p w14:paraId="69730F3A" w14:textId="71406254" w:rsidR="00BF2DB6" w:rsidRDefault="001C2234" w:rsidP="00BF2DB6">
            <w:r>
              <w:rPr>
                <w:rFonts w:hint="eastAsia"/>
              </w:rPr>
              <w:lastRenderedPageBreak/>
              <w:t>0x</w:t>
            </w:r>
            <w:r>
              <w:t>00000020</w:t>
            </w:r>
          </w:p>
        </w:tc>
        <w:tc>
          <w:tcPr>
            <w:tcW w:w="6033" w:type="dxa"/>
          </w:tcPr>
          <w:p w14:paraId="7E1C0805" w14:textId="77777777" w:rsidR="00BF2DB6" w:rsidRDefault="00BF2DB6" w:rsidP="00BF2DB6"/>
        </w:tc>
      </w:tr>
      <w:tr w:rsidR="00BF2DB6" w14:paraId="4F0F55A0" w14:textId="77777777" w:rsidTr="00BF2DB6">
        <w:tc>
          <w:tcPr>
            <w:tcW w:w="2263" w:type="dxa"/>
          </w:tcPr>
          <w:p w14:paraId="293CC522" w14:textId="221BEAE9" w:rsidR="00BF2DB6" w:rsidRDefault="001C2234" w:rsidP="00BF2DB6">
            <w:r>
              <w:rPr>
                <w:rFonts w:hint="eastAsia"/>
              </w:rPr>
              <w:t>0</w:t>
            </w:r>
            <w:r>
              <w:t>x00000040</w:t>
            </w:r>
          </w:p>
        </w:tc>
        <w:tc>
          <w:tcPr>
            <w:tcW w:w="6033" w:type="dxa"/>
          </w:tcPr>
          <w:p w14:paraId="1B636466" w14:textId="30232848" w:rsidR="00BF2DB6" w:rsidRDefault="004368D8" w:rsidP="004368D8">
            <w:r>
              <w:rPr>
                <w:rFonts w:hint="eastAsia"/>
              </w:rPr>
              <w:t>参数错误，根据每个命令的内容判断参数的有效范围，超出有效范围则认为参数错误</w:t>
            </w:r>
          </w:p>
        </w:tc>
      </w:tr>
      <w:tr w:rsidR="00BF2DB6" w14:paraId="78C15C0B" w14:textId="77777777" w:rsidTr="00BF2DB6">
        <w:tc>
          <w:tcPr>
            <w:tcW w:w="2263" w:type="dxa"/>
          </w:tcPr>
          <w:p w14:paraId="1A54BA49" w14:textId="669CA147" w:rsidR="00BF2DB6" w:rsidRDefault="001C2234" w:rsidP="00BF2DB6">
            <w:r>
              <w:rPr>
                <w:rFonts w:hint="eastAsia"/>
              </w:rPr>
              <w:t>0</w:t>
            </w:r>
            <w:r>
              <w:t>x00000080</w:t>
            </w:r>
          </w:p>
        </w:tc>
        <w:tc>
          <w:tcPr>
            <w:tcW w:w="6033" w:type="dxa"/>
          </w:tcPr>
          <w:p w14:paraId="3F7B5038" w14:textId="58A8DDE3" w:rsidR="00BF2DB6" w:rsidRDefault="00741D75" w:rsidP="00BF2DB6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验证失败</w:t>
            </w:r>
          </w:p>
        </w:tc>
      </w:tr>
      <w:tr w:rsidR="001C2234" w14:paraId="07449E3E" w14:textId="77777777" w:rsidTr="00BF2DB6">
        <w:tc>
          <w:tcPr>
            <w:tcW w:w="2263" w:type="dxa"/>
          </w:tcPr>
          <w:p w14:paraId="2AEBA5AF" w14:textId="547C84E3" w:rsidR="001C2234" w:rsidRDefault="001C2234" w:rsidP="00BF2DB6"/>
        </w:tc>
        <w:tc>
          <w:tcPr>
            <w:tcW w:w="6033" w:type="dxa"/>
          </w:tcPr>
          <w:p w14:paraId="2D3FE518" w14:textId="1546B438" w:rsidR="001C2234" w:rsidRDefault="001C2234" w:rsidP="00BF2DB6"/>
        </w:tc>
      </w:tr>
      <w:tr w:rsidR="001C2234" w14:paraId="7D167B68" w14:textId="77777777" w:rsidTr="00BF2DB6">
        <w:tc>
          <w:tcPr>
            <w:tcW w:w="2263" w:type="dxa"/>
          </w:tcPr>
          <w:p w14:paraId="0EFA0AC2" w14:textId="2DF1DB87" w:rsidR="001C2234" w:rsidRDefault="001C2234" w:rsidP="00BF2DB6"/>
        </w:tc>
        <w:tc>
          <w:tcPr>
            <w:tcW w:w="6033" w:type="dxa"/>
          </w:tcPr>
          <w:p w14:paraId="297B5FC9" w14:textId="4802C950" w:rsidR="001C2234" w:rsidRDefault="001C2234" w:rsidP="00BF2DB6"/>
        </w:tc>
      </w:tr>
      <w:tr w:rsidR="001C2234" w14:paraId="43FEE418" w14:textId="77777777" w:rsidTr="00BF2DB6">
        <w:tc>
          <w:tcPr>
            <w:tcW w:w="2263" w:type="dxa"/>
          </w:tcPr>
          <w:p w14:paraId="0D363370" w14:textId="77777777" w:rsidR="001C2234" w:rsidRDefault="001C2234" w:rsidP="00BF2DB6"/>
        </w:tc>
        <w:tc>
          <w:tcPr>
            <w:tcW w:w="6033" w:type="dxa"/>
          </w:tcPr>
          <w:p w14:paraId="735FF9CB" w14:textId="77777777" w:rsidR="001C2234" w:rsidRDefault="001C2234" w:rsidP="00BF2DB6"/>
        </w:tc>
      </w:tr>
    </w:tbl>
    <w:p w14:paraId="3C1E0E5B" w14:textId="77777777" w:rsidR="00BF2DB6" w:rsidRPr="00BF2DB6" w:rsidRDefault="00BF2DB6" w:rsidP="00BF2DB6"/>
    <w:p w14:paraId="11659B0C" w14:textId="353B9126" w:rsidR="003555C6" w:rsidRDefault="00276A67" w:rsidP="00276A67">
      <w:pPr>
        <w:pStyle w:val="4"/>
      </w:pPr>
      <w:r>
        <w:rPr>
          <w:rFonts w:hint="eastAsia"/>
        </w:rPr>
        <w:t>2.2.2.</w:t>
      </w:r>
      <w:r w:rsidR="00BF2DB6">
        <w:rPr>
          <w:rFonts w:hint="eastAsia"/>
        </w:rPr>
        <w:t>2</w:t>
      </w:r>
      <w:r w:rsidR="003555C6">
        <w:rPr>
          <w:rFonts w:hint="eastAsia"/>
        </w:rPr>
        <w:t>命令举例</w:t>
      </w:r>
    </w:p>
    <w:p w14:paraId="6955561B" w14:textId="6CC7A2BE" w:rsidR="003555C6" w:rsidRDefault="0061395B" w:rsidP="003555C6">
      <w:r>
        <w:rPr>
          <w:rFonts w:hint="eastAsia"/>
        </w:rPr>
        <w:t>上位机查询</w:t>
      </w:r>
      <w:r w:rsidR="0095515A">
        <w:t>SNC8600</w:t>
      </w:r>
      <w:r>
        <w:rPr>
          <w:rFonts w:hint="eastAsia"/>
        </w:rPr>
        <w:t>初始化状态：</w:t>
      </w:r>
    </w:p>
    <w:p w14:paraId="3D793D60" w14:textId="4CD4FB6B" w:rsidR="00DA38FD" w:rsidRDefault="00DA38FD" w:rsidP="003555C6">
      <w:r>
        <w:rPr>
          <w:rFonts w:hint="eastAsia"/>
        </w:rPr>
        <w:t>0x</w:t>
      </w:r>
      <w:r>
        <w:t>FA,0xAF,</w:t>
      </w:r>
      <w:r w:rsidR="00637636">
        <w:t>0x</w:t>
      </w:r>
      <w:r w:rsidR="00A818F4">
        <w:t>1</w:t>
      </w:r>
      <w:r w:rsidR="00637636">
        <w:t>0,</w:t>
      </w:r>
      <w:r w:rsidR="002D65AE">
        <w:t>0x0</w:t>
      </w:r>
      <w:r w:rsidR="00096EC6">
        <w:rPr>
          <w:rFonts w:hint="eastAsia"/>
        </w:rPr>
        <w:t>0</w:t>
      </w:r>
      <w:r w:rsidR="002D65AE">
        <w:t>,</w:t>
      </w:r>
      <w:r w:rsidR="00DE2D70">
        <w:t>0x4</w:t>
      </w:r>
      <w:r w:rsidR="002D65AE">
        <w:rPr>
          <w:rFonts w:hint="eastAsia"/>
        </w:rPr>
        <w:t>6</w:t>
      </w:r>
    </w:p>
    <w:p w14:paraId="4179516E" w14:textId="28208112" w:rsidR="0061395B" w:rsidRDefault="00AB29D1" w:rsidP="003555C6">
      <w:r>
        <w:t>SNC8600</w:t>
      </w:r>
      <w:r>
        <w:rPr>
          <w:rFonts w:hint="eastAsia"/>
        </w:rPr>
        <w:t>正常运行之后回复如下：</w:t>
      </w:r>
    </w:p>
    <w:p w14:paraId="4734C319" w14:textId="6FD19171" w:rsidR="00AB29D1" w:rsidRDefault="00AB29D1" w:rsidP="00AB29D1">
      <w:r>
        <w:rPr>
          <w:rFonts w:hint="eastAsia"/>
        </w:rPr>
        <w:t>0x</w:t>
      </w:r>
      <w:r>
        <w:t>FA,0xAF,0x</w:t>
      </w:r>
      <w:r w:rsidR="00063655">
        <w:rPr>
          <w:rFonts w:hint="eastAsia"/>
        </w:rPr>
        <w:t>C</w:t>
      </w:r>
      <w:r>
        <w:t>0,</w:t>
      </w:r>
      <w:r w:rsidR="00C85334">
        <w:t>0x0</w:t>
      </w:r>
      <w:r w:rsidR="00096EC6">
        <w:rPr>
          <w:rFonts w:hint="eastAsia"/>
        </w:rPr>
        <w:t>2</w:t>
      </w:r>
      <w:r w:rsidR="00C85334">
        <w:t>,</w:t>
      </w:r>
      <w:r>
        <w:t>0x</w:t>
      </w:r>
      <w:r w:rsidR="00063655">
        <w:t>10,0x00</w:t>
      </w:r>
      <w:r w:rsidR="001D0AA4">
        <w:rPr>
          <w:rFonts w:hint="eastAsia"/>
        </w:rPr>
        <w:t>,</w:t>
      </w:r>
      <w:r w:rsidR="00847DD2">
        <w:t>0x85</w:t>
      </w:r>
    </w:p>
    <w:p w14:paraId="06ACE8CE" w14:textId="297224FF" w:rsidR="00AB29D1" w:rsidRDefault="00AB29D1" w:rsidP="003555C6"/>
    <w:p w14:paraId="1B0215A4" w14:textId="55855CB5" w:rsidR="00150565" w:rsidRDefault="0095515A" w:rsidP="003555C6">
      <w:r>
        <w:rPr>
          <w:rFonts w:hint="eastAsia"/>
        </w:rPr>
        <w:t>上位机获取</w:t>
      </w:r>
      <w:r w:rsidR="0019138F">
        <w:rPr>
          <w:rFonts w:hint="eastAsia"/>
        </w:rPr>
        <w:t>SNC8600</w:t>
      </w:r>
      <w:r w:rsidR="0019138F">
        <w:rPr>
          <w:rFonts w:hint="eastAsia"/>
        </w:rPr>
        <w:t>当前音量时：</w:t>
      </w:r>
    </w:p>
    <w:p w14:paraId="6EDBFBDB" w14:textId="72028D3B" w:rsidR="0019138F" w:rsidRDefault="0019138F" w:rsidP="0019138F">
      <w:r>
        <w:rPr>
          <w:rFonts w:hint="eastAsia"/>
        </w:rPr>
        <w:t>0x</w:t>
      </w:r>
      <w:r>
        <w:t>FA,0xAF,0x1</w:t>
      </w:r>
      <w:r w:rsidR="00C15B10">
        <w:rPr>
          <w:rFonts w:hint="eastAsia"/>
        </w:rPr>
        <w:t>1</w:t>
      </w:r>
      <w:r>
        <w:t>,</w:t>
      </w:r>
      <w:r w:rsidR="001D0AA4">
        <w:t>0x01,</w:t>
      </w:r>
      <w:r>
        <w:t>0x</w:t>
      </w:r>
      <w:r w:rsidR="00114ACB">
        <w:rPr>
          <w:rFonts w:hint="eastAsia"/>
        </w:rPr>
        <w:t>A</w:t>
      </w:r>
      <w:r w:rsidR="00114ACB">
        <w:t>2,</w:t>
      </w:r>
      <w:r w:rsidR="005D2D89">
        <w:t>0x39</w:t>
      </w:r>
    </w:p>
    <w:p w14:paraId="04FDF895" w14:textId="0A295739" w:rsidR="003D7F77" w:rsidRDefault="003D7F77" w:rsidP="0019138F">
      <w:r>
        <w:t>SNC8600</w:t>
      </w:r>
      <w:r>
        <w:rPr>
          <w:rFonts w:hint="eastAsia"/>
        </w:rPr>
        <w:t>回复当前音量值</w:t>
      </w:r>
      <w:r w:rsidR="00717003">
        <w:rPr>
          <w:rFonts w:hint="eastAsia"/>
        </w:rPr>
        <w:t>(</w:t>
      </w:r>
      <w:r w:rsidR="00717003">
        <w:rPr>
          <w:rFonts w:hint="eastAsia"/>
        </w:rPr>
        <w:t>假设为</w:t>
      </w:r>
      <w:r w:rsidR="00717003">
        <w:t>0x12)</w:t>
      </w:r>
      <w:r>
        <w:rPr>
          <w:rFonts w:hint="eastAsia"/>
        </w:rPr>
        <w:t>：</w:t>
      </w:r>
    </w:p>
    <w:p w14:paraId="034E7216" w14:textId="60E10387" w:rsidR="00265ED6" w:rsidRDefault="00265ED6" w:rsidP="00265ED6">
      <w:r>
        <w:rPr>
          <w:rFonts w:hint="eastAsia"/>
        </w:rPr>
        <w:t>0x</w:t>
      </w:r>
      <w:r>
        <w:t>FA,0xAF,0x</w:t>
      </w:r>
      <w:r>
        <w:rPr>
          <w:rFonts w:hint="eastAsia"/>
        </w:rPr>
        <w:t>C</w:t>
      </w:r>
      <w:r>
        <w:t>0,0x0</w:t>
      </w:r>
      <w:r>
        <w:rPr>
          <w:rFonts w:hint="eastAsia"/>
        </w:rPr>
        <w:t>2</w:t>
      </w:r>
      <w:r>
        <w:t>,0x1</w:t>
      </w:r>
      <w:r>
        <w:rPr>
          <w:rFonts w:hint="eastAsia"/>
        </w:rPr>
        <w:t>1</w:t>
      </w:r>
      <w:r>
        <w:t>,0x00</w:t>
      </w:r>
      <w:r>
        <w:rPr>
          <w:rFonts w:hint="eastAsia"/>
        </w:rPr>
        <w:t>,</w:t>
      </w:r>
      <w:r>
        <w:t>0x8</w:t>
      </w:r>
      <w:r w:rsidR="00B4472C">
        <w:rPr>
          <w:rFonts w:hint="eastAsia"/>
        </w:rPr>
        <w:t>4</w:t>
      </w:r>
    </w:p>
    <w:p w14:paraId="2296F700" w14:textId="5E65D845" w:rsidR="004A64C0" w:rsidRDefault="004A64C0" w:rsidP="004A64C0">
      <w:r>
        <w:rPr>
          <w:rFonts w:hint="eastAsia"/>
        </w:rPr>
        <w:t>0x</w:t>
      </w:r>
      <w:r>
        <w:t>FA,0xAF,0x</w:t>
      </w:r>
      <w:r w:rsidR="0034165E">
        <w:rPr>
          <w:rFonts w:hint="eastAsia"/>
        </w:rPr>
        <w:t>C</w:t>
      </w:r>
      <w:r>
        <w:rPr>
          <w:rFonts w:hint="eastAsia"/>
        </w:rPr>
        <w:t>1</w:t>
      </w:r>
      <w:r>
        <w:t>,</w:t>
      </w:r>
      <w:r w:rsidR="002F4778">
        <w:t>0x02,</w:t>
      </w:r>
      <w:r>
        <w:t>0x</w:t>
      </w:r>
      <w:r w:rsidR="00717003">
        <w:t>A2</w:t>
      </w:r>
      <w:r>
        <w:t>,</w:t>
      </w:r>
      <w:r w:rsidR="00717003">
        <w:t>0x12</w:t>
      </w:r>
      <w:r w:rsidR="002D65AE">
        <w:rPr>
          <w:rFonts w:hint="eastAsia"/>
        </w:rPr>
        <w:t>,</w:t>
      </w:r>
      <w:r w:rsidR="00B049D0">
        <w:t>0xE0</w:t>
      </w:r>
    </w:p>
    <w:p w14:paraId="28FD0802" w14:textId="77777777" w:rsidR="00426ED1" w:rsidRDefault="00426ED1" w:rsidP="00426ED1"/>
    <w:p w14:paraId="0E28FCE3" w14:textId="60EF48E9" w:rsidR="00426ED1" w:rsidRDefault="00426ED1" w:rsidP="00426ED1">
      <w:r>
        <w:rPr>
          <w:rFonts w:hint="eastAsia"/>
        </w:rPr>
        <w:t>上位机获取</w:t>
      </w:r>
      <w:r>
        <w:rPr>
          <w:rFonts w:hint="eastAsia"/>
        </w:rPr>
        <w:t>SNC8600</w:t>
      </w:r>
      <w:r>
        <w:rPr>
          <w:rFonts w:hint="eastAsia"/>
        </w:rPr>
        <w:t>当前音量及静音状态时：</w:t>
      </w:r>
    </w:p>
    <w:p w14:paraId="557A40DE" w14:textId="7505CD63" w:rsidR="00426ED1" w:rsidRDefault="00426ED1" w:rsidP="00426ED1">
      <w:r>
        <w:rPr>
          <w:rFonts w:hint="eastAsia"/>
        </w:rPr>
        <w:t>0x</w:t>
      </w:r>
      <w:r>
        <w:t>FA,0xAF,0x1</w:t>
      </w:r>
      <w:r>
        <w:rPr>
          <w:rFonts w:hint="eastAsia"/>
        </w:rPr>
        <w:t>1</w:t>
      </w:r>
      <w:r>
        <w:t>,0x0</w:t>
      </w:r>
      <w:r w:rsidR="00D60C6D">
        <w:rPr>
          <w:rFonts w:hint="eastAsia"/>
        </w:rPr>
        <w:t>2</w:t>
      </w:r>
      <w:r w:rsidR="00D60C6D">
        <w:t>,0x</w:t>
      </w:r>
      <w:r w:rsidR="00D60C6D">
        <w:rPr>
          <w:rFonts w:hint="eastAsia"/>
        </w:rPr>
        <w:t>A</w:t>
      </w:r>
      <w:r w:rsidR="00D60C6D">
        <w:t>1,0x</w:t>
      </w:r>
      <w:r w:rsidR="00D60C6D">
        <w:rPr>
          <w:rFonts w:hint="eastAsia"/>
        </w:rPr>
        <w:t>A</w:t>
      </w:r>
      <w:r w:rsidR="00D60C6D">
        <w:t>2</w:t>
      </w:r>
      <w:r>
        <w:t>,0x</w:t>
      </w:r>
      <w:r w:rsidR="00836EF1">
        <w:t>01</w:t>
      </w:r>
    </w:p>
    <w:p w14:paraId="4E176B86" w14:textId="56CCFCE4" w:rsidR="00426ED1" w:rsidRDefault="00426ED1" w:rsidP="00426ED1">
      <w:r>
        <w:t>SNC8600</w:t>
      </w:r>
      <w:r>
        <w:rPr>
          <w:rFonts w:hint="eastAsia"/>
        </w:rPr>
        <w:t>回复当前音量值</w:t>
      </w:r>
      <w:r w:rsidR="00D92FF1">
        <w:rPr>
          <w:rFonts w:hint="eastAsia"/>
        </w:rPr>
        <w:t>(</w:t>
      </w:r>
      <w:r w:rsidR="00D92FF1">
        <w:rPr>
          <w:rFonts w:hint="eastAsia"/>
        </w:rPr>
        <w:t>假设音量为</w:t>
      </w:r>
      <w:r w:rsidR="00D92FF1">
        <w:t>0x12</w:t>
      </w:r>
      <w:r w:rsidR="00D92FF1">
        <w:rPr>
          <w:rFonts w:hint="eastAsia"/>
        </w:rPr>
        <w:t>，非静音</w:t>
      </w:r>
      <w:r w:rsidR="00D92FF1">
        <w:t>)</w:t>
      </w:r>
      <w:r>
        <w:rPr>
          <w:rFonts w:hint="eastAsia"/>
        </w:rPr>
        <w:t>：</w:t>
      </w:r>
    </w:p>
    <w:p w14:paraId="7384DC94" w14:textId="77777777" w:rsidR="00426ED1" w:rsidRDefault="00426ED1" w:rsidP="00426ED1">
      <w:r>
        <w:rPr>
          <w:rFonts w:hint="eastAsia"/>
        </w:rPr>
        <w:t>0x</w:t>
      </w:r>
      <w:r>
        <w:t>FA,0xAF,0x</w:t>
      </w:r>
      <w:r>
        <w:rPr>
          <w:rFonts w:hint="eastAsia"/>
        </w:rPr>
        <w:t>C</w:t>
      </w:r>
      <w:r>
        <w:t>0,0x0</w:t>
      </w:r>
      <w:r>
        <w:rPr>
          <w:rFonts w:hint="eastAsia"/>
        </w:rPr>
        <w:t>2</w:t>
      </w:r>
      <w:r>
        <w:t>,0x1</w:t>
      </w:r>
      <w:r>
        <w:rPr>
          <w:rFonts w:hint="eastAsia"/>
        </w:rPr>
        <w:t>1</w:t>
      </w:r>
      <w:r>
        <w:t>,0x00</w:t>
      </w:r>
      <w:r>
        <w:rPr>
          <w:rFonts w:hint="eastAsia"/>
        </w:rPr>
        <w:t>,</w:t>
      </w:r>
      <w:r>
        <w:t>0x8</w:t>
      </w:r>
      <w:r>
        <w:rPr>
          <w:rFonts w:hint="eastAsia"/>
        </w:rPr>
        <w:t>4</w:t>
      </w:r>
    </w:p>
    <w:p w14:paraId="4B0EFEFE" w14:textId="1DFBBA1E" w:rsidR="00426ED1" w:rsidRDefault="00426ED1" w:rsidP="00426ED1">
      <w:r>
        <w:rPr>
          <w:rFonts w:hint="eastAsia"/>
        </w:rPr>
        <w:t>0x</w:t>
      </w:r>
      <w:r>
        <w:t>FA,0xAF,0x</w:t>
      </w:r>
      <w:r>
        <w:rPr>
          <w:rFonts w:hint="eastAsia"/>
        </w:rPr>
        <w:t>C1</w:t>
      </w:r>
      <w:r>
        <w:t>,0x02,0xA</w:t>
      </w:r>
      <w:r w:rsidR="00E54EF9">
        <w:t>1</w:t>
      </w:r>
      <w:r>
        <w:t>,0x</w:t>
      </w:r>
      <w:r w:rsidR="00E54EF9">
        <w:t>00</w:t>
      </w:r>
      <w:r>
        <w:rPr>
          <w:rFonts w:hint="eastAsia"/>
        </w:rPr>
        <w:t>,</w:t>
      </w:r>
      <w:r>
        <w:t>0x</w:t>
      </w:r>
      <w:r w:rsidR="001B7B01">
        <w:rPr>
          <w:rFonts w:hint="eastAsia"/>
        </w:rPr>
        <w:t>F</w:t>
      </w:r>
      <w:r w:rsidR="001B7B01">
        <w:t>3</w:t>
      </w:r>
    </w:p>
    <w:p w14:paraId="5E6C4813" w14:textId="77777777" w:rsidR="00E54EF9" w:rsidRDefault="00E54EF9" w:rsidP="00E54EF9">
      <w:r>
        <w:rPr>
          <w:rFonts w:hint="eastAsia"/>
        </w:rPr>
        <w:t>0x</w:t>
      </w:r>
      <w:r>
        <w:t>FA,0xAF,0x</w:t>
      </w:r>
      <w:r>
        <w:rPr>
          <w:rFonts w:hint="eastAsia"/>
        </w:rPr>
        <w:t>C1</w:t>
      </w:r>
      <w:r>
        <w:t>,0x02,0xA2,0x12</w:t>
      </w:r>
      <w:r>
        <w:rPr>
          <w:rFonts w:hint="eastAsia"/>
        </w:rPr>
        <w:t>,</w:t>
      </w:r>
      <w:r>
        <w:t>0xE0</w:t>
      </w:r>
    </w:p>
    <w:p w14:paraId="4E7302E2" w14:textId="77777777" w:rsidR="00264714" w:rsidRDefault="0026471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2B94CBDA" w14:textId="1C60F3BB" w:rsidR="004F74F8" w:rsidRDefault="004F74F8" w:rsidP="004F74F8">
      <w:pPr>
        <w:pStyle w:val="1"/>
      </w:pPr>
      <w:bookmarkStart w:id="14" w:name="_Toc118885277"/>
      <w:r>
        <w:lastRenderedPageBreak/>
        <w:t>3</w:t>
      </w:r>
      <w:r>
        <w:rPr>
          <w:rFonts w:hint="eastAsia"/>
        </w:rPr>
        <w:t>其他外围控制功能</w:t>
      </w:r>
      <w:bookmarkEnd w:id="14"/>
    </w:p>
    <w:p w14:paraId="065D3C8C" w14:textId="47B027C2" w:rsidR="004F74F8" w:rsidRPr="004F5D80" w:rsidRDefault="004F74F8" w:rsidP="004F74F8">
      <w:pPr>
        <w:ind w:firstLine="420"/>
      </w:pPr>
      <w:r>
        <w:rPr>
          <w:rFonts w:hint="eastAsia"/>
        </w:rPr>
        <w:t>本外围控制需求主要针对</w:t>
      </w:r>
      <w:r w:rsidR="001A3098">
        <w:rPr>
          <w:rFonts w:hint="eastAsia"/>
        </w:rPr>
        <w:t>上位机，</w:t>
      </w:r>
      <w:r w:rsidR="00B00639">
        <w:rPr>
          <w:rFonts w:hint="eastAsia"/>
        </w:rPr>
        <w:t>为完成基本</w:t>
      </w:r>
      <w:r w:rsidR="00B00639">
        <w:rPr>
          <w:rFonts w:hint="eastAsia"/>
        </w:rPr>
        <w:t>Demo</w:t>
      </w:r>
      <w:r w:rsidR="00B00639">
        <w:rPr>
          <w:rFonts w:hint="eastAsia"/>
        </w:rPr>
        <w:t>板功能，</w:t>
      </w:r>
      <w:r w:rsidR="001A3098">
        <w:rPr>
          <w:rFonts w:hint="eastAsia"/>
        </w:rPr>
        <w:t>需要上位机支持以下外围功能扩展</w:t>
      </w:r>
      <w:r w:rsidR="00954142">
        <w:rPr>
          <w:rFonts w:hint="eastAsia"/>
        </w:rPr>
        <w:t>。</w:t>
      </w:r>
    </w:p>
    <w:p w14:paraId="41E86BE0" w14:textId="0842B662" w:rsidR="004F74F8" w:rsidRDefault="00986A82" w:rsidP="004F74F8">
      <w:pPr>
        <w:pStyle w:val="2"/>
        <w:numPr>
          <w:ilvl w:val="1"/>
          <w:numId w:val="4"/>
        </w:numPr>
      </w:pPr>
      <w:bookmarkStart w:id="15" w:name="_Toc118885278"/>
      <w:r>
        <w:rPr>
          <w:rFonts w:hint="eastAsia"/>
        </w:rPr>
        <w:t>*</w:t>
      </w:r>
      <w:r w:rsidR="00573A0E">
        <w:rPr>
          <w:rFonts w:hint="eastAsia"/>
        </w:rPr>
        <w:t>功能</w:t>
      </w:r>
      <w:r w:rsidR="004F74F8">
        <w:rPr>
          <w:rFonts w:hint="eastAsia"/>
        </w:rPr>
        <w:t>引脚定义</w:t>
      </w:r>
      <w:bookmarkEnd w:id="15"/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1235"/>
        <w:gridCol w:w="910"/>
        <w:gridCol w:w="3424"/>
        <w:gridCol w:w="1696"/>
        <w:gridCol w:w="1094"/>
      </w:tblGrid>
      <w:tr w:rsidR="00C127A9" w:rsidRPr="00713B52" w14:paraId="611D220E" w14:textId="25E2E129" w:rsidTr="00A71B1C">
        <w:tc>
          <w:tcPr>
            <w:tcW w:w="1235" w:type="dxa"/>
            <w:shd w:val="clear" w:color="auto" w:fill="EDEDED" w:themeFill="accent3" w:themeFillTint="33"/>
            <w:vAlign w:val="center"/>
          </w:tcPr>
          <w:p w14:paraId="501F959F" w14:textId="4E5F719C" w:rsidR="00C127A9" w:rsidRPr="00713B52" w:rsidRDefault="00265BDC" w:rsidP="005A5508">
            <w:pPr>
              <w:jc w:val="center"/>
              <w:rPr>
                <w:b/>
                <w:bCs/>
                <w:sz w:val="20"/>
                <w:szCs w:val="21"/>
              </w:rPr>
            </w:pPr>
            <w:r w:rsidRPr="00713B52">
              <w:rPr>
                <w:b/>
                <w:bCs/>
                <w:sz w:val="20"/>
                <w:szCs w:val="21"/>
              </w:rPr>
              <w:t>Item</w:t>
            </w:r>
            <w:r w:rsidR="00C127A9" w:rsidRPr="00713B52">
              <w:rPr>
                <w:b/>
                <w:bCs/>
                <w:sz w:val="20"/>
                <w:szCs w:val="21"/>
              </w:rPr>
              <w:t>.</w:t>
            </w:r>
          </w:p>
        </w:tc>
        <w:tc>
          <w:tcPr>
            <w:tcW w:w="910" w:type="dxa"/>
            <w:shd w:val="clear" w:color="auto" w:fill="EDEDED" w:themeFill="accent3" w:themeFillTint="33"/>
            <w:vAlign w:val="center"/>
          </w:tcPr>
          <w:p w14:paraId="66BBCEFA" w14:textId="775FD70E" w:rsidR="00C127A9" w:rsidRPr="00713B52" w:rsidRDefault="00C127A9" w:rsidP="005A5508">
            <w:pPr>
              <w:jc w:val="center"/>
              <w:rPr>
                <w:b/>
                <w:bCs/>
                <w:sz w:val="20"/>
                <w:szCs w:val="21"/>
              </w:rPr>
            </w:pPr>
            <w:r w:rsidRPr="00713B52">
              <w:rPr>
                <w:rFonts w:hint="eastAsia"/>
                <w:b/>
                <w:bCs/>
                <w:sz w:val="20"/>
                <w:szCs w:val="21"/>
              </w:rPr>
              <w:t>G</w:t>
            </w:r>
            <w:r w:rsidRPr="00713B52">
              <w:rPr>
                <w:b/>
                <w:bCs/>
                <w:sz w:val="20"/>
                <w:szCs w:val="21"/>
              </w:rPr>
              <w:t>PIO</w:t>
            </w:r>
            <w:r w:rsidR="00734F8A" w:rsidRPr="00713B52">
              <w:rPr>
                <w:rFonts w:hint="eastAsia"/>
                <w:b/>
                <w:bCs/>
                <w:sz w:val="20"/>
                <w:szCs w:val="21"/>
              </w:rPr>
              <w:t>属性</w:t>
            </w:r>
          </w:p>
        </w:tc>
        <w:tc>
          <w:tcPr>
            <w:tcW w:w="3424" w:type="dxa"/>
            <w:shd w:val="clear" w:color="auto" w:fill="EDEDED" w:themeFill="accent3" w:themeFillTint="33"/>
            <w:vAlign w:val="center"/>
          </w:tcPr>
          <w:p w14:paraId="4E0031F9" w14:textId="1095A9A3" w:rsidR="00C127A9" w:rsidRPr="00713B52" w:rsidRDefault="00C127A9" w:rsidP="005A5508">
            <w:pPr>
              <w:jc w:val="center"/>
              <w:rPr>
                <w:b/>
                <w:bCs/>
                <w:sz w:val="20"/>
                <w:szCs w:val="21"/>
              </w:rPr>
            </w:pPr>
            <w:r w:rsidRPr="00713B52">
              <w:rPr>
                <w:rFonts w:hint="eastAsia"/>
                <w:b/>
                <w:bCs/>
                <w:sz w:val="20"/>
                <w:szCs w:val="21"/>
              </w:rPr>
              <w:t>功能描述</w:t>
            </w:r>
          </w:p>
        </w:tc>
        <w:tc>
          <w:tcPr>
            <w:tcW w:w="1696" w:type="dxa"/>
            <w:shd w:val="clear" w:color="auto" w:fill="EDEDED" w:themeFill="accent3" w:themeFillTint="33"/>
            <w:vAlign w:val="center"/>
          </w:tcPr>
          <w:p w14:paraId="7889FF89" w14:textId="026B6546" w:rsidR="00C127A9" w:rsidRPr="00713B52" w:rsidRDefault="00C127A9" w:rsidP="005A5508">
            <w:pPr>
              <w:jc w:val="center"/>
              <w:rPr>
                <w:b/>
                <w:bCs/>
                <w:sz w:val="20"/>
                <w:szCs w:val="21"/>
              </w:rPr>
            </w:pPr>
            <w:r w:rsidRPr="00713B52">
              <w:rPr>
                <w:rFonts w:hint="eastAsia"/>
                <w:b/>
                <w:bCs/>
                <w:sz w:val="20"/>
                <w:szCs w:val="21"/>
              </w:rPr>
              <w:t>连接</w:t>
            </w:r>
            <w:r w:rsidRPr="00713B52">
              <w:rPr>
                <w:rFonts w:hint="eastAsia"/>
                <w:b/>
                <w:bCs/>
                <w:sz w:val="20"/>
                <w:szCs w:val="21"/>
              </w:rPr>
              <w:t>S</w:t>
            </w:r>
            <w:r w:rsidRPr="00713B52">
              <w:rPr>
                <w:b/>
                <w:bCs/>
                <w:sz w:val="20"/>
                <w:szCs w:val="21"/>
              </w:rPr>
              <w:t>NC8600</w:t>
            </w:r>
          </w:p>
        </w:tc>
        <w:tc>
          <w:tcPr>
            <w:tcW w:w="1094" w:type="dxa"/>
            <w:shd w:val="clear" w:color="auto" w:fill="EDEDED" w:themeFill="accent3" w:themeFillTint="33"/>
            <w:vAlign w:val="center"/>
          </w:tcPr>
          <w:p w14:paraId="0BE4A290" w14:textId="7F32A5FA" w:rsidR="00C127A9" w:rsidRPr="00713B52" w:rsidRDefault="00C127A9" w:rsidP="005A5508">
            <w:pPr>
              <w:jc w:val="center"/>
              <w:rPr>
                <w:b/>
                <w:bCs/>
                <w:sz w:val="20"/>
                <w:szCs w:val="21"/>
              </w:rPr>
            </w:pPr>
            <w:r w:rsidRPr="00713B52">
              <w:rPr>
                <w:rFonts w:hint="eastAsia"/>
                <w:b/>
                <w:bCs/>
                <w:sz w:val="20"/>
                <w:szCs w:val="21"/>
              </w:rPr>
              <w:t>O</w:t>
            </w:r>
            <w:r w:rsidRPr="00713B52">
              <w:rPr>
                <w:b/>
                <w:bCs/>
                <w:sz w:val="20"/>
                <w:szCs w:val="21"/>
              </w:rPr>
              <w:t>ption</w:t>
            </w:r>
          </w:p>
        </w:tc>
      </w:tr>
      <w:tr w:rsidR="00C127A9" w:rsidRPr="00713B52" w14:paraId="77A07FA8" w14:textId="5D3D186C" w:rsidTr="00A71B1C">
        <w:tc>
          <w:tcPr>
            <w:tcW w:w="1235" w:type="dxa"/>
            <w:shd w:val="clear" w:color="auto" w:fill="EDEDED" w:themeFill="accent3" w:themeFillTint="33"/>
            <w:vAlign w:val="center"/>
          </w:tcPr>
          <w:p w14:paraId="35B05385" w14:textId="28FED787" w:rsidR="00C127A9" w:rsidRPr="00713B52" w:rsidRDefault="00265BDC" w:rsidP="005A5508">
            <w:pPr>
              <w:jc w:val="center"/>
              <w:rPr>
                <w:b/>
                <w:bCs/>
                <w:sz w:val="20"/>
                <w:szCs w:val="21"/>
              </w:rPr>
            </w:pPr>
            <w:proofErr w:type="spellStart"/>
            <w:r w:rsidRPr="00713B52">
              <w:rPr>
                <w:b/>
                <w:bCs/>
                <w:sz w:val="20"/>
                <w:szCs w:val="21"/>
              </w:rPr>
              <w:t>ADC_Key</w:t>
            </w:r>
            <w:proofErr w:type="spellEnd"/>
          </w:p>
        </w:tc>
        <w:tc>
          <w:tcPr>
            <w:tcW w:w="910" w:type="dxa"/>
            <w:vAlign w:val="center"/>
          </w:tcPr>
          <w:p w14:paraId="4880E663" w14:textId="6FA0D61B" w:rsidR="00C127A9" w:rsidRPr="00713B52" w:rsidRDefault="00C127A9" w:rsidP="00AA5D9A">
            <w:pPr>
              <w:jc w:val="center"/>
              <w:rPr>
                <w:sz w:val="20"/>
                <w:szCs w:val="21"/>
              </w:rPr>
            </w:pPr>
            <w:r w:rsidRPr="00713B52">
              <w:rPr>
                <w:rFonts w:hint="eastAsia"/>
                <w:sz w:val="20"/>
                <w:szCs w:val="21"/>
              </w:rPr>
              <w:t>A</w:t>
            </w:r>
            <w:r w:rsidRPr="00713B52">
              <w:rPr>
                <w:sz w:val="20"/>
                <w:szCs w:val="21"/>
              </w:rPr>
              <w:t>DC</w:t>
            </w:r>
          </w:p>
        </w:tc>
        <w:tc>
          <w:tcPr>
            <w:tcW w:w="3424" w:type="dxa"/>
            <w:vAlign w:val="center"/>
          </w:tcPr>
          <w:p w14:paraId="14135256" w14:textId="0D4B431A" w:rsidR="00C127A9" w:rsidRPr="00713B52" w:rsidRDefault="00C127A9" w:rsidP="00131099">
            <w:pPr>
              <w:rPr>
                <w:sz w:val="20"/>
                <w:szCs w:val="21"/>
              </w:rPr>
            </w:pPr>
            <w:r w:rsidRPr="00713B5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1"/>
              </w:rPr>
              <w:t>连接</w:t>
            </w:r>
            <w:r w:rsidRPr="00713B52">
              <w:rPr>
                <w:rFonts w:hint="eastAsia"/>
                <w:sz w:val="20"/>
                <w:szCs w:val="21"/>
              </w:rPr>
              <w:t>ADC</w:t>
            </w:r>
            <w:r w:rsidRPr="00713B52">
              <w:rPr>
                <w:rFonts w:hint="eastAsia"/>
                <w:sz w:val="20"/>
                <w:szCs w:val="21"/>
              </w:rPr>
              <w:t>按键，实现开机、配对、</w:t>
            </w:r>
            <w:proofErr w:type="spellStart"/>
            <w:r w:rsidR="003A70C2" w:rsidRPr="00713B52">
              <w:rPr>
                <w:rFonts w:hint="eastAsia"/>
                <w:sz w:val="20"/>
                <w:szCs w:val="21"/>
              </w:rPr>
              <w:t>P</w:t>
            </w:r>
            <w:r w:rsidRPr="00713B52">
              <w:rPr>
                <w:rFonts w:hint="eastAsia"/>
                <w:sz w:val="20"/>
                <w:szCs w:val="21"/>
              </w:rPr>
              <w:t>lay</w:t>
            </w:r>
            <w:r w:rsidR="003A70C2" w:rsidRPr="00713B52">
              <w:rPr>
                <w:sz w:val="20"/>
                <w:szCs w:val="21"/>
              </w:rPr>
              <w:t>P</w:t>
            </w:r>
            <w:r w:rsidRPr="00713B52">
              <w:rPr>
                <w:rFonts w:hint="eastAsia"/>
                <w:sz w:val="20"/>
                <w:szCs w:val="21"/>
              </w:rPr>
              <w:t>ause</w:t>
            </w:r>
            <w:proofErr w:type="spellEnd"/>
            <w:r w:rsidRPr="00713B52">
              <w:rPr>
                <w:rFonts w:hint="eastAsia"/>
                <w:sz w:val="20"/>
                <w:szCs w:val="21"/>
              </w:rPr>
              <w:t>、</w:t>
            </w:r>
            <w:r w:rsidR="002D7CB6" w:rsidRPr="00713B52">
              <w:rPr>
                <w:sz w:val="20"/>
                <w:szCs w:val="21"/>
              </w:rPr>
              <w:t>V</w:t>
            </w:r>
            <w:r w:rsidRPr="00713B52">
              <w:rPr>
                <w:rFonts w:hint="eastAsia"/>
                <w:sz w:val="20"/>
                <w:szCs w:val="21"/>
              </w:rPr>
              <w:t>ol+/-</w:t>
            </w:r>
            <w:r w:rsidRPr="00713B52">
              <w:rPr>
                <w:rFonts w:hint="eastAsia"/>
                <w:sz w:val="20"/>
                <w:szCs w:val="21"/>
              </w:rPr>
              <w:t>功能</w:t>
            </w:r>
          </w:p>
        </w:tc>
        <w:tc>
          <w:tcPr>
            <w:tcW w:w="1696" w:type="dxa"/>
            <w:vAlign w:val="center"/>
          </w:tcPr>
          <w:p w14:paraId="444A7613" w14:textId="152E12A7" w:rsidR="00C127A9" w:rsidRPr="00713B52" w:rsidRDefault="00C127A9" w:rsidP="00131099">
            <w:pPr>
              <w:rPr>
                <w:sz w:val="20"/>
                <w:szCs w:val="21"/>
              </w:rPr>
            </w:pPr>
            <w:r w:rsidRPr="00713B52">
              <w:rPr>
                <w:rFonts w:hint="eastAsia"/>
                <w:sz w:val="20"/>
                <w:szCs w:val="21"/>
              </w:rPr>
              <w:t>无</w:t>
            </w:r>
            <w:r w:rsidRPr="00713B52">
              <w:rPr>
                <w:rFonts w:hint="eastAsia"/>
                <w:sz w:val="20"/>
                <w:szCs w:val="21"/>
              </w:rPr>
              <w:t>(</w:t>
            </w:r>
            <w:r w:rsidRPr="00713B52">
              <w:rPr>
                <w:rFonts w:hint="eastAsia"/>
                <w:sz w:val="20"/>
                <w:szCs w:val="21"/>
              </w:rPr>
              <w:t>直连上位机</w:t>
            </w:r>
            <w:r w:rsidRPr="00713B52">
              <w:rPr>
                <w:sz w:val="20"/>
                <w:szCs w:val="21"/>
              </w:rPr>
              <w:t>)</w:t>
            </w:r>
          </w:p>
        </w:tc>
        <w:tc>
          <w:tcPr>
            <w:tcW w:w="1094" w:type="dxa"/>
            <w:vAlign w:val="center"/>
          </w:tcPr>
          <w:p w14:paraId="0BDEC439" w14:textId="17BC3382" w:rsidR="00C127A9" w:rsidRPr="00713B52" w:rsidRDefault="00C127A9" w:rsidP="00131099">
            <w:pPr>
              <w:rPr>
                <w:sz w:val="20"/>
                <w:szCs w:val="21"/>
              </w:rPr>
            </w:pPr>
            <w:r w:rsidRPr="00713B52">
              <w:rPr>
                <w:rFonts w:hint="eastAsia"/>
                <w:sz w:val="20"/>
                <w:szCs w:val="21"/>
              </w:rPr>
              <w:t>必须支持</w:t>
            </w:r>
          </w:p>
        </w:tc>
      </w:tr>
      <w:tr w:rsidR="00C127A9" w:rsidRPr="00713B52" w14:paraId="35EFF237" w14:textId="7C1A8224" w:rsidTr="00A71B1C">
        <w:tc>
          <w:tcPr>
            <w:tcW w:w="1235" w:type="dxa"/>
            <w:shd w:val="clear" w:color="auto" w:fill="EDEDED" w:themeFill="accent3" w:themeFillTint="33"/>
            <w:vAlign w:val="center"/>
          </w:tcPr>
          <w:p w14:paraId="3C89285F" w14:textId="7722A9B5" w:rsidR="00C127A9" w:rsidRPr="00713B52" w:rsidRDefault="00265BDC" w:rsidP="005A5508">
            <w:pPr>
              <w:jc w:val="center"/>
              <w:rPr>
                <w:b/>
                <w:bCs/>
                <w:sz w:val="20"/>
                <w:szCs w:val="21"/>
              </w:rPr>
            </w:pPr>
            <w:r w:rsidRPr="00713B52">
              <w:rPr>
                <w:b/>
                <w:bCs/>
                <w:sz w:val="20"/>
                <w:szCs w:val="21"/>
              </w:rPr>
              <w:t>PWR</w:t>
            </w:r>
          </w:p>
        </w:tc>
        <w:tc>
          <w:tcPr>
            <w:tcW w:w="910" w:type="dxa"/>
            <w:vAlign w:val="center"/>
          </w:tcPr>
          <w:p w14:paraId="74DE9DF9" w14:textId="697F49B6" w:rsidR="00C127A9" w:rsidRPr="00713B52" w:rsidRDefault="00C127A9" w:rsidP="00AA5D9A">
            <w:pPr>
              <w:jc w:val="center"/>
              <w:rPr>
                <w:sz w:val="20"/>
                <w:szCs w:val="21"/>
              </w:rPr>
            </w:pPr>
            <w:r w:rsidRPr="00713B52">
              <w:rPr>
                <w:rFonts w:hint="eastAsia"/>
                <w:sz w:val="20"/>
                <w:szCs w:val="21"/>
              </w:rPr>
              <w:t>GPIO-Output</w:t>
            </w:r>
          </w:p>
        </w:tc>
        <w:tc>
          <w:tcPr>
            <w:tcW w:w="3424" w:type="dxa"/>
            <w:vAlign w:val="center"/>
          </w:tcPr>
          <w:p w14:paraId="1B5F5504" w14:textId="0EC3AF91" w:rsidR="00C127A9" w:rsidRPr="00713B52" w:rsidRDefault="00C127A9" w:rsidP="00131099">
            <w:pPr>
              <w:rPr>
                <w:sz w:val="20"/>
                <w:szCs w:val="21"/>
              </w:rPr>
            </w:pPr>
            <w:r w:rsidRPr="00713B5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1"/>
              </w:rPr>
              <w:t>连接</w:t>
            </w:r>
            <w:r w:rsidR="005A48C9" w:rsidRPr="00713B5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1"/>
              </w:rPr>
              <w:t>SNC8600</w:t>
            </w:r>
            <w:r w:rsidRPr="00713B5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1"/>
              </w:rPr>
              <w:t>电源，控制</w:t>
            </w:r>
            <w:r w:rsidR="005A48C9" w:rsidRPr="00713B5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1"/>
              </w:rPr>
              <w:t>SNC8600</w:t>
            </w:r>
            <w:r w:rsidRPr="00713B5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1"/>
              </w:rPr>
              <w:t>电源开关</w:t>
            </w:r>
          </w:p>
        </w:tc>
        <w:tc>
          <w:tcPr>
            <w:tcW w:w="1696" w:type="dxa"/>
            <w:vAlign w:val="center"/>
          </w:tcPr>
          <w:p w14:paraId="540F88E4" w14:textId="77777777" w:rsidR="00C127A9" w:rsidRPr="00713B52" w:rsidRDefault="00C127A9" w:rsidP="00131099">
            <w:pPr>
              <w:rPr>
                <w:sz w:val="20"/>
                <w:szCs w:val="21"/>
              </w:rPr>
            </w:pPr>
            <w:r w:rsidRPr="00713B52">
              <w:rPr>
                <w:rFonts w:hint="eastAsia"/>
                <w:sz w:val="20"/>
                <w:szCs w:val="21"/>
              </w:rPr>
              <w:t>AVD_PWR_ESR</w:t>
            </w:r>
          </w:p>
          <w:p w14:paraId="334D4229" w14:textId="13B76A69" w:rsidR="00C127A9" w:rsidRPr="00713B52" w:rsidRDefault="00C127A9" w:rsidP="00131099">
            <w:pPr>
              <w:rPr>
                <w:sz w:val="20"/>
                <w:szCs w:val="21"/>
              </w:rPr>
            </w:pPr>
            <w:r w:rsidRPr="00713B52">
              <w:rPr>
                <w:rFonts w:hint="eastAsia"/>
                <w:sz w:val="20"/>
                <w:szCs w:val="21"/>
              </w:rPr>
              <w:t>AVD_PWR_RAR</w:t>
            </w:r>
          </w:p>
        </w:tc>
        <w:tc>
          <w:tcPr>
            <w:tcW w:w="1094" w:type="dxa"/>
            <w:vAlign w:val="center"/>
          </w:tcPr>
          <w:p w14:paraId="1FFF8B34" w14:textId="31C3DD53" w:rsidR="00C127A9" w:rsidRPr="00713B52" w:rsidRDefault="00C127A9" w:rsidP="00131099">
            <w:pPr>
              <w:rPr>
                <w:sz w:val="20"/>
                <w:szCs w:val="21"/>
              </w:rPr>
            </w:pPr>
            <w:r w:rsidRPr="00713B52">
              <w:rPr>
                <w:rFonts w:hint="eastAsia"/>
                <w:sz w:val="20"/>
                <w:szCs w:val="21"/>
              </w:rPr>
              <w:t>必须控制</w:t>
            </w:r>
          </w:p>
        </w:tc>
      </w:tr>
      <w:tr w:rsidR="00C127A9" w:rsidRPr="00713B52" w14:paraId="695BEB1C" w14:textId="298C0190" w:rsidTr="00A71B1C">
        <w:tc>
          <w:tcPr>
            <w:tcW w:w="1235" w:type="dxa"/>
            <w:shd w:val="clear" w:color="auto" w:fill="EDEDED" w:themeFill="accent3" w:themeFillTint="33"/>
            <w:vAlign w:val="center"/>
          </w:tcPr>
          <w:p w14:paraId="38368E31" w14:textId="73E8B37B" w:rsidR="00C127A9" w:rsidRPr="00713B52" w:rsidRDefault="00634FE1" w:rsidP="005A5508">
            <w:pPr>
              <w:jc w:val="center"/>
              <w:rPr>
                <w:b/>
                <w:bCs/>
                <w:sz w:val="20"/>
                <w:szCs w:val="21"/>
              </w:rPr>
            </w:pPr>
            <w:r>
              <w:rPr>
                <w:rFonts w:hint="eastAsia"/>
                <w:b/>
                <w:bCs/>
                <w:sz w:val="20"/>
                <w:szCs w:val="21"/>
              </w:rPr>
              <w:t>Wakeup</w:t>
            </w:r>
          </w:p>
        </w:tc>
        <w:tc>
          <w:tcPr>
            <w:tcW w:w="910" w:type="dxa"/>
            <w:vAlign w:val="center"/>
          </w:tcPr>
          <w:p w14:paraId="1FF9C52B" w14:textId="3FBFB169" w:rsidR="00C127A9" w:rsidRPr="00713B52" w:rsidRDefault="00C127A9" w:rsidP="00AA5D9A">
            <w:pPr>
              <w:jc w:val="center"/>
              <w:rPr>
                <w:sz w:val="20"/>
                <w:szCs w:val="21"/>
              </w:rPr>
            </w:pPr>
            <w:r w:rsidRPr="00713B52">
              <w:rPr>
                <w:rFonts w:hint="eastAsia"/>
                <w:sz w:val="20"/>
                <w:szCs w:val="21"/>
              </w:rPr>
              <w:t>GPIO-Output</w:t>
            </w:r>
          </w:p>
        </w:tc>
        <w:tc>
          <w:tcPr>
            <w:tcW w:w="3424" w:type="dxa"/>
            <w:vAlign w:val="center"/>
          </w:tcPr>
          <w:p w14:paraId="4C0DD484" w14:textId="00B290DA" w:rsidR="00C127A9" w:rsidRPr="00713B52" w:rsidRDefault="00C127A9" w:rsidP="00131099">
            <w:pPr>
              <w:rPr>
                <w:sz w:val="20"/>
                <w:szCs w:val="21"/>
              </w:rPr>
            </w:pPr>
            <w:r w:rsidRPr="00713B5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1"/>
              </w:rPr>
              <w:t>连接</w:t>
            </w:r>
            <w:r w:rsidR="005A48C9" w:rsidRPr="00713B5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1"/>
              </w:rPr>
              <w:t>SNC8600</w:t>
            </w:r>
            <w:r w:rsidRPr="00713B5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1"/>
              </w:rPr>
              <w:t>低功耗唤醒IO，用于低功耗模式下</w:t>
            </w:r>
            <w:r w:rsidR="005A48C9" w:rsidRPr="00713B5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1"/>
              </w:rPr>
              <w:t>SNC8600</w:t>
            </w:r>
            <w:r w:rsidRPr="00713B5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1"/>
              </w:rPr>
              <w:t>恢复启动</w:t>
            </w:r>
          </w:p>
        </w:tc>
        <w:tc>
          <w:tcPr>
            <w:tcW w:w="1696" w:type="dxa"/>
            <w:vAlign w:val="center"/>
          </w:tcPr>
          <w:p w14:paraId="499EBA3F" w14:textId="40B09232" w:rsidR="00C127A9" w:rsidRPr="00713B52" w:rsidRDefault="00C127A9" w:rsidP="00131099">
            <w:pPr>
              <w:rPr>
                <w:sz w:val="20"/>
                <w:szCs w:val="21"/>
              </w:rPr>
            </w:pPr>
            <w:r w:rsidRPr="00713B52">
              <w:rPr>
                <w:rFonts w:hint="eastAsia"/>
                <w:sz w:val="20"/>
                <w:szCs w:val="21"/>
              </w:rPr>
              <w:t>G</w:t>
            </w:r>
            <w:r w:rsidRPr="00713B52">
              <w:rPr>
                <w:sz w:val="20"/>
                <w:szCs w:val="21"/>
              </w:rPr>
              <w:t>PIO0</w:t>
            </w:r>
          </w:p>
        </w:tc>
        <w:tc>
          <w:tcPr>
            <w:tcW w:w="1094" w:type="dxa"/>
            <w:vAlign w:val="center"/>
          </w:tcPr>
          <w:p w14:paraId="7B24C993" w14:textId="49A50BA6" w:rsidR="00C127A9" w:rsidRPr="00713B52" w:rsidRDefault="00C127A9" w:rsidP="00131099">
            <w:pPr>
              <w:rPr>
                <w:sz w:val="20"/>
                <w:szCs w:val="21"/>
              </w:rPr>
            </w:pPr>
            <w:r w:rsidRPr="00713B52">
              <w:rPr>
                <w:rFonts w:hint="eastAsia"/>
                <w:sz w:val="20"/>
                <w:szCs w:val="21"/>
              </w:rPr>
              <w:t>必须控制</w:t>
            </w:r>
          </w:p>
        </w:tc>
      </w:tr>
      <w:tr w:rsidR="00C127A9" w:rsidRPr="00713B52" w14:paraId="0C36836A" w14:textId="4D560B8E" w:rsidTr="00A71B1C">
        <w:tc>
          <w:tcPr>
            <w:tcW w:w="1235" w:type="dxa"/>
            <w:shd w:val="clear" w:color="auto" w:fill="EDEDED" w:themeFill="accent3" w:themeFillTint="33"/>
            <w:vAlign w:val="center"/>
          </w:tcPr>
          <w:p w14:paraId="287D0EE7" w14:textId="6A4EF6E0" w:rsidR="00C127A9" w:rsidRPr="00713B52" w:rsidRDefault="00265BDC" w:rsidP="005A5508">
            <w:pPr>
              <w:jc w:val="center"/>
              <w:rPr>
                <w:b/>
                <w:bCs/>
                <w:sz w:val="20"/>
                <w:szCs w:val="21"/>
              </w:rPr>
            </w:pPr>
            <w:r w:rsidRPr="00713B52">
              <w:rPr>
                <w:rFonts w:hint="eastAsia"/>
                <w:b/>
                <w:bCs/>
                <w:sz w:val="20"/>
                <w:szCs w:val="21"/>
              </w:rPr>
              <w:t>D</w:t>
            </w:r>
            <w:r w:rsidRPr="00713B52">
              <w:rPr>
                <w:b/>
                <w:bCs/>
                <w:sz w:val="20"/>
                <w:szCs w:val="21"/>
              </w:rPr>
              <w:t>ET</w:t>
            </w:r>
            <w:r w:rsidRPr="00713B52">
              <w:rPr>
                <w:rFonts w:hint="eastAsia"/>
                <w:b/>
                <w:bCs/>
                <w:sz w:val="20"/>
                <w:szCs w:val="21"/>
              </w:rPr>
              <w:t>_</w:t>
            </w:r>
            <w:r w:rsidRPr="00713B52">
              <w:rPr>
                <w:b/>
                <w:bCs/>
                <w:sz w:val="20"/>
                <w:szCs w:val="21"/>
              </w:rPr>
              <w:t>1</w:t>
            </w:r>
          </w:p>
        </w:tc>
        <w:tc>
          <w:tcPr>
            <w:tcW w:w="910" w:type="dxa"/>
            <w:vAlign w:val="center"/>
          </w:tcPr>
          <w:p w14:paraId="60B188F6" w14:textId="3942F3F6" w:rsidR="00C127A9" w:rsidRPr="00713B52" w:rsidRDefault="00C127A9" w:rsidP="00AA5D9A">
            <w:pPr>
              <w:jc w:val="center"/>
              <w:rPr>
                <w:sz w:val="20"/>
                <w:szCs w:val="21"/>
              </w:rPr>
            </w:pPr>
            <w:r w:rsidRPr="00713B52">
              <w:rPr>
                <w:rFonts w:hint="eastAsia"/>
                <w:sz w:val="20"/>
                <w:szCs w:val="21"/>
              </w:rPr>
              <w:t>GPIO-In</w:t>
            </w:r>
            <w:r w:rsidR="00F372CD" w:rsidRPr="00713B52">
              <w:rPr>
                <w:sz w:val="20"/>
                <w:szCs w:val="21"/>
              </w:rPr>
              <w:t>put</w:t>
            </w:r>
          </w:p>
        </w:tc>
        <w:tc>
          <w:tcPr>
            <w:tcW w:w="3424" w:type="dxa"/>
            <w:vAlign w:val="center"/>
          </w:tcPr>
          <w:p w14:paraId="15E0256E" w14:textId="604CCF29" w:rsidR="00C127A9" w:rsidRPr="00713B52" w:rsidRDefault="00C127A9" w:rsidP="00131099">
            <w:pPr>
              <w:rPr>
                <w:sz w:val="20"/>
                <w:szCs w:val="21"/>
              </w:rPr>
            </w:pPr>
            <w:r w:rsidRPr="00713B52">
              <w:rPr>
                <w:rFonts w:hint="eastAsia"/>
                <w:sz w:val="20"/>
                <w:szCs w:val="21"/>
              </w:rPr>
              <w:t>连接入耳检测</w:t>
            </w:r>
            <w:r w:rsidRPr="00713B52">
              <w:rPr>
                <w:rFonts w:hint="eastAsia"/>
                <w:sz w:val="20"/>
                <w:szCs w:val="21"/>
              </w:rPr>
              <w:t>IC</w:t>
            </w:r>
          </w:p>
        </w:tc>
        <w:tc>
          <w:tcPr>
            <w:tcW w:w="1696" w:type="dxa"/>
            <w:vAlign w:val="center"/>
          </w:tcPr>
          <w:p w14:paraId="53089B31" w14:textId="57C46C4B" w:rsidR="00C127A9" w:rsidRPr="00713B52" w:rsidRDefault="00C127A9" w:rsidP="00131099">
            <w:pPr>
              <w:rPr>
                <w:sz w:val="20"/>
                <w:szCs w:val="21"/>
              </w:rPr>
            </w:pPr>
            <w:r w:rsidRPr="00713B52">
              <w:rPr>
                <w:rFonts w:hint="eastAsia"/>
                <w:sz w:val="20"/>
                <w:szCs w:val="21"/>
              </w:rPr>
              <w:t>无</w:t>
            </w:r>
            <w:r w:rsidRPr="00713B52">
              <w:rPr>
                <w:rFonts w:hint="eastAsia"/>
                <w:sz w:val="20"/>
                <w:szCs w:val="21"/>
              </w:rPr>
              <w:t>(</w:t>
            </w:r>
            <w:r w:rsidRPr="00713B52">
              <w:rPr>
                <w:rFonts w:hint="eastAsia"/>
                <w:sz w:val="20"/>
                <w:szCs w:val="21"/>
              </w:rPr>
              <w:t>直连上位机</w:t>
            </w:r>
            <w:r w:rsidRPr="00713B52">
              <w:rPr>
                <w:sz w:val="20"/>
                <w:szCs w:val="21"/>
              </w:rPr>
              <w:t>)</w:t>
            </w:r>
          </w:p>
        </w:tc>
        <w:tc>
          <w:tcPr>
            <w:tcW w:w="1094" w:type="dxa"/>
            <w:vAlign w:val="center"/>
          </w:tcPr>
          <w:p w14:paraId="790629DD" w14:textId="0E5B325E" w:rsidR="00C127A9" w:rsidRPr="00713B52" w:rsidRDefault="00C127A9" w:rsidP="00131099">
            <w:pPr>
              <w:rPr>
                <w:sz w:val="20"/>
                <w:szCs w:val="21"/>
              </w:rPr>
            </w:pPr>
            <w:r w:rsidRPr="00713B52">
              <w:rPr>
                <w:rFonts w:hint="eastAsia"/>
                <w:sz w:val="20"/>
                <w:szCs w:val="21"/>
              </w:rPr>
              <w:t>可选</w:t>
            </w:r>
          </w:p>
        </w:tc>
      </w:tr>
      <w:tr w:rsidR="00C127A9" w:rsidRPr="00713B52" w14:paraId="434AD119" w14:textId="7C80F6F9" w:rsidTr="00A71B1C">
        <w:tc>
          <w:tcPr>
            <w:tcW w:w="1235" w:type="dxa"/>
            <w:shd w:val="clear" w:color="auto" w:fill="EDEDED" w:themeFill="accent3" w:themeFillTint="33"/>
            <w:vAlign w:val="center"/>
          </w:tcPr>
          <w:p w14:paraId="57BAAB70" w14:textId="7A2FADCC" w:rsidR="00C127A9" w:rsidRPr="00713B52" w:rsidRDefault="00265BDC" w:rsidP="005A5508">
            <w:pPr>
              <w:jc w:val="center"/>
              <w:rPr>
                <w:b/>
                <w:bCs/>
                <w:sz w:val="20"/>
                <w:szCs w:val="21"/>
              </w:rPr>
            </w:pPr>
            <w:proofErr w:type="spellStart"/>
            <w:r w:rsidRPr="00713B52">
              <w:rPr>
                <w:b/>
                <w:bCs/>
                <w:sz w:val="20"/>
                <w:szCs w:val="21"/>
              </w:rPr>
              <w:t>Touch_Key</w:t>
            </w:r>
            <w:proofErr w:type="spellEnd"/>
          </w:p>
        </w:tc>
        <w:tc>
          <w:tcPr>
            <w:tcW w:w="910" w:type="dxa"/>
            <w:vAlign w:val="center"/>
          </w:tcPr>
          <w:p w14:paraId="2F4FBDC8" w14:textId="6A238958" w:rsidR="00C127A9" w:rsidRPr="00713B52" w:rsidRDefault="00C127A9" w:rsidP="00AA5D9A">
            <w:pPr>
              <w:jc w:val="center"/>
              <w:rPr>
                <w:sz w:val="20"/>
                <w:szCs w:val="21"/>
              </w:rPr>
            </w:pPr>
            <w:r w:rsidRPr="00713B52">
              <w:rPr>
                <w:rFonts w:hint="eastAsia"/>
                <w:sz w:val="20"/>
                <w:szCs w:val="21"/>
              </w:rPr>
              <w:t>G</w:t>
            </w:r>
            <w:r w:rsidRPr="00713B52">
              <w:rPr>
                <w:sz w:val="20"/>
                <w:szCs w:val="21"/>
              </w:rPr>
              <w:t>PIO-In</w:t>
            </w:r>
            <w:r w:rsidR="00F372CD" w:rsidRPr="00713B52">
              <w:rPr>
                <w:sz w:val="20"/>
                <w:szCs w:val="21"/>
              </w:rPr>
              <w:t>put</w:t>
            </w:r>
          </w:p>
        </w:tc>
        <w:tc>
          <w:tcPr>
            <w:tcW w:w="3424" w:type="dxa"/>
            <w:vAlign w:val="center"/>
          </w:tcPr>
          <w:p w14:paraId="2130702F" w14:textId="4F5E82AD" w:rsidR="00C127A9" w:rsidRPr="00713B52" w:rsidRDefault="00C127A9" w:rsidP="00131099">
            <w:pPr>
              <w:rPr>
                <w:sz w:val="20"/>
                <w:szCs w:val="21"/>
              </w:rPr>
            </w:pPr>
            <w:r w:rsidRPr="00713B52">
              <w:rPr>
                <w:rFonts w:hint="eastAsia"/>
                <w:sz w:val="20"/>
                <w:szCs w:val="21"/>
              </w:rPr>
              <w:t>T</w:t>
            </w:r>
            <w:r w:rsidRPr="00713B52">
              <w:rPr>
                <w:sz w:val="20"/>
                <w:szCs w:val="21"/>
              </w:rPr>
              <w:t>ouch</w:t>
            </w:r>
            <w:r w:rsidRPr="00713B52">
              <w:rPr>
                <w:rFonts w:hint="eastAsia"/>
                <w:sz w:val="20"/>
                <w:szCs w:val="21"/>
              </w:rPr>
              <w:t>按键</w:t>
            </w:r>
          </w:p>
        </w:tc>
        <w:tc>
          <w:tcPr>
            <w:tcW w:w="1696" w:type="dxa"/>
            <w:vAlign w:val="center"/>
          </w:tcPr>
          <w:p w14:paraId="5A4C7C56" w14:textId="23DCA7BE" w:rsidR="00C127A9" w:rsidRPr="00713B52" w:rsidRDefault="00C127A9" w:rsidP="00131099">
            <w:pPr>
              <w:rPr>
                <w:sz w:val="20"/>
                <w:szCs w:val="21"/>
              </w:rPr>
            </w:pPr>
            <w:r w:rsidRPr="00713B52">
              <w:rPr>
                <w:rFonts w:hint="eastAsia"/>
                <w:sz w:val="20"/>
                <w:szCs w:val="21"/>
              </w:rPr>
              <w:t>无</w:t>
            </w:r>
            <w:r w:rsidRPr="00713B52">
              <w:rPr>
                <w:rFonts w:hint="eastAsia"/>
                <w:sz w:val="20"/>
                <w:szCs w:val="21"/>
              </w:rPr>
              <w:t>(</w:t>
            </w:r>
            <w:r w:rsidRPr="00713B52">
              <w:rPr>
                <w:rFonts w:hint="eastAsia"/>
                <w:sz w:val="20"/>
                <w:szCs w:val="21"/>
              </w:rPr>
              <w:t>直连上位机</w:t>
            </w:r>
            <w:r w:rsidRPr="00713B52">
              <w:rPr>
                <w:sz w:val="20"/>
                <w:szCs w:val="21"/>
              </w:rPr>
              <w:t>)</w:t>
            </w:r>
          </w:p>
        </w:tc>
        <w:tc>
          <w:tcPr>
            <w:tcW w:w="1094" w:type="dxa"/>
            <w:vAlign w:val="center"/>
          </w:tcPr>
          <w:p w14:paraId="7A8F99AD" w14:textId="6DCC1189" w:rsidR="00C127A9" w:rsidRPr="00713B52" w:rsidRDefault="00C127A9" w:rsidP="00131099">
            <w:pPr>
              <w:rPr>
                <w:sz w:val="20"/>
                <w:szCs w:val="21"/>
              </w:rPr>
            </w:pPr>
            <w:r w:rsidRPr="00713B52">
              <w:rPr>
                <w:rFonts w:hint="eastAsia"/>
                <w:sz w:val="20"/>
                <w:szCs w:val="21"/>
              </w:rPr>
              <w:t>可选</w:t>
            </w:r>
          </w:p>
        </w:tc>
      </w:tr>
    </w:tbl>
    <w:p w14:paraId="191161E2" w14:textId="44A1A37A" w:rsidR="00986A82" w:rsidRDefault="00E476BC" w:rsidP="00E476BC">
      <w:pPr>
        <w:pStyle w:val="af1"/>
      </w:pPr>
      <w:r>
        <w:rPr>
          <w:rFonts w:hint="eastAsia"/>
        </w:rPr>
        <w:t>表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SNC8600</w:t>
      </w:r>
      <w:r w:rsidR="00320044">
        <w:rPr>
          <w:rFonts w:hint="eastAsia"/>
        </w:rPr>
        <w:t>外围</w:t>
      </w:r>
      <w:r>
        <w:rPr>
          <w:rFonts w:hint="eastAsia"/>
        </w:rPr>
        <w:t>控制引脚说明</w:t>
      </w:r>
    </w:p>
    <w:p w14:paraId="0869AD0B" w14:textId="1A22E7D4" w:rsidR="00986A82" w:rsidRDefault="00655CA2" w:rsidP="00986A82">
      <w:r>
        <w:rPr>
          <w:rFonts w:hint="eastAsia"/>
        </w:rPr>
        <w:t>*</w:t>
      </w:r>
      <w:r>
        <w:t xml:space="preserve"> </w:t>
      </w:r>
      <w:r w:rsidR="00986A82">
        <w:rPr>
          <w:rFonts w:hint="eastAsia"/>
        </w:rPr>
        <w:t>关于</w:t>
      </w:r>
      <w:r>
        <w:rPr>
          <w:rFonts w:hint="eastAsia"/>
        </w:rPr>
        <w:t>上位机的功能引脚定义，请参考附录设计说明</w:t>
      </w:r>
      <w:r w:rsidR="004E20D3">
        <w:rPr>
          <w:rFonts w:hint="eastAsia"/>
        </w:rPr>
        <w:t xml:space="preserve"> </w:t>
      </w:r>
      <w:hyperlink w:anchor="_上位机功能引脚定义" w:history="1">
        <w:r w:rsidR="004E20D3" w:rsidRPr="004E20D3">
          <w:rPr>
            <w:rStyle w:val="ad"/>
          </w:rPr>
          <w:t>上位机功能引脚定义</w:t>
        </w:r>
      </w:hyperlink>
    </w:p>
    <w:p w14:paraId="7ED66AB0" w14:textId="51E990ED" w:rsidR="004F74F8" w:rsidRDefault="004F74F8" w:rsidP="004F74F8">
      <w:pPr>
        <w:pStyle w:val="2"/>
      </w:pPr>
      <w:bookmarkStart w:id="16" w:name="_Toc118885279"/>
      <w:r>
        <w:t xml:space="preserve">3.2  </w:t>
      </w:r>
      <w:r>
        <w:rPr>
          <w:rFonts w:hint="eastAsia"/>
        </w:rPr>
        <w:t>按键定义</w:t>
      </w:r>
      <w:bookmarkEnd w:id="16"/>
    </w:p>
    <w:p w14:paraId="02C7EDAF" w14:textId="693550FA" w:rsidR="004F74F8" w:rsidRDefault="00745EFA" w:rsidP="004F74F8">
      <w:pPr>
        <w:ind w:firstLine="420"/>
      </w:pPr>
      <w:r>
        <w:rPr>
          <w:rFonts w:hint="eastAsia"/>
        </w:rPr>
        <w:t>一个</w:t>
      </w:r>
      <w:r w:rsidR="008621B2">
        <w:rPr>
          <w:rFonts w:hint="eastAsia"/>
        </w:rPr>
        <w:t>ADC</w:t>
      </w:r>
      <w:r>
        <w:rPr>
          <w:rFonts w:hint="eastAsia"/>
        </w:rPr>
        <w:t>口</w:t>
      </w:r>
      <w:r w:rsidR="004F74F8">
        <w:rPr>
          <w:rFonts w:hint="eastAsia"/>
        </w:rPr>
        <w:t>支持识别</w:t>
      </w:r>
      <w:r w:rsidR="00A25B1F">
        <w:rPr>
          <w:rFonts w:hint="eastAsia"/>
        </w:rPr>
        <w:t>4</w:t>
      </w:r>
      <w:r w:rsidR="00A25B1F">
        <w:rPr>
          <w:rFonts w:hint="eastAsia"/>
        </w:rPr>
        <w:t>个</w:t>
      </w:r>
      <w:r w:rsidR="004F74F8">
        <w:rPr>
          <w:rFonts w:hint="eastAsia"/>
        </w:rPr>
        <w:t>按键：</w:t>
      </w:r>
      <w:r w:rsidR="004F74F8">
        <w:rPr>
          <w:rFonts w:hint="eastAsia"/>
        </w:rPr>
        <w:t>3</w:t>
      </w:r>
      <w:r w:rsidR="004F74F8">
        <w:rPr>
          <w:rFonts w:hint="eastAsia"/>
        </w:rPr>
        <w:t>个轻触按键（</w:t>
      </w:r>
      <w:r w:rsidR="004F74F8">
        <w:rPr>
          <w:rFonts w:hint="eastAsia"/>
        </w:rPr>
        <w:t>SW</w:t>
      </w:r>
      <w:r w:rsidR="004F74F8">
        <w:t>1,SW2,SW3</w:t>
      </w:r>
      <w:r w:rsidR="006D0A62">
        <w:rPr>
          <w:rFonts w:hint="eastAsia"/>
        </w:rPr>
        <w:t>,</w:t>
      </w:r>
      <w:r w:rsidR="006D0A62" w:rsidRPr="006D0A62">
        <w:t xml:space="preserve"> </w:t>
      </w:r>
      <w:r w:rsidR="006D0A62">
        <w:t>SW4</w:t>
      </w:r>
      <w:r w:rsidR="004F74F8">
        <w:rPr>
          <w:rFonts w:hint="eastAsia"/>
        </w:rPr>
        <w:t>）</w:t>
      </w:r>
      <w:r w:rsidR="004F74F8"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3112"/>
        <w:gridCol w:w="1141"/>
        <w:gridCol w:w="2205"/>
      </w:tblGrid>
      <w:tr w:rsidR="004F74F8" w:rsidRPr="00713B52" w14:paraId="0B80C16B" w14:textId="77777777" w:rsidTr="007F577D">
        <w:tc>
          <w:tcPr>
            <w:tcW w:w="704" w:type="dxa"/>
            <w:vMerge w:val="restart"/>
            <w:shd w:val="clear" w:color="auto" w:fill="EDEDED" w:themeFill="accent3" w:themeFillTint="33"/>
            <w:vAlign w:val="center"/>
          </w:tcPr>
          <w:p w14:paraId="4AF5FCE9" w14:textId="77777777" w:rsidR="004F74F8" w:rsidRPr="00713B52" w:rsidRDefault="004F74F8" w:rsidP="009B58F9">
            <w:pPr>
              <w:jc w:val="center"/>
              <w:rPr>
                <w:b/>
                <w:bCs/>
                <w:sz w:val="20"/>
                <w:szCs w:val="21"/>
              </w:rPr>
            </w:pPr>
          </w:p>
        </w:tc>
        <w:tc>
          <w:tcPr>
            <w:tcW w:w="4246" w:type="dxa"/>
            <w:gridSpan w:val="2"/>
            <w:shd w:val="clear" w:color="auto" w:fill="EDEDED" w:themeFill="accent3" w:themeFillTint="33"/>
            <w:vAlign w:val="center"/>
          </w:tcPr>
          <w:p w14:paraId="59F4422C" w14:textId="77777777" w:rsidR="004F74F8" w:rsidRPr="00713B52" w:rsidRDefault="004F74F8" w:rsidP="009B58F9">
            <w:pPr>
              <w:jc w:val="center"/>
              <w:rPr>
                <w:b/>
                <w:bCs/>
                <w:sz w:val="20"/>
                <w:szCs w:val="21"/>
              </w:rPr>
            </w:pPr>
            <w:proofErr w:type="spellStart"/>
            <w:r w:rsidRPr="00713B52">
              <w:rPr>
                <w:rFonts w:hint="eastAsia"/>
                <w:b/>
                <w:bCs/>
                <w:sz w:val="20"/>
                <w:szCs w:val="21"/>
              </w:rPr>
              <w:t>Work_Mode</w:t>
            </w:r>
            <w:proofErr w:type="spellEnd"/>
          </w:p>
        </w:tc>
        <w:tc>
          <w:tcPr>
            <w:tcW w:w="3346" w:type="dxa"/>
            <w:gridSpan w:val="2"/>
            <w:shd w:val="clear" w:color="auto" w:fill="EDEDED" w:themeFill="accent3" w:themeFillTint="33"/>
            <w:vAlign w:val="center"/>
          </w:tcPr>
          <w:p w14:paraId="0A9B866D" w14:textId="77777777" w:rsidR="004F74F8" w:rsidRPr="00713B52" w:rsidRDefault="004F74F8" w:rsidP="009B58F9">
            <w:pPr>
              <w:jc w:val="center"/>
              <w:rPr>
                <w:b/>
                <w:bCs/>
                <w:sz w:val="20"/>
                <w:szCs w:val="21"/>
              </w:rPr>
            </w:pPr>
            <w:proofErr w:type="spellStart"/>
            <w:r w:rsidRPr="00713B52">
              <w:rPr>
                <w:rFonts w:hint="eastAsia"/>
                <w:b/>
                <w:bCs/>
                <w:sz w:val="20"/>
                <w:szCs w:val="21"/>
              </w:rPr>
              <w:t>PD_Mode</w:t>
            </w:r>
            <w:proofErr w:type="spellEnd"/>
          </w:p>
        </w:tc>
      </w:tr>
      <w:tr w:rsidR="00613DE4" w:rsidRPr="00713B52" w14:paraId="7A32EE6A" w14:textId="77777777" w:rsidTr="007F577D">
        <w:tc>
          <w:tcPr>
            <w:tcW w:w="704" w:type="dxa"/>
            <w:vMerge/>
            <w:vAlign w:val="center"/>
          </w:tcPr>
          <w:p w14:paraId="6588D3BA" w14:textId="77777777" w:rsidR="004F74F8" w:rsidRPr="00713B52" w:rsidRDefault="004F74F8" w:rsidP="009B58F9">
            <w:pPr>
              <w:jc w:val="center"/>
              <w:rPr>
                <w:b/>
                <w:bCs/>
                <w:sz w:val="20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D2F66B4" w14:textId="77777777" w:rsidR="004F74F8" w:rsidRPr="00713B52" w:rsidRDefault="004F74F8" w:rsidP="009B58F9">
            <w:pPr>
              <w:rPr>
                <w:b/>
                <w:bCs/>
                <w:sz w:val="20"/>
                <w:szCs w:val="21"/>
              </w:rPr>
            </w:pPr>
            <w:r w:rsidRPr="00713B52">
              <w:rPr>
                <w:rFonts w:hint="eastAsia"/>
                <w:b/>
                <w:bCs/>
                <w:sz w:val="20"/>
                <w:szCs w:val="21"/>
              </w:rPr>
              <w:t>按键定义</w:t>
            </w:r>
          </w:p>
        </w:tc>
        <w:tc>
          <w:tcPr>
            <w:tcW w:w="3112" w:type="dxa"/>
            <w:vAlign w:val="center"/>
          </w:tcPr>
          <w:p w14:paraId="2E83E2F4" w14:textId="77777777" w:rsidR="004F74F8" w:rsidRPr="00713B52" w:rsidRDefault="004F74F8" w:rsidP="009B58F9">
            <w:pPr>
              <w:rPr>
                <w:b/>
                <w:bCs/>
                <w:sz w:val="20"/>
                <w:szCs w:val="21"/>
              </w:rPr>
            </w:pPr>
            <w:r w:rsidRPr="00713B52">
              <w:rPr>
                <w:rFonts w:hint="eastAsia"/>
                <w:b/>
                <w:bCs/>
                <w:sz w:val="20"/>
                <w:szCs w:val="21"/>
              </w:rPr>
              <w:t>功能说明</w:t>
            </w:r>
          </w:p>
        </w:tc>
        <w:tc>
          <w:tcPr>
            <w:tcW w:w="1141" w:type="dxa"/>
            <w:vAlign w:val="center"/>
          </w:tcPr>
          <w:p w14:paraId="14A68322" w14:textId="77777777" w:rsidR="004F74F8" w:rsidRPr="00713B52" w:rsidRDefault="004F74F8" w:rsidP="009B58F9">
            <w:pPr>
              <w:rPr>
                <w:b/>
                <w:bCs/>
                <w:sz w:val="20"/>
                <w:szCs w:val="21"/>
              </w:rPr>
            </w:pPr>
            <w:r w:rsidRPr="00713B52">
              <w:rPr>
                <w:rFonts w:hint="eastAsia"/>
                <w:b/>
                <w:bCs/>
                <w:sz w:val="20"/>
                <w:szCs w:val="21"/>
              </w:rPr>
              <w:t>按键定义</w:t>
            </w:r>
          </w:p>
        </w:tc>
        <w:tc>
          <w:tcPr>
            <w:tcW w:w="2205" w:type="dxa"/>
            <w:vAlign w:val="center"/>
          </w:tcPr>
          <w:p w14:paraId="530176AF" w14:textId="77777777" w:rsidR="004F74F8" w:rsidRPr="00713B52" w:rsidRDefault="004F74F8" w:rsidP="009B58F9">
            <w:pPr>
              <w:rPr>
                <w:b/>
                <w:bCs/>
                <w:sz w:val="20"/>
                <w:szCs w:val="21"/>
              </w:rPr>
            </w:pPr>
            <w:r w:rsidRPr="00713B52">
              <w:rPr>
                <w:rFonts w:hint="eastAsia"/>
                <w:b/>
                <w:bCs/>
                <w:sz w:val="20"/>
                <w:szCs w:val="21"/>
              </w:rPr>
              <w:t>功能说明</w:t>
            </w:r>
          </w:p>
        </w:tc>
      </w:tr>
      <w:tr w:rsidR="003F2059" w:rsidRPr="00713B52" w14:paraId="350B4407" w14:textId="77777777" w:rsidTr="007F577D">
        <w:tc>
          <w:tcPr>
            <w:tcW w:w="704" w:type="dxa"/>
            <w:vMerge w:val="restart"/>
            <w:vAlign w:val="center"/>
          </w:tcPr>
          <w:p w14:paraId="0EF1465B" w14:textId="77777777" w:rsidR="003F2059" w:rsidRPr="00713B52" w:rsidRDefault="003F2059" w:rsidP="009B58F9">
            <w:pPr>
              <w:jc w:val="center"/>
              <w:rPr>
                <w:b/>
                <w:bCs/>
                <w:sz w:val="20"/>
                <w:szCs w:val="21"/>
              </w:rPr>
            </w:pPr>
            <w:r w:rsidRPr="00713B52">
              <w:rPr>
                <w:rFonts w:hint="eastAsia"/>
                <w:b/>
                <w:bCs/>
                <w:sz w:val="20"/>
                <w:szCs w:val="21"/>
              </w:rPr>
              <w:t>SW1</w:t>
            </w:r>
          </w:p>
        </w:tc>
        <w:tc>
          <w:tcPr>
            <w:tcW w:w="1134" w:type="dxa"/>
            <w:vAlign w:val="center"/>
          </w:tcPr>
          <w:p w14:paraId="5924CF9F" w14:textId="77777777" w:rsidR="003F2059" w:rsidRPr="00713B52" w:rsidRDefault="003F2059" w:rsidP="009B58F9">
            <w:pPr>
              <w:rPr>
                <w:b/>
                <w:bCs/>
                <w:sz w:val="20"/>
                <w:szCs w:val="21"/>
              </w:rPr>
            </w:pPr>
            <w:r w:rsidRPr="00713B52">
              <w:rPr>
                <w:rFonts w:hint="eastAsia"/>
                <w:b/>
                <w:bCs/>
                <w:sz w:val="20"/>
                <w:szCs w:val="21"/>
              </w:rPr>
              <w:t>短按</w:t>
            </w:r>
          </w:p>
        </w:tc>
        <w:tc>
          <w:tcPr>
            <w:tcW w:w="3112" w:type="dxa"/>
            <w:vAlign w:val="center"/>
          </w:tcPr>
          <w:p w14:paraId="743DFA4C" w14:textId="77777777" w:rsidR="003F2059" w:rsidRPr="00713B52" w:rsidRDefault="003F2059" w:rsidP="009B58F9">
            <w:pPr>
              <w:rPr>
                <w:sz w:val="20"/>
                <w:szCs w:val="21"/>
              </w:rPr>
            </w:pPr>
            <w:r w:rsidRPr="00713B52">
              <w:rPr>
                <w:rFonts w:hint="eastAsia"/>
                <w:sz w:val="20"/>
                <w:szCs w:val="21"/>
              </w:rPr>
              <w:t>播放</w:t>
            </w:r>
            <w:r w:rsidRPr="00713B52">
              <w:rPr>
                <w:rFonts w:hint="eastAsia"/>
                <w:sz w:val="20"/>
                <w:szCs w:val="21"/>
              </w:rPr>
              <w:t>/</w:t>
            </w:r>
            <w:r w:rsidRPr="00713B52">
              <w:rPr>
                <w:rFonts w:hint="eastAsia"/>
                <w:sz w:val="20"/>
                <w:szCs w:val="21"/>
              </w:rPr>
              <w:t>暂停切换</w:t>
            </w:r>
          </w:p>
        </w:tc>
        <w:tc>
          <w:tcPr>
            <w:tcW w:w="1141" w:type="dxa"/>
            <w:vMerge w:val="restart"/>
            <w:vAlign w:val="center"/>
          </w:tcPr>
          <w:p w14:paraId="08B83943" w14:textId="7F6D7925" w:rsidR="003F2059" w:rsidRPr="00713B52" w:rsidRDefault="003F2059" w:rsidP="009B58F9">
            <w:pPr>
              <w:rPr>
                <w:b/>
                <w:bCs/>
                <w:sz w:val="20"/>
                <w:szCs w:val="21"/>
              </w:rPr>
            </w:pPr>
            <w:r>
              <w:rPr>
                <w:rFonts w:hint="eastAsia"/>
                <w:b/>
                <w:bCs/>
                <w:sz w:val="20"/>
                <w:szCs w:val="21"/>
              </w:rPr>
              <w:t>短按</w:t>
            </w:r>
          </w:p>
        </w:tc>
        <w:tc>
          <w:tcPr>
            <w:tcW w:w="2205" w:type="dxa"/>
            <w:vMerge w:val="restart"/>
            <w:vAlign w:val="center"/>
          </w:tcPr>
          <w:p w14:paraId="1E79785D" w14:textId="204B1EA2" w:rsidR="003F2059" w:rsidRPr="00713B52" w:rsidRDefault="003F2059" w:rsidP="009B58F9">
            <w:pPr>
              <w:rPr>
                <w:sz w:val="20"/>
                <w:szCs w:val="21"/>
              </w:rPr>
            </w:pPr>
            <w:r w:rsidRPr="00713B52">
              <w:rPr>
                <w:rFonts w:hint="eastAsia"/>
                <w:sz w:val="20"/>
                <w:szCs w:val="21"/>
              </w:rPr>
              <w:t>开机</w:t>
            </w:r>
            <w:r w:rsidR="00A413E3">
              <w:rPr>
                <w:rFonts w:hint="eastAsia"/>
                <w:sz w:val="20"/>
                <w:szCs w:val="21"/>
              </w:rPr>
              <w:t>/</w:t>
            </w:r>
            <w:r w:rsidR="00A413E3">
              <w:rPr>
                <w:rFonts w:hint="eastAsia"/>
                <w:sz w:val="20"/>
                <w:szCs w:val="21"/>
              </w:rPr>
              <w:t>唤醒</w:t>
            </w:r>
          </w:p>
        </w:tc>
      </w:tr>
      <w:tr w:rsidR="003F2059" w:rsidRPr="00713B52" w14:paraId="685D13DC" w14:textId="77777777" w:rsidTr="007F577D">
        <w:tc>
          <w:tcPr>
            <w:tcW w:w="704" w:type="dxa"/>
            <w:vMerge/>
            <w:vAlign w:val="center"/>
          </w:tcPr>
          <w:p w14:paraId="0C3D9BE2" w14:textId="77777777" w:rsidR="003F2059" w:rsidRPr="00713B52" w:rsidRDefault="003F2059" w:rsidP="009B58F9">
            <w:pPr>
              <w:jc w:val="center"/>
              <w:rPr>
                <w:b/>
                <w:bCs/>
                <w:sz w:val="20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291F0B0" w14:textId="77777777" w:rsidR="003F2059" w:rsidRPr="00713B52" w:rsidRDefault="003F2059" w:rsidP="009B58F9">
            <w:pPr>
              <w:rPr>
                <w:b/>
                <w:bCs/>
                <w:sz w:val="20"/>
                <w:szCs w:val="21"/>
              </w:rPr>
            </w:pPr>
            <w:r w:rsidRPr="00713B52">
              <w:rPr>
                <w:rFonts w:hint="eastAsia"/>
                <w:b/>
                <w:bCs/>
                <w:sz w:val="20"/>
                <w:szCs w:val="21"/>
              </w:rPr>
              <w:t>长按</w:t>
            </w:r>
            <w:r w:rsidRPr="00713B52">
              <w:rPr>
                <w:rFonts w:hint="eastAsia"/>
                <w:b/>
                <w:bCs/>
                <w:sz w:val="20"/>
                <w:szCs w:val="21"/>
              </w:rPr>
              <w:t>3s</w:t>
            </w:r>
          </w:p>
        </w:tc>
        <w:tc>
          <w:tcPr>
            <w:tcW w:w="3112" w:type="dxa"/>
            <w:vAlign w:val="center"/>
          </w:tcPr>
          <w:p w14:paraId="23CB63A2" w14:textId="77777777" w:rsidR="003F2059" w:rsidRPr="00713B52" w:rsidRDefault="003F2059" w:rsidP="009B58F9">
            <w:pPr>
              <w:rPr>
                <w:sz w:val="20"/>
                <w:szCs w:val="21"/>
              </w:rPr>
            </w:pPr>
            <w:r w:rsidRPr="00713B52">
              <w:rPr>
                <w:rFonts w:hint="eastAsia"/>
                <w:sz w:val="20"/>
                <w:szCs w:val="21"/>
              </w:rPr>
              <w:t>启动蓝牙配对</w:t>
            </w:r>
          </w:p>
        </w:tc>
        <w:tc>
          <w:tcPr>
            <w:tcW w:w="1141" w:type="dxa"/>
            <w:vMerge/>
            <w:vAlign w:val="center"/>
          </w:tcPr>
          <w:p w14:paraId="4CBA1392" w14:textId="77777777" w:rsidR="003F2059" w:rsidRPr="00713B52" w:rsidRDefault="003F2059" w:rsidP="009B58F9">
            <w:pPr>
              <w:rPr>
                <w:b/>
                <w:bCs/>
                <w:sz w:val="20"/>
                <w:szCs w:val="21"/>
              </w:rPr>
            </w:pPr>
          </w:p>
        </w:tc>
        <w:tc>
          <w:tcPr>
            <w:tcW w:w="2205" w:type="dxa"/>
            <w:vMerge/>
            <w:vAlign w:val="center"/>
          </w:tcPr>
          <w:p w14:paraId="198D9A17" w14:textId="77777777" w:rsidR="003F2059" w:rsidRPr="00713B52" w:rsidRDefault="003F2059" w:rsidP="009B58F9">
            <w:pPr>
              <w:rPr>
                <w:sz w:val="20"/>
                <w:szCs w:val="21"/>
              </w:rPr>
            </w:pPr>
          </w:p>
        </w:tc>
      </w:tr>
      <w:tr w:rsidR="003F2059" w:rsidRPr="00713B52" w14:paraId="22A4A3DD" w14:textId="77777777" w:rsidTr="007F577D">
        <w:tc>
          <w:tcPr>
            <w:tcW w:w="704" w:type="dxa"/>
            <w:vMerge w:val="restart"/>
            <w:vAlign w:val="center"/>
          </w:tcPr>
          <w:p w14:paraId="55CFBEE7" w14:textId="77777777" w:rsidR="003F2059" w:rsidRPr="00713B52" w:rsidRDefault="003F2059" w:rsidP="003F2059">
            <w:pPr>
              <w:jc w:val="center"/>
              <w:rPr>
                <w:b/>
                <w:bCs/>
                <w:sz w:val="20"/>
                <w:szCs w:val="21"/>
              </w:rPr>
            </w:pPr>
            <w:r w:rsidRPr="00713B52">
              <w:rPr>
                <w:rFonts w:hint="eastAsia"/>
                <w:b/>
                <w:bCs/>
                <w:sz w:val="20"/>
                <w:szCs w:val="21"/>
              </w:rPr>
              <w:t>SW2</w:t>
            </w:r>
          </w:p>
        </w:tc>
        <w:tc>
          <w:tcPr>
            <w:tcW w:w="1134" w:type="dxa"/>
            <w:vAlign w:val="center"/>
          </w:tcPr>
          <w:p w14:paraId="1DDB97E9" w14:textId="77777777" w:rsidR="003F2059" w:rsidRPr="00713B52" w:rsidRDefault="003F2059" w:rsidP="003F2059">
            <w:pPr>
              <w:rPr>
                <w:b/>
                <w:bCs/>
                <w:sz w:val="20"/>
                <w:szCs w:val="21"/>
              </w:rPr>
            </w:pPr>
            <w:r w:rsidRPr="00713B52">
              <w:rPr>
                <w:rFonts w:hint="eastAsia"/>
                <w:b/>
                <w:bCs/>
                <w:sz w:val="20"/>
                <w:szCs w:val="21"/>
              </w:rPr>
              <w:t>短按</w:t>
            </w:r>
          </w:p>
        </w:tc>
        <w:tc>
          <w:tcPr>
            <w:tcW w:w="3112" w:type="dxa"/>
            <w:vAlign w:val="center"/>
          </w:tcPr>
          <w:p w14:paraId="0C5F8004" w14:textId="77777777" w:rsidR="003F2059" w:rsidRPr="00713B52" w:rsidRDefault="003F2059" w:rsidP="003F2059">
            <w:pPr>
              <w:rPr>
                <w:sz w:val="20"/>
                <w:szCs w:val="21"/>
              </w:rPr>
            </w:pPr>
            <w:r w:rsidRPr="00713B52">
              <w:rPr>
                <w:rFonts w:hint="eastAsia"/>
                <w:sz w:val="20"/>
                <w:szCs w:val="21"/>
              </w:rPr>
              <w:t>音量加</w:t>
            </w:r>
            <w:r w:rsidRPr="00713B52">
              <w:rPr>
                <w:rFonts w:hint="eastAsia"/>
                <w:sz w:val="20"/>
                <w:szCs w:val="21"/>
              </w:rPr>
              <w:t>1</w:t>
            </w:r>
            <w:r w:rsidRPr="00713B52">
              <w:rPr>
                <w:rFonts w:hint="eastAsia"/>
                <w:sz w:val="20"/>
                <w:szCs w:val="21"/>
              </w:rPr>
              <w:t>级</w:t>
            </w:r>
          </w:p>
        </w:tc>
        <w:tc>
          <w:tcPr>
            <w:tcW w:w="1141" w:type="dxa"/>
            <w:vMerge w:val="restart"/>
            <w:vAlign w:val="center"/>
          </w:tcPr>
          <w:p w14:paraId="46BEE009" w14:textId="3BB43E7E" w:rsidR="003F2059" w:rsidRPr="00713B52" w:rsidRDefault="003F2059" w:rsidP="003F2059">
            <w:pPr>
              <w:rPr>
                <w:b/>
                <w:bCs/>
                <w:sz w:val="20"/>
                <w:szCs w:val="21"/>
              </w:rPr>
            </w:pPr>
            <w:r>
              <w:rPr>
                <w:rFonts w:hint="eastAsia"/>
                <w:b/>
                <w:bCs/>
                <w:sz w:val="20"/>
                <w:szCs w:val="21"/>
              </w:rPr>
              <w:t>短按</w:t>
            </w:r>
          </w:p>
        </w:tc>
        <w:tc>
          <w:tcPr>
            <w:tcW w:w="2205" w:type="dxa"/>
            <w:vMerge w:val="restart"/>
            <w:vAlign w:val="center"/>
          </w:tcPr>
          <w:p w14:paraId="23A59728" w14:textId="2F39869F" w:rsidR="003F2059" w:rsidRPr="00713B52" w:rsidRDefault="003F2059" w:rsidP="003F2059">
            <w:pPr>
              <w:rPr>
                <w:sz w:val="20"/>
                <w:szCs w:val="21"/>
              </w:rPr>
            </w:pPr>
            <w:r w:rsidRPr="00713B52">
              <w:rPr>
                <w:rFonts w:hint="eastAsia"/>
                <w:sz w:val="20"/>
                <w:szCs w:val="21"/>
              </w:rPr>
              <w:t>开机</w:t>
            </w:r>
            <w:r w:rsidR="00A413E3">
              <w:rPr>
                <w:rFonts w:hint="eastAsia"/>
                <w:sz w:val="20"/>
                <w:szCs w:val="21"/>
              </w:rPr>
              <w:t>/</w:t>
            </w:r>
            <w:r w:rsidR="00A413E3">
              <w:rPr>
                <w:rFonts w:hint="eastAsia"/>
                <w:sz w:val="20"/>
                <w:szCs w:val="21"/>
              </w:rPr>
              <w:t>唤醒</w:t>
            </w:r>
          </w:p>
        </w:tc>
      </w:tr>
      <w:tr w:rsidR="003F2059" w:rsidRPr="00713B52" w14:paraId="39A0621E" w14:textId="77777777" w:rsidTr="007F577D">
        <w:tc>
          <w:tcPr>
            <w:tcW w:w="704" w:type="dxa"/>
            <w:vMerge/>
            <w:vAlign w:val="center"/>
          </w:tcPr>
          <w:p w14:paraId="212F0FF5" w14:textId="77777777" w:rsidR="003F2059" w:rsidRPr="00713B52" w:rsidRDefault="003F2059" w:rsidP="003F2059">
            <w:pPr>
              <w:jc w:val="center"/>
              <w:rPr>
                <w:b/>
                <w:bCs/>
                <w:sz w:val="20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583E619" w14:textId="77777777" w:rsidR="003F2059" w:rsidRPr="00713B52" w:rsidRDefault="003F2059" w:rsidP="003F2059">
            <w:pPr>
              <w:rPr>
                <w:b/>
                <w:bCs/>
                <w:sz w:val="20"/>
                <w:szCs w:val="21"/>
              </w:rPr>
            </w:pPr>
            <w:r w:rsidRPr="00713B52">
              <w:rPr>
                <w:rFonts w:hint="eastAsia"/>
                <w:b/>
                <w:bCs/>
                <w:sz w:val="20"/>
                <w:szCs w:val="21"/>
              </w:rPr>
              <w:t>长按</w:t>
            </w:r>
          </w:p>
          <w:p w14:paraId="501F1A7B" w14:textId="77777777" w:rsidR="003F2059" w:rsidRPr="00713B52" w:rsidRDefault="003F2059" w:rsidP="003F2059">
            <w:pPr>
              <w:rPr>
                <w:b/>
                <w:bCs/>
                <w:sz w:val="20"/>
                <w:szCs w:val="21"/>
              </w:rPr>
            </w:pPr>
            <w:r w:rsidRPr="00713B52">
              <w:rPr>
                <w:rFonts w:hint="eastAsia"/>
                <w:b/>
                <w:bCs/>
                <w:sz w:val="20"/>
                <w:szCs w:val="21"/>
              </w:rPr>
              <w:t>&gt;</w:t>
            </w:r>
            <w:r w:rsidRPr="00713B52">
              <w:rPr>
                <w:b/>
                <w:bCs/>
                <w:sz w:val="20"/>
                <w:szCs w:val="21"/>
              </w:rPr>
              <w:t>=3s</w:t>
            </w:r>
          </w:p>
        </w:tc>
        <w:tc>
          <w:tcPr>
            <w:tcW w:w="3112" w:type="dxa"/>
            <w:vAlign w:val="center"/>
          </w:tcPr>
          <w:p w14:paraId="5447D2E0" w14:textId="77777777" w:rsidR="003F2059" w:rsidRPr="00713B52" w:rsidRDefault="003F2059" w:rsidP="003F2059">
            <w:pPr>
              <w:rPr>
                <w:sz w:val="20"/>
                <w:szCs w:val="21"/>
              </w:rPr>
            </w:pPr>
            <w:r w:rsidRPr="00713B52">
              <w:rPr>
                <w:rFonts w:hint="eastAsia"/>
                <w:sz w:val="20"/>
                <w:szCs w:val="21"/>
              </w:rPr>
              <w:t>长按</w:t>
            </w:r>
            <w:r w:rsidRPr="00713B52">
              <w:rPr>
                <w:rFonts w:hint="eastAsia"/>
                <w:sz w:val="20"/>
                <w:szCs w:val="21"/>
              </w:rPr>
              <w:t>3s</w:t>
            </w:r>
            <w:r w:rsidRPr="00713B52">
              <w:rPr>
                <w:rFonts w:hint="eastAsia"/>
                <w:sz w:val="20"/>
                <w:szCs w:val="21"/>
              </w:rPr>
              <w:t>之后，音量以</w:t>
            </w:r>
            <w:r w:rsidRPr="00713B52">
              <w:rPr>
                <w:rFonts w:hint="eastAsia"/>
                <w:sz w:val="20"/>
                <w:szCs w:val="21"/>
              </w:rPr>
              <w:t>200ms</w:t>
            </w:r>
            <w:r w:rsidRPr="00713B52">
              <w:rPr>
                <w:rFonts w:hint="eastAsia"/>
                <w:sz w:val="20"/>
                <w:szCs w:val="21"/>
              </w:rPr>
              <w:t>间隔自动递增，直到按键释放（音量值加到最大时需要语音提示）</w:t>
            </w:r>
          </w:p>
        </w:tc>
        <w:tc>
          <w:tcPr>
            <w:tcW w:w="1141" w:type="dxa"/>
            <w:vMerge/>
            <w:vAlign w:val="center"/>
          </w:tcPr>
          <w:p w14:paraId="6271AE52" w14:textId="77777777" w:rsidR="003F2059" w:rsidRPr="00713B52" w:rsidRDefault="003F2059" w:rsidP="003F2059">
            <w:pPr>
              <w:rPr>
                <w:b/>
                <w:bCs/>
                <w:sz w:val="20"/>
                <w:szCs w:val="21"/>
              </w:rPr>
            </w:pPr>
          </w:p>
        </w:tc>
        <w:tc>
          <w:tcPr>
            <w:tcW w:w="2205" w:type="dxa"/>
            <w:vMerge/>
            <w:vAlign w:val="center"/>
          </w:tcPr>
          <w:p w14:paraId="3E395C8D" w14:textId="77777777" w:rsidR="003F2059" w:rsidRPr="00713B52" w:rsidRDefault="003F2059" w:rsidP="003F2059">
            <w:pPr>
              <w:rPr>
                <w:sz w:val="20"/>
                <w:szCs w:val="21"/>
              </w:rPr>
            </w:pPr>
          </w:p>
        </w:tc>
      </w:tr>
      <w:tr w:rsidR="003F2059" w:rsidRPr="00713B52" w14:paraId="30308E9D" w14:textId="77777777" w:rsidTr="007F577D">
        <w:tc>
          <w:tcPr>
            <w:tcW w:w="704" w:type="dxa"/>
            <w:vMerge w:val="restart"/>
            <w:vAlign w:val="center"/>
          </w:tcPr>
          <w:p w14:paraId="58E0EB05" w14:textId="77777777" w:rsidR="003F2059" w:rsidRPr="00713B52" w:rsidRDefault="003F2059" w:rsidP="009B58F9">
            <w:pPr>
              <w:jc w:val="center"/>
              <w:rPr>
                <w:b/>
                <w:bCs/>
                <w:sz w:val="20"/>
                <w:szCs w:val="21"/>
              </w:rPr>
            </w:pPr>
            <w:r w:rsidRPr="00713B52">
              <w:rPr>
                <w:rFonts w:hint="eastAsia"/>
                <w:b/>
                <w:bCs/>
                <w:sz w:val="20"/>
                <w:szCs w:val="21"/>
              </w:rPr>
              <w:t>S</w:t>
            </w:r>
            <w:r w:rsidRPr="00713B52">
              <w:rPr>
                <w:b/>
                <w:bCs/>
                <w:sz w:val="20"/>
                <w:szCs w:val="21"/>
              </w:rPr>
              <w:t>W3</w:t>
            </w:r>
          </w:p>
        </w:tc>
        <w:tc>
          <w:tcPr>
            <w:tcW w:w="1134" w:type="dxa"/>
            <w:vAlign w:val="center"/>
          </w:tcPr>
          <w:p w14:paraId="47A4FBA7" w14:textId="77777777" w:rsidR="003F2059" w:rsidRPr="00713B52" w:rsidRDefault="003F2059" w:rsidP="009B58F9">
            <w:pPr>
              <w:rPr>
                <w:b/>
                <w:bCs/>
                <w:sz w:val="20"/>
                <w:szCs w:val="21"/>
              </w:rPr>
            </w:pPr>
            <w:r w:rsidRPr="00713B52">
              <w:rPr>
                <w:rFonts w:hint="eastAsia"/>
                <w:b/>
                <w:bCs/>
                <w:sz w:val="20"/>
                <w:szCs w:val="21"/>
              </w:rPr>
              <w:t>短按</w:t>
            </w:r>
          </w:p>
        </w:tc>
        <w:tc>
          <w:tcPr>
            <w:tcW w:w="3112" w:type="dxa"/>
            <w:vAlign w:val="center"/>
          </w:tcPr>
          <w:p w14:paraId="1F571188" w14:textId="77777777" w:rsidR="003F2059" w:rsidRPr="00713B52" w:rsidRDefault="003F2059" w:rsidP="009B58F9">
            <w:pPr>
              <w:rPr>
                <w:sz w:val="20"/>
                <w:szCs w:val="21"/>
              </w:rPr>
            </w:pPr>
            <w:r w:rsidRPr="00713B52">
              <w:rPr>
                <w:rFonts w:hint="eastAsia"/>
                <w:sz w:val="20"/>
                <w:szCs w:val="21"/>
              </w:rPr>
              <w:t>音量减</w:t>
            </w:r>
            <w:r w:rsidRPr="00713B52">
              <w:rPr>
                <w:rFonts w:hint="eastAsia"/>
                <w:sz w:val="20"/>
                <w:szCs w:val="21"/>
              </w:rPr>
              <w:t>1</w:t>
            </w:r>
            <w:r w:rsidRPr="00713B52">
              <w:rPr>
                <w:rFonts w:hint="eastAsia"/>
                <w:sz w:val="20"/>
                <w:szCs w:val="21"/>
              </w:rPr>
              <w:t>级</w:t>
            </w:r>
          </w:p>
        </w:tc>
        <w:tc>
          <w:tcPr>
            <w:tcW w:w="1141" w:type="dxa"/>
            <w:vMerge w:val="restart"/>
            <w:vAlign w:val="center"/>
          </w:tcPr>
          <w:p w14:paraId="6A485C68" w14:textId="6C9B9767" w:rsidR="003F2059" w:rsidRPr="00713B52" w:rsidRDefault="003F2059" w:rsidP="009B58F9">
            <w:pPr>
              <w:rPr>
                <w:b/>
                <w:bCs/>
                <w:sz w:val="20"/>
                <w:szCs w:val="21"/>
              </w:rPr>
            </w:pPr>
            <w:r>
              <w:rPr>
                <w:rFonts w:hint="eastAsia"/>
                <w:b/>
                <w:bCs/>
                <w:sz w:val="20"/>
                <w:szCs w:val="21"/>
              </w:rPr>
              <w:t>短按</w:t>
            </w:r>
          </w:p>
        </w:tc>
        <w:tc>
          <w:tcPr>
            <w:tcW w:w="2205" w:type="dxa"/>
            <w:vMerge w:val="restart"/>
            <w:vAlign w:val="center"/>
          </w:tcPr>
          <w:p w14:paraId="750DDEFD" w14:textId="12872BF6" w:rsidR="003F2059" w:rsidRPr="00713B52" w:rsidRDefault="003F2059" w:rsidP="009B58F9">
            <w:pPr>
              <w:rPr>
                <w:sz w:val="20"/>
                <w:szCs w:val="21"/>
              </w:rPr>
            </w:pPr>
            <w:r w:rsidRPr="00713B52">
              <w:rPr>
                <w:rFonts w:hint="eastAsia"/>
                <w:sz w:val="20"/>
                <w:szCs w:val="21"/>
              </w:rPr>
              <w:t>开机</w:t>
            </w:r>
            <w:r w:rsidR="00A413E3">
              <w:rPr>
                <w:rFonts w:hint="eastAsia"/>
                <w:sz w:val="20"/>
                <w:szCs w:val="21"/>
              </w:rPr>
              <w:t>/</w:t>
            </w:r>
            <w:r w:rsidR="00A413E3">
              <w:rPr>
                <w:rFonts w:hint="eastAsia"/>
                <w:sz w:val="20"/>
                <w:szCs w:val="21"/>
              </w:rPr>
              <w:t>唤醒</w:t>
            </w:r>
          </w:p>
        </w:tc>
      </w:tr>
      <w:tr w:rsidR="003F2059" w:rsidRPr="00713B52" w14:paraId="1F0C80AF" w14:textId="77777777" w:rsidTr="007F577D">
        <w:tc>
          <w:tcPr>
            <w:tcW w:w="704" w:type="dxa"/>
            <w:vMerge/>
            <w:vAlign w:val="center"/>
          </w:tcPr>
          <w:p w14:paraId="51DBFCDE" w14:textId="77777777" w:rsidR="003F2059" w:rsidRPr="00713B52" w:rsidRDefault="003F2059" w:rsidP="009B58F9">
            <w:pPr>
              <w:jc w:val="center"/>
              <w:rPr>
                <w:b/>
                <w:bCs/>
                <w:sz w:val="20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F80B6B2" w14:textId="77777777" w:rsidR="003F2059" w:rsidRPr="00713B52" w:rsidRDefault="003F2059" w:rsidP="009B58F9">
            <w:pPr>
              <w:rPr>
                <w:b/>
                <w:bCs/>
                <w:sz w:val="20"/>
                <w:szCs w:val="21"/>
              </w:rPr>
            </w:pPr>
            <w:r w:rsidRPr="00713B52">
              <w:rPr>
                <w:rFonts w:hint="eastAsia"/>
                <w:b/>
                <w:bCs/>
                <w:sz w:val="20"/>
                <w:szCs w:val="21"/>
              </w:rPr>
              <w:t>长按</w:t>
            </w:r>
          </w:p>
          <w:p w14:paraId="07EDDA01" w14:textId="77777777" w:rsidR="003F2059" w:rsidRPr="00713B52" w:rsidRDefault="003F2059" w:rsidP="009B58F9">
            <w:pPr>
              <w:rPr>
                <w:b/>
                <w:bCs/>
                <w:sz w:val="20"/>
                <w:szCs w:val="21"/>
              </w:rPr>
            </w:pPr>
            <w:r w:rsidRPr="00713B52">
              <w:rPr>
                <w:rFonts w:hint="eastAsia"/>
                <w:b/>
                <w:bCs/>
                <w:sz w:val="20"/>
                <w:szCs w:val="21"/>
              </w:rPr>
              <w:t>&gt;</w:t>
            </w:r>
            <w:r w:rsidRPr="00713B52">
              <w:rPr>
                <w:b/>
                <w:bCs/>
                <w:sz w:val="20"/>
                <w:szCs w:val="21"/>
              </w:rPr>
              <w:t>=3s</w:t>
            </w:r>
          </w:p>
        </w:tc>
        <w:tc>
          <w:tcPr>
            <w:tcW w:w="3112" w:type="dxa"/>
            <w:vAlign w:val="center"/>
          </w:tcPr>
          <w:p w14:paraId="4AD11E45" w14:textId="77777777" w:rsidR="003F2059" w:rsidRPr="00713B52" w:rsidRDefault="003F2059" w:rsidP="009B58F9">
            <w:pPr>
              <w:rPr>
                <w:sz w:val="20"/>
                <w:szCs w:val="21"/>
              </w:rPr>
            </w:pPr>
            <w:r w:rsidRPr="00713B52">
              <w:rPr>
                <w:rFonts w:hint="eastAsia"/>
                <w:sz w:val="20"/>
                <w:szCs w:val="21"/>
              </w:rPr>
              <w:t>长按</w:t>
            </w:r>
            <w:r w:rsidRPr="00713B52">
              <w:rPr>
                <w:rFonts w:hint="eastAsia"/>
                <w:sz w:val="20"/>
                <w:szCs w:val="21"/>
              </w:rPr>
              <w:t>3s</w:t>
            </w:r>
            <w:r w:rsidRPr="00713B52">
              <w:rPr>
                <w:rFonts w:hint="eastAsia"/>
                <w:sz w:val="20"/>
                <w:szCs w:val="21"/>
              </w:rPr>
              <w:t>之后，音量以</w:t>
            </w:r>
            <w:r w:rsidRPr="00713B52">
              <w:rPr>
                <w:rFonts w:hint="eastAsia"/>
                <w:sz w:val="20"/>
                <w:szCs w:val="21"/>
              </w:rPr>
              <w:t>200ms</w:t>
            </w:r>
            <w:r w:rsidRPr="00713B52">
              <w:rPr>
                <w:rFonts w:hint="eastAsia"/>
                <w:sz w:val="20"/>
                <w:szCs w:val="21"/>
              </w:rPr>
              <w:t>间隔自动递减，直到按键释放</w:t>
            </w:r>
          </w:p>
        </w:tc>
        <w:tc>
          <w:tcPr>
            <w:tcW w:w="1141" w:type="dxa"/>
            <w:vMerge/>
            <w:vAlign w:val="center"/>
          </w:tcPr>
          <w:p w14:paraId="538328F6" w14:textId="77777777" w:rsidR="003F2059" w:rsidRPr="00713B52" w:rsidRDefault="003F2059" w:rsidP="009B58F9">
            <w:pPr>
              <w:rPr>
                <w:b/>
                <w:bCs/>
                <w:sz w:val="20"/>
                <w:szCs w:val="21"/>
              </w:rPr>
            </w:pPr>
          </w:p>
        </w:tc>
        <w:tc>
          <w:tcPr>
            <w:tcW w:w="2205" w:type="dxa"/>
            <w:vMerge/>
            <w:vAlign w:val="center"/>
          </w:tcPr>
          <w:p w14:paraId="69C754C9" w14:textId="77777777" w:rsidR="003F2059" w:rsidRPr="00713B52" w:rsidRDefault="003F2059" w:rsidP="009B58F9">
            <w:pPr>
              <w:rPr>
                <w:sz w:val="20"/>
                <w:szCs w:val="21"/>
              </w:rPr>
            </w:pPr>
          </w:p>
        </w:tc>
      </w:tr>
      <w:tr w:rsidR="006D0A62" w:rsidRPr="00713B52" w14:paraId="0CEC41B0" w14:textId="77777777" w:rsidTr="006D0A62">
        <w:trPr>
          <w:trHeight w:val="119"/>
        </w:trPr>
        <w:tc>
          <w:tcPr>
            <w:tcW w:w="704" w:type="dxa"/>
            <w:vMerge w:val="restart"/>
            <w:vAlign w:val="center"/>
          </w:tcPr>
          <w:p w14:paraId="3DB16F00" w14:textId="77777777" w:rsidR="006D0A62" w:rsidRPr="00713B52" w:rsidRDefault="006D0A62" w:rsidP="009B58F9">
            <w:pPr>
              <w:jc w:val="center"/>
              <w:rPr>
                <w:b/>
                <w:bCs/>
                <w:sz w:val="20"/>
                <w:szCs w:val="21"/>
              </w:rPr>
            </w:pPr>
            <w:r w:rsidRPr="00713B52">
              <w:rPr>
                <w:rFonts w:hint="eastAsia"/>
                <w:b/>
                <w:bCs/>
                <w:sz w:val="20"/>
                <w:szCs w:val="21"/>
              </w:rPr>
              <w:t>SW4</w:t>
            </w:r>
          </w:p>
        </w:tc>
        <w:tc>
          <w:tcPr>
            <w:tcW w:w="1134" w:type="dxa"/>
            <w:vAlign w:val="center"/>
          </w:tcPr>
          <w:p w14:paraId="5AFC1A08" w14:textId="4E4D5B88" w:rsidR="006D0A62" w:rsidRPr="00713B52" w:rsidRDefault="006D0A62" w:rsidP="006D0A62">
            <w:pPr>
              <w:rPr>
                <w:b/>
                <w:bCs/>
                <w:sz w:val="20"/>
                <w:szCs w:val="21"/>
              </w:rPr>
            </w:pPr>
            <w:r w:rsidRPr="00713B52">
              <w:rPr>
                <w:rFonts w:hint="eastAsia"/>
                <w:b/>
                <w:bCs/>
                <w:sz w:val="20"/>
                <w:szCs w:val="21"/>
              </w:rPr>
              <w:t>短按</w:t>
            </w:r>
          </w:p>
        </w:tc>
        <w:tc>
          <w:tcPr>
            <w:tcW w:w="3112" w:type="dxa"/>
            <w:vAlign w:val="center"/>
          </w:tcPr>
          <w:p w14:paraId="147F863E" w14:textId="03B71E58" w:rsidR="006D0A62" w:rsidRPr="00713B52" w:rsidRDefault="006D0A62" w:rsidP="009B58F9">
            <w:pPr>
              <w:rPr>
                <w:sz w:val="20"/>
                <w:szCs w:val="21"/>
              </w:rPr>
            </w:pPr>
            <w:r w:rsidRPr="00713B52">
              <w:rPr>
                <w:rFonts w:hint="eastAsia"/>
                <w:sz w:val="20"/>
                <w:szCs w:val="21"/>
              </w:rPr>
              <w:t>开启</w:t>
            </w:r>
            <w:r w:rsidRPr="00713B52">
              <w:rPr>
                <w:rFonts w:hint="eastAsia"/>
                <w:sz w:val="20"/>
                <w:szCs w:val="21"/>
              </w:rPr>
              <w:t>ANC</w:t>
            </w:r>
            <w:r w:rsidRPr="00713B52">
              <w:rPr>
                <w:rFonts w:hint="eastAsia"/>
                <w:sz w:val="20"/>
                <w:szCs w:val="21"/>
              </w:rPr>
              <w:t>功能</w:t>
            </w:r>
          </w:p>
        </w:tc>
        <w:tc>
          <w:tcPr>
            <w:tcW w:w="1141" w:type="dxa"/>
            <w:vMerge w:val="restart"/>
            <w:vAlign w:val="center"/>
          </w:tcPr>
          <w:p w14:paraId="7B4DAA1F" w14:textId="21C077E2" w:rsidR="006D0A62" w:rsidRPr="00713B52" w:rsidRDefault="003F2059" w:rsidP="009B58F9">
            <w:pPr>
              <w:rPr>
                <w:b/>
                <w:bCs/>
                <w:sz w:val="20"/>
                <w:szCs w:val="21"/>
              </w:rPr>
            </w:pPr>
            <w:r>
              <w:rPr>
                <w:rFonts w:hint="eastAsia"/>
                <w:b/>
                <w:bCs/>
                <w:sz w:val="20"/>
                <w:szCs w:val="21"/>
              </w:rPr>
              <w:t>短按</w:t>
            </w:r>
          </w:p>
        </w:tc>
        <w:tc>
          <w:tcPr>
            <w:tcW w:w="2205" w:type="dxa"/>
            <w:vMerge w:val="restart"/>
            <w:vAlign w:val="center"/>
          </w:tcPr>
          <w:p w14:paraId="6D8470E7" w14:textId="4A62464A" w:rsidR="006D0A62" w:rsidRPr="00713B52" w:rsidRDefault="003F2059" w:rsidP="009B58F9">
            <w:pPr>
              <w:rPr>
                <w:sz w:val="20"/>
                <w:szCs w:val="21"/>
              </w:rPr>
            </w:pPr>
            <w:r w:rsidRPr="00713B52">
              <w:rPr>
                <w:rFonts w:hint="eastAsia"/>
                <w:sz w:val="20"/>
                <w:szCs w:val="21"/>
              </w:rPr>
              <w:t>开机</w:t>
            </w:r>
            <w:r w:rsidR="00A413E3">
              <w:rPr>
                <w:rFonts w:hint="eastAsia"/>
                <w:sz w:val="20"/>
                <w:szCs w:val="21"/>
              </w:rPr>
              <w:t>/</w:t>
            </w:r>
            <w:r w:rsidR="00A413E3">
              <w:rPr>
                <w:rFonts w:hint="eastAsia"/>
                <w:sz w:val="20"/>
                <w:szCs w:val="21"/>
              </w:rPr>
              <w:t>唤醒</w:t>
            </w:r>
          </w:p>
        </w:tc>
      </w:tr>
      <w:tr w:rsidR="006D0A62" w:rsidRPr="00713B52" w14:paraId="68736800" w14:textId="77777777" w:rsidTr="007F577D">
        <w:trPr>
          <w:trHeight w:val="119"/>
        </w:trPr>
        <w:tc>
          <w:tcPr>
            <w:tcW w:w="704" w:type="dxa"/>
            <w:vMerge/>
            <w:vAlign w:val="center"/>
          </w:tcPr>
          <w:p w14:paraId="2E0CD32D" w14:textId="77777777" w:rsidR="006D0A62" w:rsidRPr="00713B52" w:rsidRDefault="006D0A62" w:rsidP="009B58F9">
            <w:pPr>
              <w:jc w:val="center"/>
              <w:rPr>
                <w:b/>
                <w:bCs/>
                <w:sz w:val="20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D0E1E85" w14:textId="6371068E" w:rsidR="006D0A62" w:rsidRPr="00713B52" w:rsidRDefault="006D0A62" w:rsidP="006D0A62">
            <w:pPr>
              <w:rPr>
                <w:b/>
                <w:bCs/>
                <w:sz w:val="20"/>
                <w:szCs w:val="21"/>
              </w:rPr>
            </w:pPr>
            <w:r w:rsidRPr="00713B52">
              <w:rPr>
                <w:rFonts w:hint="eastAsia"/>
                <w:b/>
                <w:bCs/>
                <w:sz w:val="20"/>
                <w:szCs w:val="21"/>
              </w:rPr>
              <w:t>短按</w:t>
            </w:r>
          </w:p>
        </w:tc>
        <w:tc>
          <w:tcPr>
            <w:tcW w:w="3112" w:type="dxa"/>
            <w:vAlign w:val="center"/>
          </w:tcPr>
          <w:p w14:paraId="61B59E7E" w14:textId="08C0F884" w:rsidR="006D0A62" w:rsidRPr="00713B52" w:rsidRDefault="006D0A62" w:rsidP="009B58F9">
            <w:pPr>
              <w:rPr>
                <w:sz w:val="20"/>
                <w:szCs w:val="21"/>
              </w:rPr>
            </w:pPr>
            <w:r w:rsidRPr="00713B52">
              <w:rPr>
                <w:rFonts w:hint="eastAsia"/>
                <w:sz w:val="20"/>
                <w:szCs w:val="21"/>
              </w:rPr>
              <w:t>关闭</w:t>
            </w:r>
            <w:r w:rsidRPr="00713B52">
              <w:rPr>
                <w:rFonts w:hint="eastAsia"/>
                <w:sz w:val="20"/>
                <w:szCs w:val="21"/>
              </w:rPr>
              <w:t>ANC</w:t>
            </w:r>
            <w:r w:rsidRPr="00713B52">
              <w:rPr>
                <w:rFonts w:hint="eastAsia"/>
                <w:sz w:val="20"/>
                <w:szCs w:val="21"/>
              </w:rPr>
              <w:t>功能</w:t>
            </w:r>
          </w:p>
        </w:tc>
        <w:tc>
          <w:tcPr>
            <w:tcW w:w="1141" w:type="dxa"/>
            <w:vMerge/>
            <w:vAlign w:val="center"/>
          </w:tcPr>
          <w:p w14:paraId="0F8E413C" w14:textId="77777777" w:rsidR="006D0A62" w:rsidRPr="00713B52" w:rsidRDefault="006D0A62" w:rsidP="009B58F9">
            <w:pPr>
              <w:rPr>
                <w:b/>
                <w:bCs/>
                <w:sz w:val="20"/>
                <w:szCs w:val="21"/>
              </w:rPr>
            </w:pPr>
          </w:p>
        </w:tc>
        <w:tc>
          <w:tcPr>
            <w:tcW w:w="2205" w:type="dxa"/>
            <w:vMerge/>
            <w:vAlign w:val="center"/>
          </w:tcPr>
          <w:p w14:paraId="5F695F21" w14:textId="77777777" w:rsidR="006D0A62" w:rsidRPr="00713B52" w:rsidRDefault="006D0A62" w:rsidP="009B58F9">
            <w:pPr>
              <w:rPr>
                <w:sz w:val="20"/>
                <w:szCs w:val="21"/>
              </w:rPr>
            </w:pPr>
          </w:p>
        </w:tc>
      </w:tr>
    </w:tbl>
    <w:p w14:paraId="1BD6068D" w14:textId="1024AAFC" w:rsidR="00881140" w:rsidRDefault="004F74F8" w:rsidP="00881140">
      <w:pPr>
        <w:pStyle w:val="af1"/>
      </w:pPr>
      <w:r>
        <w:tab/>
      </w:r>
      <w:r w:rsidR="00881140">
        <w:rPr>
          <w:rFonts w:hint="eastAsia"/>
        </w:rPr>
        <w:t>表</w:t>
      </w:r>
      <w:r w:rsidR="00881140">
        <w:t>5</w:t>
      </w:r>
      <w:r w:rsidR="00D74EBB">
        <w:rPr>
          <w:rFonts w:hint="eastAsia"/>
        </w:rPr>
        <w:t>按键定义</w:t>
      </w:r>
    </w:p>
    <w:p w14:paraId="562A6270" w14:textId="1747D427" w:rsidR="004F74F8" w:rsidRDefault="00881140" w:rsidP="00881140">
      <w:pPr>
        <w:pStyle w:val="2"/>
      </w:pPr>
      <w:bookmarkStart w:id="17" w:name="_Toc118885280"/>
      <w:r>
        <w:lastRenderedPageBreak/>
        <w:t xml:space="preserve">3.3 </w:t>
      </w:r>
      <w:r w:rsidR="00C44C5B" w:rsidRPr="00EC4421">
        <w:rPr>
          <w:rFonts w:hint="eastAsia"/>
        </w:rPr>
        <w:t>ADC</w:t>
      </w:r>
      <w:r w:rsidR="00C44C5B" w:rsidRPr="00EC4421">
        <w:rPr>
          <w:rFonts w:hint="eastAsia"/>
        </w:rPr>
        <w:t>按键说明</w:t>
      </w:r>
      <w:bookmarkEnd w:id="17"/>
    </w:p>
    <w:p w14:paraId="5ECA2648" w14:textId="312C558F" w:rsidR="000169AC" w:rsidRDefault="000169AC" w:rsidP="004F74F8">
      <w:pPr>
        <w:rPr>
          <w:color w:val="C00000"/>
        </w:rPr>
      </w:pPr>
      <w:r w:rsidRPr="000169AC">
        <w:rPr>
          <w:noProof/>
          <w:color w:val="C00000"/>
        </w:rPr>
        <w:drawing>
          <wp:inline distT="0" distB="0" distL="0" distR="0" wp14:anchorId="5BA9EAA8" wp14:editId="1C021DE3">
            <wp:extent cx="5274310" cy="4234180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B1CE1" w14:textId="7E5BC22B" w:rsidR="00B66075" w:rsidRDefault="00B66075" w:rsidP="00B66075">
      <w:pPr>
        <w:pStyle w:val="af1"/>
        <w:rPr>
          <w:color w:val="C00000"/>
        </w:rPr>
      </w:pPr>
      <w:r>
        <w:rPr>
          <w:rFonts w:hint="eastAsia"/>
        </w:rPr>
        <w:t>图</w:t>
      </w:r>
      <w:r w:rsidR="00413343">
        <w:rPr>
          <w:rFonts w:hint="eastAsia"/>
        </w:rPr>
        <w:t>5</w:t>
      </w:r>
      <w:r>
        <w:t xml:space="preserve"> </w:t>
      </w:r>
      <w:r w:rsidR="00EF60B5">
        <w:rPr>
          <w:rFonts w:hint="eastAsia"/>
        </w:rPr>
        <w:t>ADC</w:t>
      </w:r>
      <w:r w:rsidR="00EF60B5">
        <w:rPr>
          <w:rFonts w:hint="eastAsia"/>
        </w:rPr>
        <w:t>按键说明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273"/>
        <w:gridCol w:w="3964"/>
      </w:tblGrid>
      <w:tr w:rsidR="00905455" w:rsidRPr="008C0EB9" w14:paraId="433EDC29" w14:textId="77777777" w:rsidTr="008C0EB9">
        <w:trPr>
          <w:jc w:val="center"/>
        </w:trPr>
        <w:tc>
          <w:tcPr>
            <w:tcW w:w="1980" w:type="dxa"/>
            <w:vAlign w:val="center"/>
          </w:tcPr>
          <w:p w14:paraId="20E1CD24" w14:textId="58C0BFBF" w:rsidR="00905455" w:rsidRPr="008C0EB9" w:rsidRDefault="00905455" w:rsidP="000F52A9">
            <w:pPr>
              <w:tabs>
                <w:tab w:val="left" w:pos="692"/>
              </w:tabs>
              <w:jc w:val="center"/>
              <w:rPr>
                <w:b/>
                <w:bCs/>
                <w:sz w:val="20"/>
                <w:szCs w:val="21"/>
              </w:rPr>
            </w:pPr>
            <w:r w:rsidRPr="008C0EB9">
              <w:rPr>
                <w:rFonts w:hint="eastAsia"/>
                <w:b/>
                <w:bCs/>
                <w:sz w:val="20"/>
                <w:szCs w:val="21"/>
              </w:rPr>
              <w:t>ADC</w:t>
            </w:r>
            <w:r w:rsidRPr="008C0EB9">
              <w:rPr>
                <w:rFonts w:hint="eastAsia"/>
                <w:b/>
                <w:bCs/>
                <w:sz w:val="20"/>
                <w:szCs w:val="21"/>
              </w:rPr>
              <w:t>按键</w:t>
            </w:r>
          </w:p>
        </w:tc>
        <w:tc>
          <w:tcPr>
            <w:tcW w:w="2273" w:type="dxa"/>
            <w:vAlign w:val="center"/>
          </w:tcPr>
          <w:p w14:paraId="1187A9AF" w14:textId="7588F64C" w:rsidR="00905455" w:rsidRPr="008C0EB9" w:rsidRDefault="00905455" w:rsidP="000F52A9">
            <w:pPr>
              <w:tabs>
                <w:tab w:val="left" w:pos="692"/>
              </w:tabs>
              <w:jc w:val="center"/>
              <w:rPr>
                <w:b/>
                <w:bCs/>
                <w:sz w:val="20"/>
                <w:szCs w:val="21"/>
              </w:rPr>
            </w:pPr>
            <w:r w:rsidRPr="008C0EB9">
              <w:rPr>
                <w:rFonts w:hint="eastAsia"/>
                <w:b/>
                <w:bCs/>
                <w:sz w:val="20"/>
                <w:szCs w:val="21"/>
              </w:rPr>
              <w:t>ADC</w:t>
            </w:r>
            <w:r w:rsidRPr="008C0EB9">
              <w:rPr>
                <w:rFonts w:hint="eastAsia"/>
                <w:b/>
                <w:bCs/>
                <w:sz w:val="20"/>
                <w:szCs w:val="21"/>
              </w:rPr>
              <w:t>键值</w:t>
            </w:r>
          </w:p>
        </w:tc>
        <w:tc>
          <w:tcPr>
            <w:tcW w:w="3964" w:type="dxa"/>
            <w:vAlign w:val="center"/>
          </w:tcPr>
          <w:p w14:paraId="1C855C9E" w14:textId="3E1A77CA" w:rsidR="00905455" w:rsidRPr="008C0EB9" w:rsidRDefault="00905455" w:rsidP="000F52A9">
            <w:pPr>
              <w:tabs>
                <w:tab w:val="left" w:pos="692"/>
              </w:tabs>
              <w:jc w:val="center"/>
              <w:rPr>
                <w:b/>
                <w:bCs/>
                <w:sz w:val="20"/>
                <w:szCs w:val="21"/>
              </w:rPr>
            </w:pPr>
            <w:r w:rsidRPr="008C0EB9">
              <w:rPr>
                <w:rFonts w:hint="eastAsia"/>
                <w:b/>
                <w:bCs/>
                <w:sz w:val="20"/>
                <w:szCs w:val="21"/>
              </w:rPr>
              <w:t>说明</w:t>
            </w:r>
          </w:p>
        </w:tc>
      </w:tr>
      <w:tr w:rsidR="000F52A9" w:rsidRPr="008C0EB9" w14:paraId="1F3350DA" w14:textId="77777777" w:rsidTr="008C0EB9">
        <w:trPr>
          <w:jc w:val="center"/>
        </w:trPr>
        <w:tc>
          <w:tcPr>
            <w:tcW w:w="1980" w:type="dxa"/>
            <w:vAlign w:val="center"/>
          </w:tcPr>
          <w:p w14:paraId="5D90E4AA" w14:textId="775AE50C" w:rsidR="000F52A9" w:rsidRPr="008C0EB9" w:rsidRDefault="000F52A9" w:rsidP="000F52A9">
            <w:pPr>
              <w:jc w:val="center"/>
              <w:rPr>
                <w:b/>
                <w:bCs/>
                <w:sz w:val="20"/>
                <w:szCs w:val="21"/>
              </w:rPr>
            </w:pPr>
            <w:r w:rsidRPr="008C0EB9">
              <w:rPr>
                <w:rFonts w:hint="eastAsia"/>
                <w:b/>
                <w:bCs/>
                <w:sz w:val="20"/>
                <w:szCs w:val="21"/>
              </w:rPr>
              <w:t>SW1</w:t>
            </w:r>
          </w:p>
        </w:tc>
        <w:tc>
          <w:tcPr>
            <w:tcW w:w="2273" w:type="dxa"/>
            <w:vAlign w:val="center"/>
          </w:tcPr>
          <w:p w14:paraId="1AA12A72" w14:textId="640843AA" w:rsidR="000F52A9" w:rsidRPr="008C0EB9" w:rsidRDefault="000F52A9" w:rsidP="008C0EB9">
            <w:pPr>
              <w:jc w:val="center"/>
              <w:rPr>
                <w:sz w:val="20"/>
                <w:szCs w:val="21"/>
              </w:rPr>
            </w:pPr>
            <w:r w:rsidRPr="008C0EB9">
              <w:rPr>
                <w:rFonts w:hint="eastAsia"/>
                <w:sz w:val="20"/>
                <w:szCs w:val="21"/>
              </w:rPr>
              <w:t>3</w:t>
            </w:r>
            <w:r w:rsidRPr="008C0EB9">
              <w:rPr>
                <w:sz w:val="20"/>
                <w:szCs w:val="21"/>
              </w:rPr>
              <w:t>V</w:t>
            </w:r>
          </w:p>
        </w:tc>
        <w:tc>
          <w:tcPr>
            <w:tcW w:w="3964" w:type="dxa"/>
            <w:vMerge w:val="restart"/>
            <w:vAlign w:val="center"/>
          </w:tcPr>
          <w:p w14:paraId="33E62557" w14:textId="00529386" w:rsidR="000F52A9" w:rsidRPr="008C0EB9" w:rsidRDefault="000F52A9" w:rsidP="004F74F8">
            <w:pPr>
              <w:rPr>
                <w:sz w:val="20"/>
                <w:szCs w:val="21"/>
              </w:rPr>
            </w:pPr>
            <w:r w:rsidRPr="008C0EB9">
              <w:rPr>
                <w:rFonts w:hint="eastAsia"/>
                <w:sz w:val="20"/>
                <w:szCs w:val="21"/>
              </w:rPr>
              <w:t>ADC</w:t>
            </w:r>
            <w:r w:rsidRPr="008C0EB9">
              <w:rPr>
                <w:rFonts w:hint="eastAsia"/>
                <w:sz w:val="20"/>
                <w:szCs w:val="21"/>
              </w:rPr>
              <w:t>初始值设置为</w:t>
            </w:r>
            <w:r w:rsidRPr="008C0EB9">
              <w:rPr>
                <w:rFonts w:hint="eastAsia"/>
                <w:sz w:val="20"/>
                <w:szCs w:val="21"/>
              </w:rPr>
              <w:t>0</w:t>
            </w:r>
            <w:r w:rsidRPr="008C0EB9">
              <w:rPr>
                <w:rFonts w:hint="eastAsia"/>
                <w:sz w:val="20"/>
                <w:szCs w:val="21"/>
              </w:rPr>
              <w:t>。</w:t>
            </w:r>
          </w:p>
        </w:tc>
      </w:tr>
      <w:tr w:rsidR="000F52A9" w:rsidRPr="008C0EB9" w14:paraId="794DBC0E" w14:textId="77777777" w:rsidTr="008C0EB9">
        <w:trPr>
          <w:jc w:val="center"/>
        </w:trPr>
        <w:tc>
          <w:tcPr>
            <w:tcW w:w="1980" w:type="dxa"/>
            <w:vAlign w:val="center"/>
          </w:tcPr>
          <w:p w14:paraId="0EB1714C" w14:textId="7C522B7A" w:rsidR="000F52A9" w:rsidRPr="008C0EB9" w:rsidRDefault="000F52A9" w:rsidP="000F52A9">
            <w:pPr>
              <w:jc w:val="center"/>
              <w:rPr>
                <w:b/>
                <w:bCs/>
                <w:sz w:val="20"/>
                <w:szCs w:val="21"/>
              </w:rPr>
            </w:pPr>
            <w:r w:rsidRPr="008C0EB9">
              <w:rPr>
                <w:rFonts w:hint="eastAsia"/>
                <w:b/>
                <w:bCs/>
                <w:sz w:val="20"/>
                <w:szCs w:val="21"/>
              </w:rPr>
              <w:t>SW2</w:t>
            </w:r>
          </w:p>
        </w:tc>
        <w:tc>
          <w:tcPr>
            <w:tcW w:w="2273" w:type="dxa"/>
            <w:vAlign w:val="center"/>
          </w:tcPr>
          <w:p w14:paraId="485429A1" w14:textId="17C888E8" w:rsidR="000F52A9" w:rsidRPr="008C0EB9" w:rsidRDefault="00C36992" w:rsidP="008C0EB9">
            <w:pPr>
              <w:jc w:val="center"/>
              <w:rPr>
                <w:sz w:val="20"/>
                <w:szCs w:val="21"/>
              </w:rPr>
            </w:pPr>
            <w:r w:rsidRPr="008C0EB9">
              <w:rPr>
                <w:sz w:val="20"/>
                <w:szCs w:val="21"/>
              </w:rPr>
              <w:t>2.85</w:t>
            </w:r>
            <w:r w:rsidR="000F52A9" w:rsidRPr="008C0EB9">
              <w:rPr>
                <w:sz w:val="20"/>
                <w:szCs w:val="21"/>
              </w:rPr>
              <w:t>V</w:t>
            </w:r>
          </w:p>
        </w:tc>
        <w:tc>
          <w:tcPr>
            <w:tcW w:w="3964" w:type="dxa"/>
            <w:vMerge/>
            <w:vAlign w:val="center"/>
          </w:tcPr>
          <w:p w14:paraId="5FCDE818" w14:textId="77777777" w:rsidR="000F52A9" w:rsidRPr="008C0EB9" w:rsidRDefault="000F52A9" w:rsidP="004F74F8">
            <w:pPr>
              <w:rPr>
                <w:sz w:val="20"/>
                <w:szCs w:val="21"/>
              </w:rPr>
            </w:pPr>
          </w:p>
        </w:tc>
      </w:tr>
      <w:tr w:rsidR="000F52A9" w:rsidRPr="008C0EB9" w14:paraId="5156CD9B" w14:textId="77777777" w:rsidTr="008C0EB9">
        <w:trPr>
          <w:jc w:val="center"/>
        </w:trPr>
        <w:tc>
          <w:tcPr>
            <w:tcW w:w="1980" w:type="dxa"/>
            <w:vAlign w:val="center"/>
          </w:tcPr>
          <w:p w14:paraId="36344F09" w14:textId="76E762BF" w:rsidR="000F52A9" w:rsidRPr="008C0EB9" w:rsidRDefault="000F52A9" w:rsidP="000F52A9">
            <w:pPr>
              <w:jc w:val="center"/>
              <w:rPr>
                <w:b/>
                <w:bCs/>
                <w:sz w:val="20"/>
                <w:szCs w:val="21"/>
              </w:rPr>
            </w:pPr>
            <w:r w:rsidRPr="008C0EB9">
              <w:rPr>
                <w:rFonts w:hint="eastAsia"/>
                <w:b/>
                <w:bCs/>
                <w:sz w:val="20"/>
                <w:szCs w:val="21"/>
              </w:rPr>
              <w:t>S</w:t>
            </w:r>
            <w:r w:rsidRPr="008C0EB9">
              <w:rPr>
                <w:b/>
                <w:bCs/>
                <w:sz w:val="20"/>
                <w:szCs w:val="21"/>
              </w:rPr>
              <w:t>W3</w:t>
            </w:r>
          </w:p>
        </w:tc>
        <w:tc>
          <w:tcPr>
            <w:tcW w:w="2273" w:type="dxa"/>
            <w:vAlign w:val="center"/>
          </w:tcPr>
          <w:p w14:paraId="0FC8E01E" w14:textId="3DE22623" w:rsidR="000F52A9" w:rsidRPr="008C0EB9" w:rsidRDefault="00C36992" w:rsidP="008C0EB9">
            <w:pPr>
              <w:jc w:val="center"/>
              <w:rPr>
                <w:sz w:val="20"/>
                <w:szCs w:val="21"/>
              </w:rPr>
            </w:pPr>
            <w:r w:rsidRPr="008C0EB9">
              <w:rPr>
                <w:sz w:val="20"/>
                <w:szCs w:val="21"/>
              </w:rPr>
              <w:t>2.46</w:t>
            </w:r>
            <w:r w:rsidR="000F52A9" w:rsidRPr="008C0EB9">
              <w:rPr>
                <w:sz w:val="20"/>
                <w:szCs w:val="21"/>
              </w:rPr>
              <w:t>V</w:t>
            </w:r>
          </w:p>
        </w:tc>
        <w:tc>
          <w:tcPr>
            <w:tcW w:w="3964" w:type="dxa"/>
            <w:vMerge/>
            <w:vAlign w:val="center"/>
          </w:tcPr>
          <w:p w14:paraId="284A9C31" w14:textId="77777777" w:rsidR="000F52A9" w:rsidRPr="008C0EB9" w:rsidRDefault="000F52A9" w:rsidP="004F74F8">
            <w:pPr>
              <w:rPr>
                <w:sz w:val="20"/>
                <w:szCs w:val="21"/>
              </w:rPr>
            </w:pPr>
          </w:p>
        </w:tc>
      </w:tr>
      <w:tr w:rsidR="000F52A9" w:rsidRPr="008C0EB9" w14:paraId="5778349F" w14:textId="77777777" w:rsidTr="008C0EB9">
        <w:trPr>
          <w:trHeight w:val="119"/>
          <w:jc w:val="center"/>
        </w:trPr>
        <w:tc>
          <w:tcPr>
            <w:tcW w:w="1980" w:type="dxa"/>
            <w:vAlign w:val="center"/>
          </w:tcPr>
          <w:p w14:paraId="0A1A89EE" w14:textId="4C693CE6" w:rsidR="000F52A9" w:rsidRPr="008C0EB9" w:rsidRDefault="000F52A9" w:rsidP="000F52A9">
            <w:pPr>
              <w:jc w:val="center"/>
              <w:rPr>
                <w:b/>
                <w:bCs/>
                <w:color w:val="FF0000"/>
                <w:sz w:val="20"/>
                <w:szCs w:val="21"/>
              </w:rPr>
            </w:pPr>
            <w:r w:rsidRPr="008C0EB9">
              <w:rPr>
                <w:rFonts w:hint="eastAsia"/>
                <w:b/>
                <w:bCs/>
                <w:sz w:val="20"/>
                <w:szCs w:val="21"/>
              </w:rPr>
              <w:t>SW4</w:t>
            </w:r>
          </w:p>
        </w:tc>
        <w:tc>
          <w:tcPr>
            <w:tcW w:w="2273" w:type="dxa"/>
            <w:vAlign w:val="center"/>
          </w:tcPr>
          <w:p w14:paraId="372A220A" w14:textId="04B2207B" w:rsidR="000F52A9" w:rsidRPr="008C0EB9" w:rsidRDefault="00C36992" w:rsidP="008C0EB9">
            <w:pPr>
              <w:jc w:val="center"/>
              <w:rPr>
                <w:sz w:val="20"/>
                <w:szCs w:val="21"/>
              </w:rPr>
            </w:pPr>
            <w:r w:rsidRPr="008C0EB9">
              <w:rPr>
                <w:sz w:val="20"/>
                <w:szCs w:val="21"/>
              </w:rPr>
              <w:t>2</w:t>
            </w:r>
            <w:r w:rsidR="000F52A9" w:rsidRPr="008C0EB9">
              <w:rPr>
                <w:sz w:val="20"/>
                <w:szCs w:val="21"/>
              </w:rPr>
              <w:t>V</w:t>
            </w:r>
          </w:p>
        </w:tc>
        <w:tc>
          <w:tcPr>
            <w:tcW w:w="3964" w:type="dxa"/>
            <w:vMerge/>
            <w:vAlign w:val="center"/>
          </w:tcPr>
          <w:p w14:paraId="6668A469" w14:textId="77777777" w:rsidR="000F52A9" w:rsidRPr="008C0EB9" w:rsidRDefault="000F52A9" w:rsidP="004F74F8">
            <w:pPr>
              <w:rPr>
                <w:sz w:val="20"/>
                <w:szCs w:val="21"/>
              </w:rPr>
            </w:pPr>
          </w:p>
        </w:tc>
      </w:tr>
    </w:tbl>
    <w:p w14:paraId="4BD0DE4C" w14:textId="638E36B4" w:rsidR="0014522E" w:rsidRDefault="0014522E" w:rsidP="0014522E">
      <w:pPr>
        <w:pStyle w:val="af1"/>
      </w:pPr>
      <w:r>
        <w:tab/>
      </w:r>
      <w:r>
        <w:rPr>
          <w:rFonts w:hint="eastAsia"/>
        </w:rPr>
        <w:t>表</w:t>
      </w:r>
      <w:r>
        <w:rPr>
          <w:rFonts w:hint="eastAsia"/>
        </w:rPr>
        <w:t>6</w:t>
      </w:r>
      <w:r>
        <w:rPr>
          <w:rFonts w:hint="eastAsia"/>
        </w:rPr>
        <w:t>键值定义</w:t>
      </w:r>
    </w:p>
    <w:p w14:paraId="330F37F5" w14:textId="0427B00B" w:rsidR="004F74F8" w:rsidRPr="00491849" w:rsidRDefault="004F74F8" w:rsidP="004F74F8">
      <w:pPr>
        <w:pStyle w:val="2"/>
      </w:pPr>
      <w:bookmarkStart w:id="18" w:name="_Toc118885281"/>
      <w:r>
        <w:t>3</w:t>
      </w:r>
      <w:r w:rsidRPr="00491849">
        <w:rPr>
          <w:rFonts w:hint="eastAsia"/>
        </w:rPr>
        <w:t>.3</w:t>
      </w:r>
      <w:r w:rsidRPr="00491849">
        <w:t xml:space="preserve"> </w:t>
      </w:r>
      <w:r>
        <w:t xml:space="preserve"> </w:t>
      </w:r>
      <w:r w:rsidR="005A48C9">
        <w:rPr>
          <w:rFonts w:hint="eastAsia"/>
        </w:rPr>
        <w:t>SNC8600</w:t>
      </w:r>
      <w:r w:rsidRPr="00491849">
        <w:rPr>
          <w:rFonts w:hint="eastAsia"/>
        </w:rPr>
        <w:t>电源控制</w:t>
      </w:r>
      <w:bookmarkEnd w:id="18"/>
    </w:p>
    <w:p w14:paraId="69E2809A" w14:textId="77777777" w:rsidR="004F74F8" w:rsidRPr="006102DD" w:rsidRDefault="004F74F8" w:rsidP="004F74F8">
      <w:pPr>
        <w:pStyle w:val="ae"/>
        <w:ind w:left="720" w:firstLineChars="0" w:firstLine="0"/>
      </w:pPr>
      <w:r>
        <w:rPr>
          <w:rFonts w:hint="eastAsia"/>
        </w:rPr>
        <w:t>见上电时序</w:t>
      </w:r>
    </w:p>
    <w:p w14:paraId="3A9C61CE" w14:textId="77777777" w:rsidR="00264714" w:rsidRDefault="0026471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0EE3F4F6" w14:textId="6E47EF88" w:rsidR="00160F24" w:rsidRDefault="00F629AB" w:rsidP="00F629AB">
      <w:pPr>
        <w:pStyle w:val="1"/>
        <w:numPr>
          <w:ilvl w:val="0"/>
          <w:numId w:val="4"/>
        </w:numPr>
      </w:pPr>
      <w:bookmarkStart w:id="19" w:name="_Toc118885282"/>
      <w:r>
        <w:rPr>
          <w:rFonts w:hint="eastAsia"/>
        </w:rPr>
        <w:lastRenderedPageBreak/>
        <w:t>应用框图</w:t>
      </w:r>
      <w:bookmarkEnd w:id="19"/>
    </w:p>
    <w:p w14:paraId="6DDD1350" w14:textId="1EA16878" w:rsidR="0088368D" w:rsidRPr="00D71E8E" w:rsidRDefault="0088368D" w:rsidP="00797199">
      <w:pPr>
        <w:pStyle w:val="ae"/>
        <w:numPr>
          <w:ilvl w:val="0"/>
          <w:numId w:val="2"/>
        </w:numPr>
        <w:ind w:firstLineChars="0"/>
      </w:pPr>
      <w:r w:rsidRPr="00797199">
        <w:rPr>
          <w:rFonts w:hint="eastAsia"/>
          <w:highlight w:val="green"/>
        </w:rPr>
        <w:t>绿色信号线</w:t>
      </w:r>
      <w:r w:rsidRPr="00D71E8E">
        <w:rPr>
          <w:rFonts w:hint="eastAsia"/>
        </w:rPr>
        <w:t>传输下行数据</w:t>
      </w:r>
    </w:p>
    <w:p w14:paraId="553AD49B" w14:textId="31318143" w:rsidR="0088368D" w:rsidRDefault="0088368D" w:rsidP="00797199">
      <w:pPr>
        <w:pStyle w:val="ae"/>
        <w:numPr>
          <w:ilvl w:val="0"/>
          <w:numId w:val="2"/>
        </w:numPr>
        <w:ind w:firstLineChars="0"/>
      </w:pPr>
      <w:r w:rsidRPr="00797199">
        <w:rPr>
          <w:rFonts w:hint="eastAsia"/>
          <w:highlight w:val="yellow"/>
        </w:rPr>
        <w:t>黄色信号线</w:t>
      </w:r>
      <w:r w:rsidRPr="00D71E8E">
        <w:rPr>
          <w:rFonts w:hint="eastAsia"/>
        </w:rPr>
        <w:t>传输上行数据</w:t>
      </w:r>
    </w:p>
    <w:p w14:paraId="6AE3D4CF" w14:textId="4167FF5D" w:rsidR="006E7907" w:rsidRPr="00D71E8E" w:rsidRDefault="006E7907" w:rsidP="00797199">
      <w:pPr>
        <w:pStyle w:val="ae"/>
        <w:numPr>
          <w:ilvl w:val="0"/>
          <w:numId w:val="2"/>
        </w:numPr>
        <w:ind w:firstLineChars="0"/>
      </w:pPr>
      <w:r w:rsidRPr="00D71E8E">
        <w:rPr>
          <w:rFonts w:hint="eastAsia"/>
        </w:rPr>
        <w:t>数据采样率取决于</w:t>
      </w:r>
      <w:r>
        <w:rPr>
          <w:rFonts w:hint="eastAsia"/>
        </w:rPr>
        <w:t>主控</w:t>
      </w:r>
    </w:p>
    <w:p w14:paraId="70E44FD7" w14:textId="2A68C47A" w:rsidR="0088368D" w:rsidRDefault="0088368D" w:rsidP="00797199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 w:rsidRPr="00D71E8E">
        <w:rPr>
          <w:rFonts w:hint="eastAsia"/>
        </w:rPr>
        <w:t>Uart</w:t>
      </w:r>
      <w:proofErr w:type="spellEnd"/>
      <w:r>
        <w:rPr>
          <w:rFonts w:hint="eastAsia"/>
        </w:rPr>
        <w:t>通讯，</w:t>
      </w:r>
      <w:r w:rsidRPr="00D71E8E">
        <w:rPr>
          <w:rFonts w:hint="eastAsia"/>
        </w:rPr>
        <w:t>波特率</w:t>
      </w:r>
      <w:r>
        <w:rPr>
          <w:rFonts w:hint="eastAsia"/>
        </w:rPr>
        <w:t>默认115200bps，可根据主控需求修改</w:t>
      </w:r>
    </w:p>
    <w:p w14:paraId="01D7EE29" w14:textId="74FF9917" w:rsidR="0088368D" w:rsidRDefault="0088368D" w:rsidP="00797199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使用I2C通讯，SNC</w:t>
      </w:r>
      <w:r>
        <w:t>8600</w:t>
      </w:r>
      <w:r>
        <w:rPr>
          <w:rFonts w:hint="eastAsia"/>
        </w:rPr>
        <w:t>作为从模式</w:t>
      </w:r>
    </w:p>
    <w:p w14:paraId="72AA2A93" w14:textId="7AC50FD5" w:rsidR="00F629AB" w:rsidRDefault="00F629AB" w:rsidP="003E222F">
      <w:pPr>
        <w:pStyle w:val="2"/>
      </w:pPr>
      <w:bookmarkStart w:id="20" w:name="_Toc118885283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单耳蓝牙耳机应用</w:t>
      </w:r>
      <w:bookmarkEnd w:id="20"/>
    </w:p>
    <w:p w14:paraId="6D2054E8" w14:textId="294DA63B" w:rsidR="00F629AB" w:rsidRDefault="00FF0DA5" w:rsidP="00F629AB">
      <w:r w:rsidRPr="00FF0DA5">
        <w:rPr>
          <w:noProof/>
        </w:rPr>
        <w:drawing>
          <wp:inline distT="0" distB="0" distL="0" distR="0" wp14:anchorId="055E93B6" wp14:editId="73F03955">
            <wp:extent cx="5274310" cy="1374775"/>
            <wp:effectExtent l="0" t="0" r="2540" b="0"/>
            <wp:docPr id="189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FC0E" w14:textId="77777777" w:rsidR="003D3529" w:rsidRDefault="003D3529" w:rsidP="00F629AB"/>
    <w:p w14:paraId="3CD12047" w14:textId="00E93A86" w:rsidR="00C42CF0" w:rsidRDefault="00C42CF0" w:rsidP="003E2203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Bluetooth保持输出立体声音频</w:t>
      </w:r>
    </w:p>
    <w:p w14:paraId="0E76DEA8" w14:textId="47F3155A" w:rsidR="00905411" w:rsidRDefault="00905411" w:rsidP="00905411">
      <w:pPr>
        <w:pStyle w:val="ae"/>
        <w:numPr>
          <w:ilvl w:val="0"/>
          <w:numId w:val="2"/>
        </w:numPr>
        <w:ind w:firstLineChars="0"/>
      </w:pPr>
      <w:r w:rsidRPr="00D71E8E">
        <w:rPr>
          <w:rFonts w:hint="eastAsia"/>
        </w:rPr>
        <w:t>DAC输出</w:t>
      </w:r>
      <w:r w:rsidR="005B193A">
        <w:rPr>
          <w:rFonts w:hint="eastAsia"/>
        </w:rPr>
        <w:t>立体声</w:t>
      </w:r>
      <w:r w:rsidRPr="00D71E8E">
        <w:rPr>
          <w:rFonts w:hint="eastAsia"/>
        </w:rPr>
        <w:t>信号，</w:t>
      </w:r>
      <w:r w:rsidR="005B193A">
        <w:rPr>
          <w:rFonts w:hint="eastAsia"/>
        </w:rPr>
        <w:t>speaker接于</w:t>
      </w:r>
      <w:r w:rsidR="00A25652">
        <w:rPr>
          <w:rFonts w:hint="eastAsia"/>
        </w:rPr>
        <w:t>DAC</w:t>
      </w:r>
      <w:r w:rsidRPr="00D71E8E">
        <w:rPr>
          <w:rFonts w:hint="eastAsia"/>
        </w:rPr>
        <w:t>左声道</w:t>
      </w:r>
    </w:p>
    <w:p w14:paraId="2EE2D719" w14:textId="48C9EA46" w:rsidR="00613FCD" w:rsidRDefault="00613FCD" w:rsidP="00DC5323">
      <w:pPr>
        <w:pStyle w:val="2"/>
      </w:pPr>
      <w:bookmarkStart w:id="21" w:name="_Toc118885284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蓝牙</w:t>
      </w:r>
      <w:r>
        <w:t>TWS</w:t>
      </w:r>
      <w:r>
        <w:rPr>
          <w:rFonts w:hint="eastAsia"/>
        </w:rPr>
        <w:t>耳机应用</w:t>
      </w:r>
      <w:bookmarkEnd w:id="21"/>
    </w:p>
    <w:p w14:paraId="052D602B" w14:textId="05891B10" w:rsidR="00535864" w:rsidRDefault="00535864" w:rsidP="00D46A6F">
      <w:pPr>
        <w:pStyle w:val="3"/>
      </w:pPr>
      <w:bookmarkStart w:id="22" w:name="_Toc118885285"/>
      <w:r>
        <w:rPr>
          <w:rFonts w:hint="eastAsia"/>
        </w:rPr>
        <w:t>4.2.1</w:t>
      </w:r>
      <w:r>
        <w:t xml:space="preserve"> </w:t>
      </w:r>
      <w:r>
        <w:rPr>
          <w:rFonts w:hint="eastAsia"/>
        </w:rPr>
        <w:t>左声道</w:t>
      </w:r>
      <w:bookmarkEnd w:id="22"/>
    </w:p>
    <w:p w14:paraId="77DFE583" w14:textId="44EBDA7B" w:rsidR="00535864" w:rsidRDefault="001B0139" w:rsidP="00535864">
      <w:r w:rsidRPr="00FF0DA5">
        <w:rPr>
          <w:noProof/>
        </w:rPr>
        <w:drawing>
          <wp:inline distT="0" distB="0" distL="0" distR="0" wp14:anchorId="2C856EDA" wp14:editId="5A92DB81">
            <wp:extent cx="5274310" cy="1374775"/>
            <wp:effectExtent l="0" t="0" r="2540" b="0"/>
            <wp:docPr id="191" name="图片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6CBD" w14:textId="7B3D5025" w:rsidR="00134B22" w:rsidRDefault="00134B22" w:rsidP="00535864"/>
    <w:p w14:paraId="674DAAFB" w14:textId="77777777" w:rsidR="00134B22" w:rsidRDefault="00134B22" w:rsidP="00134B22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Bluetooth保持输出立体声音频</w:t>
      </w:r>
    </w:p>
    <w:p w14:paraId="7C9F2B42" w14:textId="77777777" w:rsidR="00A25652" w:rsidRDefault="00A25652" w:rsidP="00A25652">
      <w:pPr>
        <w:pStyle w:val="ae"/>
        <w:numPr>
          <w:ilvl w:val="0"/>
          <w:numId w:val="2"/>
        </w:numPr>
        <w:ind w:firstLineChars="0"/>
      </w:pPr>
      <w:r w:rsidRPr="00D71E8E">
        <w:rPr>
          <w:rFonts w:hint="eastAsia"/>
        </w:rPr>
        <w:t>DAC输出</w:t>
      </w:r>
      <w:r>
        <w:rPr>
          <w:rFonts w:hint="eastAsia"/>
        </w:rPr>
        <w:t>立体声</w:t>
      </w:r>
      <w:r w:rsidRPr="00D71E8E">
        <w:rPr>
          <w:rFonts w:hint="eastAsia"/>
        </w:rPr>
        <w:t>信号，</w:t>
      </w:r>
      <w:r>
        <w:rPr>
          <w:rFonts w:hint="eastAsia"/>
        </w:rPr>
        <w:t>speaker接于DAC</w:t>
      </w:r>
      <w:r w:rsidRPr="00D71E8E">
        <w:rPr>
          <w:rFonts w:hint="eastAsia"/>
        </w:rPr>
        <w:t>左声道</w:t>
      </w:r>
    </w:p>
    <w:p w14:paraId="54252809" w14:textId="7CE40537" w:rsidR="00535864" w:rsidRDefault="00535864" w:rsidP="00D46A6F">
      <w:pPr>
        <w:pStyle w:val="3"/>
      </w:pPr>
      <w:bookmarkStart w:id="23" w:name="_Toc118885286"/>
      <w:r>
        <w:rPr>
          <w:rFonts w:hint="eastAsia"/>
        </w:rPr>
        <w:lastRenderedPageBreak/>
        <w:t>4.2.2</w:t>
      </w:r>
      <w:r>
        <w:t xml:space="preserve"> </w:t>
      </w:r>
      <w:r>
        <w:rPr>
          <w:rFonts w:hint="eastAsia"/>
        </w:rPr>
        <w:t>右声道</w:t>
      </w:r>
      <w:bookmarkEnd w:id="23"/>
    </w:p>
    <w:p w14:paraId="36CA159B" w14:textId="64E6ECE2" w:rsidR="00535864" w:rsidRDefault="00361A64" w:rsidP="00535864">
      <w:r w:rsidRPr="00361A64">
        <w:rPr>
          <w:noProof/>
        </w:rPr>
        <w:drawing>
          <wp:inline distT="0" distB="0" distL="0" distR="0" wp14:anchorId="0B8DB789" wp14:editId="5FB43927">
            <wp:extent cx="5274310" cy="1356995"/>
            <wp:effectExtent l="0" t="0" r="2540" b="0"/>
            <wp:docPr id="190" name="图片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81CE" w14:textId="77777777" w:rsidR="00B85991" w:rsidRPr="00535864" w:rsidRDefault="00B85991" w:rsidP="00535864"/>
    <w:p w14:paraId="4D1D7326" w14:textId="77777777" w:rsidR="003D06CA" w:rsidRDefault="003D06CA" w:rsidP="003D06CA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Bluetooth保持输出立体声音频</w:t>
      </w:r>
    </w:p>
    <w:p w14:paraId="7DD76572" w14:textId="438E8FB3" w:rsidR="003D06CA" w:rsidRDefault="003D06CA" w:rsidP="003D06CA">
      <w:pPr>
        <w:pStyle w:val="ae"/>
        <w:numPr>
          <w:ilvl w:val="0"/>
          <w:numId w:val="2"/>
        </w:numPr>
        <w:ind w:firstLineChars="0"/>
      </w:pPr>
      <w:r w:rsidRPr="00D71E8E">
        <w:rPr>
          <w:rFonts w:hint="eastAsia"/>
        </w:rPr>
        <w:t>DAC输出</w:t>
      </w:r>
      <w:r>
        <w:rPr>
          <w:rFonts w:hint="eastAsia"/>
        </w:rPr>
        <w:t>立体声</w:t>
      </w:r>
      <w:r w:rsidRPr="00D71E8E">
        <w:rPr>
          <w:rFonts w:hint="eastAsia"/>
        </w:rPr>
        <w:t>信号，</w:t>
      </w:r>
      <w:r>
        <w:rPr>
          <w:rFonts w:hint="eastAsia"/>
        </w:rPr>
        <w:t>speaker接于DAC</w:t>
      </w:r>
      <w:r w:rsidR="00B3586D">
        <w:rPr>
          <w:rFonts w:hint="eastAsia"/>
        </w:rPr>
        <w:t>右</w:t>
      </w:r>
      <w:r w:rsidRPr="00D71E8E">
        <w:rPr>
          <w:rFonts w:hint="eastAsia"/>
        </w:rPr>
        <w:t>声道</w:t>
      </w:r>
    </w:p>
    <w:p w14:paraId="7304CFAA" w14:textId="49668EA7" w:rsidR="005E1D63" w:rsidRDefault="006052C0" w:rsidP="009D33FE">
      <w:pPr>
        <w:pStyle w:val="2"/>
      </w:pPr>
      <w:bookmarkStart w:id="24" w:name="_Toc118885287"/>
      <w:r>
        <w:rPr>
          <w:rFonts w:hint="eastAsia"/>
        </w:rPr>
        <w:t>4.3</w:t>
      </w:r>
      <w:r w:rsidR="00551509" w:rsidRPr="00551509">
        <w:rPr>
          <w:rFonts w:hint="eastAsia"/>
        </w:rPr>
        <w:t>蓝牙</w:t>
      </w:r>
      <w:r w:rsidR="00551509" w:rsidRPr="00551509">
        <w:rPr>
          <w:rFonts w:hint="eastAsia"/>
        </w:rPr>
        <w:t xml:space="preserve">/USB </w:t>
      </w:r>
      <w:r w:rsidR="00FF578D">
        <w:rPr>
          <w:rFonts w:hint="eastAsia"/>
        </w:rPr>
        <w:t>Microphone</w:t>
      </w:r>
      <w:r w:rsidR="00FF578D">
        <w:rPr>
          <w:rFonts w:hint="eastAsia"/>
        </w:rPr>
        <w:t>阵列</w:t>
      </w:r>
      <w:r w:rsidR="00E63D7E">
        <w:rPr>
          <w:rFonts w:hint="eastAsia"/>
        </w:rPr>
        <w:t>/</w:t>
      </w:r>
      <w:r w:rsidR="00E63D7E">
        <w:rPr>
          <w:rFonts w:hint="eastAsia"/>
        </w:rPr>
        <w:t>音箱</w:t>
      </w:r>
      <w:r w:rsidR="00FF578D">
        <w:rPr>
          <w:rFonts w:hint="eastAsia"/>
        </w:rPr>
        <w:t>应用</w:t>
      </w:r>
      <w:bookmarkEnd w:id="24"/>
    </w:p>
    <w:p w14:paraId="7F1E76FA" w14:textId="10D41E2B" w:rsidR="009D33FE" w:rsidRDefault="00D83DB4" w:rsidP="005E1D63">
      <w:r w:rsidRPr="00D83DB4">
        <w:rPr>
          <w:noProof/>
        </w:rPr>
        <w:drawing>
          <wp:inline distT="0" distB="0" distL="0" distR="0" wp14:anchorId="4F719ADC" wp14:editId="24C730FE">
            <wp:extent cx="5274310" cy="2197100"/>
            <wp:effectExtent l="0" t="0" r="2540" b="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B361" w14:textId="77777777" w:rsidR="00FD256C" w:rsidRDefault="00FD256C" w:rsidP="00FD256C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Bluetooth保持输出立体声音频</w:t>
      </w:r>
    </w:p>
    <w:p w14:paraId="1EEC631C" w14:textId="18BFE422" w:rsidR="00FD256C" w:rsidRDefault="00FD256C" w:rsidP="00FD256C">
      <w:pPr>
        <w:pStyle w:val="ae"/>
        <w:numPr>
          <w:ilvl w:val="0"/>
          <w:numId w:val="2"/>
        </w:numPr>
        <w:ind w:firstLineChars="0"/>
      </w:pPr>
      <w:r w:rsidRPr="00D71E8E">
        <w:rPr>
          <w:rFonts w:hint="eastAsia"/>
        </w:rPr>
        <w:t>DAC输出</w:t>
      </w:r>
      <w:r>
        <w:rPr>
          <w:rFonts w:hint="eastAsia"/>
        </w:rPr>
        <w:t>立体声</w:t>
      </w:r>
      <w:r w:rsidRPr="00D71E8E">
        <w:rPr>
          <w:rFonts w:hint="eastAsia"/>
        </w:rPr>
        <w:t>信号，</w:t>
      </w:r>
      <w:r>
        <w:rPr>
          <w:rFonts w:hint="eastAsia"/>
        </w:rPr>
        <w:t>speaker</w:t>
      </w:r>
      <w:r w:rsidR="00076D2E">
        <w:rPr>
          <w:rFonts w:hint="eastAsia"/>
        </w:rPr>
        <w:t>通过AMP</w:t>
      </w:r>
      <w:r>
        <w:rPr>
          <w:rFonts w:hint="eastAsia"/>
        </w:rPr>
        <w:t>接DAC</w:t>
      </w:r>
      <w:r w:rsidR="00727DEC">
        <w:rPr>
          <w:rFonts w:hint="eastAsia"/>
        </w:rPr>
        <w:t>左</w:t>
      </w:r>
      <w:r>
        <w:rPr>
          <w:rFonts w:hint="eastAsia"/>
        </w:rPr>
        <w:t>右</w:t>
      </w:r>
      <w:r w:rsidRPr="00D71E8E">
        <w:rPr>
          <w:rFonts w:hint="eastAsia"/>
        </w:rPr>
        <w:t>声道</w:t>
      </w:r>
    </w:p>
    <w:p w14:paraId="3496094D" w14:textId="77777777" w:rsidR="0030608F" w:rsidRPr="005E1D63" w:rsidRDefault="0030608F" w:rsidP="005E1D63"/>
    <w:p w14:paraId="5F009BE6" w14:textId="511737EE" w:rsidR="00160F24" w:rsidRDefault="00160F24" w:rsidP="00901818">
      <w:pPr>
        <w:rPr>
          <w:kern w:val="44"/>
          <w:sz w:val="44"/>
          <w:szCs w:val="44"/>
        </w:rPr>
      </w:pPr>
      <w:r>
        <w:br w:type="page"/>
      </w:r>
    </w:p>
    <w:p w14:paraId="51246CB4" w14:textId="5A393059" w:rsidR="004600F4" w:rsidRDefault="00365634" w:rsidP="00AC6184">
      <w:pPr>
        <w:pStyle w:val="1"/>
      </w:pPr>
      <w:bookmarkStart w:id="25" w:name="_Toc118885288"/>
      <w:r>
        <w:rPr>
          <w:rFonts w:hint="eastAsia"/>
        </w:rPr>
        <w:lastRenderedPageBreak/>
        <w:t>5</w:t>
      </w:r>
      <w:r w:rsidR="004600F4">
        <w:t xml:space="preserve"> </w:t>
      </w:r>
      <w:r w:rsidR="004600F4">
        <w:rPr>
          <w:rFonts w:hint="eastAsia"/>
        </w:rPr>
        <w:t>附录</w:t>
      </w:r>
      <w:bookmarkEnd w:id="25"/>
    </w:p>
    <w:p w14:paraId="2DAED721" w14:textId="04A28391" w:rsidR="004600F4" w:rsidRDefault="004600F4" w:rsidP="00AC6184">
      <w:pPr>
        <w:pStyle w:val="2"/>
      </w:pPr>
      <w:bookmarkStart w:id="26" w:name="_上位机功能引脚定义"/>
      <w:bookmarkStart w:id="27" w:name="_Toc118885289"/>
      <w:bookmarkEnd w:id="26"/>
      <w:r>
        <w:rPr>
          <w:rFonts w:hint="eastAsia"/>
        </w:rPr>
        <w:t>上位机功能引脚定义</w:t>
      </w:r>
      <w:bookmarkEnd w:id="27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081"/>
        <w:gridCol w:w="1018"/>
        <w:gridCol w:w="1340"/>
        <w:gridCol w:w="1217"/>
        <w:gridCol w:w="1217"/>
        <w:gridCol w:w="1188"/>
        <w:gridCol w:w="1235"/>
      </w:tblGrid>
      <w:tr w:rsidR="00F05C77" w:rsidRPr="00433DA6" w14:paraId="263B3E56" w14:textId="5645DD03" w:rsidTr="00BF7679">
        <w:trPr>
          <w:jc w:val="center"/>
        </w:trPr>
        <w:tc>
          <w:tcPr>
            <w:tcW w:w="1081" w:type="dxa"/>
            <w:shd w:val="clear" w:color="auto" w:fill="EDEDED" w:themeFill="accent3" w:themeFillTint="33"/>
            <w:vAlign w:val="center"/>
          </w:tcPr>
          <w:p w14:paraId="080ACAC4" w14:textId="4A1DD78E" w:rsidR="00F05C77" w:rsidRPr="00433DA6" w:rsidRDefault="00F05C77" w:rsidP="00433DA6">
            <w:pPr>
              <w:jc w:val="center"/>
              <w:rPr>
                <w:b/>
                <w:bCs/>
              </w:rPr>
            </w:pPr>
            <w:r w:rsidRPr="00433DA6">
              <w:rPr>
                <w:rFonts w:hint="eastAsia"/>
                <w:b/>
                <w:bCs/>
              </w:rPr>
              <w:t>IC</w:t>
            </w:r>
          </w:p>
        </w:tc>
        <w:tc>
          <w:tcPr>
            <w:tcW w:w="1018" w:type="dxa"/>
            <w:shd w:val="clear" w:color="auto" w:fill="EDEDED" w:themeFill="accent3" w:themeFillTint="33"/>
            <w:vAlign w:val="center"/>
          </w:tcPr>
          <w:p w14:paraId="3078E4A0" w14:textId="3DEBDD1F" w:rsidR="00F05C77" w:rsidRPr="00433DA6" w:rsidRDefault="00F05C77" w:rsidP="00433DA6">
            <w:pPr>
              <w:jc w:val="center"/>
              <w:rPr>
                <w:b/>
                <w:bCs/>
              </w:rPr>
            </w:pPr>
            <w:r w:rsidRPr="00433DA6">
              <w:rPr>
                <w:rFonts w:hint="eastAsia"/>
                <w:b/>
                <w:bCs/>
              </w:rPr>
              <w:t>封装</w:t>
            </w:r>
          </w:p>
        </w:tc>
        <w:tc>
          <w:tcPr>
            <w:tcW w:w="1340" w:type="dxa"/>
            <w:shd w:val="clear" w:color="auto" w:fill="EDEDED" w:themeFill="accent3" w:themeFillTint="33"/>
            <w:vAlign w:val="center"/>
          </w:tcPr>
          <w:p w14:paraId="211172F5" w14:textId="3C76CFFC" w:rsidR="00F05C77" w:rsidRPr="00433DA6" w:rsidRDefault="0063572D" w:rsidP="00433DA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ADC_Key</w:t>
            </w:r>
            <w:proofErr w:type="spellEnd"/>
          </w:p>
        </w:tc>
        <w:tc>
          <w:tcPr>
            <w:tcW w:w="1217" w:type="dxa"/>
            <w:shd w:val="clear" w:color="auto" w:fill="EDEDED" w:themeFill="accent3" w:themeFillTint="33"/>
            <w:vAlign w:val="center"/>
          </w:tcPr>
          <w:p w14:paraId="3573EBDC" w14:textId="752D9198" w:rsidR="00F05C77" w:rsidRPr="00433DA6" w:rsidRDefault="00497340" w:rsidP="00433D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PWR</w:t>
            </w:r>
          </w:p>
        </w:tc>
        <w:tc>
          <w:tcPr>
            <w:tcW w:w="1217" w:type="dxa"/>
            <w:shd w:val="clear" w:color="auto" w:fill="EDEDED" w:themeFill="accent3" w:themeFillTint="33"/>
            <w:vAlign w:val="center"/>
          </w:tcPr>
          <w:p w14:paraId="3B2C1C02" w14:textId="06DC3FAF" w:rsidR="00F05C77" w:rsidRPr="00433DA6" w:rsidRDefault="00E52449" w:rsidP="00433DA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0"/>
                <w:szCs w:val="21"/>
              </w:rPr>
              <w:t>Wakeup</w:t>
            </w:r>
          </w:p>
        </w:tc>
        <w:tc>
          <w:tcPr>
            <w:tcW w:w="1188" w:type="dxa"/>
            <w:shd w:val="clear" w:color="auto" w:fill="EDEDED" w:themeFill="accent3" w:themeFillTint="33"/>
            <w:vAlign w:val="center"/>
          </w:tcPr>
          <w:p w14:paraId="06724014" w14:textId="48835CC1" w:rsidR="00F05C77" w:rsidRPr="00433DA6" w:rsidRDefault="00643D6D" w:rsidP="00433DA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ET</w:t>
            </w:r>
            <w:r>
              <w:rPr>
                <w:rFonts w:hint="eastAsia"/>
                <w:b/>
                <w:bCs/>
              </w:rPr>
              <w:t>_</w:t>
            </w:r>
            <w:r>
              <w:rPr>
                <w:b/>
                <w:bCs/>
              </w:rPr>
              <w:t>1</w:t>
            </w:r>
          </w:p>
        </w:tc>
        <w:tc>
          <w:tcPr>
            <w:tcW w:w="1235" w:type="dxa"/>
            <w:shd w:val="clear" w:color="auto" w:fill="EDEDED" w:themeFill="accent3" w:themeFillTint="33"/>
            <w:vAlign w:val="center"/>
          </w:tcPr>
          <w:p w14:paraId="513C958E" w14:textId="0A5C9712" w:rsidR="00F05C77" w:rsidRPr="00433DA6" w:rsidRDefault="00643D6D" w:rsidP="00433DA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Touch_Key</w:t>
            </w:r>
            <w:proofErr w:type="spellEnd"/>
          </w:p>
        </w:tc>
      </w:tr>
      <w:tr w:rsidR="00F05C77" w14:paraId="669D5080" w14:textId="1C423DC8" w:rsidTr="00BF7679">
        <w:trPr>
          <w:jc w:val="center"/>
        </w:trPr>
        <w:tc>
          <w:tcPr>
            <w:tcW w:w="1081" w:type="dxa"/>
            <w:shd w:val="clear" w:color="auto" w:fill="EDEDED" w:themeFill="accent3" w:themeFillTint="33"/>
            <w:vAlign w:val="center"/>
          </w:tcPr>
          <w:p w14:paraId="4DE6BE73" w14:textId="77777777" w:rsidR="00F05C77" w:rsidRPr="00433DA6" w:rsidRDefault="00F05C77" w:rsidP="00F05C77">
            <w:pPr>
              <w:jc w:val="center"/>
              <w:rPr>
                <w:b/>
                <w:bCs/>
              </w:rPr>
            </w:pPr>
            <w:r w:rsidRPr="00433DA6">
              <w:rPr>
                <w:rFonts w:hint="eastAsia"/>
                <w:b/>
                <w:bCs/>
              </w:rPr>
              <w:t>BK3266</w:t>
            </w:r>
          </w:p>
          <w:p w14:paraId="49D33944" w14:textId="7E3B5E6E" w:rsidR="00F05C77" w:rsidRPr="00433DA6" w:rsidRDefault="00F05C77" w:rsidP="00F05C77">
            <w:pPr>
              <w:jc w:val="center"/>
              <w:rPr>
                <w:b/>
                <w:bCs/>
              </w:rPr>
            </w:pPr>
            <w:r w:rsidRPr="00433DA6">
              <w:rPr>
                <w:rFonts w:hint="eastAsia"/>
                <w:b/>
                <w:bCs/>
              </w:rPr>
              <w:t>(</w:t>
            </w:r>
            <w:r w:rsidRPr="00433DA6">
              <w:rPr>
                <w:b/>
                <w:bCs/>
              </w:rPr>
              <w:t>QFN2</w:t>
            </w:r>
            <w:r w:rsidRPr="00433DA6">
              <w:rPr>
                <w:rFonts w:hint="eastAsia"/>
                <w:b/>
                <w:bCs/>
              </w:rPr>
              <w:t>6</w:t>
            </w:r>
            <w:r w:rsidRPr="00433DA6">
              <w:rPr>
                <w:b/>
                <w:bCs/>
              </w:rPr>
              <w:t>)</w:t>
            </w:r>
          </w:p>
        </w:tc>
        <w:tc>
          <w:tcPr>
            <w:tcW w:w="1018" w:type="dxa"/>
            <w:vAlign w:val="center"/>
          </w:tcPr>
          <w:p w14:paraId="58C4D02E" w14:textId="02586239" w:rsidR="00F05C77" w:rsidRDefault="00F05C77" w:rsidP="00F05C77">
            <w:pPr>
              <w:jc w:val="center"/>
            </w:pPr>
            <w:r>
              <w:t>QFN</w:t>
            </w:r>
            <w:r>
              <w:rPr>
                <w:rFonts w:hint="eastAsia"/>
              </w:rPr>
              <w:t>32</w:t>
            </w:r>
          </w:p>
        </w:tc>
        <w:tc>
          <w:tcPr>
            <w:tcW w:w="1340" w:type="dxa"/>
            <w:vAlign w:val="center"/>
          </w:tcPr>
          <w:p w14:paraId="4748BF3E" w14:textId="04EC0DC5" w:rsidR="00F05C77" w:rsidRDefault="00F05C77" w:rsidP="00F05C77">
            <w:pPr>
              <w:jc w:val="center"/>
            </w:pPr>
            <w:r>
              <w:rPr>
                <w:rFonts w:hint="eastAsia"/>
              </w:rPr>
              <w:t>GPIO3</w:t>
            </w:r>
            <w:r>
              <w:t>/15</w:t>
            </w:r>
          </w:p>
        </w:tc>
        <w:tc>
          <w:tcPr>
            <w:tcW w:w="1217" w:type="dxa"/>
            <w:vAlign w:val="center"/>
          </w:tcPr>
          <w:p w14:paraId="4CDD89AF" w14:textId="16694D23" w:rsidR="00F05C77" w:rsidRDefault="00F05C77" w:rsidP="00F05C77">
            <w:pPr>
              <w:jc w:val="center"/>
            </w:pPr>
            <w:r>
              <w:rPr>
                <w:rFonts w:hint="eastAsia"/>
              </w:rPr>
              <w:t>GPIO</w:t>
            </w:r>
            <w:r>
              <w:t>7</w:t>
            </w:r>
          </w:p>
        </w:tc>
        <w:tc>
          <w:tcPr>
            <w:tcW w:w="1217" w:type="dxa"/>
            <w:vAlign w:val="center"/>
          </w:tcPr>
          <w:p w14:paraId="69F7E872" w14:textId="55B9469F" w:rsidR="00F05C77" w:rsidRDefault="00F05C77" w:rsidP="00F05C77">
            <w:pPr>
              <w:jc w:val="center"/>
            </w:pPr>
            <w:r>
              <w:rPr>
                <w:rFonts w:hint="eastAsia"/>
              </w:rPr>
              <w:t>G</w:t>
            </w:r>
            <w:r>
              <w:t>PIO6</w:t>
            </w:r>
          </w:p>
        </w:tc>
        <w:tc>
          <w:tcPr>
            <w:tcW w:w="1188" w:type="dxa"/>
            <w:vAlign w:val="center"/>
          </w:tcPr>
          <w:p w14:paraId="6D45EB4C" w14:textId="57B4C159" w:rsidR="00F05C77" w:rsidRDefault="00F05C77" w:rsidP="00F05C77">
            <w:pPr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235" w:type="dxa"/>
            <w:vAlign w:val="center"/>
          </w:tcPr>
          <w:p w14:paraId="3448E94A" w14:textId="3FB1DDA3" w:rsidR="00F05C77" w:rsidRDefault="00F05C77" w:rsidP="00F05C77">
            <w:pPr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F05C77" w14:paraId="2F47EBA7" w14:textId="6C2A883B" w:rsidTr="00BF7679">
        <w:trPr>
          <w:jc w:val="center"/>
        </w:trPr>
        <w:tc>
          <w:tcPr>
            <w:tcW w:w="1081" w:type="dxa"/>
            <w:shd w:val="clear" w:color="auto" w:fill="EDEDED" w:themeFill="accent3" w:themeFillTint="33"/>
            <w:vAlign w:val="center"/>
          </w:tcPr>
          <w:p w14:paraId="3C263EB4" w14:textId="77777777" w:rsidR="00F05C77" w:rsidRPr="00433DA6" w:rsidRDefault="00F05C77" w:rsidP="003163DF">
            <w:pPr>
              <w:jc w:val="center"/>
              <w:rPr>
                <w:b/>
                <w:bCs/>
              </w:rPr>
            </w:pPr>
          </w:p>
        </w:tc>
        <w:tc>
          <w:tcPr>
            <w:tcW w:w="1018" w:type="dxa"/>
            <w:vAlign w:val="center"/>
          </w:tcPr>
          <w:p w14:paraId="102342B1" w14:textId="77777777" w:rsidR="00F05C77" w:rsidRDefault="00F05C77" w:rsidP="003163DF">
            <w:pPr>
              <w:jc w:val="center"/>
            </w:pPr>
          </w:p>
        </w:tc>
        <w:tc>
          <w:tcPr>
            <w:tcW w:w="1340" w:type="dxa"/>
            <w:vAlign w:val="center"/>
          </w:tcPr>
          <w:p w14:paraId="22405111" w14:textId="11735226" w:rsidR="00F05C77" w:rsidRDefault="00F05C77" w:rsidP="003163DF">
            <w:pPr>
              <w:jc w:val="center"/>
            </w:pPr>
          </w:p>
        </w:tc>
        <w:tc>
          <w:tcPr>
            <w:tcW w:w="1217" w:type="dxa"/>
            <w:vAlign w:val="center"/>
          </w:tcPr>
          <w:p w14:paraId="1872AC34" w14:textId="77777777" w:rsidR="00F05C77" w:rsidRDefault="00F05C77" w:rsidP="003163DF">
            <w:pPr>
              <w:jc w:val="center"/>
            </w:pPr>
          </w:p>
        </w:tc>
        <w:tc>
          <w:tcPr>
            <w:tcW w:w="1217" w:type="dxa"/>
            <w:vAlign w:val="center"/>
          </w:tcPr>
          <w:p w14:paraId="0245151F" w14:textId="77777777" w:rsidR="00F05C77" w:rsidRDefault="00F05C77" w:rsidP="003163DF">
            <w:pPr>
              <w:jc w:val="center"/>
            </w:pPr>
          </w:p>
        </w:tc>
        <w:tc>
          <w:tcPr>
            <w:tcW w:w="1188" w:type="dxa"/>
            <w:vAlign w:val="center"/>
          </w:tcPr>
          <w:p w14:paraId="514C753D" w14:textId="77777777" w:rsidR="00F05C77" w:rsidRDefault="00F05C77" w:rsidP="003163DF">
            <w:pPr>
              <w:jc w:val="center"/>
            </w:pPr>
          </w:p>
        </w:tc>
        <w:tc>
          <w:tcPr>
            <w:tcW w:w="1235" w:type="dxa"/>
            <w:vAlign w:val="center"/>
          </w:tcPr>
          <w:p w14:paraId="36B94329" w14:textId="77777777" w:rsidR="00F05C77" w:rsidRDefault="00F05C77" w:rsidP="003163DF">
            <w:pPr>
              <w:jc w:val="center"/>
            </w:pPr>
          </w:p>
        </w:tc>
      </w:tr>
      <w:tr w:rsidR="002807FD" w14:paraId="380870EF" w14:textId="77777777" w:rsidTr="00BF7679">
        <w:trPr>
          <w:jc w:val="center"/>
        </w:trPr>
        <w:tc>
          <w:tcPr>
            <w:tcW w:w="1081" w:type="dxa"/>
            <w:shd w:val="clear" w:color="auto" w:fill="EDEDED" w:themeFill="accent3" w:themeFillTint="33"/>
            <w:vAlign w:val="center"/>
          </w:tcPr>
          <w:p w14:paraId="6433C0B2" w14:textId="77777777" w:rsidR="002807FD" w:rsidRPr="00433DA6" w:rsidRDefault="002807FD" w:rsidP="003163DF">
            <w:pPr>
              <w:jc w:val="center"/>
              <w:rPr>
                <w:b/>
                <w:bCs/>
              </w:rPr>
            </w:pPr>
          </w:p>
        </w:tc>
        <w:tc>
          <w:tcPr>
            <w:tcW w:w="1018" w:type="dxa"/>
            <w:vAlign w:val="center"/>
          </w:tcPr>
          <w:p w14:paraId="30745C02" w14:textId="77777777" w:rsidR="002807FD" w:rsidRDefault="002807FD" w:rsidP="003163DF">
            <w:pPr>
              <w:jc w:val="center"/>
            </w:pPr>
          </w:p>
        </w:tc>
        <w:tc>
          <w:tcPr>
            <w:tcW w:w="1340" w:type="dxa"/>
            <w:vAlign w:val="center"/>
          </w:tcPr>
          <w:p w14:paraId="7AFA8F6A" w14:textId="77777777" w:rsidR="002807FD" w:rsidRDefault="002807FD" w:rsidP="003163DF">
            <w:pPr>
              <w:jc w:val="center"/>
            </w:pPr>
          </w:p>
        </w:tc>
        <w:tc>
          <w:tcPr>
            <w:tcW w:w="1217" w:type="dxa"/>
            <w:vAlign w:val="center"/>
          </w:tcPr>
          <w:p w14:paraId="795CDBC7" w14:textId="77777777" w:rsidR="002807FD" w:rsidRDefault="002807FD" w:rsidP="003163DF">
            <w:pPr>
              <w:jc w:val="center"/>
            </w:pPr>
          </w:p>
        </w:tc>
        <w:tc>
          <w:tcPr>
            <w:tcW w:w="1217" w:type="dxa"/>
            <w:vAlign w:val="center"/>
          </w:tcPr>
          <w:p w14:paraId="7A684E4F" w14:textId="77777777" w:rsidR="002807FD" w:rsidRDefault="002807FD" w:rsidP="003163DF">
            <w:pPr>
              <w:jc w:val="center"/>
            </w:pPr>
          </w:p>
        </w:tc>
        <w:tc>
          <w:tcPr>
            <w:tcW w:w="1188" w:type="dxa"/>
            <w:vAlign w:val="center"/>
          </w:tcPr>
          <w:p w14:paraId="0E9137FF" w14:textId="77777777" w:rsidR="002807FD" w:rsidRDefault="002807FD" w:rsidP="003163DF">
            <w:pPr>
              <w:jc w:val="center"/>
            </w:pPr>
          </w:p>
        </w:tc>
        <w:tc>
          <w:tcPr>
            <w:tcW w:w="1235" w:type="dxa"/>
            <w:vAlign w:val="center"/>
          </w:tcPr>
          <w:p w14:paraId="741DD886" w14:textId="77777777" w:rsidR="002807FD" w:rsidRDefault="002807FD" w:rsidP="003163DF">
            <w:pPr>
              <w:jc w:val="center"/>
            </w:pPr>
          </w:p>
        </w:tc>
      </w:tr>
      <w:tr w:rsidR="00F05C77" w14:paraId="034600D2" w14:textId="7C523BF4" w:rsidTr="00BF7679">
        <w:trPr>
          <w:jc w:val="center"/>
        </w:trPr>
        <w:tc>
          <w:tcPr>
            <w:tcW w:w="1081" w:type="dxa"/>
            <w:shd w:val="clear" w:color="auto" w:fill="EDEDED" w:themeFill="accent3" w:themeFillTint="33"/>
            <w:vAlign w:val="center"/>
          </w:tcPr>
          <w:p w14:paraId="752831A5" w14:textId="77777777" w:rsidR="00F05C77" w:rsidRPr="00433DA6" w:rsidRDefault="00F05C77" w:rsidP="003163DF">
            <w:pPr>
              <w:jc w:val="center"/>
              <w:rPr>
                <w:b/>
                <w:bCs/>
              </w:rPr>
            </w:pPr>
          </w:p>
        </w:tc>
        <w:tc>
          <w:tcPr>
            <w:tcW w:w="1018" w:type="dxa"/>
            <w:vAlign w:val="center"/>
          </w:tcPr>
          <w:p w14:paraId="3B51F616" w14:textId="77777777" w:rsidR="00F05C77" w:rsidRDefault="00F05C77" w:rsidP="003163DF">
            <w:pPr>
              <w:jc w:val="center"/>
            </w:pPr>
          </w:p>
        </w:tc>
        <w:tc>
          <w:tcPr>
            <w:tcW w:w="1340" w:type="dxa"/>
            <w:vAlign w:val="center"/>
          </w:tcPr>
          <w:p w14:paraId="22057ED4" w14:textId="33C22D55" w:rsidR="00F05C77" w:rsidRDefault="00F05C77" w:rsidP="003163DF">
            <w:pPr>
              <w:jc w:val="center"/>
            </w:pPr>
          </w:p>
        </w:tc>
        <w:tc>
          <w:tcPr>
            <w:tcW w:w="1217" w:type="dxa"/>
            <w:vAlign w:val="center"/>
          </w:tcPr>
          <w:p w14:paraId="47DF5678" w14:textId="77777777" w:rsidR="00F05C77" w:rsidRDefault="00F05C77" w:rsidP="003163DF">
            <w:pPr>
              <w:jc w:val="center"/>
            </w:pPr>
          </w:p>
        </w:tc>
        <w:tc>
          <w:tcPr>
            <w:tcW w:w="1217" w:type="dxa"/>
            <w:vAlign w:val="center"/>
          </w:tcPr>
          <w:p w14:paraId="5E05100F" w14:textId="77777777" w:rsidR="00F05C77" w:rsidRDefault="00F05C77" w:rsidP="003163DF">
            <w:pPr>
              <w:jc w:val="center"/>
            </w:pPr>
          </w:p>
        </w:tc>
        <w:tc>
          <w:tcPr>
            <w:tcW w:w="1188" w:type="dxa"/>
            <w:vAlign w:val="center"/>
          </w:tcPr>
          <w:p w14:paraId="4ABEF6CC" w14:textId="77777777" w:rsidR="00F05C77" w:rsidRDefault="00F05C77" w:rsidP="003163DF">
            <w:pPr>
              <w:jc w:val="center"/>
            </w:pPr>
          </w:p>
        </w:tc>
        <w:tc>
          <w:tcPr>
            <w:tcW w:w="1235" w:type="dxa"/>
            <w:vAlign w:val="center"/>
          </w:tcPr>
          <w:p w14:paraId="79D30B74" w14:textId="77777777" w:rsidR="00F05C77" w:rsidRDefault="00F05C77" w:rsidP="003163DF">
            <w:pPr>
              <w:jc w:val="center"/>
            </w:pPr>
          </w:p>
        </w:tc>
      </w:tr>
    </w:tbl>
    <w:p w14:paraId="1CC2CCB5" w14:textId="43548591" w:rsidR="00BF7679" w:rsidRDefault="00BF7679" w:rsidP="00BF7679">
      <w:pPr>
        <w:pStyle w:val="af1"/>
      </w:pPr>
      <w:r>
        <w:tab/>
      </w:r>
      <w:r>
        <w:rPr>
          <w:rFonts w:hint="eastAsia"/>
        </w:rPr>
        <w:t>表</w:t>
      </w:r>
      <w:r>
        <w:rPr>
          <w:rFonts w:hint="eastAsia"/>
        </w:rPr>
        <w:t>7</w:t>
      </w:r>
      <w:r>
        <w:rPr>
          <w:rFonts w:hint="eastAsia"/>
        </w:rPr>
        <w:t>上位机控制引脚定义</w:t>
      </w:r>
    </w:p>
    <w:p w14:paraId="699E1615" w14:textId="77777777" w:rsidR="004600F4" w:rsidRPr="00D93F79" w:rsidRDefault="004600F4" w:rsidP="00BF7679"/>
    <w:sectPr w:rsidR="004600F4" w:rsidRPr="00D93F79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DD1C2" w14:textId="77777777" w:rsidR="00E7658C" w:rsidRDefault="00E7658C" w:rsidP="00544B1F">
      <w:r>
        <w:separator/>
      </w:r>
    </w:p>
  </w:endnote>
  <w:endnote w:type="continuationSeparator" w:id="0">
    <w:p w14:paraId="36BDF6A2" w14:textId="77777777" w:rsidR="00E7658C" w:rsidRDefault="00E7658C" w:rsidP="00544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25495" w14:textId="77777777" w:rsidR="007A0B10" w:rsidRDefault="007A0B10">
    <w:pPr>
      <w:pStyle w:val="a5"/>
    </w:pPr>
    <w:r w:rsidRPr="00D34744">
      <w:rPr>
        <w:rFonts w:ascii="Arial" w:hAnsi="Arial" w:cs="Arial"/>
        <w:kern w:val="0"/>
        <w:sz w:val="16"/>
        <w:szCs w:val="16"/>
      </w:rPr>
      <w:t>Copyright (c) 2019 Soundec Co. Ltd</w:t>
    </w: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 w:rsidRPr="00544B1F">
      <w:t>1</w:t>
    </w:r>
    <w:r>
      <w:fldChar w:fldCharType="end"/>
    </w:r>
    <w:r>
      <w:ptab w:relativeTo="margin" w:alignment="right" w:leader="none"/>
    </w:r>
    <w:r w:rsidRPr="00616F62">
      <w:t>深圳市九音科技有限公司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DFC72" w14:textId="77777777" w:rsidR="00E7658C" w:rsidRDefault="00E7658C" w:rsidP="00544B1F">
      <w:r>
        <w:separator/>
      </w:r>
    </w:p>
  </w:footnote>
  <w:footnote w:type="continuationSeparator" w:id="0">
    <w:p w14:paraId="27A57408" w14:textId="77777777" w:rsidR="00E7658C" w:rsidRDefault="00E7658C" w:rsidP="00544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8A0B9" w14:textId="77777777" w:rsidR="007A0B10" w:rsidRDefault="007A0B10" w:rsidP="00AC38C3">
    <w:pPr>
      <w:pStyle w:val="a3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194949" wp14:editId="481D51D5">
              <wp:simplePos x="0" y="0"/>
              <wp:positionH relativeFrom="margin">
                <wp:posOffset>19050</wp:posOffset>
              </wp:positionH>
              <wp:positionV relativeFrom="paragraph">
                <wp:posOffset>-222885</wp:posOffset>
              </wp:positionV>
              <wp:extent cx="1619250" cy="51435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514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7D929D4" w14:textId="77777777" w:rsidR="007A0B10" w:rsidRDefault="007A0B10"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5F6BDFFC" wp14:editId="24AA1344">
                                <wp:extent cx="1380490" cy="504795"/>
                                <wp:effectExtent l="0" t="0" r="0" b="0"/>
                                <wp:docPr id="7" name="图片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SOUNDEC-Letter.png"/>
                                        <pic:cNvPicPr/>
                                      </pic:nvPicPr>
                                      <pic:blipFill>
                                        <a:blip r:embed="rId1">
                                          <a:grayscl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13104" cy="626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194949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71" type="#_x0000_t202" style="position:absolute;left:0;text-align:left;margin-left:1.5pt;margin-top:-17.55pt;width:127.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" fillcolor="white [3201]" stroked="f" strokeweight=".5pt">
              <v:textbox>
                <w:txbxContent>
                  <w:p w14:paraId="27D929D4" w14:textId="77777777" w:rsidR="007A0B10" w:rsidRDefault="007A0B10"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5F6BDFFC" wp14:editId="24AA1344">
                          <wp:extent cx="1380490" cy="504795"/>
                          <wp:effectExtent l="0" t="0" r="0" b="0"/>
                          <wp:docPr id="7" name="图片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SOUNDEC-Letter.png"/>
                                  <pic:cNvPicPr/>
                                </pic:nvPicPr>
                                <pic:blipFill>
                                  <a:blip r:embed="rId1">
                                    <a:grayscl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13104" cy="626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75CAC567" w14:textId="08E4349F" w:rsidR="007A0B10" w:rsidRPr="007C25A5" w:rsidRDefault="00000000" w:rsidP="00AC38C3">
    <w:pPr>
      <w:pStyle w:val="a3"/>
      <w:jc w:val="right"/>
      <w:rPr>
        <w:b/>
        <w:bCs/>
      </w:rPr>
    </w:pPr>
    <w:sdt>
      <w:sdtPr>
        <w:rPr>
          <w:rFonts w:hint="eastAsia"/>
          <w:b/>
          <w:bCs/>
        </w:rPr>
        <w:alias w:val="标题"/>
        <w:tag w:val=""/>
        <w:id w:val="122148722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7A0B10" w:rsidRPr="007C25A5">
          <w:rPr>
            <w:rFonts w:hint="eastAsia"/>
            <w:b/>
            <w:bCs/>
          </w:rPr>
          <w:t>Soundec SNC8600 Codec User Manual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6FE6"/>
    <w:multiLevelType w:val="hybridMultilevel"/>
    <w:tmpl w:val="A86834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3F4E5A"/>
    <w:multiLevelType w:val="multilevel"/>
    <w:tmpl w:val="55E474DA"/>
    <w:lvl w:ilvl="0">
      <w:start w:val="2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52141B02"/>
    <w:multiLevelType w:val="multilevel"/>
    <w:tmpl w:val="7F0686F6"/>
    <w:lvl w:ilvl="0">
      <w:start w:val="3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627145ED"/>
    <w:multiLevelType w:val="multilevel"/>
    <w:tmpl w:val="C024ACC0"/>
    <w:lvl w:ilvl="0">
      <w:start w:val="1"/>
      <w:numFmt w:val="decimal"/>
      <w:lvlText w:val="%1"/>
      <w:lvlJc w:val="left"/>
      <w:pPr>
        <w:ind w:left="700" w:hanging="7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0" w:hanging="7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CA66136"/>
    <w:multiLevelType w:val="hybridMultilevel"/>
    <w:tmpl w:val="5EF41906"/>
    <w:lvl w:ilvl="0" w:tplc="565A1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889A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F824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D85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6E1D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8407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306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6E4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76A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62496057">
    <w:abstractNumId w:val="3"/>
  </w:num>
  <w:num w:numId="2" w16cid:durableId="1857620088">
    <w:abstractNumId w:val="0"/>
  </w:num>
  <w:num w:numId="3" w16cid:durableId="963736218">
    <w:abstractNumId w:val="1"/>
  </w:num>
  <w:num w:numId="4" w16cid:durableId="657466747">
    <w:abstractNumId w:val="2"/>
  </w:num>
  <w:num w:numId="5" w16cid:durableId="3709993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DA"/>
    <w:rsid w:val="0000064B"/>
    <w:rsid w:val="000052DE"/>
    <w:rsid w:val="00011D01"/>
    <w:rsid w:val="00011E47"/>
    <w:rsid w:val="00016355"/>
    <w:rsid w:val="000169AC"/>
    <w:rsid w:val="0002262E"/>
    <w:rsid w:val="0002349C"/>
    <w:rsid w:val="0003318A"/>
    <w:rsid w:val="00034E54"/>
    <w:rsid w:val="00046427"/>
    <w:rsid w:val="00047785"/>
    <w:rsid w:val="00056363"/>
    <w:rsid w:val="00057C5C"/>
    <w:rsid w:val="00061515"/>
    <w:rsid w:val="00063655"/>
    <w:rsid w:val="00076D2E"/>
    <w:rsid w:val="00082237"/>
    <w:rsid w:val="0008303D"/>
    <w:rsid w:val="00084EB2"/>
    <w:rsid w:val="00086D83"/>
    <w:rsid w:val="000920A7"/>
    <w:rsid w:val="00096EC6"/>
    <w:rsid w:val="000A1E38"/>
    <w:rsid w:val="000A4331"/>
    <w:rsid w:val="000B0F5D"/>
    <w:rsid w:val="000B30AE"/>
    <w:rsid w:val="000B4345"/>
    <w:rsid w:val="000B52B3"/>
    <w:rsid w:val="000C2875"/>
    <w:rsid w:val="000C6FD8"/>
    <w:rsid w:val="000C7A0D"/>
    <w:rsid w:val="000E2740"/>
    <w:rsid w:val="000E4C31"/>
    <w:rsid w:val="000F52A9"/>
    <w:rsid w:val="000F54E5"/>
    <w:rsid w:val="000F6C8C"/>
    <w:rsid w:val="00101744"/>
    <w:rsid w:val="00102C96"/>
    <w:rsid w:val="001042A0"/>
    <w:rsid w:val="00104883"/>
    <w:rsid w:val="00105BC0"/>
    <w:rsid w:val="00114ACB"/>
    <w:rsid w:val="00116B05"/>
    <w:rsid w:val="00122BA2"/>
    <w:rsid w:val="001246F2"/>
    <w:rsid w:val="001250E6"/>
    <w:rsid w:val="00125A0C"/>
    <w:rsid w:val="001306B9"/>
    <w:rsid w:val="00131099"/>
    <w:rsid w:val="001315D0"/>
    <w:rsid w:val="00134545"/>
    <w:rsid w:val="00134B22"/>
    <w:rsid w:val="00134BB6"/>
    <w:rsid w:val="00137C02"/>
    <w:rsid w:val="00141E88"/>
    <w:rsid w:val="0014522E"/>
    <w:rsid w:val="00150565"/>
    <w:rsid w:val="00152888"/>
    <w:rsid w:val="00160F24"/>
    <w:rsid w:val="001614B4"/>
    <w:rsid w:val="001618AE"/>
    <w:rsid w:val="0016340A"/>
    <w:rsid w:val="001807EF"/>
    <w:rsid w:val="00185B9A"/>
    <w:rsid w:val="00186778"/>
    <w:rsid w:val="00187936"/>
    <w:rsid w:val="001904F1"/>
    <w:rsid w:val="0019138F"/>
    <w:rsid w:val="00191A2C"/>
    <w:rsid w:val="00195829"/>
    <w:rsid w:val="00197F47"/>
    <w:rsid w:val="001A0C7E"/>
    <w:rsid w:val="001A3098"/>
    <w:rsid w:val="001A3697"/>
    <w:rsid w:val="001A3CA4"/>
    <w:rsid w:val="001B0139"/>
    <w:rsid w:val="001B0449"/>
    <w:rsid w:val="001B7B01"/>
    <w:rsid w:val="001C2234"/>
    <w:rsid w:val="001D0AA4"/>
    <w:rsid w:val="001D4526"/>
    <w:rsid w:val="001D462C"/>
    <w:rsid w:val="001E0392"/>
    <w:rsid w:val="001E1E0C"/>
    <w:rsid w:val="001E452A"/>
    <w:rsid w:val="001F0E85"/>
    <w:rsid w:val="001F4B19"/>
    <w:rsid w:val="001F5F9E"/>
    <w:rsid w:val="002004DA"/>
    <w:rsid w:val="0020190E"/>
    <w:rsid w:val="0020213F"/>
    <w:rsid w:val="002052CA"/>
    <w:rsid w:val="00206138"/>
    <w:rsid w:val="00216803"/>
    <w:rsid w:val="0022177B"/>
    <w:rsid w:val="002252D2"/>
    <w:rsid w:val="0022570F"/>
    <w:rsid w:val="00226E2A"/>
    <w:rsid w:val="00231AE0"/>
    <w:rsid w:val="0023334C"/>
    <w:rsid w:val="0023345B"/>
    <w:rsid w:val="002375C7"/>
    <w:rsid w:val="00246688"/>
    <w:rsid w:val="00250D0B"/>
    <w:rsid w:val="002537D9"/>
    <w:rsid w:val="00254B36"/>
    <w:rsid w:val="002567DB"/>
    <w:rsid w:val="0025692B"/>
    <w:rsid w:val="00257833"/>
    <w:rsid w:val="00262F0E"/>
    <w:rsid w:val="00264714"/>
    <w:rsid w:val="00265BDC"/>
    <w:rsid w:val="00265ED6"/>
    <w:rsid w:val="00266155"/>
    <w:rsid w:val="00266DEF"/>
    <w:rsid w:val="002704A4"/>
    <w:rsid w:val="00274681"/>
    <w:rsid w:val="00276355"/>
    <w:rsid w:val="0027643C"/>
    <w:rsid w:val="002768DA"/>
    <w:rsid w:val="00276A67"/>
    <w:rsid w:val="00277667"/>
    <w:rsid w:val="0027792D"/>
    <w:rsid w:val="002807FD"/>
    <w:rsid w:val="00286750"/>
    <w:rsid w:val="002870D8"/>
    <w:rsid w:val="00291FB6"/>
    <w:rsid w:val="00292CC8"/>
    <w:rsid w:val="00294408"/>
    <w:rsid w:val="002A05CA"/>
    <w:rsid w:val="002A22B3"/>
    <w:rsid w:val="002A3350"/>
    <w:rsid w:val="002A598C"/>
    <w:rsid w:val="002A7380"/>
    <w:rsid w:val="002B00E6"/>
    <w:rsid w:val="002B4F14"/>
    <w:rsid w:val="002C26D8"/>
    <w:rsid w:val="002C38FB"/>
    <w:rsid w:val="002C562E"/>
    <w:rsid w:val="002D0A23"/>
    <w:rsid w:val="002D1CA7"/>
    <w:rsid w:val="002D4E2D"/>
    <w:rsid w:val="002D65AE"/>
    <w:rsid w:val="002D7CB6"/>
    <w:rsid w:val="002E138E"/>
    <w:rsid w:val="002E15FB"/>
    <w:rsid w:val="002E612C"/>
    <w:rsid w:val="002F0599"/>
    <w:rsid w:val="002F3E6F"/>
    <w:rsid w:val="002F4778"/>
    <w:rsid w:val="002F49F0"/>
    <w:rsid w:val="002F6BD3"/>
    <w:rsid w:val="003016F1"/>
    <w:rsid w:val="003058BD"/>
    <w:rsid w:val="0030608F"/>
    <w:rsid w:val="00306A1A"/>
    <w:rsid w:val="00313DDB"/>
    <w:rsid w:val="003163DF"/>
    <w:rsid w:val="00320044"/>
    <w:rsid w:val="00322952"/>
    <w:rsid w:val="00322B86"/>
    <w:rsid w:val="00325270"/>
    <w:rsid w:val="0032644D"/>
    <w:rsid w:val="00330AC8"/>
    <w:rsid w:val="003310C0"/>
    <w:rsid w:val="00332060"/>
    <w:rsid w:val="003325D6"/>
    <w:rsid w:val="00335153"/>
    <w:rsid w:val="00340A63"/>
    <w:rsid w:val="0034165E"/>
    <w:rsid w:val="00346FB0"/>
    <w:rsid w:val="003471E2"/>
    <w:rsid w:val="0034797C"/>
    <w:rsid w:val="00351864"/>
    <w:rsid w:val="00352359"/>
    <w:rsid w:val="00352636"/>
    <w:rsid w:val="00352F3B"/>
    <w:rsid w:val="003530E5"/>
    <w:rsid w:val="003555C6"/>
    <w:rsid w:val="00355615"/>
    <w:rsid w:val="00361A64"/>
    <w:rsid w:val="00364C88"/>
    <w:rsid w:val="003654D0"/>
    <w:rsid w:val="00365634"/>
    <w:rsid w:val="00366B1A"/>
    <w:rsid w:val="003723BE"/>
    <w:rsid w:val="00380C4C"/>
    <w:rsid w:val="00382DCD"/>
    <w:rsid w:val="0039430E"/>
    <w:rsid w:val="003948D1"/>
    <w:rsid w:val="0039542B"/>
    <w:rsid w:val="003978F7"/>
    <w:rsid w:val="003A26F4"/>
    <w:rsid w:val="003A6E67"/>
    <w:rsid w:val="003A70C2"/>
    <w:rsid w:val="003B0E01"/>
    <w:rsid w:val="003B2DE5"/>
    <w:rsid w:val="003C1DBD"/>
    <w:rsid w:val="003C2D55"/>
    <w:rsid w:val="003C39D5"/>
    <w:rsid w:val="003C5BE3"/>
    <w:rsid w:val="003C6757"/>
    <w:rsid w:val="003D06CA"/>
    <w:rsid w:val="003D15CA"/>
    <w:rsid w:val="003D27CE"/>
    <w:rsid w:val="003D32F3"/>
    <w:rsid w:val="003D3529"/>
    <w:rsid w:val="003D646C"/>
    <w:rsid w:val="003D75EF"/>
    <w:rsid w:val="003D7F77"/>
    <w:rsid w:val="003E0AB1"/>
    <w:rsid w:val="003E2203"/>
    <w:rsid w:val="003E222F"/>
    <w:rsid w:val="003E33B2"/>
    <w:rsid w:val="003F1EB2"/>
    <w:rsid w:val="003F2059"/>
    <w:rsid w:val="003F325B"/>
    <w:rsid w:val="00407748"/>
    <w:rsid w:val="00410AB9"/>
    <w:rsid w:val="00413343"/>
    <w:rsid w:val="00414FF4"/>
    <w:rsid w:val="00415FFD"/>
    <w:rsid w:val="00416E76"/>
    <w:rsid w:val="00417F72"/>
    <w:rsid w:val="00421430"/>
    <w:rsid w:val="00423173"/>
    <w:rsid w:val="00424D18"/>
    <w:rsid w:val="00426308"/>
    <w:rsid w:val="00426ED1"/>
    <w:rsid w:val="00430B49"/>
    <w:rsid w:val="004311A3"/>
    <w:rsid w:val="00433DA6"/>
    <w:rsid w:val="0043473B"/>
    <w:rsid w:val="00435EC2"/>
    <w:rsid w:val="004365FE"/>
    <w:rsid w:val="004368D8"/>
    <w:rsid w:val="00437D0F"/>
    <w:rsid w:val="004437C3"/>
    <w:rsid w:val="0044772E"/>
    <w:rsid w:val="004518A3"/>
    <w:rsid w:val="004600F4"/>
    <w:rsid w:val="00462918"/>
    <w:rsid w:val="004666E3"/>
    <w:rsid w:val="00471622"/>
    <w:rsid w:val="00471C0F"/>
    <w:rsid w:val="004721B3"/>
    <w:rsid w:val="00483581"/>
    <w:rsid w:val="004860E1"/>
    <w:rsid w:val="004908BB"/>
    <w:rsid w:val="0049444E"/>
    <w:rsid w:val="0049551B"/>
    <w:rsid w:val="00496CF2"/>
    <w:rsid w:val="00497340"/>
    <w:rsid w:val="004978F1"/>
    <w:rsid w:val="004A00D3"/>
    <w:rsid w:val="004A5FFD"/>
    <w:rsid w:val="004A64C0"/>
    <w:rsid w:val="004A6A69"/>
    <w:rsid w:val="004A7652"/>
    <w:rsid w:val="004B468C"/>
    <w:rsid w:val="004C2C6E"/>
    <w:rsid w:val="004C49F2"/>
    <w:rsid w:val="004D09A1"/>
    <w:rsid w:val="004D22C2"/>
    <w:rsid w:val="004D2588"/>
    <w:rsid w:val="004D4813"/>
    <w:rsid w:val="004D5038"/>
    <w:rsid w:val="004D725D"/>
    <w:rsid w:val="004D781C"/>
    <w:rsid w:val="004E1DDE"/>
    <w:rsid w:val="004E20D3"/>
    <w:rsid w:val="004E34A8"/>
    <w:rsid w:val="004E3F2C"/>
    <w:rsid w:val="004E6EF7"/>
    <w:rsid w:val="004F2398"/>
    <w:rsid w:val="004F5487"/>
    <w:rsid w:val="004F5D80"/>
    <w:rsid w:val="004F74F8"/>
    <w:rsid w:val="00503DC8"/>
    <w:rsid w:val="00506EE3"/>
    <w:rsid w:val="00514D37"/>
    <w:rsid w:val="00515E12"/>
    <w:rsid w:val="00521A61"/>
    <w:rsid w:val="00524135"/>
    <w:rsid w:val="00526139"/>
    <w:rsid w:val="0053289C"/>
    <w:rsid w:val="00535864"/>
    <w:rsid w:val="00541F3F"/>
    <w:rsid w:val="00543671"/>
    <w:rsid w:val="00544B1F"/>
    <w:rsid w:val="00551509"/>
    <w:rsid w:val="00552F65"/>
    <w:rsid w:val="00556038"/>
    <w:rsid w:val="00556755"/>
    <w:rsid w:val="0055793F"/>
    <w:rsid w:val="00565447"/>
    <w:rsid w:val="005659EF"/>
    <w:rsid w:val="00567F2B"/>
    <w:rsid w:val="00567F5F"/>
    <w:rsid w:val="00573A0E"/>
    <w:rsid w:val="005768D7"/>
    <w:rsid w:val="00585ACB"/>
    <w:rsid w:val="005948EA"/>
    <w:rsid w:val="005A2E5B"/>
    <w:rsid w:val="005A48C9"/>
    <w:rsid w:val="005A5508"/>
    <w:rsid w:val="005A6893"/>
    <w:rsid w:val="005A7ED3"/>
    <w:rsid w:val="005B17CE"/>
    <w:rsid w:val="005B193A"/>
    <w:rsid w:val="005B394C"/>
    <w:rsid w:val="005B5368"/>
    <w:rsid w:val="005C0034"/>
    <w:rsid w:val="005C477E"/>
    <w:rsid w:val="005D1886"/>
    <w:rsid w:val="005D2D89"/>
    <w:rsid w:val="005D6F27"/>
    <w:rsid w:val="005E12CC"/>
    <w:rsid w:val="005E1D63"/>
    <w:rsid w:val="005E423E"/>
    <w:rsid w:val="005E5786"/>
    <w:rsid w:val="005E7735"/>
    <w:rsid w:val="005F4F43"/>
    <w:rsid w:val="005F6AE5"/>
    <w:rsid w:val="006046F8"/>
    <w:rsid w:val="006052C0"/>
    <w:rsid w:val="0061395B"/>
    <w:rsid w:val="00613DE4"/>
    <w:rsid w:val="00613FCD"/>
    <w:rsid w:val="00617469"/>
    <w:rsid w:val="00622851"/>
    <w:rsid w:val="00625218"/>
    <w:rsid w:val="006261DB"/>
    <w:rsid w:val="00633295"/>
    <w:rsid w:val="006338AC"/>
    <w:rsid w:val="00634FE1"/>
    <w:rsid w:val="0063572D"/>
    <w:rsid w:val="00637318"/>
    <w:rsid w:val="00637636"/>
    <w:rsid w:val="00640BBF"/>
    <w:rsid w:val="00642848"/>
    <w:rsid w:val="00643D6D"/>
    <w:rsid w:val="006473C1"/>
    <w:rsid w:val="00650411"/>
    <w:rsid w:val="006530B8"/>
    <w:rsid w:val="00654A61"/>
    <w:rsid w:val="00655244"/>
    <w:rsid w:val="00655CA2"/>
    <w:rsid w:val="0065685D"/>
    <w:rsid w:val="00666417"/>
    <w:rsid w:val="00674420"/>
    <w:rsid w:val="00677503"/>
    <w:rsid w:val="006813FE"/>
    <w:rsid w:val="00682102"/>
    <w:rsid w:val="00682946"/>
    <w:rsid w:val="0068655B"/>
    <w:rsid w:val="00692B81"/>
    <w:rsid w:val="00697510"/>
    <w:rsid w:val="006A0DDE"/>
    <w:rsid w:val="006A797A"/>
    <w:rsid w:val="006B1E83"/>
    <w:rsid w:val="006B54E0"/>
    <w:rsid w:val="006B6B0E"/>
    <w:rsid w:val="006C1E8C"/>
    <w:rsid w:val="006C43B8"/>
    <w:rsid w:val="006C77A7"/>
    <w:rsid w:val="006D036B"/>
    <w:rsid w:val="006D0A62"/>
    <w:rsid w:val="006D0C04"/>
    <w:rsid w:val="006D1E97"/>
    <w:rsid w:val="006E10C3"/>
    <w:rsid w:val="006E11A1"/>
    <w:rsid w:val="006E1A8B"/>
    <w:rsid w:val="006E625E"/>
    <w:rsid w:val="006E7907"/>
    <w:rsid w:val="006F4870"/>
    <w:rsid w:val="00702582"/>
    <w:rsid w:val="00711E12"/>
    <w:rsid w:val="00713B52"/>
    <w:rsid w:val="00713D16"/>
    <w:rsid w:val="00717003"/>
    <w:rsid w:val="00720773"/>
    <w:rsid w:val="0072123B"/>
    <w:rsid w:val="00721244"/>
    <w:rsid w:val="00725AD7"/>
    <w:rsid w:val="00725E92"/>
    <w:rsid w:val="00726EC2"/>
    <w:rsid w:val="00727DEC"/>
    <w:rsid w:val="007318BC"/>
    <w:rsid w:val="00731FFE"/>
    <w:rsid w:val="00732FAE"/>
    <w:rsid w:val="00734F8A"/>
    <w:rsid w:val="00735614"/>
    <w:rsid w:val="007416F5"/>
    <w:rsid w:val="00741D75"/>
    <w:rsid w:val="00745EFA"/>
    <w:rsid w:val="00750625"/>
    <w:rsid w:val="007622C8"/>
    <w:rsid w:val="00762B1C"/>
    <w:rsid w:val="0076330C"/>
    <w:rsid w:val="0077314E"/>
    <w:rsid w:val="0077510C"/>
    <w:rsid w:val="00780F30"/>
    <w:rsid w:val="00782350"/>
    <w:rsid w:val="0078737F"/>
    <w:rsid w:val="00787D9B"/>
    <w:rsid w:val="00790DFF"/>
    <w:rsid w:val="00793A11"/>
    <w:rsid w:val="00793DBB"/>
    <w:rsid w:val="00794CC7"/>
    <w:rsid w:val="00797199"/>
    <w:rsid w:val="007A0B10"/>
    <w:rsid w:val="007B101E"/>
    <w:rsid w:val="007B469D"/>
    <w:rsid w:val="007C1EE3"/>
    <w:rsid w:val="007C25A5"/>
    <w:rsid w:val="007D0EE4"/>
    <w:rsid w:val="007D2C0E"/>
    <w:rsid w:val="007D6D42"/>
    <w:rsid w:val="007E0C99"/>
    <w:rsid w:val="007E25B9"/>
    <w:rsid w:val="007E2F88"/>
    <w:rsid w:val="007E3238"/>
    <w:rsid w:val="007E4359"/>
    <w:rsid w:val="007E7A10"/>
    <w:rsid w:val="007F0486"/>
    <w:rsid w:val="007F1D99"/>
    <w:rsid w:val="007F3F73"/>
    <w:rsid w:val="007F4029"/>
    <w:rsid w:val="007F577D"/>
    <w:rsid w:val="007F7576"/>
    <w:rsid w:val="0080291B"/>
    <w:rsid w:val="00804310"/>
    <w:rsid w:val="008143D2"/>
    <w:rsid w:val="00814F34"/>
    <w:rsid w:val="0081605B"/>
    <w:rsid w:val="00816E00"/>
    <w:rsid w:val="00817A01"/>
    <w:rsid w:val="008217AC"/>
    <w:rsid w:val="00824F9A"/>
    <w:rsid w:val="00830064"/>
    <w:rsid w:val="00836EF1"/>
    <w:rsid w:val="00842AB2"/>
    <w:rsid w:val="008430D2"/>
    <w:rsid w:val="00846149"/>
    <w:rsid w:val="008471AF"/>
    <w:rsid w:val="00847DD2"/>
    <w:rsid w:val="00851B4D"/>
    <w:rsid w:val="00853E66"/>
    <w:rsid w:val="00853F01"/>
    <w:rsid w:val="0085532E"/>
    <w:rsid w:val="00856A35"/>
    <w:rsid w:val="008621B2"/>
    <w:rsid w:val="00862CF7"/>
    <w:rsid w:val="008648F2"/>
    <w:rsid w:val="00866043"/>
    <w:rsid w:val="008719E3"/>
    <w:rsid w:val="00874F8D"/>
    <w:rsid w:val="00881140"/>
    <w:rsid w:val="0088368D"/>
    <w:rsid w:val="0088557C"/>
    <w:rsid w:val="0089007C"/>
    <w:rsid w:val="0089223F"/>
    <w:rsid w:val="00893D8C"/>
    <w:rsid w:val="00896BEC"/>
    <w:rsid w:val="00896FF4"/>
    <w:rsid w:val="0089781B"/>
    <w:rsid w:val="008A5070"/>
    <w:rsid w:val="008A6FAA"/>
    <w:rsid w:val="008B0DC9"/>
    <w:rsid w:val="008B0E27"/>
    <w:rsid w:val="008B3ABA"/>
    <w:rsid w:val="008C0EB9"/>
    <w:rsid w:val="008C5D17"/>
    <w:rsid w:val="008D3DA0"/>
    <w:rsid w:val="008D4C1B"/>
    <w:rsid w:val="008F0301"/>
    <w:rsid w:val="008F3C67"/>
    <w:rsid w:val="008F464E"/>
    <w:rsid w:val="008F4DB5"/>
    <w:rsid w:val="00901818"/>
    <w:rsid w:val="00904FD6"/>
    <w:rsid w:val="00905411"/>
    <w:rsid w:val="00905455"/>
    <w:rsid w:val="0090549B"/>
    <w:rsid w:val="009074F3"/>
    <w:rsid w:val="00907B96"/>
    <w:rsid w:val="00910ABB"/>
    <w:rsid w:val="00912269"/>
    <w:rsid w:val="0092118C"/>
    <w:rsid w:val="00921CAB"/>
    <w:rsid w:val="00924CD7"/>
    <w:rsid w:val="009262A3"/>
    <w:rsid w:val="00926C00"/>
    <w:rsid w:val="009376F8"/>
    <w:rsid w:val="009426C1"/>
    <w:rsid w:val="00943CF6"/>
    <w:rsid w:val="00946AE4"/>
    <w:rsid w:val="0095088E"/>
    <w:rsid w:val="00950E31"/>
    <w:rsid w:val="00952936"/>
    <w:rsid w:val="00954142"/>
    <w:rsid w:val="0095515A"/>
    <w:rsid w:val="0095660D"/>
    <w:rsid w:val="0095700E"/>
    <w:rsid w:val="009636F4"/>
    <w:rsid w:val="00963A17"/>
    <w:rsid w:val="00965B33"/>
    <w:rsid w:val="009701FB"/>
    <w:rsid w:val="009711C5"/>
    <w:rsid w:val="00974E83"/>
    <w:rsid w:val="009769C2"/>
    <w:rsid w:val="00982301"/>
    <w:rsid w:val="00986A82"/>
    <w:rsid w:val="009905A6"/>
    <w:rsid w:val="00995EF9"/>
    <w:rsid w:val="009A650B"/>
    <w:rsid w:val="009B3248"/>
    <w:rsid w:val="009B4586"/>
    <w:rsid w:val="009B58F9"/>
    <w:rsid w:val="009B6F37"/>
    <w:rsid w:val="009C7F72"/>
    <w:rsid w:val="009D0AEA"/>
    <w:rsid w:val="009D2EC3"/>
    <w:rsid w:val="009D33FE"/>
    <w:rsid w:val="009D52D9"/>
    <w:rsid w:val="009D597D"/>
    <w:rsid w:val="009D71A2"/>
    <w:rsid w:val="009E0C83"/>
    <w:rsid w:val="009E3E38"/>
    <w:rsid w:val="009E59DC"/>
    <w:rsid w:val="009E6383"/>
    <w:rsid w:val="009F13FE"/>
    <w:rsid w:val="009F25B2"/>
    <w:rsid w:val="009F384D"/>
    <w:rsid w:val="009F521E"/>
    <w:rsid w:val="009F657D"/>
    <w:rsid w:val="009F7AAA"/>
    <w:rsid w:val="00A02BD1"/>
    <w:rsid w:val="00A042F2"/>
    <w:rsid w:val="00A06CEB"/>
    <w:rsid w:val="00A10842"/>
    <w:rsid w:val="00A16A86"/>
    <w:rsid w:val="00A17A65"/>
    <w:rsid w:val="00A206C6"/>
    <w:rsid w:val="00A233F6"/>
    <w:rsid w:val="00A24281"/>
    <w:rsid w:val="00A248CF"/>
    <w:rsid w:val="00A25652"/>
    <w:rsid w:val="00A25B1F"/>
    <w:rsid w:val="00A329BC"/>
    <w:rsid w:val="00A35FA3"/>
    <w:rsid w:val="00A37601"/>
    <w:rsid w:val="00A3793F"/>
    <w:rsid w:val="00A413E3"/>
    <w:rsid w:val="00A44766"/>
    <w:rsid w:val="00A45BBC"/>
    <w:rsid w:val="00A476B2"/>
    <w:rsid w:val="00A47900"/>
    <w:rsid w:val="00A47FE5"/>
    <w:rsid w:val="00A5328B"/>
    <w:rsid w:val="00A53FBD"/>
    <w:rsid w:val="00A56F64"/>
    <w:rsid w:val="00A57B41"/>
    <w:rsid w:val="00A6261B"/>
    <w:rsid w:val="00A65DE6"/>
    <w:rsid w:val="00A71B1C"/>
    <w:rsid w:val="00A72630"/>
    <w:rsid w:val="00A81071"/>
    <w:rsid w:val="00A818F4"/>
    <w:rsid w:val="00A82A62"/>
    <w:rsid w:val="00A83D83"/>
    <w:rsid w:val="00A8428E"/>
    <w:rsid w:val="00A8612F"/>
    <w:rsid w:val="00A879AB"/>
    <w:rsid w:val="00A97C53"/>
    <w:rsid w:val="00AA05BD"/>
    <w:rsid w:val="00AA1408"/>
    <w:rsid w:val="00AA5D9A"/>
    <w:rsid w:val="00AA6A05"/>
    <w:rsid w:val="00AA6C0B"/>
    <w:rsid w:val="00AB19CA"/>
    <w:rsid w:val="00AB29D1"/>
    <w:rsid w:val="00AB6D80"/>
    <w:rsid w:val="00AC38C3"/>
    <w:rsid w:val="00AC3BCD"/>
    <w:rsid w:val="00AC4ABB"/>
    <w:rsid w:val="00AC6184"/>
    <w:rsid w:val="00AD03AF"/>
    <w:rsid w:val="00AD0508"/>
    <w:rsid w:val="00AD15CD"/>
    <w:rsid w:val="00AD1BA9"/>
    <w:rsid w:val="00AD654B"/>
    <w:rsid w:val="00B00639"/>
    <w:rsid w:val="00B00BCF"/>
    <w:rsid w:val="00B049D0"/>
    <w:rsid w:val="00B07D01"/>
    <w:rsid w:val="00B10490"/>
    <w:rsid w:val="00B12AA9"/>
    <w:rsid w:val="00B14823"/>
    <w:rsid w:val="00B2753C"/>
    <w:rsid w:val="00B35084"/>
    <w:rsid w:val="00B3586D"/>
    <w:rsid w:val="00B417EC"/>
    <w:rsid w:val="00B42A5C"/>
    <w:rsid w:val="00B4472C"/>
    <w:rsid w:val="00B46EB4"/>
    <w:rsid w:val="00B46F85"/>
    <w:rsid w:val="00B47194"/>
    <w:rsid w:val="00B5038C"/>
    <w:rsid w:val="00B51C33"/>
    <w:rsid w:val="00B54D7F"/>
    <w:rsid w:val="00B54E78"/>
    <w:rsid w:val="00B568C7"/>
    <w:rsid w:val="00B56ABB"/>
    <w:rsid w:val="00B63E86"/>
    <w:rsid w:val="00B652F4"/>
    <w:rsid w:val="00B66075"/>
    <w:rsid w:val="00B6622B"/>
    <w:rsid w:val="00B663EA"/>
    <w:rsid w:val="00B72DE1"/>
    <w:rsid w:val="00B74956"/>
    <w:rsid w:val="00B75C1A"/>
    <w:rsid w:val="00B769AC"/>
    <w:rsid w:val="00B778E8"/>
    <w:rsid w:val="00B81673"/>
    <w:rsid w:val="00B817E4"/>
    <w:rsid w:val="00B81EA5"/>
    <w:rsid w:val="00B854B4"/>
    <w:rsid w:val="00B85991"/>
    <w:rsid w:val="00B915B9"/>
    <w:rsid w:val="00B91D9B"/>
    <w:rsid w:val="00B91F1F"/>
    <w:rsid w:val="00B95791"/>
    <w:rsid w:val="00BA4CD8"/>
    <w:rsid w:val="00BA6321"/>
    <w:rsid w:val="00BA675F"/>
    <w:rsid w:val="00BA6F98"/>
    <w:rsid w:val="00BB33D2"/>
    <w:rsid w:val="00BB3F4A"/>
    <w:rsid w:val="00BB6068"/>
    <w:rsid w:val="00BD15B4"/>
    <w:rsid w:val="00BD1DBB"/>
    <w:rsid w:val="00BD2651"/>
    <w:rsid w:val="00BD4E00"/>
    <w:rsid w:val="00BD6CED"/>
    <w:rsid w:val="00BE3C28"/>
    <w:rsid w:val="00BE47CA"/>
    <w:rsid w:val="00BF19BD"/>
    <w:rsid w:val="00BF2C9B"/>
    <w:rsid w:val="00BF2DB6"/>
    <w:rsid w:val="00BF335B"/>
    <w:rsid w:val="00BF3CD3"/>
    <w:rsid w:val="00BF61B8"/>
    <w:rsid w:val="00BF7679"/>
    <w:rsid w:val="00C00621"/>
    <w:rsid w:val="00C02DDA"/>
    <w:rsid w:val="00C057B5"/>
    <w:rsid w:val="00C127A9"/>
    <w:rsid w:val="00C13D05"/>
    <w:rsid w:val="00C15B10"/>
    <w:rsid w:val="00C15CB3"/>
    <w:rsid w:val="00C20E28"/>
    <w:rsid w:val="00C2356D"/>
    <w:rsid w:val="00C2453E"/>
    <w:rsid w:val="00C25782"/>
    <w:rsid w:val="00C266E3"/>
    <w:rsid w:val="00C32912"/>
    <w:rsid w:val="00C32FD4"/>
    <w:rsid w:val="00C33DE0"/>
    <w:rsid w:val="00C34BAE"/>
    <w:rsid w:val="00C36992"/>
    <w:rsid w:val="00C416B8"/>
    <w:rsid w:val="00C42B16"/>
    <w:rsid w:val="00C42CF0"/>
    <w:rsid w:val="00C44C5B"/>
    <w:rsid w:val="00C4711A"/>
    <w:rsid w:val="00C52B1A"/>
    <w:rsid w:val="00C53712"/>
    <w:rsid w:val="00C573E5"/>
    <w:rsid w:val="00C619C7"/>
    <w:rsid w:val="00C64420"/>
    <w:rsid w:val="00C801F7"/>
    <w:rsid w:val="00C82507"/>
    <w:rsid w:val="00C845C8"/>
    <w:rsid w:val="00C85334"/>
    <w:rsid w:val="00C97158"/>
    <w:rsid w:val="00CA040D"/>
    <w:rsid w:val="00CB0DA9"/>
    <w:rsid w:val="00CB6EDD"/>
    <w:rsid w:val="00CC513F"/>
    <w:rsid w:val="00CC70DB"/>
    <w:rsid w:val="00CC7A92"/>
    <w:rsid w:val="00CD0462"/>
    <w:rsid w:val="00CD0DFB"/>
    <w:rsid w:val="00CD5056"/>
    <w:rsid w:val="00CE2CE3"/>
    <w:rsid w:val="00CE2E13"/>
    <w:rsid w:val="00CE345D"/>
    <w:rsid w:val="00CE5E2B"/>
    <w:rsid w:val="00CF2E12"/>
    <w:rsid w:val="00CF3245"/>
    <w:rsid w:val="00CF359B"/>
    <w:rsid w:val="00CF682F"/>
    <w:rsid w:val="00D00459"/>
    <w:rsid w:val="00D01B8F"/>
    <w:rsid w:val="00D01E53"/>
    <w:rsid w:val="00D101A4"/>
    <w:rsid w:val="00D11E24"/>
    <w:rsid w:val="00D1231F"/>
    <w:rsid w:val="00D126D2"/>
    <w:rsid w:val="00D22F9C"/>
    <w:rsid w:val="00D302F7"/>
    <w:rsid w:val="00D30530"/>
    <w:rsid w:val="00D30EE0"/>
    <w:rsid w:val="00D349A0"/>
    <w:rsid w:val="00D349D7"/>
    <w:rsid w:val="00D35BB7"/>
    <w:rsid w:val="00D360F2"/>
    <w:rsid w:val="00D36247"/>
    <w:rsid w:val="00D37A48"/>
    <w:rsid w:val="00D37B03"/>
    <w:rsid w:val="00D400FC"/>
    <w:rsid w:val="00D41246"/>
    <w:rsid w:val="00D421B2"/>
    <w:rsid w:val="00D4406D"/>
    <w:rsid w:val="00D45EA8"/>
    <w:rsid w:val="00D46A6F"/>
    <w:rsid w:val="00D5089D"/>
    <w:rsid w:val="00D51A1C"/>
    <w:rsid w:val="00D5238A"/>
    <w:rsid w:val="00D56C53"/>
    <w:rsid w:val="00D60B2F"/>
    <w:rsid w:val="00D60C6D"/>
    <w:rsid w:val="00D63B56"/>
    <w:rsid w:val="00D6671A"/>
    <w:rsid w:val="00D71E8E"/>
    <w:rsid w:val="00D74612"/>
    <w:rsid w:val="00D74EBB"/>
    <w:rsid w:val="00D76060"/>
    <w:rsid w:val="00D77CC9"/>
    <w:rsid w:val="00D82C6D"/>
    <w:rsid w:val="00D83DB4"/>
    <w:rsid w:val="00D8433E"/>
    <w:rsid w:val="00D84E00"/>
    <w:rsid w:val="00D906A9"/>
    <w:rsid w:val="00D92FF1"/>
    <w:rsid w:val="00D93F79"/>
    <w:rsid w:val="00DA1E0B"/>
    <w:rsid w:val="00DA32A9"/>
    <w:rsid w:val="00DA38FD"/>
    <w:rsid w:val="00DA630B"/>
    <w:rsid w:val="00DC0C50"/>
    <w:rsid w:val="00DC5323"/>
    <w:rsid w:val="00DD0091"/>
    <w:rsid w:val="00DD1698"/>
    <w:rsid w:val="00DD183B"/>
    <w:rsid w:val="00DD4091"/>
    <w:rsid w:val="00DD61C2"/>
    <w:rsid w:val="00DD7BCE"/>
    <w:rsid w:val="00DE040E"/>
    <w:rsid w:val="00DE2D70"/>
    <w:rsid w:val="00DE4DBF"/>
    <w:rsid w:val="00DE651A"/>
    <w:rsid w:val="00DE6E05"/>
    <w:rsid w:val="00DF68C0"/>
    <w:rsid w:val="00DF7251"/>
    <w:rsid w:val="00E00DB6"/>
    <w:rsid w:val="00E017AB"/>
    <w:rsid w:val="00E0188E"/>
    <w:rsid w:val="00E02416"/>
    <w:rsid w:val="00E06F17"/>
    <w:rsid w:val="00E15F99"/>
    <w:rsid w:val="00E21B80"/>
    <w:rsid w:val="00E23373"/>
    <w:rsid w:val="00E23B5F"/>
    <w:rsid w:val="00E23B92"/>
    <w:rsid w:val="00E270DA"/>
    <w:rsid w:val="00E3082B"/>
    <w:rsid w:val="00E35A3D"/>
    <w:rsid w:val="00E4180B"/>
    <w:rsid w:val="00E4459A"/>
    <w:rsid w:val="00E447F1"/>
    <w:rsid w:val="00E476BC"/>
    <w:rsid w:val="00E52449"/>
    <w:rsid w:val="00E54EF9"/>
    <w:rsid w:val="00E57EA1"/>
    <w:rsid w:val="00E61F86"/>
    <w:rsid w:val="00E62623"/>
    <w:rsid w:val="00E63D7E"/>
    <w:rsid w:val="00E64DD7"/>
    <w:rsid w:val="00E64E41"/>
    <w:rsid w:val="00E74EA1"/>
    <w:rsid w:val="00E75E50"/>
    <w:rsid w:val="00E7658C"/>
    <w:rsid w:val="00E8094F"/>
    <w:rsid w:val="00E820F6"/>
    <w:rsid w:val="00E82BCD"/>
    <w:rsid w:val="00E87D47"/>
    <w:rsid w:val="00E90BD8"/>
    <w:rsid w:val="00E91934"/>
    <w:rsid w:val="00E92163"/>
    <w:rsid w:val="00E93BDA"/>
    <w:rsid w:val="00E955DD"/>
    <w:rsid w:val="00EA4CCA"/>
    <w:rsid w:val="00EB193F"/>
    <w:rsid w:val="00EB4A83"/>
    <w:rsid w:val="00EB698E"/>
    <w:rsid w:val="00EB6CEA"/>
    <w:rsid w:val="00EB74E7"/>
    <w:rsid w:val="00EB7631"/>
    <w:rsid w:val="00EB76F9"/>
    <w:rsid w:val="00EC01E7"/>
    <w:rsid w:val="00EC1FB3"/>
    <w:rsid w:val="00EC4421"/>
    <w:rsid w:val="00ED17BF"/>
    <w:rsid w:val="00ED442A"/>
    <w:rsid w:val="00ED476A"/>
    <w:rsid w:val="00ED5D4B"/>
    <w:rsid w:val="00ED6B75"/>
    <w:rsid w:val="00ED7A9A"/>
    <w:rsid w:val="00EE17F8"/>
    <w:rsid w:val="00EE67ED"/>
    <w:rsid w:val="00EF0BB6"/>
    <w:rsid w:val="00EF60B5"/>
    <w:rsid w:val="00EF6AF6"/>
    <w:rsid w:val="00F026CD"/>
    <w:rsid w:val="00F03134"/>
    <w:rsid w:val="00F03350"/>
    <w:rsid w:val="00F05C77"/>
    <w:rsid w:val="00F079CC"/>
    <w:rsid w:val="00F12A3D"/>
    <w:rsid w:val="00F15196"/>
    <w:rsid w:val="00F249E4"/>
    <w:rsid w:val="00F32058"/>
    <w:rsid w:val="00F3328A"/>
    <w:rsid w:val="00F352CF"/>
    <w:rsid w:val="00F372CD"/>
    <w:rsid w:val="00F45548"/>
    <w:rsid w:val="00F5322A"/>
    <w:rsid w:val="00F573A4"/>
    <w:rsid w:val="00F619A2"/>
    <w:rsid w:val="00F629AB"/>
    <w:rsid w:val="00F65B13"/>
    <w:rsid w:val="00F80804"/>
    <w:rsid w:val="00F9196B"/>
    <w:rsid w:val="00F920BB"/>
    <w:rsid w:val="00F9709B"/>
    <w:rsid w:val="00F97655"/>
    <w:rsid w:val="00FA1FCA"/>
    <w:rsid w:val="00FA3CE8"/>
    <w:rsid w:val="00FA64A6"/>
    <w:rsid w:val="00FB2438"/>
    <w:rsid w:val="00FB2731"/>
    <w:rsid w:val="00FB282F"/>
    <w:rsid w:val="00FB430E"/>
    <w:rsid w:val="00FB48C5"/>
    <w:rsid w:val="00FB5356"/>
    <w:rsid w:val="00FB61F3"/>
    <w:rsid w:val="00FC0416"/>
    <w:rsid w:val="00FC1DF3"/>
    <w:rsid w:val="00FC2DF2"/>
    <w:rsid w:val="00FD256C"/>
    <w:rsid w:val="00FD38F5"/>
    <w:rsid w:val="00FE23F7"/>
    <w:rsid w:val="00FE5652"/>
    <w:rsid w:val="00FE5AD9"/>
    <w:rsid w:val="00FF00C8"/>
    <w:rsid w:val="00FF0DA5"/>
    <w:rsid w:val="00FF1B97"/>
    <w:rsid w:val="00FF578D"/>
    <w:rsid w:val="00FF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DA5E6A"/>
  <w15:chartTrackingRefBased/>
  <w15:docId w15:val="{0278F74B-B4F3-46A8-83BD-7C7286B6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420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2C56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94408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944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294408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2944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autoRedefine/>
    <w:uiPriority w:val="9"/>
    <w:unhideWhenUsed/>
    <w:qFormat/>
    <w:rsid w:val="00294408"/>
    <w:pPr>
      <w:keepNext/>
      <w:keepLines/>
      <w:spacing w:before="240" w:after="64" w:line="320" w:lineRule="auto"/>
      <w:outlineLvl w:val="5"/>
    </w:pPr>
    <w:rPr>
      <w:rFonts w:asciiTheme="majorHAnsi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4B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4B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4B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4B1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544B1F"/>
    <w:rPr>
      <w:color w:val="808080"/>
    </w:rPr>
  </w:style>
  <w:style w:type="character" w:customStyle="1" w:styleId="10">
    <w:name w:val="标题 1 字符"/>
    <w:basedOn w:val="a0"/>
    <w:link w:val="1"/>
    <w:uiPriority w:val="9"/>
    <w:rsid w:val="002C562E"/>
    <w:rPr>
      <w:b/>
      <w:bCs/>
      <w:kern w:val="44"/>
      <w:sz w:val="44"/>
      <w:szCs w:val="44"/>
    </w:rPr>
  </w:style>
  <w:style w:type="table" w:styleId="a8">
    <w:name w:val="Table Grid"/>
    <w:basedOn w:val="a1"/>
    <w:uiPriority w:val="39"/>
    <w:rsid w:val="002C56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autoRedefine/>
    <w:uiPriority w:val="10"/>
    <w:qFormat/>
    <w:rsid w:val="001B04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aa">
    <w:name w:val="标题 字符"/>
    <w:basedOn w:val="a0"/>
    <w:link w:val="a9"/>
    <w:uiPriority w:val="10"/>
    <w:rsid w:val="001B0449"/>
    <w:rPr>
      <w:rFonts w:asciiTheme="majorHAnsi" w:eastAsia="宋体" w:hAnsiTheme="majorHAnsi" w:cstheme="majorBidi"/>
      <w:b/>
      <w:bCs/>
      <w:sz w:val="44"/>
      <w:szCs w:val="32"/>
    </w:rPr>
  </w:style>
  <w:style w:type="paragraph" w:styleId="ab">
    <w:name w:val="Subtitle"/>
    <w:basedOn w:val="a"/>
    <w:next w:val="a"/>
    <w:link w:val="ac"/>
    <w:autoRedefine/>
    <w:uiPriority w:val="11"/>
    <w:qFormat/>
    <w:rsid w:val="0029440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294408"/>
    <w:rPr>
      <w:rFonts w:eastAsia="宋体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9440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94408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94408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94408"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94408"/>
    <w:rPr>
      <w:rFonts w:asciiTheme="majorHAnsi" w:eastAsia="宋体" w:hAnsiTheme="majorHAnsi" w:cstheme="majorBidi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52F6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52F65"/>
  </w:style>
  <w:style w:type="paragraph" w:styleId="TOC2">
    <w:name w:val="toc 2"/>
    <w:basedOn w:val="a"/>
    <w:next w:val="a"/>
    <w:autoRedefine/>
    <w:uiPriority w:val="39"/>
    <w:unhideWhenUsed/>
    <w:rsid w:val="00552F65"/>
    <w:pPr>
      <w:ind w:leftChars="200" w:left="420"/>
    </w:pPr>
  </w:style>
  <w:style w:type="character" w:styleId="ad">
    <w:name w:val="Hyperlink"/>
    <w:basedOn w:val="a0"/>
    <w:uiPriority w:val="99"/>
    <w:unhideWhenUsed/>
    <w:rsid w:val="00552F65"/>
    <w:rPr>
      <w:color w:val="0563C1" w:themeColor="hyperlink"/>
      <w:u w:val="single"/>
    </w:rPr>
  </w:style>
  <w:style w:type="paragraph" w:styleId="ae">
    <w:name w:val="List Paragraph"/>
    <w:basedOn w:val="a"/>
    <w:uiPriority w:val="34"/>
    <w:qFormat/>
    <w:rsid w:val="00C02DDA"/>
    <w:pPr>
      <w:ind w:firstLineChars="200" w:firstLine="420"/>
    </w:pPr>
    <w:rPr>
      <w:rFonts w:eastAsiaTheme="minorEastAsia"/>
    </w:rPr>
  </w:style>
  <w:style w:type="paragraph" w:styleId="TOC3">
    <w:name w:val="toc 3"/>
    <w:basedOn w:val="a"/>
    <w:next w:val="a"/>
    <w:autoRedefine/>
    <w:uiPriority w:val="39"/>
    <w:unhideWhenUsed/>
    <w:rsid w:val="00FF605F"/>
    <w:pPr>
      <w:ind w:leftChars="400" w:left="840"/>
    </w:pPr>
  </w:style>
  <w:style w:type="character" w:styleId="af">
    <w:name w:val="Unresolved Mention"/>
    <w:basedOn w:val="a0"/>
    <w:uiPriority w:val="99"/>
    <w:semiHidden/>
    <w:unhideWhenUsed/>
    <w:rsid w:val="004E20D3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4E20D3"/>
    <w:rPr>
      <w:color w:val="954F72" w:themeColor="followedHyperlink"/>
      <w:u w:val="single"/>
    </w:rPr>
  </w:style>
  <w:style w:type="paragraph" w:customStyle="1" w:styleId="af1">
    <w:name w:val="图表"/>
    <w:basedOn w:val="a"/>
    <w:link w:val="af2"/>
    <w:qFormat/>
    <w:rsid w:val="00351864"/>
    <w:pPr>
      <w:jc w:val="center"/>
    </w:pPr>
    <w:rPr>
      <w:b/>
      <w:sz w:val="18"/>
    </w:rPr>
  </w:style>
  <w:style w:type="paragraph" w:customStyle="1" w:styleId="tgt">
    <w:name w:val="_tgt"/>
    <w:basedOn w:val="a"/>
    <w:rsid w:val="008B3AB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f2">
    <w:name w:val="图表 字符"/>
    <w:basedOn w:val="a0"/>
    <w:link w:val="af1"/>
    <w:rsid w:val="00351864"/>
    <w:rPr>
      <w:rFonts w:eastAsia="宋体"/>
      <w:b/>
      <w:sz w:val="18"/>
    </w:rPr>
  </w:style>
  <w:style w:type="character" w:customStyle="1" w:styleId="transsent">
    <w:name w:val="transsent"/>
    <w:basedOn w:val="a0"/>
    <w:rsid w:val="008B3ABA"/>
  </w:style>
  <w:style w:type="paragraph" w:customStyle="1" w:styleId="Default">
    <w:name w:val="Default"/>
    <w:rsid w:val="000B30AE"/>
    <w:pPr>
      <w:widowControl w:val="0"/>
      <w:autoSpaceDE w:val="0"/>
      <w:autoSpaceDN w:val="0"/>
      <w:adjustRightInd w:val="0"/>
    </w:pPr>
    <w:rPr>
      <w:rFonts w:ascii="Segoe UI Symbol" w:hAnsi="Segoe UI Symbol" w:cs="Segoe UI Symbo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7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110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4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71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40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4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\Documents\&#33258;&#23450;&#20041;%20Office%20&#27169;&#26495;\Soundec&#31616;&#26131;&#29256;_&#27169;&#26495;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6DB4F838DE465183010C11CF26B5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AEBA4F-F775-4F1D-A675-9EB13E07116E}"/>
      </w:docPartPr>
      <w:docPartBody>
        <w:p w:rsidR="002E5AA1" w:rsidRDefault="00DC0B84">
          <w:pPr>
            <w:pStyle w:val="4F6DB4F838DE465183010C11CF26B57F"/>
          </w:pPr>
          <w:r w:rsidRPr="0033598E">
            <w:rPr>
              <w:rStyle w:val="a3"/>
            </w:rPr>
            <w:t>[标题]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84"/>
    <w:rsid w:val="001D3FC2"/>
    <w:rsid w:val="002E00AE"/>
    <w:rsid w:val="002E5AA1"/>
    <w:rsid w:val="00362039"/>
    <w:rsid w:val="00385223"/>
    <w:rsid w:val="005725EC"/>
    <w:rsid w:val="00621EA2"/>
    <w:rsid w:val="008E595B"/>
    <w:rsid w:val="0090693B"/>
    <w:rsid w:val="0094593A"/>
    <w:rsid w:val="009A29EE"/>
    <w:rsid w:val="00A16E61"/>
    <w:rsid w:val="00B243C4"/>
    <w:rsid w:val="00BD13F6"/>
    <w:rsid w:val="00BE17FC"/>
    <w:rsid w:val="00D75419"/>
    <w:rsid w:val="00DC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4F6DB4F838DE465183010C11CF26B57F">
    <w:name w:val="4F6DB4F838DE465183010C11CF26B57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7F5B8-6251-4F72-8D54-3B327648B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Soundec简易版_模板.dotm</Template>
  <TotalTime>1146</TotalTime>
  <Pages>16</Pages>
  <Words>1181</Words>
  <Characters>6734</Characters>
  <Application>Microsoft Office Word</Application>
  <DocSecurity>0</DocSecurity>
  <Lines>56</Lines>
  <Paragraphs>15</Paragraphs>
  <ScaleCrop>false</ScaleCrop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Soundec SNC8600 Codec User Manual</dc:title>
  <dc:subject/>
  <dc:creator>Rosa</dc:creator>
  <cp:keywords/>
  <dc:description/>
  <cp:lastModifiedBy>Bai Rong</cp:lastModifiedBy>
  <cp:revision>1019</cp:revision>
  <cp:lastPrinted>2020-08-12T12:40:00Z</cp:lastPrinted>
  <dcterms:created xsi:type="dcterms:W3CDTF">2020-08-03T09:32:00Z</dcterms:created>
  <dcterms:modified xsi:type="dcterms:W3CDTF">2022-11-09T03:20:00Z</dcterms:modified>
</cp:coreProperties>
</file>