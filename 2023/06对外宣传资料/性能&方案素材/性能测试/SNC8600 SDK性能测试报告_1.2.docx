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0F9BD" w14:textId="77777777" w:rsidR="0053289C" w:rsidRDefault="0053289C"/>
    <w:p w14:paraId="2899A46C" w14:textId="77777777" w:rsidR="0053289C" w:rsidRDefault="0053289C"/>
    <w:p w14:paraId="29459821" w14:textId="77777777" w:rsidR="0053289C" w:rsidRDefault="0053289C"/>
    <w:p w14:paraId="6DE9FC1B" w14:textId="77777777" w:rsidR="0053289C" w:rsidRDefault="0053289C"/>
    <w:p w14:paraId="44799B02" w14:textId="77777777" w:rsidR="00E91934" w:rsidRDefault="00E91934"/>
    <w:p w14:paraId="083C77AB" w14:textId="77777777" w:rsidR="00E91934" w:rsidRDefault="00E91934"/>
    <w:p w14:paraId="12C789BB" w14:textId="77777777" w:rsidR="0053289C" w:rsidRDefault="0053289C"/>
    <w:p w14:paraId="0BFB7DAA" w14:textId="77777777" w:rsidR="00544B1F" w:rsidRDefault="00544B1F">
      <w:r w:rsidRPr="00BA6DC7">
        <w:rPr>
          <w:rFonts w:ascii="Microsoft YaHei UI" w:hAnsi="Microsoft YaHei UI"/>
          <w:noProof/>
          <w:color w:val="000000" w:themeColor="text1"/>
        </w:rPr>
        <w:drawing>
          <wp:inline distT="0" distB="0" distL="0" distR="0" wp14:anchorId="71D5FAB8" wp14:editId="3900620D">
            <wp:extent cx="5274310" cy="17919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a:extLst>
                        <a:ext uri="{28A0092B-C50C-407E-A947-70E740481C1C}">
                          <a14:useLocalDpi xmlns:a14="http://schemas.microsoft.com/office/drawing/2010/main" val="0"/>
                        </a:ext>
                      </a:extLst>
                    </a:blip>
                    <a:srcRect l="-130" t="22473" b="29463"/>
                    <a:stretch/>
                  </pic:blipFill>
                  <pic:spPr bwMode="auto">
                    <a:xfrm>
                      <a:off x="0" y="0"/>
                      <a:ext cx="5274310" cy="1791970"/>
                    </a:xfrm>
                    <a:prstGeom prst="rect">
                      <a:avLst/>
                    </a:prstGeom>
                    <a:noFill/>
                    <a:ln>
                      <a:noFill/>
                    </a:ln>
                    <a:extLst>
                      <a:ext uri="{53640926-AAD7-44D8-BBD7-CCE9431645EC}">
                        <a14:shadowObscured xmlns:a14="http://schemas.microsoft.com/office/drawing/2010/main"/>
                      </a:ext>
                    </a:extLst>
                  </pic:spPr>
                </pic:pic>
              </a:graphicData>
            </a:graphic>
          </wp:inline>
        </w:drawing>
      </w:r>
    </w:p>
    <w:p w14:paraId="4A10951C" w14:textId="77777777" w:rsidR="0053289C" w:rsidRDefault="0053289C"/>
    <w:p w14:paraId="79352F68" w14:textId="77777777" w:rsidR="0053289C" w:rsidRDefault="0053289C"/>
    <w:p w14:paraId="086899A1" w14:textId="77777777" w:rsidR="0053289C" w:rsidRDefault="0053289C"/>
    <w:bookmarkStart w:id="0" w:name="_Toc22719292"/>
    <w:bookmarkStart w:id="1" w:name="_Toc22719412"/>
    <w:p w14:paraId="2FDA57E2" w14:textId="14930E0B" w:rsidR="001E452A" w:rsidRPr="00ED5D4B" w:rsidRDefault="00000000" w:rsidP="00ED5D4B">
      <w:pPr>
        <w:jc w:val="center"/>
        <w:rPr>
          <w:b/>
          <w:bCs/>
          <w:sz w:val="44"/>
          <w:szCs w:val="44"/>
        </w:rPr>
      </w:pPr>
      <w:sdt>
        <w:sdtPr>
          <w:rPr>
            <w:rFonts w:hint="eastAsia"/>
            <w:b/>
            <w:bCs/>
            <w:sz w:val="44"/>
            <w:szCs w:val="44"/>
          </w:rPr>
          <w:alias w:val="标题"/>
          <w:tag w:val=""/>
          <w:id w:val="838196502"/>
          <w:placeholder>
            <w:docPart w:val="928A3A24D62149A3ABC9496481B9E85B"/>
          </w:placeholder>
          <w:dataBinding w:prefixMappings="xmlns:ns0='http://purl.org/dc/elements/1.1/' xmlns:ns1='http://schemas.openxmlformats.org/package/2006/metadata/core-properties' " w:xpath="/ns1:coreProperties[1]/ns0:title[1]" w:storeItemID="{6C3C8BC8-F283-45AE-878A-BAB7291924A1}"/>
          <w:text/>
        </w:sdtPr>
        <w:sdtContent>
          <w:r w:rsidR="00EB6F2F">
            <w:rPr>
              <w:rFonts w:hint="eastAsia"/>
              <w:b/>
              <w:bCs/>
              <w:sz w:val="44"/>
              <w:szCs w:val="44"/>
            </w:rPr>
            <w:t xml:space="preserve">SNC8600 </w:t>
          </w:r>
          <w:r w:rsidR="00EB6F2F">
            <w:rPr>
              <w:b/>
              <w:bCs/>
              <w:sz w:val="44"/>
              <w:szCs w:val="44"/>
            </w:rPr>
            <w:t>SDK</w:t>
          </w:r>
          <w:r w:rsidR="00EB6F2F">
            <w:rPr>
              <w:rFonts w:hint="eastAsia"/>
              <w:b/>
              <w:bCs/>
              <w:sz w:val="44"/>
              <w:szCs w:val="44"/>
            </w:rPr>
            <w:t>性能测试报告</w:t>
          </w:r>
        </w:sdtContent>
      </w:sdt>
      <w:bookmarkEnd w:id="0"/>
      <w:bookmarkEnd w:id="1"/>
    </w:p>
    <w:p w14:paraId="666A3AE3" w14:textId="6A715881" w:rsidR="001E452A" w:rsidRPr="00ED5D4B" w:rsidRDefault="00EB6F2F" w:rsidP="00ED5D4B">
      <w:pPr>
        <w:jc w:val="center"/>
        <w:rPr>
          <w:sz w:val="32"/>
          <w:szCs w:val="32"/>
        </w:rPr>
      </w:pPr>
      <w:r>
        <w:rPr>
          <w:rFonts w:hint="eastAsia"/>
          <w:sz w:val="32"/>
          <w:szCs w:val="32"/>
        </w:rPr>
        <w:t>V</w:t>
      </w:r>
      <w:r>
        <w:rPr>
          <w:sz w:val="32"/>
          <w:szCs w:val="32"/>
        </w:rPr>
        <w:t>1.</w:t>
      </w:r>
      <w:r w:rsidR="002D6E6A">
        <w:rPr>
          <w:sz w:val="32"/>
          <w:szCs w:val="32"/>
        </w:rPr>
        <w:t>3</w:t>
      </w:r>
    </w:p>
    <w:p w14:paraId="146202BD" w14:textId="77777777" w:rsidR="00544B1F" w:rsidRPr="00294408" w:rsidRDefault="00544B1F" w:rsidP="00D93F79">
      <w:r>
        <w:br w:type="page"/>
      </w:r>
    </w:p>
    <w:p w14:paraId="0F0FD232" w14:textId="77777777" w:rsidR="002C562E" w:rsidRDefault="002C562E" w:rsidP="002C562E">
      <w:pPr>
        <w:pStyle w:val="1"/>
      </w:pPr>
      <w:bookmarkStart w:id="2" w:name="_Toc17126440"/>
      <w:bookmarkStart w:id="3" w:name="_Toc22719294"/>
      <w:bookmarkStart w:id="4" w:name="_Toc22719394"/>
      <w:bookmarkStart w:id="5" w:name="_Toc22719414"/>
      <w:bookmarkStart w:id="6" w:name="_Toc22719589"/>
      <w:bookmarkStart w:id="7" w:name="_Toc114162057"/>
      <w:r>
        <w:rPr>
          <w:rFonts w:hint="eastAsia"/>
        </w:rPr>
        <w:lastRenderedPageBreak/>
        <w:t>History</w:t>
      </w:r>
      <w:bookmarkEnd w:id="2"/>
      <w:bookmarkEnd w:id="3"/>
      <w:bookmarkEnd w:id="4"/>
      <w:bookmarkEnd w:id="5"/>
      <w:bookmarkEnd w:id="6"/>
      <w:bookmarkEnd w:id="7"/>
    </w:p>
    <w:tbl>
      <w:tblPr>
        <w:tblStyle w:val="a8"/>
        <w:tblpPr w:leftFromText="180" w:rightFromText="180" w:vertAnchor="text" w:horzAnchor="margin" w:tblpY="218"/>
        <w:tblW w:w="0" w:type="auto"/>
        <w:tblLook w:val="04A0" w:firstRow="1" w:lastRow="0" w:firstColumn="1" w:lastColumn="0" w:noHBand="0" w:noVBand="1"/>
      </w:tblPr>
      <w:tblGrid>
        <w:gridCol w:w="988"/>
        <w:gridCol w:w="1417"/>
        <w:gridCol w:w="3827"/>
        <w:gridCol w:w="1134"/>
        <w:gridCol w:w="924"/>
      </w:tblGrid>
      <w:tr w:rsidR="00782350" w:rsidRPr="00647BAD" w14:paraId="0BC9C14C" w14:textId="77777777" w:rsidTr="00330635">
        <w:trPr>
          <w:trHeight w:val="262"/>
        </w:trPr>
        <w:tc>
          <w:tcPr>
            <w:tcW w:w="988" w:type="dxa"/>
            <w:shd w:val="clear" w:color="auto" w:fill="D9D9D9" w:themeFill="background1" w:themeFillShade="D9"/>
          </w:tcPr>
          <w:p w14:paraId="6CFF9137" w14:textId="77777777" w:rsidR="00782350" w:rsidRPr="00647BAD" w:rsidRDefault="00782350" w:rsidP="00C24E5F">
            <w:pPr>
              <w:jc w:val="center"/>
              <w:rPr>
                <w:b/>
                <w:bCs/>
              </w:rPr>
            </w:pPr>
            <w:r w:rsidRPr="00647BAD">
              <w:rPr>
                <w:b/>
                <w:bCs/>
              </w:rPr>
              <w:t>版本</w:t>
            </w:r>
          </w:p>
        </w:tc>
        <w:tc>
          <w:tcPr>
            <w:tcW w:w="1417" w:type="dxa"/>
            <w:shd w:val="clear" w:color="auto" w:fill="D9D9D9" w:themeFill="background1" w:themeFillShade="D9"/>
          </w:tcPr>
          <w:p w14:paraId="2372EF02" w14:textId="77777777" w:rsidR="00782350" w:rsidRPr="00647BAD" w:rsidRDefault="00782350" w:rsidP="00C24E5F">
            <w:pPr>
              <w:jc w:val="center"/>
              <w:rPr>
                <w:b/>
                <w:bCs/>
              </w:rPr>
            </w:pPr>
            <w:r w:rsidRPr="00647BAD">
              <w:rPr>
                <w:b/>
                <w:bCs/>
              </w:rPr>
              <w:t>发布时间</w:t>
            </w:r>
          </w:p>
        </w:tc>
        <w:tc>
          <w:tcPr>
            <w:tcW w:w="3827" w:type="dxa"/>
            <w:shd w:val="clear" w:color="auto" w:fill="D9D9D9" w:themeFill="background1" w:themeFillShade="D9"/>
          </w:tcPr>
          <w:p w14:paraId="0B47D54E" w14:textId="77777777" w:rsidR="00782350" w:rsidRDefault="00782350" w:rsidP="00C24E5F">
            <w:pPr>
              <w:jc w:val="center"/>
              <w:rPr>
                <w:b/>
                <w:bCs/>
              </w:rPr>
            </w:pPr>
            <w:r>
              <w:rPr>
                <w:rFonts w:hint="eastAsia"/>
                <w:b/>
                <w:bCs/>
              </w:rPr>
              <w:t>版本说明</w:t>
            </w:r>
          </w:p>
        </w:tc>
        <w:tc>
          <w:tcPr>
            <w:tcW w:w="1134" w:type="dxa"/>
            <w:shd w:val="clear" w:color="auto" w:fill="D9D9D9" w:themeFill="background1" w:themeFillShade="D9"/>
          </w:tcPr>
          <w:p w14:paraId="5DCEBFF1" w14:textId="77777777" w:rsidR="00782350" w:rsidRPr="00647BAD" w:rsidRDefault="00782350" w:rsidP="00C24E5F">
            <w:pPr>
              <w:jc w:val="center"/>
              <w:rPr>
                <w:b/>
                <w:bCs/>
              </w:rPr>
            </w:pPr>
            <w:r>
              <w:rPr>
                <w:rFonts w:hint="eastAsia"/>
                <w:b/>
                <w:bCs/>
              </w:rPr>
              <w:t>作者</w:t>
            </w:r>
          </w:p>
        </w:tc>
        <w:tc>
          <w:tcPr>
            <w:tcW w:w="924" w:type="dxa"/>
            <w:shd w:val="clear" w:color="auto" w:fill="D9D9D9" w:themeFill="background1" w:themeFillShade="D9"/>
          </w:tcPr>
          <w:p w14:paraId="5FA659A4" w14:textId="77777777" w:rsidR="00782350" w:rsidRPr="00647BAD" w:rsidRDefault="00782350" w:rsidP="00C24E5F">
            <w:pPr>
              <w:jc w:val="center"/>
              <w:rPr>
                <w:b/>
                <w:bCs/>
              </w:rPr>
            </w:pPr>
            <w:r>
              <w:rPr>
                <w:rFonts w:hint="eastAsia"/>
                <w:b/>
                <w:bCs/>
              </w:rPr>
              <w:t>核准人</w:t>
            </w:r>
          </w:p>
        </w:tc>
      </w:tr>
      <w:tr w:rsidR="00782350" w14:paraId="4FDDB261" w14:textId="77777777" w:rsidTr="00330635">
        <w:trPr>
          <w:trHeight w:val="262"/>
        </w:trPr>
        <w:tc>
          <w:tcPr>
            <w:tcW w:w="988" w:type="dxa"/>
          </w:tcPr>
          <w:p w14:paraId="5609367B" w14:textId="6CAA7C4F" w:rsidR="00782350" w:rsidRDefault="00D51CEF" w:rsidP="00C24E5F">
            <w:pPr>
              <w:jc w:val="center"/>
            </w:pPr>
            <w:r>
              <w:rPr>
                <w:rFonts w:hint="eastAsia"/>
              </w:rPr>
              <w:t>1</w:t>
            </w:r>
            <w:r>
              <w:t>.0</w:t>
            </w:r>
          </w:p>
        </w:tc>
        <w:tc>
          <w:tcPr>
            <w:tcW w:w="1417" w:type="dxa"/>
          </w:tcPr>
          <w:p w14:paraId="3A7BFD87" w14:textId="26CFA766" w:rsidR="00782350" w:rsidRDefault="00D51CEF" w:rsidP="00C24E5F">
            <w:pPr>
              <w:jc w:val="center"/>
            </w:pPr>
            <w:r>
              <w:rPr>
                <w:rFonts w:hint="eastAsia"/>
              </w:rPr>
              <w:t>2</w:t>
            </w:r>
            <w:r>
              <w:t>022-9-14</w:t>
            </w:r>
          </w:p>
        </w:tc>
        <w:tc>
          <w:tcPr>
            <w:tcW w:w="3827" w:type="dxa"/>
          </w:tcPr>
          <w:p w14:paraId="41B9ECA6" w14:textId="573EBBBB" w:rsidR="00782350" w:rsidRDefault="00D51CEF" w:rsidP="00D51CEF">
            <w:r>
              <w:rPr>
                <w:rFonts w:hint="eastAsia"/>
              </w:rPr>
              <w:t>初版发行</w:t>
            </w:r>
          </w:p>
        </w:tc>
        <w:tc>
          <w:tcPr>
            <w:tcW w:w="1134" w:type="dxa"/>
          </w:tcPr>
          <w:p w14:paraId="14B87685" w14:textId="78787969" w:rsidR="00782350" w:rsidRDefault="00330635" w:rsidP="00C24E5F">
            <w:pPr>
              <w:jc w:val="center"/>
            </w:pPr>
            <w:r>
              <w:rPr>
                <w:rFonts w:hint="eastAsia"/>
              </w:rPr>
              <w:t>余应恩</w:t>
            </w:r>
          </w:p>
        </w:tc>
        <w:tc>
          <w:tcPr>
            <w:tcW w:w="924" w:type="dxa"/>
          </w:tcPr>
          <w:p w14:paraId="03A79A78" w14:textId="77777777" w:rsidR="00782350" w:rsidRDefault="00782350" w:rsidP="00C24E5F"/>
        </w:tc>
      </w:tr>
      <w:tr w:rsidR="00782350" w14:paraId="2169C6AF" w14:textId="77777777" w:rsidTr="00330635">
        <w:trPr>
          <w:trHeight w:val="262"/>
        </w:trPr>
        <w:tc>
          <w:tcPr>
            <w:tcW w:w="988" w:type="dxa"/>
          </w:tcPr>
          <w:p w14:paraId="07110357" w14:textId="15103F55" w:rsidR="00782350" w:rsidRDefault="00633C9B" w:rsidP="00C24E5F">
            <w:pPr>
              <w:jc w:val="center"/>
            </w:pPr>
            <w:r>
              <w:rPr>
                <w:rFonts w:hint="eastAsia"/>
              </w:rPr>
              <w:t>1</w:t>
            </w:r>
            <w:r>
              <w:t>.1</w:t>
            </w:r>
          </w:p>
        </w:tc>
        <w:tc>
          <w:tcPr>
            <w:tcW w:w="1417" w:type="dxa"/>
          </w:tcPr>
          <w:p w14:paraId="32B9DAC0" w14:textId="4E616589" w:rsidR="00782350" w:rsidRDefault="00633C9B" w:rsidP="00C24E5F">
            <w:pPr>
              <w:jc w:val="center"/>
            </w:pPr>
            <w:r>
              <w:rPr>
                <w:rFonts w:hint="eastAsia"/>
              </w:rPr>
              <w:t>2</w:t>
            </w:r>
            <w:r>
              <w:t>022-9-14</w:t>
            </w:r>
          </w:p>
        </w:tc>
        <w:tc>
          <w:tcPr>
            <w:tcW w:w="3827" w:type="dxa"/>
          </w:tcPr>
          <w:p w14:paraId="1F09CFCB" w14:textId="25B2335D" w:rsidR="00782350" w:rsidRDefault="00633C9B" w:rsidP="00633C9B">
            <w:r>
              <w:rPr>
                <w:rFonts w:hint="eastAsia"/>
              </w:rPr>
              <w:t>增加通路延迟测试数据</w:t>
            </w:r>
          </w:p>
        </w:tc>
        <w:tc>
          <w:tcPr>
            <w:tcW w:w="1134" w:type="dxa"/>
          </w:tcPr>
          <w:p w14:paraId="567562A1" w14:textId="77777777" w:rsidR="00782350" w:rsidRDefault="00782350" w:rsidP="00C24E5F">
            <w:pPr>
              <w:jc w:val="center"/>
            </w:pPr>
          </w:p>
        </w:tc>
        <w:tc>
          <w:tcPr>
            <w:tcW w:w="924" w:type="dxa"/>
          </w:tcPr>
          <w:p w14:paraId="7055AA0E" w14:textId="77777777" w:rsidR="00782350" w:rsidRDefault="00782350" w:rsidP="00C24E5F"/>
        </w:tc>
      </w:tr>
      <w:tr w:rsidR="00782350" w14:paraId="2615C867" w14:textId="77777777" w:rsidTr="00330635">
        <w:trPr>
          <w:trHeight w:val="262"/>
        </w:trPr>
        <w:tc>
          <w:tcPr>
            <w:tcW w:w="988" w:type="dxa"/>
          </w:tcPr>
          <w:p w14:paraId="71F7FB1E" w14:textId="67C907DC" w:rsidR="00782350" w:rsidRDefault="002D6E6A" w:rsidP="00C24E5F">
            <w:pPr>
              <w:jc w:val="center"/>
            </w:pPr>
            <w:r>
              <w:rPr>
                <w:rFonts w:hint="eastAsia"/>
              </w:rPr>
              <w:t>1</w:t>
            </w:r>
            <w:r>
              <w:t>.2</w:t>
            </w:r>
          </w:p>
        </w:tc>
        <w:tc>
          <w:tcPr>
            <w:tcW w:w="1417" w:type="dxa"/>
          </w:tcPr>
          <w:p w14:paraId="51699C0B" w14:textId="344A6972" w:rsidR="00782350" w:rsidRDefault="002D6E6A" w:rsidP="00C24E5F">
            <w:pPr>
              <w:jc w:val="center"/>
            </w:pPr>
            <w:r>
              <w:rPr>
                <w:rFonts w:hint="eastAsia"/>
              </w:rPr>
              <w:t>2</w:t>
            </w:r>
            <w:r>
              <w:t>022-9-15</w:t>
            </w:r>
          </w:p>
        </w:tc>
        <w:tc>
          <w:tcPr>
            <w:tcW w:w="3827" w:type="dxa"/>
          </w:tcPr>
          <w:p w14:paraId="5B942C6F" w14:textId="329A66AF" w:rsidR="00782350" w:rsidRDefault="002D6E6A" w:rsidP="002D6E6A">
            <w:r>
              <w:rPr>
                <w:rFonts w:hint="eastAsia"/>
              </w:rPr>
              <w:t>增加</w:t>
            </w:r>
          </w:p>
        </w:tc>
        <w:tc>
          <w:tcPr>
            <w:tcW w:w="1134" w:type="dxa"/>
          </w:tcPr>
          <w:p w14:paraId="5E798161" w14:textId="77777777" w:rsidR="00782350" w:rsidRDefault="00782350" w:rsidP="00C24E5F">
            <w:pPr>
              <w:jc w:val="center"/>
            </w:pPr>
          </w:p>
        </w:tc>
        <w:tc>
          <w:tcPr>
            <w:tcW w:w="924" w:type="dxa"/>
          </w:tcPr>
          <w:p w14:paraId="76654505" w14:textId="77777777" w:rsidR="00782350" w:rsidRDefault="00782350" w:rsidP="00C24E5F"/>
        </w:tc>
      </w:tr>
      <w:tr w:rsidR="00782350" w14:paraId="670F2FF8" w14:textId="77777777" w:rsidTr="00330635">
        <w:trPr>
          <w:trHeight w:val="270"/>
        </w:trPr>
        <w:tc>
          <w:tcPr>
            <w:tcW w:w="988" w:type="dxa"/>
          </w:tcPr>
          <w:p w14:paraId="2CB5ED5D" w14:textId="77777777" w:rsidR="00782350" w:rsidRDefault="00782350" w:rsidP="00C24E5F">
            <w:pPr>
              <w:jc w:val="center"/>
            </w:pPr>
          </w:p>
        </w:tc>
        <w:tc>
          <w:tcPr>
            <w:tcW w:w="1417" w:type="dxa"/>
          </w:tcPr>
          <w:p w14:paraId="5A5FC95F" w14:textId="77777777" w:rsidR="00782350" w:rsidRDefault="00782350" w:rsidP="00C24E5F">
            <w:pPr>
              <w:jc w:val="center"/>
            </w:pPr>
          </w:p>
        </w:tc>
        <w:tc>
          <w:tcPr>
            <w:tcW w:w="3827" w:type="dxa"/>
          </w:tcPr>
          <w:p w14:paraId="27BD3162" w14:textId="77777777" w:rsidR="00782350" w:rsidRDefault="00782350" w:rsidP="00C24E5F">
            <w:pPr>
              <w:jc w:val="center"/>
            </w:pPr>
          </w:p>
        </w:tc>
        <w:tc>
          <w:tcPr>
            <w:tcW w:w="1134" w:type="dxa"/>
          </w:tcPr>
          <w:p w14:paraId="201C3759" w14:textId="77777777" w:rsidR="00782350" w:rsidRDefault="00782350" w:rsidP="00C24E5F">
            <w:pPr>
              <w:jc w:val="center"/>
            </w:pPr>
          </w:p>
        </w:tc>
        <w:tc>
          <w:tcPr>
            <w:tcW w:w="924" w:type="dxa"/>
          </w:tcPr>
          <w:p w14:paraId="75841464" w14:textId="77777777" w:rsidR="00782350" w:rsidRDefault="00782350" w:rsidP="00C24E5F"/>
        </w:tc>
      </w:tr>
      <w:tr w:rsidR="00782350" w14:paraId="57497934" w14:textId="77777777" w:rsidTr="00330635">
        <w:trPr>
          <w:trHeight w:val="262"/>
        </w:trPr>
        <w:tc>
          <w:tcPr>
            <w:tcW w:w="988" w:type="dxa"/>
          </w:tcPr>
          <w:p w14:paraId="4CB02FCF" w14:textId="77777777" w:rsidR="00782350" w:rsidRDefault="00782350" w:rsidP="00C24E5F">
            <w:pPr>
              <w:jc w:val="center"/>
            </w:pPr>
          </w:p>
        </w:tc>
        <w:tc>
          <w:tcPr>
            <w:tcW w:w="1417" w:type="dxa"/>
          </w:tcPr>
          <w:p w14:paraId="1E26F590" w14:textId="77777777" w:rsidR="00782350" w:rsidRDefault="00782350" w:rsidP="00C24E5F">
            <w:pPr>
              <w:jc w:val="center"/>
            </w:pPr>
          </w:p>
        </w:tc>
        <w:tc>
          <w:tcPr>
            <w:tcW w:w="3827" w:type="dxa"/>
          </w:tcPr>
          <w:p w14:paraId="57A7553A" w14:textId="77777777" w:rsidR="00782350" w:rsidRDefault="00782350" w:rsidP="00C24E5F">
            <w:pPr>
              <w:jc w:val="center"/>
            </w:pPr>
          </w:p>
        </w:tc>
        <w:tc>
          <w:tcPr>
            <w:tcW w:w="1134" w:type="dxa"/>
          </w:tcPr>
          <w:p w14:paraId="497D6996" w14:textId="77777777" w:rsidR="00782350" w:rsidRDefault="00782350" w:rsidP="00C24E5F">
            <w:pPr>
              <w:jc w:val="center"/>
            </w:pPr>
          </w:p>
        </w:tc>
        <w:tc>
          <w:tcPr>
            <w:tcW w:w="924" w:type="dxa"/>
          </w:tcPr>
          <w:p w14:paraId="6B487F53" w14:textId="77777777" w:rsidR="00782350" w:rsidRDefault="00782350" w:rsidP="00C24E5F"/>
        </w:tc>
      </w:tr>
      <w:tr w:rsidR="00782350" w14:paraId="5185EC0A" w14:textId="77777777" w:rsidTr="00330635">
        <w:trPr>
          <w:trHeight w:val="262"/>
        </w:trPr>
        <w:tc>
          <w:tcPr>
            <w:tcW w:w="988" w:type="dxa"/>
          </w:tcPr>
          <w:p w14:paraId="38BBA904" w14:textId="77777777" w:rsidR="00782350" w:rsidRDefault="00782350" w:rsidP="00C24E5F">
            <w:pPr>
              <w:jc w:val="center"/>
            </w:pPr>
          </w:p>
        </w:tc>
        <w:tc>
          <w:tcPr>
            <w:tcW w:w="1417" w:type="dxa"/>
          </w:tcPr>
          <w:p w14:paraId="124FD23A" w14:textId="77777777" w:rsidR="00782350" w:rsidRDefault="00782350" w:rsidP="00C24E5F">
            <w:pPr>
              <w:jc w:val="center"/>
            </w:pPr>
          </w:p>
        </w:tc>
        <w:tc>
          <w:tcPr>
            <w:tcW w:w="3827" w:type="dxa"/>
          </w:tcPr>
          <w:p w14:paraId="1B40B165" w14:textId="77777777" w:rsidR="00782350" w:rsidRDefault="00782350" w:rsidP="00C24E5F">
            <w:pPr>
              <w:jc w:val="center"/>
            </w:pPr>
          </w:p>
        </w:tc>
        <w:tc>
          <w:tcPr>
            <w:tcW w:w="1134" w:type="dxa"/>
          </w:tcPr>
          <w:p w14:paraId="1BE23D9F" w14:textId="77777777" w:rsidR="00782350" w:rsidRDefault="00782350" w:rsidP="00C24E5F">
            <w:pPr>
              <w:jc w:val="center"/>
            </w:pPr>
          </w:p>
        </w:tc>
        <w:tc>
          <w:tcPr>
            <w:tcW w:w="924" w:type="dxa"/>
          </w:tcPr>
          <w:p w14:paraId="5162ACA4" w14:textId="77777777" w:rsidR="00782350" w:rsidRDefault="00782350" w:rsidP="00C24E5F"/>
        </w:tc>
      </w:tr>
    </w:tbl>
    <w:p w14:paraId="19BD1B05" w14:textId="77777777" w:rsidR="003D75EF" w:rsidRDefault="003D75EF"/>
    <w:p w14:paraId="06C24B10" w14:textId="77777777" w:rsidR="003D75EF" w:rsidRDefault="003D75EF">
      <w:pPr>
        <w:widowControl/>
        <w:jc w:val="left"/>
      </w:pPr>
      <w:r>
        <w:br w:type="page"/>
      </w:r>
    </w:p>
    <w:sdt>
      <w:sdtPr>
        <w:rPr>
          <w:rFonts w:asciiTheme="minorHAnsi" w:eastAsia="宋体" w:hAnsiTheme="minorHAnsi" w:cstheme="minorBidi"/>
          <w:color w:val="auto"/>
          <w:kern w:val="2"/>
          <w:sz w:val="21"/>
          <w:szCs w:val="22"/>
          <w:lang w:val="zh-CN"/>
        </w:rPr>
        <w:id w:val="1935019921"/>
        <w:docPartObj>
          <w:docPartGallery w:val="Table of Contents"/>
          <w:docPartUnique/>
        </w:docPartObj>
      </w:sdtPr>
      <w:sdtEndPr>
        <w:rPr>
          <w:b/>
          <w:bCs/>
        </w:rPr>
      </w:sdtEndPr>
      <w:sdtContent>
        <w:p w14:paraId="66C659C9" w14:textId="77777777" w:rsidR="00CA040D" w:rsidRDefault="00CA040D">
          <w:pPr>
            <w:pStyle w:val="TOC"/>
          </w:pPr>
          <w:r>
            <w:rPr>
              <w:lang w:val="zh-CN"/>
            </w:rPr>
            <w:t>目录</w:t>
          </w:r>
        </w:p>
        <w:p w14:paraId="0D0121F1" w14:textId="3C1968F8" w:rsidR="007E3A71" w:rsidRDefault="00CA040D">
          <w:pPr>
            <w:pStyle w:val="TOC1"/>
            <w:tabs>
              <w:tab w:val="right" w:leader="dot" w:pos="9736"/>
            </w:tabs>
            <w:rPr>
              <w:rFonts w:eastAsiaTheme="minorEastAsia"/>
              <w:noProof/>
            </w:rPr>
          </w:pPr>
          <w:r>
            <w:fldChar w:fldCharType="begin"/>
          </w:r>
          <w:r>
            <w:instrText xml:space="preserve"> TOC \o "1-3" \h \z \u </w:instrText>
          </w:r>
          <w:r>
            <w:fldChar w:fldCharType="separate"/>
          </w:r>
          <w:hyperlink w:anchor="_Toc114162057" w:history="1">
            <w:r w:rsidR="007E3A71" w:rsidRPr="00A9717D">
              <w:rPr>
                <w:rStyle w:val="ad"/>
                <w:noProof/>
              </w:rPr>
              <w:t>History</w:t>
            </w:r>
            <w:r w:rsidR="007E3A71">
              <w:rPr>
                <w:noProof/>
                <w:webHidden/>
              </w:rPr>
              <w:tab/>
            </w:r>
            <w:r w:rsidR="007E3A71">
              <w:rPr>
                <w:noProof/>
                <w:webHidden/>
              </w:rPr>
              <w:fldChar w:fldCharType="begin"/>
            </w:r>
            <w:r w:rsidR="007E3A71">
              <w:rPr>
                <w:noProof/>
                <w:webHidden/>
              </w:rPr>
              <w:instrText xml:space="preserve"> PAGEREF _Toc114162057 \h </w:instrText>
            </w:r>
            <w:r w:rsidR="007E3A71">
              <w:rPr>
                <w:noProof/>
                <w:webHidden/>
              </w:rPr>
            </w:r>
            <w:r w:rsidR="007E3A71">
              <w:rPr>
                <w:noProof/>
                <w:webHidden/>
              </w:rPr>
              <w:fldChar w:fldCharType="separate"/>
            </w:r>
            <w:r w:rsidR="007E3A71">
              <w:rPr>
                <w:noProof/>
                <w:webHidden/>
              </w:rPr>
              <w:t>2</w:t>
            </w:r>
            <w:r w:rsidR="007E3A71">
              <w:rPr>
                <w:noProof/>
                <w:webHidden/>
              </w:rPr>
              <w:fldChar w:fldCharType="end"/>
            </w:r>
          </w:hyperlink>
        </w:p>
        <w:p w14:paraId="7F7FC901" w14:textId="7BE0649E" w:rsidR="007E3A71" w:rsidRDefault="00000000">
          <w:pPr>
            <w:pStyle w:val="TOC1"/>
            <w:tabs>
              <w:tab w:val="right" w:leader="dot" w:pos="9736"/>
            </w:tabs>
            <w:rPr>
              <w:rFonts w:eastAsiaTheme="minorEastAsia"/>
              <w:noProof/>
            </w:rPr>
          </w:pPr>
          <w:hyperlink w:anchor="_Toc114162058" w:history="1">
            <w:r w:rsidR="007E3A71" w:rsidRPr="00A9717D">
              <w:rPr>
                <w:rStyle w:val="ad"/>
                <w:noProof/>
              </w:rPr>
              <w:t xml:space="preserve">1 </w:t>
            </w:r>
            <w:r w:rsidR="007E3A71" w:rsidRPr="00A9717D">
              <w:rPr>
                <w:rStyle w:val="ad"/>
                <w:noProof/>
              </w:rPr>
              <w:t>概述</w:t>
            </w:r>
            <w:r w:rsidR="007E3A71">
              <w:rPr>
                <w:noProof/>
                <w:webHidden/>
              </w:rPr>
              <w:tab/>
            </w:r>
            <w:r w:rsidR="007E3A71">
              <w:rPr>
                <w:noProof/>
                <w:webHidden/>
              </w:rPr>
              <w:fldChar w:fldCharType="begin"/>
            </w:r>
            <w:r w:rsidR="007E3A71">
              <w:rPr>
                <w:noProof/>
                <w:webHidden/>
              </w:rPr>
              <w:instrText xml:space="preserve"> PAGEREF _Toc114162058 \h </w:instrText>
            </w:r>
            <w:r w:rsidR="007E3A71">
              <w:rPr>
                <w:noProof/>
                <w:webHidden/>
              </w:rPr>
            </w:r>
            <w:r w:rsidR="007E3A71">
              <w:rPr>
                <w:noProof/>
                <w:webHidden/>
              </w:rPr>
              <w:fldChar w:fldCharType="separate"/>
            </w:r>
            <w:r w:rsidR="007E3A71">
              <w:rPr>
                <w:noProof/>
                <w:webHidden/>
              </w:rPr>
              <w:t>4</w:t>
            </w:r>
            <w:r w:rsidR="007E3A71">
              <w:rPr>
                <w:noProof/>
                <w:webHidden/>
              </w:rPr>
              <w:fldChar w:fldCharType="end"/>
            </w:r>
          </w:hyperlink>
        </w:p>
        <w:p w14:paraId="644F1CE1" w14:textId="52B7FCF1" w:rsidR="007E3A71" w:rsidRDefault="00000000">
          <w:pPr>
            <w:pStyle w:val="TOC1"/>
            <w:tabs>
              <w:tab w:val="right" w:leader="dot" w:pos="9736"/>
            </w:tabs>
            <w:rPr>
              <w:rFonts w:eastAsiaTheme="minorEastAsia"/>
              <w:noProof/>
            </w:rPr>
          </w:pPr>
          <w:hyperlink w:anchor="_Toc114162059" w:history="1">
            <w:r w:rsidR="007E3A71" w:rsidRPr="00A9717D">
              <w:rPr>
                <w:rStyle w:val="ad"/>
                <w:noProof/>
              </w:rPr>
              <w:t xml:space="preserve">2 </w:t>
            </w:r>
            <w:r w:rsidR="007E3A71" w:rsidRPr="00A9717D">
              <w:rPr>
                <w:rStyle w:val="ad"/>
                <w:noProof/>
              </w:rPr>
              <w:t>资源测试</w:t>
            </w:r>
            <w:r w:rsidR="007E3A71">
              <w:rPr>
                <w:noProof/>
                <w:webHidden/>
              </w:rPr>
              <w:tab/>
            </w:r>
            <w:r w:rsidR="007E3A71">
              <w:rPr>
                <w:noProof/>
                <w:webHidden/>
              </w:rPr>
              <w:fldChar w:fldCharType="begin"/>
            </w:r>
            <w:r w:rsidR="007E3A71">
              <w:rPr>
                <w:noProof/>
                <w:webHidden/>
              </w:rPr>
              <w:instrText xml:space="preserve"> PAGEREF _Toc114162059 \h </w:instrText>
            </w:r>
            <w:r w:rsidR="007E3A71">
              <w:rPr>
                <w:noProof/>
                <w:webHidden/>
              </w:rPr>
            </w:r>
            <w:r w:rsidR="007E3A71">
              <w:rPr>
                <w:noProof/>
                <w:webHidden/>
              </w:rPr>
              <w:fldChar w:fldCharType="separate"/>
            </w:r>
            <w:r w:rsidR="007E3A71">
              <w:rPr>
                <w:noProof/>
                <w:webHidden/>
              </w:rPr>
              <w:t>5</w:t>
            </w:r>
            <w:r w:rsidR="007E3A71">
              <w:rPr>
                <w:noProof/>
                <w:webHidden/>
              </w:rPr>
              <w:fldChar w:fldCharType="end"/>
            </w:r>
          </w:hyperlink>
        </w:p>
        <w:p w14:paraId="4A13C4C5" w14:textId="29259FF7" w:rsidR="007E3A71" w:rsidRDefault="00000000">
          <w:pPr>
            <w:pStyle w:val="TOC2"/>
            <w:tabs>
              <w:tab w:val="right" w:leader="dot" w:pos="9736"/>
            </w:tabs>
            <w:rPr>
              <w:rFonts w:eastAsiaTheme="minorEastAsia"/>
              <w:noProof/>
            </w:rPr>
          </w:pPr>
          <w:hyperlink w:anchor="_Toc114162060" w:history="1">
            <w:r w:rsidR="007E3A71" w:rsidRPr="00A9717D">
              <w:rPr>
                <w:rStyle w:val="ad"/>
                <w:noProof/>
              </w:rPr>
              <w:t>2.1</w:t>
            </w:r>
            <w:r w:rsidR="007E3A71" w:rsidRPr="00A9717D">
              <w:rPr>
                <w:rStyle w:val="ad"/>
                <w:noProof/>
              </w:rPr>
              <w:t>系统效率</w:t>
            </w:r>
            <w:r w:rsidR="007E3A71">
              <w:rPr>
                <w:noProof/>
                <w:webHidden/>
              </w:rPr>
              <w:tab/>
            </w:r>
            <w:r w:rsidR="007E3A71">
              <w:rPr>
                <w:noProof/>
                <w:webHidden/>
              </w:rPr>
              <w:fldChar w:fldCharType="begin"/>
            </w:r>
            <w:r w:rsidR="007E3A71">
              <w:rPr>
                <w:noProof/>
                <w:webHidden/>
              </w:rPr>
              <w:instrText xml:space="preserve"> PAGEREF _Toc114162060 \h </w:instrText>
            </w:r>
            <w:r w:rsidR="007E3A71">
              <w:rPr>
                <w:noProof/>
                <w:webHidden/>
              </w:rPr>
            </w:r>
            <w:r w:rsidR="007E3A71">
              <w:rPr>
                <w:noProof/>
                <w:webHidden/>
              </w:rPr>
              <w:fldChar w:fldCharType="separate"/>
            </w:r>
            <w:r w:rsidR="007E3A71">
              <w:rPr>
                <w:noProof/>
                <w:webHidden/>
              </w:rPr>
              <w:t>5</w:t>
            </w:r>
            <w:r w:rsidR="007E3A71">
              <w:rPr>
                <w:noProof/>
                <w:webHidden/>
              </w:rPr>
              <w:fldChar w:fldCharType="end"/>
            </w:r>
          </w:hyperlink>
        </w:p>
        <w:p w14:paraId="73709C05" w14:textId="3FD19CCD" w:rsidR="007E3A71" w:rsidRDefault="00000000">
          <w:pPr>
            <w:pStyle w:val="TOC3"/>
            <w:tabs>
              <w:tab w:val="right" w:leader="dot" w:pos="9736"/>
            </w:tabs>
            <w:rPr>
              <w:rFonts w:eastAsiaTheme="minorEastAsia"/>
              <w:noProof/>
            </w:rPr>
          </w:pPr>
          <w:hyperlink w:anchor="_Toc114162061" w:history="1">
            <w:r w:rsidR="007E3A71" w:rsidRPr="00A9717D">
              <w:rPr>
                <w:rStyle w:val="ad"/>
                <w:noProof/>
              </w:rPr>
              <w:t>2.1.1</w:t>
            </w:r>
            <w:r w:rsidR="007E3A71" w:rsidRPr="00A9717D">
              <w:rPr>
                <w:rStyle w:val="ad"/>
                <w:noProof/>
              </w:rPr>
              <w:t>测试结果</w:t>
            </w:r>
            <w:r w:rsidR="007E3A71">
              <w:rPr>
                <w:noProof/>
                <w:webHidden/>
              </w:rPr>
              <w:tab/>
            </w:r>
            <w:r w:rsidR="007E3A71">
              <w:rPr>
                <w:noProof/>
                <w:webHidden/>
              </w:rPr>
              <w:fldChar w:fldCharType="begin"/>
            </w:r>
            <w:r w:rsidR="007E3A71">
              <w:rPr>
                <w:noProof/>
                <w:webHidden/>
              </w:rPr>
              <w:instrText xml:space="preserve"> PAGEREF _Toc114162061 \h </w:instrText>
            </w:r>
            <w:r w:rsidR="007E3A71">
              <w:rPr>
                <w:noProof/>
                <w:webHidden/>
              </w:rPr>
            </w:r>
            <w:r w:rsidR="007E3A71">
              <w:rPr>
                <w:noProof/>
                <w:webHidden/>
              </w:rPr>
              <w:fldChar w:fldCharType="separate"/>
            </w:r>
            <w:r w:rsidR="007E3A71">
              <w:rPr>
                <w:noProof/>
                <w:webHidden/>
              </w:rPr>
              <w:t>5</w:t>
            </w:r>
            <w:r w:rsidR="007E3A71">
              <w:rPr>
                <w:noProof/>
                <w:webHidden/>
              </w:rPr>
              <w:fldChar w:fldCharType="end"/>
            </w:r>
          </w:hyperlink>
        </w:p>
        <w:p w14:paraId="421E5F95" w14:textId="0C36BEBD" w:rsidR="007E3A71" w:rsidRDefault="00000000">
          <w:pPr>
            <w:pStyle w:val="TOC2"/>
            <w:tabs>
              <w:tab w:val="right" w:leader="dot" w:pos="9736"/>
            </w:tabs>
            <w:rPr>
              <w:rFonts w:eastAsiaTheme="minorEastAsia"/>
              <w:noProof/>
            </w:rPr>
          </w:pPr>
          <w:hyperlink w:anchor="_Toc114162062" w:history="1">
            <w:r w:rsidR="007E3A71" w:rsidRPr="00A9717D">
              <w:rPr>
                <w:rStyle w:val="ad"/>
                <w:noProof/>
              </w:rPr>
              <w:t xml:space="preserve">2.2.2 </w:t>
            </w:r>
            <w:r w:rsidR="007E3A71" w:rsidRPr="00A9717D">
              <w:rPr>
                <w:rStyle w:val="ad"/>
                <w:noProof/>
              </w:rPr>
              <w:t>测试方法</w:t>
            </w:r>
            <w:r w:rsidR="007E3A71">
              <w:rPr>
                <w:noProof/>
                <w:webHidden/>
              </w:rPr>
              <w:tab/>
            </w:r>
            <w:r w:rsidR="007E3A71">
              <w:rPr>
                <w:noProof/>
                <w:webHidden/>
              </w:rPr>
              <w:fldChar w:fldCharType="begin"/>
            </w:r>
            <w:r w:rsidR="007E3A71">
              <w:rPr>
                <w:noProof/>
                <w:webHidden/>
              </w:rPr>
              <w:instrText xml:space="preserve"> PAGEREF _Toc114162062 \h </w:instrText>
            </w:r>
            <w:r w:rsidR="007E3A71">
              <w:rPr>
                <w:noProof/>
                <w:webHidden/>
              </w:rPr>
            </w:r>
            <w:r w:rsidR="007E3A71">
              <w:rPr>
                <w:noProof/>
                <w:webHidden/>
              </w:rPr>
              <w:fldChar w:fldCharType="separate"/>
            </w:r>
            <w:r w:rsidR="007E3A71">
              <w:rPr>
                <w:noProof/>
                <w:webHidden/>
              </w:rPr>
              <w:t>6</w:t>
            </w:r>
            <w:r w:rsidR="007E3A71">
              <w:rPr>
                <w:noProof/>
                <w:webHidden/>
              </w:rPr>
              <w:fldChar w:fldCharType="end"/>
            </w:r>
          </w:hyperlink>
        </w:p>
        <w:p w14:paraId="2245A309" w14:textId="579A50C1" w:rsidR="007E3A71" w:rsidRDefault="00000000">
          <w:pPr>
            <w:pStyle w:val="TOC2"/>
            <w:tabs>
              <w:tab w:val="right" w:leader="dot" w:pos="9736"/>
            </w:tabs>
            <w:rPr>
              <w:rFonts w:eastAsiaTheme="minorEastAsia"/>
              <w:noProof/>
            </w:rPr>
          </w:pPr>
          <w:hyperlink w:anchor="_Toc114162063" w:history="1">
            <w:r w:rsidR="007E3A71" w:rsidRPr="00A9717D">
              <w:rPr>
                <w:rStyle w:val="ad"/>
                <w:noProof/>
              </w:rPr>
              <w:t xml:space="preserve">2.2 </w:t>
            </w:r>
            <w:r w:rsidR="007E3A71" w:rsidRPr="00A9717D">
              <w:rPr>
                <w:rStyle w:val="ad"/>
                <w:noProof/>
              </w:rPr>
              <w:t>模拟音频通路延迟</w:t>
            </w:r>
            <w:r w:rsidR="007E3A71">
              <w:rPr>
                <w:noProof/>
                <w:webHidden/>
              </w:rPr>
              <w:tab/>
            </w:r>
            <w:r w:rsidR="007E3A71">
              <w:rPr>
                <w:noProof/>
                <w:webHidden/>
              </w:rPr>
              <w:fldChar w:fldCharType="begin"/>
            </w:r>
            <w:r w:rsidR="007E3A71">
              <w:rPr>
                <w:noProof/>
                <w:webHidden/>
              </w:rPr>
              <w:instrText xml:space="preserve"> PAGEREF _Toc114162063 \h </w:instrText>
            </w:r>
            <w:r w:rsidR="007E3A71">
              <w:rPr>
                <w:noProof/>
                <w:webHidden/>
              </w:rPr>
            </w:r>
            <w:r w:rsidR="007E3A71">
              <w:rPr>
                <w:noProof/>
                <w:webHidden/>
              </w:rPr>
              <w:fldChar w:fldCharType="separate"/>
            </w:r>
            <w:r w:rsidR="007E3A71">
              <w:rPr>
                <w:noProof/>
                <w:webHidden/>
              </w:rPr>
              <w:t>7</w:t>
            </w:r>
            <w:r w:rsidR="007E3A71">
              <w:rPr>
                <w:noProof/>
                <w:webHidden/>
              </w:rPr>
              <w:fldChar w:fldCharType="end"/>
            </w:r>
          </w:hyperlink>
        </w:p>
        <w:p w14:paraId="648C43D1" w14:textId="3B3880A3" w:rsidR="007E3A71" w:rsidRDefault="00000000">
          <w:pPr>
            <w:pStyle w:val="TOC3"/>
            <w:tabs>
              <w:tab w:val="right" w:leader="dot" w:pos="9736"/>
            </w:tabs>
            <w:rPr>
              <w:rFonts w:eastAsiaTheme="minorEastAsia"/>
              <w:noProof/>
            </w:rPr>
          </w:pPr>
          <w:hyperlink w:anchor="_Toc114162064" w:history="1">
            <w:r w:rsidR="007E3A71" w:rsidRPr="00A9717D">
              <w:rPr>
                <w:rStyle w:val="ad"/>
                <w:noProof/>
              </w:rPr>
              <w:t>2.2.1</w:t>
            </w:r>
            <w:r w:rsidR="007E3A71" w:rsidRPr="00A9717D">
              <w:rPr>
                <w:rStyle w:val="ad"/>
                <w:noProof/>
              </w:rPr>
              <w:t>测试结果</w:t>
            </w:r>
            <w:r w:rsidR="007E3A71">
              <w:rPr>
                <w:noProof/>
                <w:webHidden/>
              </w:rPr>
              <w:tab/>
            </w:r>
            <w:r w:rsidR="007E3A71">
              <w:rPr>
                <w:noProof/>
                <w:webHidden/>
              </w:rPr>
              <w:fldChar w:fldCharType="begin"/>
            </w:r>
            <w:r w:rsidR="007E3A71">
              <w:rPr>
                <w:noProof/>
                <w:webHidden/>
              </w:rPr>
              <w:instrText xml:space="preserve"> PAGEREF _Toc114162064 \h </w:instrText>
            </w:r>
            <w:r w:rsidR="007E3A71">
              <w:rPr>
                <w:noProof/>
                <w:webHidden/>
              </w:rPr>
            </w:r>
            <w:r w:rsidR="007E3A71">
              <w:rPr>
                <w:noProof/>
                <w:webHidden/>
              </w:rPr>
              <w:fldChar w:fldCharType="separate"/>
            </w:r>
            <w:r w:rsidR="007E3A71">
              <w:rPr>
                <w:noProof/>
                <w:webHidden/>
              </w:rPr>
              <w:t>7</w:t>
            </w:r>
            <w:r w:rsidR="007E3A71">
              <w:rPr>
                <w:noProof/>
                <w:webHidden/>
              </w:rPr>
              <w:fldChar w:fldCharType="end"/>
            </w:r>
          </w:hyperlink>
        </w:p>
        <w:p w14:paraId="7412A7ED" w14:textId="030CD601" w:rsidR="007E3A71" w:rsidRDefault="00000000">
          <w:pPr>
            <w:pStyle w:val="TOC3"/>
            <w:tabs>
              <w:tab w:val="right" w:leader="dot" w:pos="9736"/>
            </w:tabs>
            <w:rPr>
              <w:rFonts w:eastAsiaTheme="minorEastAsia"/>
              <w:noProof/>
            </w:rPr>
          </w:pPr>
          <w:hyperlink w:anchor="_Toc114162065" w:history="1">
            <w:r w:rsidR="007E3A71" w:rsidRPr="00A9717D">
              <w:rPr>
                <w:rStyle w:val="ad"/>
                <w:noProof/>
              </w:rPr>
              <w:t>2.2.2</w:t>
            </w:r>
            <w:r w:rsidR="007E3A71" w:rsidRPr="00A9717D">
              <w:rPr>
                <w:rStyle w:val="ad"/>
                <w:noProof/>
              </w:rPr>
              <w:t>测试方法</w:t>
            </w:r>
            <w:r w:rsidR="007E3A71">
              <w:rPr>
                <w:noProof/>
                <w:webHidden/>
              </w:rPr>
              <w:tab/>
            </w:r>
            <w:r w:rsidR="007E3A71">
              <w:rPr>
                <w:noProof/>
                <w:webHidden/>
              </w:rPr>
              <w:fldChar w:fldCharType="begin"/>
            </w:r>
            <w:r w:rsidR="007E3A71">
              <w:rPr>
                <w:noProof/>
                <w:webHidden/>
              </w:rPr>
              <w:instrText xml:space="preserve"> PAGEREF _Toc114162065 \h </w:instrText>
            </w:r>
            <w:r w:rsidR="007E3A71">
              <w:rPr>
                <w:noProof/>
                <w:webHidden/>
              </w:rPr>
            </w:r>
            <w:r w:rsidR="007E3A71">
              <w:rPr>
                <w:noProof/>
                <w:webHidden/>
              </w:rPr>
              <w:fldChar w:fldCharType="separate"/>
            </w:r>
            <w:r w:rsidR="007E3A71">
              <w:rPr>
                <w:noProof/>
                <w:webHidden/>
              </w:rPr>
              <w:t>7</w:t>
            </w:r>
            <w:r w:rsidR="007E3A71">
              <w:rPr>
                <w:noProof/>
                <w:webHidden/>
              </w:rPr>
              <w:fldChar w:fldCharType="end"/>
            </w:r>
          </w:hyperlink>
        </w:p>
        <w:p w14:paraId="0AC12ABC" w14:textId="27A137D3" w:rsidR="007E3A71" w:rsidRDefault="00000000">
          <w:pPr>
            <w:pStyle w:val="TOC2"/>
            <w:tabs>
              <w:tab w:val="right" w:leader="dot" w:pos="9736"/>
            </w:tabs>
            <w:rPr>
              <w:rFonts w:eastAsiaTheme="minorEastAsia"/>
              <w:noProof/>
            </w:rPr>
          </w:pPr>
          <w:hyperlink w:anchor="_Toc114162066" w:history="1">
            <w:r w:rsidR="007E3A71" w:rsidRPr="00A9717D">
              <w:rPr>
                <w:rStyle w:val="ad"/>
                <w:noProof/>
              </w:rPr>
              <w:t xml:space="preserve">2.3 </w:t>
            </w:r>
            <w:r w:rsidR="007E3A71" w:rsidRPr="00A9717D">
              <w:rPr>
                <w:rStyle w:val="ad"/>
                <w:noProof/>
              </w:rPr>
              <w:t>算法资源一览表</w:t>
            </w:r>
            <w:r w:rsidR="007E3A71">
              <w:rPr>
                <w:noProof/>
                <w:webHidden/>
              </w:rPr>
              <w:tab/>
            </w:r>
            <w:r w:rsidR="007E3A71">
              <w:rPr>
                <w:noProof/>
                <w:webHidden/>
              </w:rPr>
              <w:fldChar w:fldCharType="begin"/>
            </w:r>
            <w:r w:rsidR="007E3A71">
              <w:rPr>
                <w:noProof/>
                <w:webHidden/>
              </w:rPr>
              <w:instrText xml:space="preserve"> PAGEREF _Toc114162066 \h </w:instrText>
            </w:r>
            <w:r w:rsidR="007E3A71">
              <w:rPr>
                <w:noProof/>
                <w:webHidden/>
              </w:rPr>
            </w:r>
            <w:r w:rsidR="007E3A71">
              <w:rPr>
                <w:noProof/>
                <w:webHidden/>
              </w:rPr>
              <w:fldChar w:fldCharType="separate"/>
            </w:r>
            <w:r w:rsidR="007E3A71">
              <w:rPr>
                <w:noProof/>
                <w:webHidden/>
              </w:rPr>
              <w:t>8</w:t>
            </w:r>
            <w:r w:rsidR="007E3A71">
              <w:rPr>
                <w:noProof/>
                <w:webHidden/>
              </w:rPr>
              <w:fldChar w:fldCharType="end"/>
            </w:r>
          </w:hyperlink>
        </w:p>
        <w:p w14:paraId="2F9116AF" w14:textId="5728BBB1" w:rsidR="007E3A71" w:rsidRDefault="00000000">
          <w:pPr>
            <w:pStyle w:val="TOC3"/>
            <w:tabs>
              <w:tab w:val="right" w:leader="dot" w:pos="9736"/>
            </w:tabs>
            <w:rPr>
              <w:rFonts w:eastAsiaTheme="minorEastAsia"/>
              <w:noProof/>
            </w:rPr>
          </w:pPr>
          <w:hyperlink w:anchor="_Toc114162067" w:history="1">
            <w:r w:rsidR="007E3A71" w:rsidRPr="00A9717D">
              <w:rPr>
                <w:rStyle w:val="ad"/>
                <w:noProof/>
              </w:rPr>
              <w:t>通路资源实例</w:t>
            </w:r>
            <w:r w:rsidR="007E3A71">
              <w:rPr>
                <w:noProof/>
                <w:webHidden/>
              </w:rPr>
              <w:tab/>
            </w:r>
            <w:r w:rsidR="007E3A71">
              <w:rPr>
                <w:noProof/>
                <w:webHidden/>
              </w:rPr>
              <w:fldChar w:fldCharType="begin"/>
            </w:r>
            <w:r w:rsidR="007E3A71">
              <w:rPr>
                <w:noProof/>
                <w:webHidden/>
              </w:rPr>
              <w:instrText xml:space="preserve"> PAGEREF _Toc114162067 \h </w:instrText>
            </w:r>
            <w:r w:rsidR="007E3A71">
              <w:rPr>
                <w:noProof/>
                <w:webHidden/>
              </w:rPr>
            </w:r>
            <w:r w:rsidR="007E3A71">
              <w:rPr>
                <w:noProof/>
                <w:webHidden/>
              </w:rPr>
              <w:fldChar w:fldCharType="separate"/>
            </w:r>
            <w:r w:rsidR="007E3A71">
              <w:rPr>
                <w:noProof/>
                <w:webHidden/>
              </w:rPr>
              <w:t>9</w:t>
            </w:r>
            <w:r w:rsidR="007E3A71">
              <w:rPr>
                <w:noProof/>
                <w:webHidden/>
              </w:rPr>
              <w:fldChar w:fldCharType="end"/>
            </w:r>
          </w:hyperlink>
        </w:p>
        <w:p w14:paraId="4BFB091A" w14:textId="6C200DBD" w:rsidR="00CA040D" w:rsidRDefault="00CA040D">
          <w:r>
            <w:rPr>
              <w:b/>
              <w:bCs/>
              <w:lang w:val="zh-CN"/>
            </w:rPr>
            <w:fldChar w:fldCharType="end"/>
          </w:r>
        </w:p>
      </w:sdtContent>
    </w:sdt>
    <w:p w14:paraId="7898FC7D" w14:textId="77777777" w:rsidR="00552F65" w:rsidRPr="00D93F79" w:rsidRDefault="00552F65" w:rsidP="00D93F79"/>
    <w:p w14:paraId="201B43A5" w14:textId="77777777" w:rsidR="00CA040D" w:rsidRPr="00D93F79" w:rsidRDefault="00CA040D" w:rsidP="00D93F79"/>
    <w:p w14:paraId="50FECAB6" w14:textId="77777777" w:rsidR="002A598C" w:rsidRPr="00D93F79" w:rsidRDefault="002A598C" w:rsidP="00D93F79">
      <w:pPr>
        <w:rPr>
          <w:sz w:val="28"/>
          <w:szCs w:val="32"/>
        </w:rPr>
      </w:pPr>
      <w:r w:rsidRPr="00D93F79">
        <w:rPr>
          <w:sz w:val="28"/>
          <w:szCs w:val="32"/>
        </w:rPr>
        <w:br w:type="page"/>
      </w:r>
    </w:p>
    <w:p w14:paraId="1849A636" w14:textId="1C13023D" w:rsidR="001F43D4" w:rsidRDefault="00552F65" w:rsidP="00552F65">
      <w:pPr>
        <w:pStyle w:val="1"/>
      </w:pPr>
      <w:bookmarkStart w:id="8" w:name="_Toc114162058"/>
      <w:r>
        <w:rPr>
          <w:rFonts w:hint="eastAsia"/>
        </w:rPr>
        <w:lastRenderedPageBreak/>
        <w:t>1</w:t>
      </w:r>
      <w:r>
        <w:t xml:space="preserve"> </w:t>
      </w:r>
      <w:r w:rsidR="001F43D4">
        <w:rPr>
          <w:rFonts w:hint="eastAsia"/>
        </w:rPr>
        <w:t>概述</w:t>
      </w:r>
      <w:bookmarkEnd w:id="8"/>
    </w:p>
    <w:p w14:paraId="2049A0D9" w14:textId="49E314BE" w:rsidR="001F43D4" w:rsidRPr="001F43D4" w:rsidRDefault="001F43D4" w:rsidP="001F43D4">
      <w:pPr>
        <w:ind w:firstLine="420"/>
      </w:pPr>
      <w:r>
        <w:rPr>
          <w:rFonts w:hint="eastAsia"/>
        </w:rPr>
        <w:t>本文旨在为基于九音科技</w:t>
      </w:r>
      <w:r>
        <w:rPr>
          <w:rFonts w:hint="eastAsia"/>
        </w:rPr>
        <w:t>SNC</w:t>
      </w:r>
      <w:r>
        <w:t>8600</w:t>
      </w:r>
      <w:r>
        <w:rPr>
          <w:rFonts w:hint="eastAsia"/>
        </w:rPr>
        <w:t>系列芯片的音频架构提供运行在不同采样率和不同应用下的关于系统效率、音频通路延迟、</w:t>
      </w:r>
      <w:r>
        <w:rPr>
          <w:rFonts w:hint="eastAsia"/>
        </w:rPr>
        <w:t>EQ</w:t>
      </w:r>
      <w:r>
        <w:rPr>
          <w:rFonts w:hint="eastAsia"/>
        </w:rPr>
        <w:t>均衡器单元</w:t>
      </w:r>
      <w:r w:rsidR="00291A6B">
        <w:rPr>
          <w:rFonts w:hint="eastAsia"/>
        </w:rPr>
        <w:t>的执行数据，方便合作伙伴在基于九音科技的</w:t>
      </w:r>
      <w:r w:rsidR="00291A6B">
        <w:rPr>
          <w:rFonts w:hint="eastAsia"/>
        </w:rPr>
        <w:t>SDK</w:t>
      </w:r>
      <w:r w:rsidR="00291A6B">
        <w:rPr>
          <w:rFonts w:hint="eastAsia"/>
        </w:rPr>
        <w:t>版本上进行二次开发时，对使用的资源有清晰了解和评估。</w:t>
      </w:r>
    </w:p>
    <w:p w14:paraId="7668EC5D" w14:textId="77777777" w:rsidR="00377636" w:rsidRDefault="00377636">
      <w:pPr>
        <w:widowControl/>
        <w:jc w:val="left"/>
        <w:rPr>
          <w:b/>
          <w:bCs/>
          <w:kern w:val="44"/>
          <w:sz w:val="44"/>
          <w:szCs w:val="44"/>
        </w:rPr>
      </w:pPr>
      <w:r>
        <w:br w:type="page"/>
      </w:r>
    </w:p>
    <w:p w14:paraId="58B83AE6" w14:textId="57230AFA" w:rsidR="00550D0A" w:rsidRDefault="001F43D4" w:rsidP="00552F65">
      <w:pPr>
        <w:pStyle w:val="1"/>
      </w:pPr>
      <w:bookmarkStart w:id="9" w:name="_Toc114162059"/>
      <w:r>
        <w:rPr>
          <w:rFonts w:hint="eastAsia"/>
        </w:rPr>
        <w:lastRenderedPageBreak/>
        <w:t>2</w:t>
      </w:r>
      <w:r w:rsidR="00550D0A">
        <w:t xml:space="preserve"> </w:t>
      </w:r>
      <w:r w:rsidR="00550D0A">
        <w:rPr>
          <w:rFonts w:hint="eastAsia"/>
        </w:rPr>
        <w:t>资源测试</w:t>
      </w:r>
      <w:bookmarkEnd w:id="9"/>
    </w:p>
    <w:p w14:paraId="59B383AE" w14:textId="4AE28506" w:rsidR="003D75EF" w:rsidRDefault="00550D0A" w:rsidP="00550D0A">
      <w:pPr>
        <w:pStyle w:val="2"/>
      </w:pPr>
      <w:bookmarkStart w:id="10" w:name="_Toc114162060"/>
      <w:r>
        <w:rPr>
          <w:rFonts w:hint="eastAsia"/>
        </w:rPr>
        <w:t>2</w:t>
      </w:r>
      <w:r>
        <w:t>.1</w:t>
      </w:r>
      <w:r w:rsidR="007F65BA">
        <w:rPr>
          <w:rFonts w:hint="eastAsia"/>
        </w:rPr>
        <w:t>系统效率</w:t>
      </w:r>
      <w:bookmarkEnd w:id="10"/>
    </w:p>
    <w:p w14:paraId="6F160720" w14:textId="2BA3D15A" w:rsidR="002A44CE" w:rsidRDefault="002A44CE" w:rsidP="002A44CE">
      <w:r>
        <w:tab/>
      </w:r>
      <w:r>
        <w:rPr>
          <w:rFonts w:hint="eastAsia"/>
        </w:rPr>
        <w:t>基于</w:t>
      </w:r>
      <w:r>
        <w:rPr>
          <w:rFonts w:hint="eastAsia"/>
        </w:rPr>
        <w:t>SNC</w:t>
      </w:r>
      <w:r>
        <w:t>8600</w:t>
      </w:r>
      <w:r>
        <w:rPr>
          <w:rFonts w:hint="eastAsia"/>
        </w:rPr>
        <w:t>系列芯片的音频架构</w:t>
      </w:r>
      <w:proofErr w:type="spellStart"/>
      <w:r>
        <w:rPr>
          <w:rFonts w:hint="eastAsia"/>
        </w:rPr>
        <w:t>AudioManager</w:t>
      </w:r>
      <w:proofErr w:type="spellEnd"/>
      <w:r>
        <w:rPr>
          <w:rFonts w:hint="eastAsia"/>
        </w:rPr>
        <w:t>，提供</w:t>
      </w:r>
      <w:r w:rsidR="00EC006D">
        <w:rPr>
          <w:rFonts w:hint="eastAsia"/>
        </w:rPr>
        <w:t>基础通路的运行效率。</w:t>
      </w:r>
    </w:p>
    <w:p w14:paraId="7F8DFA02" w14:textId="77777777" w:rsidR="0006555C" w:rsidRDefault="0006555C" w:rsidP="0006555C">
      <w:pPr>
        <w:jc w:val="center"/>
      </w:pPr>
      <w:r w:rsidRPr="001F43D4">
        <w:rPr>
          <w:noProof/>
        </w:rPr>
        <w:drawing>
          <wp:inline distT="0" distB="0" distL="0" distR="0" wp14:anchorId="65FC6658" wp14:editId="1EEF2F1D">
            <wp:extent cx="5817327" cy="31895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3738" cy="3203994"/>
                    </a:xfrm>
                    <a:prstGeom prst="rect">
                      <a:avLst/>
                    </a:prstGeom>
                  </pic:spPr>
                </pic:pic>
              </a:graphicData>
            </a:graphic>
          </wp:inline>
        </w:drawing>
      </w:r>
    </w:p>
    <w:p w14:paraId="46A33DFD" w14:textId="58EF29A6" w:rsidR="0006555C" w:rsidRPr="0006555C" w:rsidRDefault="0006555C" w:rsidP="0006555C">
      <w:pPr>
        <w:jc w:val="center"/>
        <w:rPr>
          <w:b/>
          <w:bCs/>
        </w:rPr>
      </w:pPr>
      <w:r>
        <w:rPr>
          <w:rStyle w:val="af4"/>
          <w:rFonts w:hint="eastAsia"/>
        </w:rPr>
        <w:t>图</w:t>
      </w:r>
      <w:r>
        <w:rPr>
          <w:rStyle w:val="af4"/>
          <w:rFonts w:hint="eastAsia"/>
        </w:rPr>
        <w:t>1</w:t>
      </w:r>
      <w:r>
        <w:rPr>
          <w:rStyle w:val="af4"/>
        </w:rPr>
        <w:t xml:space="preserve"> </w:t>
      </w:r>
      <w:proofErr w:type="spellStart"/>
      <w:r w:rsidRPr="00FE72FC">
        <w:rPr>
          <w:rStyle w:val="af4"/>
          <w:rFonts w:hint="eastAsia"/>
        </w:rPr>
        <w:t>AudioManager</w:t>
      </w:r>
      <w:proofErr w:type="spellEnd"/>
      <w:r w:rsidRPr="00FE72FC">
        <w:rPr>
          <w:rStyle w:val="af4"/>
        </w:rPr>
        <w:t>音频架构</w:t>
      </w:r>
    </w:p>
    <w:p w14:paraId="5A4C164A" w14:textId="37EFB8A2" w:rsidR="0006555C" w:rsidRDefault="0006555C" w:rsidP="0006555C">
      <w:pPr>
        <w:pStyle w:val="3"/>
      </w:pPr>
      <w:bookmarkStart w:id="11" w:name="_Toc114162061"/>
      <w:r>
        <w:rPr>
          <w:rFonts w:hint="eastAsia"/>
        </w:rPr>
        <w:t>2</w:t>
      </w:r>
      <w:r>
        <w:t>.1.1</w:t>
      </w:r>
      <w:r>
        <w:rPr>
          <w:rFonts w:hint="eastAsia"/>
        </w:rPr>
        <w:t>测试结果</w:t>
      </w:r>
      <w:bookmarkEnd w:id="11"/>
    </w:p>
    <w:p w14:paraId="17039F55" w14:textId="30DE9B9C" w:rsidR="00EB6F2F" w:rsidRDefault="00EC006D" w:rsidP="00EB6F2F">
      <w:r>
        <w:tab/>
      </w:r>
      <w:r>
        <w:rPr>
          <w:rFonts w:hint="eastAsia"/>
        </w:rPr>
        <w:t>下表</w:t>
      </w:r>
      <w:r w:rsidR="000D728A">
        <w:rPr>
          <w:rFonts w:hint="eastAsia"/>
        </w:rPr>
        <w:t>的</w:t>
      </w:r>
      <w:r>
        <w:rPr>
          <w:rFonts w:hint="eastAsia"/>
        </w:rPr>
        <w:t>实际测试结果，</w:t>
      </w:r>
      <w:r w:rsidR="000D728A">
        <w:rPr>
          <w:rFonts w:hint="eastAsia"/>
        </w:rPr>
        <w:t>基于以上音频通路，保持</w:t>
      </w:r>
      <w:r w:rsidR="000D728A">
        <w:rPr>
          <w:rFonts w:hint="eastAsia"/>
        </w:rPr>
        <w:t>Processor</w:t>
      </w:r>
      <w:r w:rsidR="000D728A">
        <w:rPr>
          <w:rFonts w:hint="eastAsia"/>
        </w:rPr>
        <w:t>处理部分无额外操作（</w:t>
      </w:r>
      <w:r w:rsidR="000D728A">
        <w:rPr>
          <w:rFonts w:hint="eastAsia"/>
        </w:rPr>
        <w:t>Processor</w:t>
      </w:r>
      <w:r w:rsidR="000D728A">
        <w:rPr>
          <w:rFonts w:hint="eastAsia"/>
        </w:rPr>
        <w:t>为九音科技提供给二次开发团队用于算法开发的接口）</w:t>
      </w:r>
      <w:r w:rsidR="00546A0A">
        <w:rPr>
          <w:rFonts w:hint="eastAsia"/>
        </w:rPr>
        <w:t>。</w:t>
      </w:r>
    </w:p>
    <w:p w14:paraId="3098E30C" w14:textId="77777777" w:rsidR="00EC006D" w:rsidRDefault="00EC006D" w:rsidP="00EB6F2F"/>
    <w:tbl>
      <w:tblPr>
        <w:tblW w:w="8296" w:type="dxa"/>
        <w:jc w:val="center"/>
        <w:tblLook w:val="04A0" w:firstRow="1" w:lastRow="0" w:firstColumn="1" w:lastColumn="0" w:noHBand="0" w:noVBand="1"/>
      </w:tblPr>
      <w:tblGrid>
        <w:gridCol w:w="1413"/>
        <w:gridCol w:w="2268"/>
        <w:gridCol w:w="1843"/>
        <w:gridCol w:w="2772"/>
      </w:tblGrid>
      <w:tr w:rsidR="00EB6F2F" w:rsidRPr="00EB6F2F" w14:paraId="3BDBA8E8" w14:textId="77777777" w:rsidTr="00201F97">
        <w:trPr>
          <w:trHeight w:val="528"/>
          <w:jc w:val="center"/>
        </w:trPr>
        <w:tc>
          <w:tcPr>
            <w:tcW w:w="8296" w:type="dxa"/>
            <w:gridSpan w:val="4"/>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hideMark/>
          </w:tcPr>
          <w:p w14:paraId="439433FD" w14:textId="77777777" w:rsidR="00EB6F2F" w:rsidRDefault="001C6AA2" w:rsidP="00EB6F2F">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工作</w:t>
            </w:r>
            <w:r w:rsidR="00EB6F2F" w:rsidRPr="00EB6F2F">
              <w:rPr>
                <w:rFonts w:ascii="等线" w:eastAsia="等线" w:hAnsi="等线" w:cs="宋体" w:hint="eastAsia"/>
                <w:b/>
                <w:bCs/>
                <w:color w:val="000000"/>
                <w:kern w:val="0"/>
                <w:sz w:val="22"/>
              </w:rPr>
              <w:t>主频：220MHz</w:t>
            </w:r>
          </w:p>
          <w:p w14:paraId="280E831A" w14:textId="77777777" w:rsidR="001F43D4" w:rsidRDefault="001F43D4" w:rsidP="00EB6F2F">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测试</w:t>
            </w:r>
            <w:r w:rsidR="002C56A1">
              <w:rPr>
                <w:rFonts w:ascii="等线" w:eastAsia="等线" w:hAnsi="等线" w:cs="宋体" w:hint="eastAsia"/>
                <w:b/>
                <w:bCs/>
                <w:color w:val="000000"/>
                <w:kern w:val="0"/>
                <w:sz w:val="22"/>
              </w:rPr>
              <w:t>人员：余应恩</w:t>
            </w:r>
          </w:p>
          <w:p w14:paraId="616D5ED3" w14:textId="6B7968F7" w:rsidR="00D7651B" w:rsidRPr="00EB6F2F" w:rsidRDefault="00D7651B" w:rsidP="00EB6F2F">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测试SDK版本：SDK</w:t>
            </w:r>
            <w:r>
              <w:rPr>
                <w:rFonts w:ascii="等线" w:eastAsia="等线" w:hAnsi="等线" w:cs="宋体"/>
                <w:b/>
                <w:bCs/>
                <w:color w:val="000000"/>
                <w:kern w:val="0"/>
                <w:sz w:val="22"/>
              </w:rPr>
              <w:t>20</w:t>
            </w:r>
            <w:r>
              <w:rPr>
                <w:rFonts w:ascii="等线" w:eastAsia="等线" w:hAnsi="等线" w:cs="宋体" w:hint="eastAsia"/>
                <w:b/>
                <w:bCs/>
                <w:color w:val="000000"/>
                <w:kern w:val="0"/>
                <w:sz w:val="22"/>
              </w:rPr>
              <w:t>_</w:t>
            </w:r>
            <w:r>
              <w:rPr>
                <w:rFonts w:ascii="等线" w:eastAsia="等线" w:hAnsi="等线" w:cs="宋体"/>
                <w:b/>
                <w:bCs/>
                <w:color w:val="000000"/>
                <w:kern w:val="0"/>
                <w:sz w:val="22"/>
              </w:rPr>
              <w:t>V1.0</w:t>
            </w:r>
          </w:p>
        </w:tc>
      </w:tr>
      <w:tr w:rsidR="00CA7ECA" w:rsidRPr="00EB6F2F" w14:paraId="173C8BA7" w14:textId="77777777" w:rsidTr="00CB2077">
        <w:trPr>
          <w:trHeight w:val="574"/>
          <w:jc w:val="center"/>
        </w:trPr>
        <w:tc>
          <w:tcPr>
            <w:tcW w:w="1413" w:type="dxa"/>
            <w:tcBorders>
              <w:top w:val="nil"/>
              <w:left w:val="single" w:sz="4" w:space="0" w:color="auto"/>
              <w:bottom w:val="single" w:sz="4" w:space="0" w:color="auto"/>
              <w:right w:val="single" w:sz="4" w:space="0" w:color="auto"/>
            </w:tcBorders>
            <w:shd w:val="clear" w:color="auto" w:fill="DEEAF6" w:themeFill="accent5" w:themeFillTint="33"/>
            <w:noWrap/>
            <w:vAlign w:val="center"/>
            <w:hideMark/>
          </w:tcPr>
          <w:p w14:paraId="74EBA777"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通路</w:t>
            </w:r>
          </w:p>
        </w:tc>
        <w:tc>
          <w:tcPr>
            <w:tcW w:w="2268" w:type="dxa"/>
            <w:tcBorders>
              <w:top w:val="nil"/>
              <w:left w:val="nil"/>
              <w:bottom w:val="single" w:sz="4" w:space="0" w:color="auto"/>
              <w:right w:val="single" w:sz="4" w:space="0" w:color="auto"/>
            </w:tcBorders>
            <w:shd w:val="clear" w:color="auto" w:fill="DEEAF6" w:themeFill="accent5" w:themeFillTint="33"/>
            <w:noWrap/>
            <w:vAlign w:val="center"/>
            <w:hideMark/>
          </w:tcPr>
          <w:p w14:paraId="0F84829C"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采样率</w:t>
            </w:r>
          </w:p>
        </w:tc>
        <w:tc>
          <w:tcPr>
            <w:tcW w:w="1843" w:type="dxa"/>
            <w:tcBorders>
              <w:top w:val="nil"/>
              <w:left w:val="nil"/>
              <w:bottom w:val="single" w:sz="4" w:space="0" w:color="auto"/>
              <w:right w:val="single" w:sz="4" w:space="0" w:color="auto"/>
            </w:tcBorders>
            <w:shd w:val="clear" w:color="auto" w:fill="DEEAF6" w:themeFill="accent5" w:themeFillTint="33"/>
            <w:noWrap/>
            <w:vAlign w:val="center"/>
            <w:hideMark/>
          </w:tcPr>
          <w:p w14:paraId="6993503E" w14:textId="374E4FDD" w:rsidR="00EB6F2F" w:rsidRPr="00EB6F2F" w:rsidRDefault="007F65BA" w:rsidP="00EB6F2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SDK系统占用</w:t>
            </w:r>
            <w:r w:rsidR="00EB6F2F" w:rsidRPr="00EB6F2F">
              <w:rPr>
                <w:rFonts w:ascii="等线" w:eastAsia="等线" w:hAnsi="等线" w:cs="宋体" w:hint="eastAsia"/>
                <w:color w:val="000000"/>
                <w:kern w:val="0"/>
                <w:sz w:val="22"/>
              </w:rPr>
              <w:t>率</w:t>
            </w:r>
          </w:p>
        </w:tc>
        <w:tc>
          <w:tcPr>
            <w:tcW w:w="2772" w:type="dxa"/>
            <w:tcBorders>
              <w:top w:val="nil"/>
              <w:left w:val="nil"/>
              <w:bottom w:val="single" w:sz="4" w:space="0" w:color="auto"/>
              <w:right w:val="single" w:sz="4" w:space="0" w:color="auto"/>
            </w:tcBorders>
            <w:shd w:val="clear" w:color="auto" w:fill="DEEAF6" w:themeFill="accent5" w:themeFillTint="33"/>
            <w:vAlign w:val="center"/>
            <w:hideMark/>
          </w:tcPr>
          <w:p w14:paraId="537A55DB" w14:textId="57282BA1"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剩余算力（单位：MHz）</w:t>
            </w:r>
          </w:p>
        </w:tc>
      </w:tr>
      <w:tr w:rsidR="00CA7ECA" w:rsidRPr="00EB6F2F" w14:paraId="56DA3A72" w14:textId="77777777" w:rsidTr="00CB2077">
        <w:trPr>
          <w:trHeight w:val="456"/>
          <w:jc w:val="center"/>
        </w:trPr>
        <w:tc>
          <w:tcPr>
            <w:tcW w:w="141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8C63806"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ADC-&gt;DAC</w:t>
            </w:r>
          </w:p>
        </w:tc>
        <w:tc>
          <w:tcPr>
            <w:tcW w:w="2268" w:type="dxa"/>
            <w:tcBorders>
              <w:top w:val="nil"/>
              <w:left w:val="nil"/>
              <w:bottom w:val="single" w:sz="4" w:space="0" w:color="auto"/>
              <w:right w:val="single" w:sz="4" w:space="0" w:color="auto"/>
            </w:tcBorders>
            <w:shd w:val="clear" w:color="auto" w:fill="auto"/>
            <w:noWrap/>
            <w:vAlign w:val="center"/>
            <w:hideMark/>
          </w:tcPr>
          <w:p w14:paraId="375FF40E" w14:textId="3898B080"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48K</w:t>
            </w:r>
            <w:r w:rsidR="00B03268" w:rsidRPr="00EB6F2F">
              <w:rPr>
                <w:rFonts w:ascii="等线" w:eastAsia="等线" w:hAnsi="等线" w:cs="宋体" w:hint="eastAsia"/>
                <w:color w:val="000000"/>
                <w:kern w:val="0"/>
                <w:sz w:val="22"/>
              </w:rPr>
              <w:t>@</w:t>
            </w:r>
            <w:r w:rsidR="00B03268">
              <w:rPr>
                <w:rFonts w:ascii="等线" w:eastAsia="等线" w:hAnsi="等线" w:cs="宋体"/>
                <w:color w:val="000000"/>
                <w:kern w:val="0"/>
                <w:sz w:val="22"/>
              </w:rPr>
              <w:t>32</w:t>
            </w:r>
            <w:r w:rsidR="00B03268" w:rsidRPr="00EB6F2F">
              <w:rPr>
                <w:rFonts w:ascii="等线" w:eastAsia="等线" w:hAnsi="等线" w:cs="宋体" w:hint="eastAsia"/>
                <w:color w:val="000000"/>
                <w:kern w:val="0"/>
                <w:sz w:val="22"/>
              </w:rPr>
              <w:t>bit</w:t>
            </w:r>
          </w:p>
        </w:tc>
        <w:tc>
          <w:tcPr>
            <w:tcW w:w="1843" w:type="dxa"/>
            <w:tcBorders>
              <w:top w:val="nil"/>
              <w:left w:val="nil"/>
              <w:bottom w:val="single" w:sz="4" w:space="0" w:color="auto"/>
              <w:right w:val="single" w:sz="4" w:space="0" w:color="auto"/>
            </w:tcBorders>
            <w:shd w:val="clear" w:color="auto" w:fill="auto"/>
            <w:noWrap/>
            <w:vAlign w:val="center"/>
            <w:hideMark/>
          </w:tcPr>
          <w:p w14:paraId="77228790"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5.21%</w:t>
            </w:r>
          </w:p>
        </w:tc>
        <w:tc>
          <w:tcPr>
            <w:tcW w:w="2772" w:type="dxa"/>
            <w:tcBorders>
              <w:top w:val="nil"/>
              <w:left w:val="nil"/>
              <w:bottom w:val="single" w:sz="4" w:space="0" w:color="auto"/>
              <w:right w:val="single" w:sz="4" w:space="0" w:color="auto"/>
            </w:tcBorders>
            <w:shd w:val="clear" w:color="auto" w:fill="auto"/>
            <w:noWrap/>
            <w:vAlign w:val="center"/>
            <w:hideMark/>
          </w:tcPr>
          <w:p w14:paraId="02B78E49"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208.538</w:t>
            </w:r>
          </w:p>
        </w:tc>
      </w:tr>
      <w:tr w:rsidR="00CA7ECA" w:rsidRPr="00EB6F2F" w14:paraId="593989A3" w14:textId="77777777" w:rsidTr="00CB2077">
        <w:trPr>
          <w:trHeight w:val="456"/>
          <w:jc w:val="center"/>
        </w:trPr>
        <w:tc>
          <w:tcPr>
            <w:tcW w:w="1413" w:type="dxa"/>
            <w:vMerge/>
            <w:tcBorders>
              <w:top w:val="nil"/>
              <w:left w:val="single" w:sz="4" w:space="0" w:color="auto"/>
              <w:bottom w:val="single" w:sz="4" w:space="0" w:color="000000"/>
              <w:right w:val="single" w:sz="4" w:space="0" w:color="auto"/>
            </w:tcBorders>
            <w:vAlign w:val="center"/>
            <w:hideMark/>
          </w:tcPr>
          <w:p w14:paraId="0D00FC8A" w14:textId="77777777" w:rsidR="00EB6F2F" w:rsidRPr="00EB6F2F" w:rsidRDefault="00EB6F2F" w:rsidP="00EB6F2F">
            <w:pPr>
              <w:widowControl/>
              <w:jc w:val="left"/>
              <w:rPr>
                <w:rFonts w:ascii="等线" w:eastAsia="等线" w:hAnsi="等线" w:cs="宋体"/>
                <w:color w:val="000000"/>
                <w:kern w:val="0"/>
                <w:sz w:val="22"/>
              </w:rPr>
            </w:pPr>
          </w:p>
        </w:tc>
        <w:tc>
          <w:tcPr>
            <w:tcW w:w="2268" w:type="dxa"/>
            <w:tcBorders>
              <w:top w:val="nil"/>
              <w:left w:val="nil"/>
              <w:bottom w:val="single" w:sz="4" w:space="0" w:color="auto"/>
              <w:right w:val="single" w:sz="4" w:space="0" w:color="auto"/>
            </w:tcBorders>
            <w:shd w:val="clear" w:color="auto" w:fill="auto"/>
            <w:noWrap/>
            <w:vAlign w:val="center"/>
            <w:hideMark/>
          </w:tcPr>
          <w:p w14:paraId="79E4EB6F" w14:textId="67D28C5D"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96K</w:t>
            </w:r>
            <w:r w:rsidR="00B03268" w:rsidRPr="00EB6F2F">
              <w:rPr>
                <w:rFonts w:ascii="等线" w:eastAsia="等线" w:hAnsi="等线" w:cs="宋体" w:hint="eastAsia"/>
                <w:color w:val="000000"/>
                <w:kern w:val="0"/>
                <w:sz w:val="22"/>
              </w:rPr>
              <w:t>@</w:t>
            </w:r>
            <w:r w:rsidR="00B03268">
              <w:rPr>
                <w:rFonts w:ascii="等线" w:eastAsia="等线" w:hAnsi="等线" w:cs="宋体"/>
                <w:color w:val="000000"/>
                <w:kern w:val="0"/>
                <w:sz w:val="22"/>
              </w:rPr>
              <w:t>32</w:t>
            </w:r>
            <w:r w:rsidR="00B03268" w:rsidRPr="00EB6F2F">
              <w:rPr>
                <w:rFonts w:ascii="等线" w:eastAsia="等线" w:hAnsi="等线" w:cs="宋体" w:hint="eastAsia"/>
                <w:color w:val="000000"/>
                <w:kern w:val="0"/>
                <w:sz w:val="22"/>
              </w:rPr>
              <w:t>bit</w:t>
            </w:r>
          </w:p>
        </w:tc>
        <w:tc>
          <w:tcPr>
            <w:tcW w:w="1843" w:type="dxa"/>
            <w:tcBorders>
              <w:top w:val="nil"/>
              <w:left w:val="nil"/>
              <w:bottom w:val="single" w:sz="4" w:space="0" w:color="auto"/>
              <w:right w:val="single" w:sz="4" w:space="0" w:color="auto"/>
            </w:tcBorders>
            <w:shd w:val="clear" w:color="auto" w:fill="auto"/>
            <w:noWrap/>
            <w:vAlign w:val="center"/>
            <w:hideMark/>
          </w:tcPr>
          <w:p w14:paraId="5E28EF18"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9.41%</w:t>
            </w:r>
          </w:p>
        </w:tc>
        <w:tc>
          <w:tcPr>
            <w:tcW w:w="2772" w:type="dxa"/>
            <w:tcBorders>
              <w:top w:val="nil"/>
              <w:left w:val="nil"/>
              <w:bottom w:val="single" w:sz="4" w:space="0" w:color="auto"/>
              <w:right w:val="single" w:sz="4" w:space="0" w:color="auto"/>
            </w:tcBorders>
            <w:shd w:val="clear" w:color="auto" w:fill="auto"/>
            <w:noWrap/>
            <w:vAlign w:val="center"/>
            <w:hideMark/>
          </w:tcPr>
          <w:p w14:paraId="6369499A"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199.298</w:t>
            </w:r>
          </w:p>
        </w:tc>
      </w:tr>
      <w:tr w:rsidR="00CA7ECA" w:rsidRPr="00EB6F2F" w14:paraId="774A8B8C" w14:textId="77777777" w:rsidTr="00CB2077">
        <w:trPr>
          <w:trHeight w:val="456"/>
          <w:jc w:val="center"/>
        </w:trPr>
        <w:tc>
          <w:tcPr>
            <w:tcW w:w="1413" w:type="dxa"/>
            <w:vMerge/>
            <w:tcBorders>
              <w:top w:val="nil"/>
              <w:left w:val="single" w:sz="4" w:space="0" w:color="auto"/>
              <w:bottom w:val="single" w:sz="4" w:space="0" w:color="000000"/>
              <w:right w:val="single" w:sz="4" w:space="0" w:color="auto"/>
            </w:tcBorders>
            <w:vAlign w:val="center"/>
            <w:hideMark/>
          </w:tcPr>
          <w:p w14:paraId="0F621340" w14:textId="77777777" w:rsidR="00EB6F2F" w:rsidRPr="00EB6F2F" w:rsidRDefault="00EB6F2F" w:rsidP="00EB6F2F">
            <w:pPr>
              <w:widowControl/>
              <w:jc w:val="left"/>
              <w:rPr>
                <w:rFonts w:ascii="等线" w:eastAsia="等线" w:hAnsi="等线" w:cs="宋体"/>
                <w:color w:val="000000"/>
                <w:kern w:val="0"/>
                <w:sz w:val="22"/>
              </w:rPr>
            </w:pPr>
          </w:p>
        </w:tc>
        <w:tc>
          <w:tcPr>
            <w:tcW w:w="2268" w:type="dxa"/>
            <w:tcBorders>
              <w:top w:val="nil"/>
              <w:left w:val="nil"/>
              <w:bottom w:val="single" w:sz="4" w:space="0" w:color="auto"/>
              <w:right w:val="single" w:sz="4" w:space="0" w:color="auto"/>
            </w:tcBorders>
            <w:shd w:val="clear" w:color="auto" w:fill="auto"/>
            <w:noWrap/>
            <w:vAlign w:val="center"/>
            <w:hideMark/>
          </w:tcPr>
          <w:p w14:paraId="40893A58" w14:textId="135FAF4B"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192K</w:t>
            </w:r>
            <w:r w:rsidR="00B03268" w:rsidRPr="00EB6F2F">
              <w:rPr>
                <w:rFonts w:ascii="等线" w:eastAsia="等线" w:hAnsi="等线" w:cs="宋体" w:hint="eastAsia"/>
                <w:color w:val="000000"/>
                <w:kern w:val="0"/>
                <w:sz w:val="22"/>
              </w:rPr>
              <w:t>@</w:t>
            </w:r>
            <w:r w:rsidR="00B03268">
              <w:rPr>
                <w:rFonts w:ascii="等线" w:eastAsia="等线" w:hAnsi="等线" w:cs="宋体"/>
                <w:color w:val="000000"/>
                <w:kern w:val="0"/>
                <w:sz w:val="22"/>
              </w:rPr>
              <w:t>32</w:t>
            </w:r>
            <w:r w:rsidR="00B03268" w:rsidRPr="00EB6F2F">
              <w:rPr>
                <w:rFonts w:ascii="等线" w:eastAsia="等线" w:hAnsi="等线" w:cs="宋体" w:hint="eastAsia"/>
                <w:color w:val="000000"/>
                <w:kern w:val="0"/>
                <w:sz w:val="22"/>
              </w:rPr>
              <w:t>bit</w:t>
            </w:r>
          </w:p>
        </w:tc>
        <w:tc>
          <w:tcPr>
            <w:tcW w:w="1843" w:type="dxa"/>
            <w:tcBorders>
              <w:top w:val="nil"/>
              <w:left w:val="nil"/>
              <w:bottom w:val="single" w:sz="4" w:space="0" w:color="auto"/>
              <w:right w:val="single" w:sz="4" w:space="0" w:color="auto"/>
            </w:tcBorders>
            <w:shd w:val="clear" w:color="auto" w:fill="auto"/>
            <w:noWrap/>
            <w:vAlign w:val="center"/>
            <w:hideMark/>
          </w:tcPr>
          <w:p w14:paraId="6B900F5E"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17.48%</w:t>
            </w:r>
          </w:p>
        </w:tc>
        <w:tc>
          <w:tcPr>
            <w:tcW w:w="2772" w:type="dxa"/>
            <w:tcBorders>
              <w:top w:val="nil"/>
              <w:left w:val="nil"/>
              <w:bottom w:val="single" w:sz="4" w:space="0" w:color="auto"/>
              <w:right w:val="single" w:sz="4" w:space="0" w:color="auto"/>
            </w:tcBorders>
            <w:shd w:val="clear" w:color="auto" w:fill="auto"/>
            <w:noWrap/>
            <w:vAlign w:val="center"/>
            <w:hideMark/>
          </w:tcPr>
          <w:p w14:paraId="10AA7B58"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181.544</w:t>
            </w:r>
          </w:p>
        </w:tc>
      </w:tr>
      <w:tr w:rsidR="00CA7ECA" w:rsidRPr="00EB6F2F" w14:paraId="11B84DDB" w14:textId="77777777" w:rsidTr="00CB2077">
        <w:trPr>
          <w:trHeight w:val="456"/>
          <w:jc w:val="center"/>
        </w:trPr>
        <w:tc>
          <w:tcPr>
            <w:tcW w:w="141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1D87CFD"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I2S-&gt;DAC</w:t>
            </w:r>
          </w:p>
        </w:tc>
        <w:tc>
          <w:tcPr>
            <w:tcW w:w="2268" w:type="dxa"/>
            <w:tcBorders>
              <w:top w:val="nil"/>
              <w:left w:val="nil"/>
              <w:bottom w:val="single" w:sz="4" w:space="0" w:color="auto"/>
              <w:right w:val="single" w:sz="4" w:space="0" w:color="auto"/>
            </w:tcBorders>
            <w:shd w:val="clear" w:color="auto" w:fill="auto"/>
            <w:noWrap/>
            <w:vAlign w:val="center"/>
            <w:hideMark/>
          </w:tcPr>
          <w:p w14:paraId="693FA497" w14:textId="58D48C1D"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48K</w:t>
            </w:r>
            <w:r w:rsidR="00B03268" w:rsidRPr="00EB6F2F">
              <w:rPr>
                <w:rFonts w:ascii="等线" w:eastAsia="等线" w:hAnsi="等线" w:cs="宋体" w:hint="eastAsia"/>
                <w:color w:val="000000"/>
                <w:kern w:val="0"/>
                <w:sz w:val="22"/>
              </w:rPr>
              <w:t>@</w:t>
            </w:r>
            <w:r w:rsidR="00B03268">
              <w:rPr>
                <w:rFonts w:ascii="等线" w:eastAsia="等线" w:hAnsi="等线" w:cs="宋体"/>
                <w:color w:val="000000"/>
                <w:kern w:val="0"/>
                <w:sz w:val="22"/>
              </w:rPr>
              <w:t>32</w:t>
            </w:r>
            <w:r w:rsidR="00B03268" w:rsidRPr="00EB6F2F">
              <w:rPr>
                <w:rFonts w:ascii="等线" w:eastAsia="等线" w:hAnsi="等线" w:cs="宋体" w:hint="eastAsia"/>
                <w:color w:val="000000"/>
                <w:kern w:val="0"/>
                <w:sz w:val="22"/>
              </w:rPr>
              <w:t>bit</w:t>
            </w:r>
          </w:p>
        </w:tc>
        <w:tc>
          <w:tcPr>
            <w:tcW w:w="1843" w:type="dxa"/>
            <w:tcBorders>
              <w:top w:val="nil"/>
              <w:left w:val="nil"/>
              <w:bottom w:val="single" w:sz="4" w:space="0" w:color="auto"/>
              <w:right w:val="single" w:sz="4" w:space="0" w:color="auto"/>
            </w:tcBorders>
            <w:shd w:val="clear" w:color="auto" w:fill="auto"/>
            <w:noWrap/>
            <w:vAlign w:val="center"/>
            <w:hideMark/>
          </w:tcPr>
          <w:p w14:paraId="499A14EA"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5.25%</w:t>
            </w:r>
          </w:p>
        </w:tc>
        <w:tc>
          <w:tcPr>
            <w:tcW w:w="2772" w:type="dxa"/>
            <w:tcBorders>
              <w:top w:val="nil"/>
              <w:left w:val="nil"/>
              <w:bottom w:val="single" w:sz="4" w:space="0" w:color="auto"/>
              <w:right w:val="single" w:sz="4" w:space="0" w:color="auto"/>
            </w:tcBorders>
            <w:shd w:val="clear" w:color="auto" w:fill="auto"/>
            <w:noWrap/>
            <w:vAlign w:val="center"/>
            <w:hideMark/>
          </w:tcPr>
          <w:p w14:paraId="3721409B"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208.45</w:t>
            </w:r>
          </w:p>
        </w:tc>
      </w:tr>
      <w:tr w:rsidR="00CA7ECA" w:rsidRPr="00EB6F2F" w14:paraId="3913D00B" w14:textId="77777777" w:rsidTr="00CB2077">
        <w:trPr>
          <w:trHeight w:val="456"/>
          <w:jc w:val="center"/>
        </w:trPr>
        <w:tc>
          <w:tcPr>
            <w:tcW w:w="1413" w:type="dxa"/>
            <w:vMerge/>
            <w:tcBorders>
              <w:top w:val="nil"/>
              <w:left w:val="single" w:sz="4" w:space="0" w:color="auto"/>
              <w:bottom w:val="single" w:sz="4" w:space="0" w:color="000000"/>
              <w:right w:val="single" w:sz="4" w:space="0" w:color="auto"/>
            </w:tcBorders>
            <w:vAlign w:val="center"/>
            <w:hideMark/>
          </w:tcPr>
          <w:p w14:paraId="668F9256" w14:textId="77777777" w:rsidR="00EB6F2F" w:rsidRPr="00EB6F2F" w:rsidRDefault="00EB6F2F" w:rsidP="00EB6F2F">
            <w:pPr>
              <w:widowControl/>
              <w:jc w:val="left"/>
              <w:rPr>
                <w:rFonts w:ascii="等线" w:eastAsia="等线" w:hAnsi="等线" w:cs="宋体"/>
                <w:color w:val="000000"/>
                <w:kern w:val="0"/>
                <w:sz w:val="22"/>
              </w:rPr>
            </w:pPr>
          </w:p>
        </w:tc>
        <w:tc>
          <w:tcPr>
            <w:tcW w:w="2268" w:type="dxa"/>
            <w:tcBorders>
              <w:top w:val="nil"/>
              <w:left w:val="nil"/>
              <w:bottom w:val="single" w:sz="4" w:space="0" w:color="auto"/>
              <w:right w:val="single" w:sz="4" w:space="0" w:color="auto"/>
            </w:tcBorders>
            <w:shd w:val="clear" w:color="auto" w:fill="auto"/>
            <w:noWrap/>
            <w:vAlign w:val="center"/>
            <w:hideMark/>
          </w:tcPr>
          <w:p w14:paraId="2CEDEDE5" w14:textId="6D101364"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96K</w:t>
            </w:r>
            <w:r w:rsidR="00B03268" w:rsidRPr="00EB6F2F">
              <w:rPr>
                <w:rFonts w:ascii="等线" w:eastAsia="等线" w:hAnsi="等线" w:cs="宋体" w:hint="eastAsia"/>
                <w:color w:val="000000"/>
                <w:kern w:val="0"/>
                <w:sz w:val="22"/>
              </w:rPr>
              <w:t>@</w:t>
            </w:r>
            <w:r w:rsidR="00B03268">
              <w:rPr>
                <w:rFonts w:ascii="等线" w:eastAsia="等线" w:hAnsi="等线" w:cs="宋体"/>
                <w:color w:val="000000"/>
                <w:kern w:val="0"/>
                <w:sz w:val="22"/>
              </w:rPr>
              <w:t>32</w:t>
            </w:r>
            <w:r w:rsidR="00B03268" w:rsidRPr="00EB6F2F">
              <w:rPr>
                <w:rFonts w:ascii="等线" w:eastAsia="等线" w:hAnsi="等线" w:cs="宋体" w:hint="eastAsia"/>
                <w:color w:val="000000"/>
                <w:kern w:val="0"/>
                <w:sz w:val="22"/>
              </w:rPr>
              <w:t>bit</w:t>
            </w:r>
          </w:p>
        </w:tc>
        <w:tc>
          <w:tcPr>
            <w:tcW w:w="1843" w:type="dxa"/>
            <w:tcBorders>
              <w:top w:val="nil"/>
              <w:left w:val="nil"/>
              <w:bottom w:val="single" w:sz="4" w:space="0" w:color="auto"/>
              <w:right w:val="single" w:sz="4" w:space="0" w:color="auto"/>
            </w:tcBorders>
            <w:shd w:val="clear" w:color="auto" w:fill="auto"/>
            <w:noWrap/>
            <w:vAlign w:val="center"/>
            <w:hideMark/>
          </w:tcPr>
          <w:p w14:paraId="3ECC3F4F"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9.92%</w:t>
            </w:r>
          </w:p>
        </w:tc>
        <w:tc>
          <w:tcPr>
            <w:tcW w:w="2772" w:type="dxa"/>
            <w:tcBorders>
              <w:top w:val="nil"/>
              <w:left w:val="nil"/>
              <w:bottom w:val="single" w:sz="4" w:space="0" w:color="auto"/>
              <w:right w:val="single" w:sz="4" w:space="0" w:color="auto"/>
            </w:tcBorders>
            <w:shd w:val="clear" w:color="auto" w:fill="auto"/>
            <w:noWrap/>
            <w:vAlign w:val="center"/>
            <w:hideMark/>
          </w:tcPr>
          <w:p w14:paraId="3CA5A0BA"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198.176</w:t>
            </w:r>
          </w:p>
        </w:tc>
      </w:tr>
      <w:tr w:rsidR="00CA7ECA" w:rsidRPr="00EB6F2F" w14:paraId="5CD4AC0E" w14:textId="77777777" w:rsidTr="00CB2077">
        <w:trPr>
          <w:trHeight w:val="456"/>
          <w:jc w:val="center"/>
        </w:trPr>
        <w:tc>
          <w:tcPr>
            <w:tcW w:w="1413" w:type="dxa"/>
            <w:vMerge/>
            <w:tcBorders>
              <w:top w:val="nil"/>
              <w:left w:val="single" w:sz="4" w:space="0" w:color="auto"/>
              <w:bottom w:val="single" w:sz="4" w:space="0" w:color="000000"/>
              <w:right w:val="single" w:sz="4" w:space="0" w:color="auto"/>
            </w:tcBorders>
            <w:vAlign w:val="center"/>
            <w:hideMark/>
          </w:tcPr>
          <w:p w14:paraId="482112FB" w14:textId="77777777" w:rsidR="00EB6F2F" w:rsidRPr="00EB6F2F" w:rsidRDefault="00EB6F2F" w:rsidP="00EB6F2F">
            <w:pPr>
              <w:widowControl/>
              <w:jc w:val="left"/>
              <w:rPr>
                <w:rFonts w:ascii="等线" w:eastAsia="等线" w:hAnsi="等线" w:cs="宋体"/>
                <w:color w:val="000000"/>
                <w:kern w:val="0"/>
                <w:sz w:val="22"/>
              </w:rPr>
            </w:pPr>
          </w:p>
        </w:tc>
        <w:tc>
          <w:tcPr>
            <w:tcW w:w="2268" w:type="dxa"/>
            <w:tcBorders>
              <w:top w:val="nil"/>
              <w:left w:val="nil"/>
              <w:bottom w:val="single" w:sz="4" w:space="0" w:color="auto"/>
              <w:right w:val="single" w:sz="4" w:space="0" w:color="auto"/>
            </w:tcBorders>
            <w:shd w:val="clear" w:color="auto" w:fill="auto"/>
            <w:noWrap/>
            <w:vAlign w:val="center"/>
            <w:hideMark/>
          </w:tcPr>
          <w:p w14:paraId="37E210FC" w14:textId="1CC4E1E2"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192K</w:t>
            </w:r>
            <w:r w:rsidR="00B03268" w:rsidRPr="00EB6F2F">
              <w:rPr>
                <w:rFonts w:ascii="等线" w:eastAsia="等线" w:hAnsi="等线" w:cs="宋体" w:hint="eastAsia"/>
                <w:color w:val="000000"/>
                <w:kern w:val="0"/>
                <w:sz w:val="22"/>
              </w:rPr>
              <w:t>@</w:t>
            </w:r>
            <w:r w:rsidR="00B03268">
              <w:rPr>
                <w:rFonts w:ascii="等线" w:eastAsia="等线" w:hAnsi="等线" w:cs="宋体"/>
                <w:color w:val="000000"/>
                <w:kern w:val="0"/>
                <w:sz w:val="22"/>
              </w:rPr>
              <w:t>32</w:t>
            </w:r>
            <w:r w:rsidR="00B03268" w:rsidRPr="00EB6F2F">
              <w:rPr>
                <w:rFonts w:ascii="等线" w:eastAsia="等线" w:hAnsi="等线" w:cs="宋体" w:hint="eastAsia"/>
                <w:color w:val="000000"/>
                <w:kern w:val="0"/>
                <w:sz w:val="22"/>
              </w:rPr>
              <w:t>bit</w:t>
            </w:r>
          </w:p>
        </w:tc>
        <w:tc>
          <w:tcPr>
            <w:tcW w:w="1843" w:type="dxa"/>
            <w:tcBorders>
              <w:top w:val="nil"/>
              <w:left w:val="nil"/>
              <w:bottom w:val="single" w:sz="4" w:space="0" w:color="auto"/>
              <w:right w:val="single" w:sz="4" w:space="0" w:color="auto"/>
            </w:tcBorders>
            <w:shd w:val="clear" w:color="auto" w:fill="auto"/>
            <w:noWrap/>
            <w:vAlign w:val="center"/>
            <w:hideMark/>
          </w:tcPr>
          <w:p w14:paraId="76B2594D"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18.62%</w:t>
            </w:r>
          </w:p>
        </w:tc>
        <w:tc>
          <w:tcPr>
            <w:tcW w:w="2772" w:type="dxa"/>
            <w:tcBorders>
              <w:top w:val="nil"/>
              <w:left w:val="nil"/>
              <w:bottom w:val="single" w:sz="4" w:space="0" w:color="auto"/>
              <w:right w:val="single" w:sz="4" w:space="0" w:color="auto"/>
            </w:tcBorders>
            <w:shd w:val="clear" w:color="auto" w:fill="auto"/>
            <w:noWrap/>
            <w:vAlign w:val="center"/>
            <w:hideMark/>
          </w:tcPr>
          <w:p w14:paraId="3318E34C"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179.036</w:t>
            </w:r>
          </w:p>
        </w:tc>
      </w:tr>
      <w:tr w:rsidR="00CA7ECA" w:rsidRPr="00EB6F2F" w14:paraId="2F3831F3" w14:textId="77777777" w:rsidTr="00CB2077">
        <w:trPr>
          <w:trHeight w:val="456"/>
          <w:jc w:val="center"/>
        </w:trPr>
        <w:tc>
          <w:tcPr>
            <w:tcW w:w="141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5D97FEF"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I2S-&gt;I2S</w:t>
            </w:r>
          </w:p>
        </w:tc>
        <w:tc>
          <w:tcPr>
            <w:tcW w:w="2268" w:type="dxa"/>
            <w:tcBorders>
              <w:top w:val="nil"/>
              <w:left w:val="nil"/>
              <w:bottom w:val="single" w:sz="4" w:space="0" w:color="auto"/>
              <w:right w:val="single" w:sz="4" w:space="0" w:color="auto"/>
            </w:tcBorders>
            <w:shd w:val="clear" w:color="auto" w:fill="auto"/>
            <w:noWrap/>
            <w:vAlign w:val="center"/>
            <w:hideMark/>
          </w:tcPr>
          <w:p w14:paraId="640DCE69" w14:textId="481A6CFF"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48K</w:t>
            </w:r>
            <w:r w:rsidR="00B03268" w:rsidRPr="00EB6F2F">
              <w:rPr>
                <w:rFonts w:ascii="等线" w:eastAsia="等线" w:hAnsi="等线" w:cs="宋体" w:hint="eastAsia"/>
                <w:color w:val="000000"/>
                <w:kern w:val="0"/>
                <w:sz w:val="22"/>
              </w:rPr>
              <w:t>@</w:t>
            </w:r>
            <w:r w:rsidR="00B03268">
              <w:rPr>
                <w:rFonts w:ascii="等线" w:eastAsia="等线" w:hAnsi="等线" w:cs="宋体"/>
                <w:color w:val="000000"/>
                <w:kern w:val="0"/>
                <w:sz w:val="22"/>
              </w:rPr>
              <w:t>32</w:t>
            </w:r>
            <w:r w:rsidR="00B03268" w:rsidRPr="00EB6F2F">
              <w:rPr>
                <w:rFonts w:ascii="等线" w:eastAsia="等线" w:hAnsi="等线" w:cs="宋体" w:hint="eastAsia"/>
                <w:color w:val="000000"/>
                <w:kern w:val="0"/>
                <w:sz w:val="22"/>
              </w:rPr>
              <w:t>bit</w:t>
            </w:r>
          </w:p>
        </w:tc>
        <w:tc>
          <w:tcPr>
            <w:tcW w:w="1843" w:type="dxa"/>
            <w:tcBorders>
              <w:top w:val="nil"/>
              <w:left w:val="nil"/>
              <w:bottom w:val="single" w:sz="4" w:space="0" w:color="auto"/>
              <w:right w:val="single" w:sz="4" w:space="0" w:color="auto"/>
            </w:tcBorders>
            <w:shd w:val="clear" w:color="auto" w:fill="auto"/>
            <w:noWrap/>
            <w:vAlign w:val="center"/>
            <w:hideMark/>
          </w:tcPr>
          <w:p w14:paraId="00B48324"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5.90%</w:t>
            </w:r>
          </w:p>
        </w:tc>
        <w:tc>
          <w:tcPr>
            <w:tcW w:w="2772" w:type="dxa"/>
            <w:tcBorders>
              <w:top w:val="nil"/>
              <w:left w:val="nil"/>
              <w:bottom w:val="single" w:sz="4" w:space="0" w:color="auto"/>
              <w:right w:val="single" w:sz="4" w:space="0" w:color="auto"/>
            </w:tcBorders>
            <w:shd w:val="clear" w:color="auto" w:fill="auto"/>
            <w:noWrap/>
            <w:vAlign w:val="center"/>
            <w:hideMark/>
          </w:tcPr>
          <w:p w14:paraId="2817AC42"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207.02</w:t>
            </w:r>
          </w:p>
        </w:tc>
      </w:tr>
      <w:tr w:rsidR="00CA7ECA" w:rsidRPr="00EB6F2F" w14:paraId="036E1966" w14:textId="77777777" w:rsidTr="00CB2077">
        <w:trPr>
          <w:trHeight w:val="456"/>
          <w:jc w:val="center"/>
        </w:trPr>
        <w:tc>
          <w:tcPr>
            <w:tcW w:w="1413" w:type="dxa"/>
            <w:vMerge/>
            <w:tcBorders>
              <w:top w:val="nil"/>
              <w:left w:val="single" w:sz="4" w:space="0" w:color="auto"/>
              <w:bottom w:val="single" w:sz="4" w:space="0" w:color="000000"/>
              <w:right w:val="single" w:sz="4" w:space="0" w:color="auto"/>
            </w:tcBorders>
            <w:vAlign w:val="center"/>
            <w:hideMark/>
          </w:tcPr>
          <w:p w14:paraId="19E111AE" w14:textId="77777777" w:rsidR="00EB6F2F" w:rsidRPr="00EB6F2F" w:rsidRDefault="00EB6F2F" w:rsidP="00EB6F2F">
            <w:pPr>
              <w:widowControl/>
              <w:jc w:val="left"/>
              <w:rPr>
                <w:rFonts w:ascii="等线" w:eastAsia="等线" w:hAnsi="等线" w:cs="宋体"/>
                <w:color w:val="000000"/>
                <w:kern w:val="0"/>
                <w:sz w:val="22"/>
              </w:rPr>
            </w:pPr>
          </w:p>
        </w:tc>
        <w:tc>
          <w:tcPr>
            <w:tcW w:w="2268" w:type="dxa"/>
            <w:tcBorders>
              <w:top w:val="nil"/>
              <w:left w:val="nil"/>
              <w:bottom w:val="single" w:sz="4" w:space="0" w:color="auto"/>
              <w:right w:val="single" w:sz="4" w:space="0" w:color="auto"/>
            </w:tcBorders>
            <w:shd w:val="clear" w:color="auto" w:fill="auto"/>
            <w:noWrap/>
            <w:vAlign w:val="center"/>
            <w:hideMark/>
          </w:tcPr>
          <w:p w14:paraId="6A700C99" w14:textId="38D460EF"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96K</w:t>
            </w:r>
            <w:r w:rsidR="00B03268" w:rsidRPr="00EB6F2F">
              <w:rPr>
                <w:rFonts w:ascii="等线" w:eastAsia="等线" w:hAnsi="等线" w:cs="宋体" w:hint="eastAsia"/>
                <w:color w:val="000000"/>
                <w:kern w:val="0"/>
                <w:sz w:val="22"/>
              </w:rPr>
              <w:t>@</w:t>
            </w:r>
            <w:r w:rsidR="00B03268">
              <w:rPr>
                <w:rFonts w:ascii="等线" w:eastAsia="等线" w:hAnsi="等线" w:cs="宋体"/>
                <w:color w:val="000000"/>
                <w:kern w:val="0"/>
                <w:sz w:val="22"/>
              </w:rPr>
              <w:t>32</w:t>
            </w:r>
            <w:r w:rsidR="00B03268" w:rsidRPr="00EB6F2F">
              <w:rPr>
                <w:rFonts w:ascii="等线" w:eastAsia="等线" w:hAnsi="等线" w:cs="宋体" w:hint="eastAsia"/>
                <w:color w:val="000000"/>
                <w:kern w:val="0"/>
                <w:sz w:val="22"/>
              </w:rPr>
              <w:t>bit</w:t>
            </w:r>
          </w:p>
        </w:tc>
        <w:tc>
          <w:tcPr>
            <w:tcW w:w="1843" w:type="dxa"/>
            <w:tcBorders>
              <w:top w:val="nil"/>
              <w:left w:val="nil"/>
              <w:bottom w:val="single" w:sz="4" w:space="0" w:color="auto"/>
              <w:right w:val="single" w:sz="4" w:space="0" w:color="auto"/>
            </w:tcBorders>
            <w:shd w:val="clear" w:color="auto" w:fill="auto"/>
            <w:noWrap/>
            <w:vAlign w:val="center"/>
            <w:hideMark/>
          </w:tcPr>
          <w:p w14:paraId="67A03D9B"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10.80%</w:t>
            </w:r>
          </w:p>
        </w:tc>
        <w:tc>
          <w:tcPr>
            <w:tcW w:w="2772" w:type="dxa"/>
            <w:tcBorders>
              <w:top w:val="nil"/>
              <w:left w:val="nil"/>
              <w:bottom w:val="single" w:sz="4" w:space="0" w:color="auto"/>
              <w:right w:val="single" w:sz="4" w:space="0" w:color="auto"/>
            </w:tcBorders>
            <w:shd w:val="clear" w:color="auto" w:fill="auto"/>
            <w:noWrap/>
            <w:vAlign w:val="center"/>
            <w:hideMark/>
          </w:tcPr>
          <w:p w14:paraId="09685ABF"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196.24</w:t>
            </w:r>
          </w:p>
        </w:tc>
      </w:tr>
      <w:tr w:rsidR="00CA7ECA" w:rsidRPr="00EB6F2F" w14:paraId="3E725DF8" w14:textId="77777777" w:rsidTr="00CB2077">
        <w:trPr>
          <w:trHeight w:val="456"/>
          <w:jc w:val="center"/>
        </w:trPr>
        <w:tc>
          <w:tcPr>
            <w:tcW w:w="1413" w:type="dxa"/>
            <w:vMerge/>
            <w:tcBorders>
              <w:top w:val="nil"/>
              <w:left w:val="single" w:sz="4" w:space="0" w:color="auto"/>
              <w:bottom w:val="single" w:sz="4" w:space="0" w:color="000000"/>
              <w:right w:val="single" w:sz="4" w:space="0" w:color="auto"/>
            </w:tcBorders>
            <w:vAlign w:val="center"/>
            <w:hideMark/>
          </w:tcPr>
          <w:p w14:paraId="31D10086" w14:textId="77777777" w:rsidR="00EB6F2F" w:rsidRPr="00EB6F2F" w:rsidRDefault="00EB6F2F" w:rsidP="00EB6F2F">
            <w:pPr>
              <w:widowControl/>
              <w:jc w:val="left"/>
              <w:rPr>
                <w:rFonts w:ascii="等线" w:eastAsia="等线" w:hAnsi="等线" w:cs="宋体"/>
                <w:color w:val="000000"/>
                <w:kern w:val="0"/>
                <w:sz w:val="22"/>
              </w:rPr>
            </w:pPr>
          </w:p>
        </w:tc>
        <w:tc>
          <w:tcPr>
            <w:tcW w:w="2268" w:type="dxa"/>
            <w:tcBorders>
              <w:top w:val="nil"/>
              <w:left w:val="nil"/>
              <w:bottom w:val="single" w:sz="4" w:space="0" w:color="auto"/>
              <w:right w:val="single" w:sz="4" w:space="0" w:color="auto"/>
            </w:tcBorders>
            <w:shd w:val="clear" w:color="auto" w:fill="auto"/>
            <w:noWrap/>
            <w:vAlign w:val="center"/>
            <w:hideMark/>
          </w:tcPr>
          <w:p w14:paraId="3A0DDD70" w14:textId="469772B0"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192K</w:t>
            </w:r>
            <w:r w:rsidR="00B03268" w:rsidRPr="00EB6F2F">
              <w:rPr>
                <w:rFonts w:ascii="等线" w:eastAsia="等线" w:hAnsi="等线" w:cs="宋体" w:hint="eastAsia"/>
                <w:color w:val="000000"/>
                <w:kern w:val="0"/>
                <w:sz w:val="22"/>
              </w:rPr>
              <w:t>@</w:t>
            </w:r>
            <w:r w:rsidR="00B03268">
              <w:rPr>
                <w:rFonts w:ascii="等线" w:eastAsia="等线" w:hAnsi="等线" w:cs="宋体"/>
                <w:color w:val="000000"/>
                <w:kern w:val="0"/>
                <w:sz w:val="22"/>
              </w:rPr>
              <w:t>32</w:t>
            </w:r>
            <w:r w:rsidR="00B03268" w:rsidRPr="00EB6F2F">
              <w:rPr>
                <w:rFonts w:ascii="等线" w:eastAsia="等线" w:hAnsi="等线" w:cs="宋体" w:hint="eastAsia"/>
                <w:color w:val="000000"/>
                <w:kern w:val="0"/>
                <w:sz w:val="22"/>
              </w:rPr>
              <w:t>bit</w:t>
            </w:r>
          </w:p>
        </w:tc>
        <w:tc>
          <w:tcPr>
            <w:tcW w:w="1843" w:type="dxa"/>
            <w:tcBorders>
              <w:top w:val="nil"/>
              <w:left w:val="nil"/>
              <w:bottom w:val="single" w:sz="4" w:space="0" w:color="auto"/>
              <w:right w:val="single" w:sz="4" w:space="0" w:color="auto"/>
            </w:tcBorders>
            <w:shd w:val="clear" w:color="auto" w:fill="auto"/>
            <w:noWrap/>
            <w:vAlign w:val="center"/>
            <w:hideMark/>
          </w:tcPr>
          <w:p w14:paraId="40F4D37A"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20.75%</w:t>
            </w:r>
          </w:p>
        </w:tc>
        <w:tc>
          <w:tcPr>
            <w:tcW w:w="2772" w:type="dxa"/>
            <w:tcBorders>
              <w:top w:val="nil"/>
              <w:left w:val="nil"/>
              <w:bottom w:val="single" w:sz="4" w:space="0" w:color="auto"/>
              <w:right w:val="single" w:sz="4" w:space="0" w:color="auto"/>
            </w:tcBorders>
            <w:shd w:val="clear" w:color="auto" w:fill="auto"/>
            <w:noWrap/>
            <w:vAlign w:val="center"/>
            <w:hideMark/>
          </w:tcPr>
          <w:p w14:paraId="0B61B53B"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174.35</w:t>
            </w:r>
          </w:p>
        </w:tc>
      </w:tr>
      <w:tr w:rsidR="00CA7ECA" w:rsidRPr="00EB6F2F" w14:paraId="068E542B" w14:textId="77777777" w:rsidTr="00CB2077">
        <w:trPr>
          <w:trHeight w:val="456"/>
          <w:jc w:val="center"/>
        </w:trPr>
        <w:tc>
          <w:tcPr>
            <w:tcW w:w="141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48BBC26"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ADC-&gt;I2S</w:t>
            </w:r>
          </w:p>
        </w:tc>
        <w:tc>
          <w:tcPr>
            <w:tcW w:w="2268" w:type="dxa"/>
            <w:tcBorders>
              <w:top w:val="nil"/>
              <w:left w:val="nil"/>
              <w:bottom w:val="single" w:sz="4" w:space="0" w:color="auto"/>
              <w:right w:val="single" w:sz="4" w:space="0" w:color="auto"/>
            </w:tcBorders>
            <w:shd w:val="clear" w:color="auto" w:fill="auto"/>
            <w:noWrap/>
            <w:vAlign w:val="center"/>
            <w:hideMark/>
          </w:tcPr>
          <w:p w14:paraId="3FBDDB77" w14:textId="3B1796D1"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48K</w:t>
            </w:r>
            <w:r w:rsidR="00B03268" w:rsidRPr="00EB6F2F">
              <w:rPr>
                <w:rFonts w:ascii="等线" w:eastAsia="等线" w:hAnsi="等线" w:cs="宋体" w:hint="eastAsia"/>
                <w:color w:val="000000"/>
                <w:kern w:val="0"/>
                <w:sz w:val="22"/>
              </w:rPr>
              <w:t>@</w:t>
            </w:r>
            <w:r w:rsidR="00B03268">
              <w:rPr>
                <w:rFonts w:ascii="等线" w:eastAsia="等线" w:hAnsi="等线" w:cs="宋体"/>
                <w:color w:val="000000"/>
                <w:kern w:val="0"/>
                <w:sz w:val="22"/>
              </w:rPr>
              <w:t>32</w:t>
            </w:r>
            <w:r w:rsidR="00B03268" w:rsidRPr="00EB6F2F">
              <w:rPr>
                <w:rFonts w:ascii="等线" w:eastAsia="等线" w:hAnsi="等线" w:cs="宋体" w:hint="eastAsia"/>
                <w:color w:val="000000"/>
                <w:kern w:val="0"/>
                <w:sz w:val="22"/>
              </w:rPr>
              <w:t>bit</w:t>
            </w:r>
          </w:p>
        </w:tc>
        <w:tc>
          <w:tcPr>
            <w:tcW w:w="1843" w:type="dxa"/>
            <w:tcBorders>
              <w:top w:val="nil"/>
              <w:left w:val="nil"/>
              <w:bottom w:val="single" w:sz="4" w:space="0" w:color="auto"/>
              <w:right w:val="single" w:sz="4" w:space="0" w:color="auto"/>
            </w:tcBorders>
            <w:shd w:val="clear" w:color="auto" w:fill="auto"/>
            <w:noWrap/>
            <w:vAlign w:val="center"/>
            <w:hideMark/>
          </w:tcPr>
          <w:p w14:paraId="71994004"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5.70%</w:t>
            </w:r>
          </w:p>
        </w:tc>
        <w:tc>
          <w:tcPr>
            <w:tcW w:w="2772" w:type="dxa"/>
            <w:tcBorders>
              <w:top w:val="nil"/>
              <w:left w:val="nil"/>
              <w:bottom w:val="single" w:sz="4" w:space="0" w:color="auto"/>
              <w:right w:val="single" w:sz="4" w:space="0" w:color="auto"/>
            </w:tcBorders>
            <w:shd w:val="clear" w:color="auto" w:fill="auto"/>
            <w:noWrap/>
            <w:vAlign w:val="center"/>
            <w:hideMark/>
          </w:tcPr>
          <w:p w14:paraId="1F39C6DA"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207.46</w:t>
            </w:r>
          </w:p>
        </w:tc>
      </w:tr>
      <w:tr w:rsidR="00CA7ECA" w:rsidRPr="00EB6F2F" w14:paraId="004162E3" w14:textId="77777777" w:rsidTr="00CB2077">
        <w:trPr>
          <w:trHeight w:val="456"/>
          <w:jc w:val="center"/>
        </w:trPr>
        <w:tc>
          <w:tcPr>
            <w:tcW w:w="1413" w:type="dxa"/>
            <w:vMerge/>
            <w:tcBorders>
              <w:top w:val="nil"/>
              <w:left w:val="single" w:sz="4" w:space="0" w:color="auto"/>
              <w:bottom w:val="single" w:sz="4" w:space="0" w:color="000000"/>
              <w:right w:val="single" w:sz="4" w:space="0" w:color="auto"/>
            </w:tcBorders>
            <w:vAlign w:val="center"/>
            <w:hideMark/>
          </w:tcPr>
          <w:p w14:paraId="1D3FA73A" w14:textId="77777777" w:rsidR="00EB6F2F" w:rsidRPr="00EB6F2F" w:rsidRDefault="00EB6F2F" w:rsidP="00EB6F2F">
            <w:pPr>
              <w:widowControl/>
              <w:jc w:val="left"/>
              <w:rPr>
                <w:rFonts w:ascii="等线" w:eastAsia="等线" w:hAnsi="等线" w:cs="宋体"/>
                <w:color w:val="000000"/>
                <w:kern w:val="0"/>
                <w:sz w:val="22"/>
              </w:rPr>
            </w:pPr>
          </w:p>
        </w:tc>
        <w:tc>
          <w:tcPr>
            <w:tcW w:w="2268" w:type="dxa"/>
            <w:tcBorders>
              <w:top w:val="nil"/>
              <w:left w:val="nil"/>
              <w:bottom w:val="single" w:sz="4" w:space="0" w:color="auto"/>
              <w:right w:val="single" w:sz="4" w:space="0" w:color="auto"/>
            </w:tcBorders>
            <w:shd w:val="clear" w:color="auto" w:fill="auto"/>
            <w:noWrap/>
            <w:vAlign w:val="center"/>
            <w:hideMark/>
          </w:tcPr>
          <w:p w14:paraId="2DFF18FD" w14:textId="1301915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96K</w:t>
            </w:r>
            <w:r w:rsidR="00B03268" w:rsidRPr="00EB6F2F">
              <w:rPr>
                <w:rFonts w:ascii="等线" w:eastAsia="等线" w:hAnsi="等线" w:cs="宋体" w:hint="eastAsia"/>
                <w:color w:val="000000"/>
                <w:kern w:val="0"/>
                <w:sz w:val="22"/>
              </w:rPr>
              <w:t>@</w:t>
            </w:r>
            <w:r w:rsidR="00B03268">
              <w:rPr>
                <w:rFonts w:ascii="等线" w:eastAsia="等线" w:hAnsi="等线" w:cs="宋体"/>
                <w:color w:val="000000"/>
                <w:kern w:val="0"/>
                <w:sz w:val="22"/>
              </w:rPr>
              <w:t>32</w:t>
            </w:r>
            <w:r w:rsidR="00B03268" w:rsidRPr="00EB6F2F">
              <w:rPr>
                <w:rFonts w:ascii="等线" w:eastAsia="等线" w:hAnsi="等线" w:cs="宋体" w:hint="eastAsia"/>
                <w:color w:val="000000"/>
                <w:kern w:val="0"/>
                <w:sz w:val="22"/>
              </w:rPr>
              <w:t>bit</w:t>
            </w:r>
          </w:p>
        </w:tc>
        <w:tc>
          <w:tcPr>
            <w:tcW w:w="1843" w:type="dxa"/>
            <w:tcBorders>
              <w:top w:val="nil"/>
              <w:left w:val="nil"/>
              <w:bottom w:val="single" w:sz="4" w:space="0" w:color="auto"/>
              <w:right w:val="single" w:sz="4" w:space="0" w:color="auto"/>
            </w:tcBorders>
            <w:shd w:val="clear" w:color="auto" w:fill="auto"/>
            <w:noWrap/>
            <w:vAlign w:val="center"/>
            <w:hideMark/>
          </w:tcPr>
          <w:p w14:paraId="2E6E6F3D"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10.42%</w:t>
            </w:r>
          </w:p>
        </w:tc>
        <w:tc>
          <w:tcPr>
            <w:tcW w:w="2772" w:type="dxa"/>
            <w:tcBorders>
              <w:top w:val="nil"/>
              <w:left w:val="nil"/>
              <w:bottom w:val="single" w:sz="4" w:space="0" w:color="auto"/>
              <w:right w:val="single" w:sz="4" w:space="0" w:color="auto"/>
            </w:tcBorders>
            <w:shd w:val="clear" w:color="auto" w:fill="auto"/>
            <w:noWrap/>
            <w:vAlign w:val="center"/>
            <w:hideMark/>
          </w:tcPr>
          <w:p w14:paraId="5DAE3C05"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197.076</w:t>
            </w:r>
          </w:p>
        </w:tc>
      </w:tr>
      <w:tr w:rsidR="00CA7ECA" w:rsidRPr="00EB6F2F" w14:paraId="1EC63C82" w14:textId="77777777" w:rsidTr="00CB2077">
        <w:trPr>
          <w:trHeight w:val="456"/>
          <w:jc w:val="center"/>
        </w:trPr>
        <w:tc>
          <w:tcPr>
            <w:tcW w:w="1413" w:type="dxa"/>
            <w:vMerge/>
            <w:tcBorders>
              <w:top w:val="nil"/>
              <w:left w:val="single" w:sz="4" w:space="0" w:color="auto"/>
              <w:bottom w:val="single" w:sz="4" w:space="0" w:color="000000"/>
              <w:right w:val="single" w:sz="4" w:space="0" w:color="auto"/>
            </w:tcBorders>
            <w:vAlign w:val="center"/>
            <w:hideMark/>
          </w:tcPr>
          <w:p w14:paraId="677B547C" w14:textId="77777777" w:rsidR="00EB6F2F" w:rsidRPr="00EB6F2F" w:rsidRDefault="00EB6F2F" w:rsidP="00EB6F2F">
            <w:pPr>
              <w:widowControl/>
              <w:jc w:val="left"/>
              <w:rPr>
                <w:rFonts w:ascii="等线" w:eastAsia="等线" w:hAnsi="等线" w:cs="宋体"/>
                <w:color w:val="000000"/>
                <w:kern w:val="0"/>
                <w:sz w:val="22"/>
              </w:rPr>
            </w:pPr>
          </w:p>
        </w:tc>
        <w:tc>
          <w:tcPr>
            <w:tcW w:w="2268" w:type="dxa"/>
            <w:tcBorders>
              <w:top w:val="nil"/>
              <w:left w:val="nil"/>
              <w:bottom w:val="single" w:sz="4" w:space="0" w:color="auto"/>
              <w:right w:val="single" w:sz="4" w:space="0" w:color="auto"/>
            </w:tcBorders>
            <w:shd w:val="clear" w:color="auto" w:fill="auto"/>
            <w:noWrap/>
            <w:vAlign w:val="center"/>
            <w:hideMark/>
          </w:tcPr>
          <w:p w14:paraId="016517D5" w14:textId="3E318009"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192K</w:t>
            </w:r>
            <w:r w:rsidR="00B03268" w:rsidRPr="00EB6F2F">
              <w:rPr>
                <w:rFonts w:ascii="等线" w:eastAsia="等线" w:hAnsi="等线" w:cs="宋体" w:hint="eastAsia"/>
                <w:color w:val="000000"/>
                <w:kern w:val="0"/>
                <w:sz w:val="22"/>
              </w:rPr>
              <w:t>@</w:t>
            </w:r>
            <w:r w:rsidR="00B03268">
              <w:rPr>
                <w:rFonts w:ascii="等线" w:eastAsia="等线" w:hAnsi="等线" w:cs="宋体"/>
                <w:color w:val="000000"/>
                <w:kern w:val="0"/>
                <w:sz w:val="22"/>
              </w:rPr>
              <w:t>32</w:t>
            </w:r>
            <w:r w:rsidR="00B03268" w:rsidRPr="00EB6F2F">
              <w:rPr>
                <w:rFonts w:ascii="等线" w:eastAsia="等线" w:hAnsi="等线" w:cs="宋体" w:hint="eastAsia"/>
                <w:color w:val="000000"/>
                <w:kern w:val="0"/>
                <w:sz w:val="22"/>
              </w:rPr>
              <w:t>bit</w:t>
            </w:r>
          </w:p>
        </w:tc>
        <w:tc>
          <w:tcPr>
            <w:tcW w:w="1843" w:type="dxa"/>
            <w:tcBorders>
              <w:top w:val="nil"/>
              <w:left w:val="nil"/>
              <w:bottom w:val="single" w:sz="4" w:space="0" w:color="auto"/>
              <w:right w:val="single" w:sz="4" w:space="0" w:color="auto"/>
            </w:tcBorders>
            <w:shd w:val="clear" w:color="auto" w:fill="auto"/>
            <w:noWrap/>
            <w:vAlign w:val="center"/>
            <w:hideMark/>
          </w:tcPr>
          <w:p w14:paraId="1E4FEEC5"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19.79%</w:t>
            </w:r>
          </w:p>
        </w:tc>
        <w:tc>
          <w:tcPr>
            <w:tcW w:w="2772" w:type="dxa"/>
            <w:tcBorders>
              <w:top w:val="nil"/>
              <w:left w:val="nil"/>
              <w:bottom w:val="single" w:sz="4" w:space="0" w:color="auto"/>
              <w:right w:val="single" w:sz="4" w:space="0" w:color="auto"/>
            </w:tcBorders>
            <w:shd w:val="clear" w:color="auto" w:fill="auto"/>
            <w:noWrap/>
            <w:vAlign w:val="center"/>
            <w:hideMark/>
          </w:tcPr>
          <w:p w14:paraId="7B87AB5E"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176.462</w:t>
            </w:r>
          </w:p>
        </w:tc>
      </w:tr>
      <w:tr w:rsidR="00CA7ECA" w:rsidRPr="00EB6F2F" w14:paraId="134CA9F2" w14:textId="77777777" w:rsidTr="00CB2077">
        <w:trPr>
          <w:trHeight w:val="456"/>
          <w:jc w:val="center"/>
        </w:trPr>
        <w:tc>
          <w:tcPr>
            <w:tcW w:w="141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60C1321"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USB-&gt;DAC</w:t>
            </w:r>
          </w:p>
        </w:tc>
        <w:tc>
          <w:tcPr>
            <w:tcW w:w="2268" w:type="dxa"/>
            <w:tcBorders>
              <w:top w:val="nil"/>
              <w:left w:val="nil"/>
              <w:bottom w:val="single" w:sz="4" w:space="0" w:color="auto"/>
              <w:right w:val="single" w:sz="4" w:space="0" w:color="auto"/>
            </w:tcBorders>
            <w:shd w:val="clear" w:color="auto" w:fill="auto"/>
            <w:noWrap/>
            <w:vAlign w:val="center"/>
            <w:hideMark/>
          </w:tcPr>
          <w:p w14:paraId="1170CCDB" w14:textId="77777777" w:rsidR="00EB6F2F" w:rsidRDefault="008A5558" w:rsidP="00EB6F2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USB：</w:t>
            </w:r>
            <w:r w:rsidR="00000000">
              <w:fldChar w:fldCharType="begin"/>
            </w:r>
            <w:r w:rsidR="00000000">
              <w:instrText xml:space="preserve"> HYPERLINK "mailto:48K@24bit" </w:instrText>
            </w:r>
            <w:r w:rsidR="00000000">
              <w:fldChar w:fldCharType="separate"/>
            </w:r>
            <w:r w:rsidR="00EB6F2F" w:rsidRPr="00EB6F2F">
              <w:rPr>
                <w:rFonts w:ascii="等线" w:eastAsia="等线" w:hAnsi="等线" w:cs="宋体" w:hint="eastAsia"/>
                <w:color w:val="000000"/>
                <w:kern w:val="0"/>
                <w:sz w:val="22"/>
              </w:rPr>
              <w:t>48K@24bit</w:t>
            </w:r>
            <w:r w:rsidR="00000000">
              <w:rPr>
                <w:rFonts w:ascii="等线" w:eastAsia="等线" w:hAnsi="等线" w:cs="宋体"/>
                <w:color w:val="000000"/>
                <w:kern w:val="0"/>
                <w:sz w:val="22"/>
              </w:rPr>
              <w:fldChar w:fldCharType="end"/>
            </w:r>
          </w:p>
          <w:p w14:paraId="0846B2E8" w14:textId="1614CC1B" w:rsidR="008A5558" w:rsidRPr="00EB6F2F" w:rsidRDefault="008A5558"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DAC</w:t>
            </w:r>
            <w:r>
              <w:rPr>
                <w:rFonts w:ascii="等线" w:eastAsia="等线" w:hAnsi="等线" w:cs="宋体" w:hint="eastAsia"/>
                <w:color w:val="000000"/>
                <w:kern w:val="0"/>
                <w:sz w:val="22"/>
              </w:rPr>
              <w:t>：</w:t>
            </w:r>
            <w:r w:rsidRPr="00EB6F2F">
              <w:rPr>
                <w:rFonts w:ascii="等线" w:eastAsia="等线" w:hAnsi="等线" w:cs="宋体" w:hint="eastAsia"/>
                <w:color w:val="000000"/>
                <w:kern w:val="0"/>
                <w:sz w:val="22"/>
              </w:rPr>
              <w:t>48K@</w:t>
            </w:r>
            <w:r>
              <w:rPr>
                <w:rFonts w:ascii="等线" w:eastAsia="等线" w:hAnsi="等线" w:cs="宋体"/>
                <w:color w:val="000000"/>
                <w:kern w:val="0"/>
                <w:sz w:val="22"/>
              </w:rPr>
              <w:t>32</w:t>
            </w:r>
            <w:r w:rsidRPr="00EB6F2F">
              <w:rPr>
                <w:rFonts w:ascii="等线" w:eastAsia="等线" w:hAnsi="等线" w:cs="宋体" w:hint="eastAsia"/>
                <w:color w:val="000000"/>
                <w:kern w:val="0"/>
                <w:sz w:val="22"/>
              </w:rPr>
              <w:t>bit</w:t>
            </w:r>
          </w:p>
        </w:tc>
        <w:tc>
          <w:tcPr>
            <w:tcW w:w="1843" w:type="dxa"/>
            <w:tcBorders>
              <w:top w:val="nil"/>
              <w:left w:val="nil"/>
              <w:bottom w:val="single" w:sz="4" w:space="0" w:color="auto"/>
              <w:right w:val="single" w:sz="4" w:space="0" w:color="auto"/>
            </w:tcBorders>
            <w:shd w:val="clear" w:color="auto" w:fill="auto"/>
            <w:noWrap/>
            <w:vAlign w:val="center"/>
            <w:hideMark/>
          </w:tcPr>
          <w:p w14:paraId="1B4A2090"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4.83%</w:t>
            </w:r>
          </w:p>
        </w:tc>
        <w:tc>
          <w:tcPr>
            <w:tcW w:w="2772" w:type="dxa"/>
            <w:tcBorders>
              <w:top w:val="nil"/>
              <w:left w:val="nil"/>
              <w:bottom w:val="single" w:sz="4" w:space="0" w:color="auto"/>
              <w:right w:val="single" w:sz="4" w:space="0" w:color="auto"/>
            </w:tcBorders>
            <w:shd w:val="clear" w:color="auto" w:fill="auto"/>
            <w:noWrap/>
            <w:vAlign w:val="center"/>
            <w:hideMark/>
          </w:tcPr>
          <w:p w14:paraId="05CFE339"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209.374</w:t>
            </w:r>
          </w:p>
        </w:tc>
      </w:tr>
      <w:tr w:rsidR="00CA7ECA" w:rsidRPr="00EB6F2F" w14:paraId="27BB6B71" w14:textId="77777777" w:rsidTr="00CB2077">
        <w:trPr>
          <w:trHeight w:val="456"/>
          <w:jc w:val="center"/>
        </w:trPr>
        <w:tc>
          <w:tcPr>
            <w:tcW w:w="1413" w:type="dxa"/>
            <w:vMerge/>
            <w:tcBorders>
              <w:top w:val="nil"/>
              <w:left w:val="single" w:sz="4" w:space="0" w:color="auto"/>
              <w:bottom w:val="single" w:sz="4" w:space="0" w:color="000000"/>
              <w:right w:val="single" w:sz="4" w:space="0" w:color="auto"/>
            </w:tcBorders>
            <w:vAlign w:val="center"/>
            <w:hideMark/>
          </w:tcPr>
          <w:p w14:paraId="7F207124" w14:textId="77777777" w:rsidR="00EB6F2F" w:rsidRPr="00EB6F2F" w:rsidRDefault="00EB6F2F" w:rsidP="00EB6F2F">
            <w:pPr>
              <w:widowControl/>
              <w:jc w:val="left"/>
              <w:rPr>
                <w:rFonts w:ascii="等线" w:eastAsia="等线" w:hAnsi="等线" w:cs="宋体"/>
                <w:color w:val="000000"/>
                <w:kern w:val="0"/>
                <w:sz w:val="22"/>
              </w:rPr>
            </w:pPr>
          </w:p>
        </w:tc>
        <w:tc>
          <w:tcPr>
            <w:tcW w:w="2268" w:type="dxa"/>
            <w:tcBorders>
              <w:top w:val="nil"/>
              <w:left w:val="nil"/>
              <w:bottom w:val="single" w:sz="4" w:space="0" w:color="auto"/>
              <w:right w:val="single" w:sz="4" w:space="0" w:color="auto"/>
            </w:tcBorders>
            <w:shd w:val="clear" w:color="auto" w:fill="auto"/>
            <w:noWrap/>
            <w:vAlign w:val="center"/>
            <w:hideMark/>
          </w:tcPr>
          <w:p w14:paraId="66158D98" w14:textId="77777777" w:rsidR="00EB6F2F" w:rsidRDefault="008A5558" w:rsidP="00EB6F2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USB：</w:t>
            </w:r>
            <w:r w:rsidR="00000000">
              <w:fldChar w:fldCharType="begin"/>
            </w:r>
            <w:r w:rsidR="00000000">
              <w:instrText xml:space="preserve"> HYPERLINK "mailto:96K@24bit" </w:instrText>
            </w:r>
            <w:r w:rsidR="00000000">
              <w:fldChar w:fldCharType="separate"/>
            </w:r>
            <w:r w:rsidR="00EB6F2F" w:rsidRPr="00EB6F2F">
              <w:rPr>
                <w:rFonts w:ascii="等线" w:eastAsia="等线" w:hAnsi="等线" w:cs="宋体" w:hint="eastAsia"/>
                <w:color w:val="000000"/>
                <w:kern w:val="0"/>
                <w:sz w:val="22"/>
              </w:rPr>
              <w:t>96K@24bit</w:t>
            </w:r>
            <w:r w:rsidR="00000000">
              <w:rPr>
                <w:rFonts w:ascii="等线" w:eastAsia="等线" w:hAnsi="等线" w:cs="宋体"/>
                <w:color w:val="000000"/>
                <w:kern w:val="0"/>
                <w:sz w:val="22"/>
              </w:rPr>
              <w:fldChar w:fldCharType="end"/>
            </w:r>
          </w:p>
          <w:p w14:paraId="1AA1762E" w14:textId="52212C61" w:rsidR="008A5558" w:rsidRPr="00EB6F2F" w:rsidRDefault="008A5558"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DAC</w:t>
            </w:r>
            <w:r>
              <w:rPr>
                <w:rFonts w:ascii="等线" w:eastAsia="等线" w:hAnsi="等线" w:cs="宋体" w:hint="eastAsia"/>
                <w:color w:val="000000"/>
                <w:kern w:val="0"/>
                <w:sz w:val="22"/>
              </w:rPr>
              <w:t>：</w:t>
            </w:r>
            <w:r>
              <w:rPr>
                <w:rFonts w:ascii="等线" w:eastAsia="等线" w:hAnsi="等线" w:cs="宋体"/>
                <w:color w:val="000000"/>
                <w:kern w:val="0"/>
                <w:sz w:val="22"/>
              </w:rPr>
              <w:t>96</w:t>
            </w:r>
            <w:r w:rsidRPr="00EB6F2F">
              <w:rPr>
                <w:rFonts w:ascii="等线" w:eastAsia="等线" w:hAnsi="等线" w:cs="宋体" w:hint="eastAsia"/>
                <w:color w:val="000000"/>
                <w:kern w:val="0"/>
                <w:sz w:val="22"/>
              </w:rPr>
              <w:t>K@</w:t>
            </w:r>
            <w:r>
              <w:rPr>
                <w:rFonts w:ascii="等线" w:eastAsia="等线" w:hAnsi="等线" w:cs="宋体"/>
                <w:color w:val="000000"/>
                <w:kern w:val="0"/>
                <w:sz w:val="22"/>
              </w:rPr>
              <w:t>32</w:t>
            </w:r>
            <w:r w:rsidRPr="00EB6F2F">
              <w:rPr>
                <w:rFonts w:ascii="等线" w:eastAsia="等线" w:hAnsi="等线" w:cs="宋体" w:hint="eastAsia"/>
                <w:color w:val="000000"/>
                <w:kern w:val="0"/>
                <w:sz w:val="22"/>
              </w:rPr>
              <w:t>bit</w:t>
            </w:r>
          </w:p>
        </w:tc>
        <w:tc>
          <w:tcPr>
            <w:tcW w:w="1843" w:type="dxa"/>
            <w:tcBorders>
              <w:top w:val="nil"/>
              <w:left w:val="nil"/>
              <w:bottom w:val="single" w:sz="4" w:space="0" w:color="auto"/>
              <w:right w:val="single" w:sz="4" w:space="0" w:color="auto"/>
            </w:tcBorders>
            <w:shd w:val="clear" w:color="auto" w:fill="auto"/>
            <w:noWrap/>
            <w:vAlign w:val="center"/>
            <w:hideMark/>
          </w:tcPr>
          <w:p w14:paraId="3F3F7F2E"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6.65%</w:t>
            </w:r>
          </w:p>
        </w:tc>
        <w:tc>
          <w:tcPr>
            <w:tcW w:w="2772" w:type="dxa"/>
            <w:tcBorders>
              <w:top w:val="nil"/>
              <w:left w:val="nil"/>
              <w:bottom w:val="single" w:sz="4" w:space="0" w:color="auto"/>
              <w:right w:val="single" w:sz="4" w:space="0" w:color="auto"/>
            </w:tcBorders>
            <w:shd w:val="clear" w:color="auto" w:fill="auto"/>
            <w:noWrap/>
            <w:vAlign w:val="center"/>
            <w:hideMark/>
          </w:tcPr>
          <w:p w14:paraId="01FED198"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205.37</w:t>
            </w:r>
          </w:p>
        </w:tc>
      </w:tr>
      <w:tr w:rsidR="00CA7ECA" w:rsidRPr="00EB6F2F" w14:paraId="0B7AEC5E" w14:textId="77777777" w:rsidTr="00CB2077">
        <w:trPr>
          <w:trHeight w:val="456"/>
          <w:jc w:val="center"/>
        </w:trPr>
        <w:tc>
          <w:tcPr>
            <w:tcW w:w="1413" w:type="dxa"/>
            <w:vMerge/>
            <w:tcBorders>
              <w:top w:val="nil"/>
              <w:left w:val="single" w:sz="4" w:space="0" w:color="auto"/>
              <w:bottom w:val="single" w:sz="4" w:space="0" w:color="000000"/>
              <w:right w:val="single" w:sz="4" w:space="0" w:color="auto"/>
            </w:tcBorders>
            <w:vAlign w:val="center"/>
            <w:hideMark/>
          </w:tcPr>
          <w:p w14:paraId="5C15A2DF" w14:textId="77777777" w:rsidR="00EB6F2F" w:rsidRPr="00EB6F2F" w:rsidRDefault="00EB6F2F" w:rsidP="00EB6F2F">
            <w:pPr>
              <w:widowControl/>
              <w:jc w:val="left"/>
              <w:rPr>
                <w:rFonts w:ascii="等线" w:eastAsia="等线" w:hAnsi="等线" w:cs="宋体"/>
                <w:color w:val="000000"/>
                <w:kern w:val="0"/>
                <w:sz w:val="22"/>
              </w:rPr>
            </w:pPr>
          </w:p>
        </w:tc>
        <w:tc>
          <w:tcPr>
            <w:tcW w:w="2268" w:type="dxa"/>
            <w:tcBorders>
              <w:top w:val="nil"/>
              <w:left w:val="nil"/>
              <w:bottom w:val="single" w:sz="4" w:space="0" w:color="auto"/>
              <w:right w:val="single" w:sz="4" w:space="0" w:color="auto"/>
            </w:tcBorders>
            <w:shd w:val="clear" w:color="auto" w:fill="auto"/>
            <w:noWrap/>
            <w:vAlign w:val="center"/>
            <w:hideMark/>
          </w:tcPr>
          <w:p w14:paraId="09324657" w14:textId="77777777" w:rsidR="00EB6F2F" w:rsidRDefault="008A5558" w:rsidP="00EB6F2F">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USB：</w:t>
            </w:r>
            <w:r w:rsidR="00000000">
              <w:fldChar w:fldCharType="begin"/>
            </w:r>
            <w:r w:rsidR="00000000">
              <w:instrText xml:space="preserve"> HYPERLINK "mailto:192K@24bit" </w:instrText>
            </w:r>
            <w:r w:rsidR="00000000">
              <w:fldChar w:fldCharType="separate"/>
            </w:r>
            <w:r w:rsidR="00EB6F2F" w:rsidRPr="00EB6F2F">
              <w:rPr>
                <w:rFonts w:ascii="等线" w:eastAsia="等线" w:hAnsi="等线" w:cs="宋体" w:hint="eastAsia"/>
                <w:color w:val="000000"/>
                <w:kern w:val="0"/>
                <w:sz w:val="22"/>
              </w:rPr>
              <w:t>192K@24bit</w:t>
            </w:r>
            <w:r w:rsidR="00000000">
              <w:rPr>
                <w:rFonts w:ascii="等线" w:eastAsia="等线" w:hAnsi="等线" w:cs="宋体"/>
                <w:color w:val="000000"/>
                <w:kern w:val="0"/>
                <w:sz w:val="22"/>
              </w:rPr>
              <w:fldChar w:fldCharType="end"/>
            </w:r>
          </w:p>
          <w:p w14:paraId="4516272B" w14:textId="523E7A5F" w:rsidR="008A5558" w:rsidRPr="00EB6F2F" w:rsidRDefault="008A5558"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DAC</w:t>
            </w:r>
            <w:r>
              <w:rPr>
                <w:rFonts w:ascii="等线" w:eastAsia="等线" w:hAnsi="等线" w:cs="宋体" w:hint="eastAsia"/>
                <w:color w:val="000000"/>
                <w:kern w:val="0"/>
                <w:sz w:val="22"/>
              </w:rPr>
              <w:t>：</w:t>
            </w:r>
            <w:r>
              <w:rPr>
                <w:rFonts w:ascii="等线" w:eastAsia="等线" w:hAnsi="等线" w:cs="宋体"/>
                <w:color w:val="000000"/>
                <w:kern w:val="0"/>
                <w:sz w:val="22"/>
              </w:rPr>
              <w:t>192</w:t>
            </w:r>
            <w:r w:rsidRPr="00EB6F2F">
              <w:rPr>
                <w:rFonts w:ascii="等线" w:eastAsia="等线" w:hAnsi="等线" w:cs="宋体" w:hint="eastAsia"/>
                <w:color w:val="000000"/>
                <w:kern w:val="0"/>
                <w:sz w:val="22"/>
              </w:rPr>
              <w:t>K@</w:t>
            </w:r>
            <w:r>
              <w:rPr>
                <w:rFonts w:ascii="等线" w:eastAsia="等线" w:hAnsi="等线" w:cs="宋体"/>
                <w:color w:val="000000"/>
                <w:kern w:val="0"/>
                <w:sz w:val="22"/>
              </w:rPr>
              <w:t>32</w:t>
            </w:r>
            <w:r w:rsidRPr="00EB6F2F">
              <w:rPr>
                <w:rFonts w:ascii="等线" w:eastAsia="等线" w:hAnsi="等线" w:cs="宋体" w:hint="eastAsia"/>
                <w:color w:val="000000"/>
                <w:kern w:val="0"/>
                <w:sz w:val="22"/>
              </w:rPr>
              <w:t>bit</w:t>
            </w:r>
          </w:p>
        </w:tc>
        <w:tc>
          <w:tcPr>
            <w:tcW w:w="1843" w:type="dxa"/>
            <w:tcBorders>
              <w:top w:val="nil"/>
              <w:left w:val="nil"/>
              <w:bottom w:val="single" w:sz="4" w:space="0" w:color="auto"/>
              <w:right w:val="single" w:sz="4" w:space="0" w:color="auto"/>
            </w:tcBorders>
            <w:shd w:val="clear" w:color="auto" w:fill="auto"/>
            <w:noWrap/>
            <w:vAlign w:val="center"/>
            <w:hideMark/>
          </w:tcPr>
          <w:p w14:paraId="7DE97482"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10.41%</w:t>
            </w:r>
          </w:p>
        </w:tc>
        <w:tc>
          <w:tcPr>
            <w:tcW w:w="2772" w:type="dxa"/>
            <w:tcBorders>
              <w:top w:val="nil"/>
              <w:left w:val="nil"/>
              <w:bottom w:val="single" w:sz="4" w:space="0" w:color="auto"/>
              <w:right w:val="single" w:sz="4" w:space="0" w:color="auto"/>
            </w:tcBorders>
            <w:shd w:val="clear" w:color="auto" w:fill="auto"/>
            <w:noWrap/>
            <w:vAlign w:val="center"/>
            <w:hideMark/>
          </w:tcPr>
          <w:p w14:paraId="0027A1E8" w14:textId="77777777" w:rsidR="00EB6F2F" w:rsidRPr="00EB6F2F" w:rsidRDefault="00EB6F2F" w:rsidP="00EB6F2F">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197.098</w:t>
            </w:r>
          </w:p>
        </w:tc>
      </w:tr>
      <w:tr w:rsidR="00083F68" w:rsidRPr="00EB6F2F" w14:paraId="63E0B7F9" w14:textId="77777777" w:rsidTr="00CB2077">
        <w:trPr>
          <w:trHeight w:val="456"/>
          <w:jc w:val="center"/>
        </w:trPr>
        <w:tc>
          <w:tcPr>
            <w:tcW w:w="141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5CA96A3" w14:textId="77777777" w:rsidR="00083F68" w:rsidRPr="00EB6F2F" w:rsidRDefault="00083F68" w:rsidP="00083F68">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ADC-&gt;USB</w:t>
            </w:r>
          </w:p>
        </w:tc>
        <w:tc>
          <w:tcPr>
            <w:tcW w:w="2268" w:type="dxa"/>
            <w:tcBorders>
              <w:top w:val="nil"/>
              <w:left w:val="nil"/>
              <w:bottom w:val="single" w:sz="4" w:space="0" w:color="auto"/>
              <w:right w:val="single" w:sz="4" w:space="0" w:color="auto"/>
            </w:tcBorders>
            <w:shd w:val="clear" w:color="auto" w:fill="auto"/>
            <w:noWrap/>
            <w:vAlign w:val="center"/>
          </w:tcPr>
          <w:p w14:paraId="68A10948" w14:textId="77777777" w:rsidR="00083F68" w:rsidRDefault="00083F68" w:rsidP="00083F68">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USB：</w:t>
            </w:r>
            <w:r w:rsidR="00000000">
              <w:fldChar w:fldCharType="begin"/>
            </w:r>
            <w:r w:rsidR="00000000">
              <w:instrText xml:space="preserve"> HYPERLINK "mailto:48K@24bit" </w:instrText>
            </w:r>
            <w:r w:rsidR="00000000">
              <w:fldChar w:fldCharType="separate"/>
            </w:r>
            <w:r w:rsidRPr="00EB6F2F">
              <w:rPr>
                <w:rFonts w:ascii="等线" w:eastAsia="等线" w:hAnsi="等线" w:cs="宋体" w:hint="eastAsia"/>
                <w:color w:val="000000"/>
                <w:kern w:val="0"/>
                <w:sz w:val="22"/>
              </w:rPr>
              <w:t>48K@24bit</w:t>
            </w:r>
            <w:r w:rsidR="00000000">
              <w:rPr>
                <w:rFonts w:ascii="等线" w:eastAsia="等线" w:hAnsi="等线" w:cs="宋体"/>
                <w:color w:val="000000"/>
                <w:kern w:val="0"/>
                <w:sz w:val="22"/>
              </w:rPr>
              <w:fldChar w:fldCharType="end"/>
            </w:r>
          </w:p>
          <w:p w14:paraId="4801ADD1" w14:textId="24F0EE4F" w:rsidR="00083F68" w:rsidRPr="00EB6F2F" w:rsidRDefault="00083F68" w:rsidP="00083F68">
            <w:pPr>
              <w:widowControl/>
              <w:jc w:val="center"/>
              <w:rPr>
                <w:rFonts w:ascii="等线" w:eastAsia="等线" w:hAnsi="等线" w:cs="宋体"/>
                <w:color w:val="000000"/>
                <w:kern w:val="0"/>
                <w:sz w:val="22"/>
              </w:rPr>
            </w:pPr>
            <w:r>
              <w:rPr>
                <w:rFonts w:ascii="等线" w:eastAsia="等线" w:hAnsi="等线" w:cs="宋体"/>
                <w:color w:val="000000"/>
                <w:kern w:val="0"/>
                <w:sz w:val="22"/>
              </w:rPr>
              <w:t>AD</w:t>
            </w:r>
            <w:r w:rsidRPr="00EB6F2F">
              <w:rPr>
                <w:rFonts w:ascii="等线" w:eastAsia="等线" w:hAnsi="等线" w:cs="宋体" w:hint="eastAsia"/>
                <w:color w:val="000000"/>
                <w:kern w:val="0"/>
                <w:sz w:val="22"/>
              </w:rPr>
              <w:t>C</w:t>
            </w:r>
            <w:r>
              <w:rPr>
                <w:rFonts w:ascii="等线" w:eastAsia="等线" w:hAnsi="等线" w:cs="宋体" w:hint="eastAsia"/>
                <w:color w:val="000000"/>
                <w:kern w:val="0"/>
                <w:sz w:val="22"/>
              </w:rPr>
              <w:t>：</w:t>
            </w:r>
            <w:r w:rsidRPr="00EB6F2F">
              <w:rPr>
                <w:rFonts w:ascii="等线" w:eastAsia="等线" w:hAnsi="等线" w:cs="宋体" w:hint="eastAsia"/>
                <w:color w:val="000000"/>
                <w:kern w:val="0"/>
                <w:sz w:val="22"/>
              </w:rPr>
              <w:t>48K@</w:t>
            </w:r>
            <w:r>
              <w:rPr>
                <w:rFonts w:ascii="等线" w:eastAsia="等线" w:hAnsi="等线" w:cs="宋体"/>
                <w:color w:val="000000"/>
                <w:kern w:val="0"/>
                <w:sz w:val="22"/>
              </w:rPr>
              <w:t>32</w:t>
            </w:r>
            <w:r w:rsidRPr="00EB6F2F">
              <w:rPr>
                <w:rFonts w:ascii="等线" w:eastAsia="等线" w:hAnsi="等线" w:cs="宋体" w:hint="eastAsia"/>
                <w:color w:val="000000"/>
                <w:kern w:val="0"/>
                <w:sz w:val="22"/>
              </w:rPr>
              <w:t>bit</w:t>
            </w:r>
          </w:p>
        </w:tc>
        <w:tc>
          <w:tcPr>
            <w:tcW w:w="1843" w:type="dxa"/>
            <w:tcBorders>
              <w:top w:val="nil"/>
              <w:left w:val="nil"/>
              <w:bottom w:val="single" w:sz="4" w:space="0" w:color="auto"/>
              <w:right w:val="single" w:sz="4" w:space="0" w:color="auto"/>
            </w:tcBorders>
            <w:shd w:val="clear" w:color="auto" w:fill="auto"/>
            <w:noWrap/>
            <w:vAlign w:val="center"/>
            <w:hideMark/>
          </w:tcPr>
          <w:p w14:paraId="037607DE" w14:textId="77777777" w:rsidR="00083F68" w:rsidRPr="00EB6F2F" w:rsidRDefault="00083F68" w:rsidP="00083F68">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5.64%</w:t>
            </w:r>
          </w:p>
        </w:tc>
        <w:tc>
          <w:tcPr>
            <w:tcW w:w="2772" w:type="dxa"/>
            <w:tcBorders>
              <w:top w:val="nil"/>
              <w:left w:val="nil"/>
              <w:bottom w:val="single" w:sz="4" w:space="0" w:color="auto"/>
              <w:right w:val="single" w:sz="4" w:space="0" w:color="auto"/>
            </w:tcBorders>
            <w:shd w:val="clear" w:color="auto" w:fill="auto"/>
            <w:noWrap/>
            <w:vAlign w:val="center"/>
            <w:hideMark/>
          </w:tcPr>
          <w:p w14:paraId="62189388" w14:textId="77777777" w:rsidR="00083F68" w:rsidRPr="00EB6F2F" w:rsidRDefault="00083F68" w:rsidP="00083F68">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207.592</w:t>
            </w:r>
          </w:p>
        </w:tc>
      </w:tr>
      <w:tr w:rsidR="00083F68" w:rsidRPr="00EB6F2F" w14:paraId="15223833" w14:textId="77777777" w:rsidTr="00CB2077">
        <w:trPr>
          <w:trHeight w:val="456"/>
          <w:jc w:val="center"/>
        </w:trPr>
        <w:tc>
          <w:tcPr>
            <w:tcW w:w="1413" w:type="dxa"/>
            <w:vMerge/>
            <w:tcBorders>
              <w:top w:val="nil"/>
              <w:left w:val="single" w:sz="4" w:space="0" w:color="auto"/>
              <w:bottom w:val="single" w:sz="4" w:space="0" w:color="000000"/>
              <w:right w:val="single" w:sz="4" w:space="0" w:color="auto"/>
            </w:tcBorders>
            <w:vAlign w:val="center"/>
            <w:hideMark/>
          </w:tcPr>
          <w:p w14:paraId="3EFEB70E" w14:textId="77777777" w:rsidR="00083F68" w:rsidRPr="00EB6F2F" w:rsidRDefault="00083F68" w:rsidP="00083F68">
            <w:pPr>
              <w:widowControl/>
              <w:jc w:val="left"/>
              <w:rPr>
                <w:rFonts w:ascii="等线" w:eastAsia="等线" w:hAnsi="等线" w:cs="宋体"/>
                <w:color w:val="000000"/>
                <w:kern w:val="0"/>
                <w:sz w:val="22"/>
              </w:rPr>
            </w:pPr>
          </w:p>
        </w:tc>
        <w:tc>
          <w:tcPr>
            <w:tcW w:w="2268" w:type="dxa"/>
            <w:tcBorders>
              <w:top w:val="nil"/>
              <w:left w:val="nil"/>
              <w:bottom w:val="single" w:sz="4" w:space="0" w:color="auto"/>
              <w:right w:val="single" w:sz="4" w:space="0" w:color="auto"/>
            </w:tcBorders>
            <w:shd w:val="clear" w:color="auto" w:fill="auto"/>
            <w:noWrap/>
            <w:vAlign w:val="center"/>
          </w:tcPr>
          <w:p w14:paraId="36AE6932" w14:textId="77777777" w:rsidR="00083F68" w:rsidRDefault="00083F68" w:rsidP="00083F68">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USB：</w:t>
            </w:r>
            <w:r w:rsidR="00000000">
              <w:fldChar w:fldCharType="begin"/>
            </w:r>
            <w:r w:rsidR="00000000">
              <w:instrText xml:space="preserve"> HYPERLINK "mailto:96K@24bit" </w:instrText>
            </w:r>
            <w:r w:rsidR="00000000">
              <w:fldChar w:fldCharType="separate"/>
            </w:r>
            <w:r w:rsidRPr="00EB6F2F">
              <w:rPr>
                <w:rFonts w:ascii="等线" w:eastAsia="等线" w:hAnsi="等线" w:cs="宋体" w:hint="eastAsia"/>
                <w:color w:val="000000"/>
                <w:kern w:val="0"/>
                <w:sz w:val="22"/>
              </w:rPr>
              <w:t>96K@24bit</w:t>
            </w:r>
            <w:r w:rsidR="00000000">
              <w:rPr>
                <w:rFonts w:ascii="等线" w:eastAsia="等线" w:hAnsi="等线" w:cs="宋体"/>
                <w:color w:val="000000"/>
                <w:kern w:val="0"/>
                <w:sz w:val="22"/>
              </w:rPr>
              <w:fldChar w:fldCharType="end"/>
            </w:r>
          </w:p>
          <w:p w14:paraId="4CC167A1" w14:textId="38F2BF39" w:rsidR="00083F68" w:rsidRPr="00EB6F2F" w:rsidRDefault="00083F68" w:rsidP="00083F68">
            <w:pPr>
              <w:widowControl/>
              <w:jc w:val="center"/>
              <w:rPr>
                <w:rFonts w:ascii="等线" w:eastAsia="等线" w:hAnsi="等线" w:cs="宋体"/>
                <w:color w:val="000000"/>
                <w:kern w:val="0"/>
                <w:sz w:val="22"/>
              </w:rPr>
            </w:pPr>
            <w:r>
              <w:rPr>
                <w:rFonts w:ascii="等线" w:eastAsia="等线" w:hAnsi="等线" w:cs="宋体"/>
                <w:color w:val="000000"/>
                <w:kern w:val="0"/>
                <w:sz w:val="22"/>
              </w:rPr>
              <w:t>AD</w:t>
            </w:r>
            <w:r w:rsidRPr="00EB6F2F">
              <w:rPr>
                <w:rFonts w:ascii="等线" w:eastAsia="等线" w:hAnsi="等线" w:cs="宋体" w:hint="eastAsia"/>
                <w:color w:val="000000"/>
                <w:kern w:val="0"/>
                <w:sz w:val="22"/>
              </w:rPr>
              <w:t>C</w:t>
            </w:r>
            <w:r>
              <w:rPr>
                <w:rFonts w:ascii="等线" w:eastAsia="等线" w:hAnsi="等线" w:cs="宋体" w:hint="eastAsia"/>
                <w:color w:val="000000"/>
                <w:kern w:val="0"/>
                <w:sz w:val="22"/>
              </w:rPr>
              <w:t>：</w:t>
            </w:r>
            <w:r>
              <w:rPr>
                <w:rFonts w:ascii="等线" w:eastAsia="等线" w:hAnsi="等线" w:cs="宋体"/>
                <w:color w:val="000000"/>
                <w:kern w:val="0"/>
                <w:sz w:val="22"/>
              </w:rPr>
              <w:t>96</w:t>
            </w:r>
            <w:r w:rsidRPr="00EB6F2F">
              <w:rPr>
                <w:rFonts w:ascii="等线" w:eastAsia="等线" w:hAnsi="等线" w:cs="宋体" w:hint="eastAsia"/>
                <w:color w:val="000000"/>
                <w:kern w:val="0"/>
                <w:sz w:val="22"/>
              </w:rPr>
              <w:t>K@</w:t>
            </w:r>
            <w:r>
              <w:rPr>
                <w:rFonts w:ascii="等线" w:eastAsia="等线" w:hAnsi="等线" w:cs="宋体"/>
                <w:color w:val="000000"/>
                <w:kern w:val="0"/>
                <w:sz w:val="22"/>
              </w:rPr>
              <w:t>32</w:t>
            </w:r>
            <w:r w:rsidRPr="00EB6F2F">
              <w:rPr>
                <w:rFonts w:ascii="等线" w:eastAsia="等线" w:hAnsi="等线" w:cs="宋体" w:hint="eastAsia"/>
                <w:color w:val="000000"/>
                <w:kern w:val="0"/>
                <w:sz w:val="22"/>
              </w:rPr>
              <w:t>bit</w:t>
            </w:r>
          </w:p>
        </w:tc>
        <w:tc>
          <w:tcPr>
            <w:tcW w:w="1843" w:type="dxa"/>
            <w:tcBorders>
              <w:top w:val="nil"/>
              <w:left w:val="nil"/>
              <w:bottom w:val="single" w:sz="4" w:space="0" w:color="auto"/>
              <w:right w:val="single" w:sz="4" w:space="0" w:color="auto"/>
            </w:tcBorders>
            <w:shd w:val="clear" w:color="auto" w:fill="auto"/>
            <w:noWrap/>
            <w:vAlign w:val="center"/>
            <w:hideMark/>
          </w:tcPr>
          <w:p w14:paraId="32B179A2" w14:textId="77777777" w:rsidR="00083F68" w:rsidRPr="00EB6F2F" w:rsidRDefault="00083F68" w:rsidP="00083F68">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8.13%</w:t>
            </w:r>
          </w:p>
        </w:tc>
        <w:tc>
          <w:tcPr>
            <w:tcW w:w="2772" w:type="dxa"/>
            <w:tcBorders>
              <w:top w:val="nil"/>
              <w:left w:val="nil"/>
              <w:bottom w:val="single" w:sz="4" w:space="0" w:color="auto"/>
              <w:right w:val="single" w:sz="4" w:space="0" w:color="auto"/>
            </w:tcBorders>
            <w:shd w:val="clear" w:color="auto" w:fill="auto"/>
            <w:noWrap/>
            <w:vAlign w:val="center"/>
            <w:hideMark/>
          </w:tcPr>
          <w:p w14:paraId="5D941624" w14:textId="77777777" w:rsidR="00083F68" w:rsidRPr="00EB6F2F" w:rsidRDefault="00083F68" w:rsidP="00083F68">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202.114</w:t>
            </w:r>
          </w:p>
        </w:tc>
      </w:tr>
      <w:tr w:rsidR="00083F68" w:rsidRPr="00EB6F2F" w14:paraId="545A7775" w14:textId="77777777" w:rsidTr="00CB2077">
        <w:trPr>
          <w:trHeight w:val="456"/>
          <w:jc w:val="center"/>
        </w:trPr>
        <w:tc>
          <w:tcPr>
            <w:tcW w:w="1413" w:type="dxa"/>
            <w:vMerge/>
            <w:tcBorders>
              <w:top w:val="nil"/>
              <w:left w:val="single" w:sz="4" w:space="0" w:color="auto"/>
              <w:bottom w:val="single" w:sz="4" w:space="0" w:color="000000"/>
              <w:right w:val="single" w:sz="4" w:space="0" w:color="auto"/>
            </w:tcBorders>
            <w:vAlign w:val="center"/>
            <w:hideMark/>
          </w:tcPr>
          <w:p w14:paraId="5CD2BD30" w14:textId="77777777" w:rsidR="00083F68" w:rsidRPr="00EB6F2F" w:rsidRDefault="00083F68" w:rsidP="00083F68">
            <w:pPr>
              <w:widowControl/>
              <w:jc w:val="left"/>
              <w:rPr>
                <w:rFonts w:ascii="等线" w:eastAsia="等线" w:hAnsi="等线" w:cs="宋体"/>
                <w:color w:val="000000"/>
                <w:kern w:val="0"/>
                <w:sz w:val="22"/>
              </w:rPr>
            </w:pPr>
          </w:p>
        </w:tc>
        <w:tc>
          <w:tcPr>
            <w:tcW w:w="2268" w:type="dxa"/>
            <w:tcBorders>
              <w:top w:val="nil"/>
              <w:left w:val="nil"/>
              <w:bottom w:val="single" w:sz="4" w:space="0" w:color="auto"/>
              <w:right w:val="single" w:sz="4" w:space="0" w:color="auto"/>
            </w:tcBorders>
            <w:shd w:val="clear" w:color="auto" w:fill="auto"/>
            <w:noWrap/>
            <w:vAlign w:val="center"/>
          </w:tcPr>
          <w:p w14:paraId="006C3BBD" w14:textId="77777777" w:rsidR="00083F68" w:rsidRDefault="00083F68" w:rsidP="00083F68">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USB：</w:t>
            </w:r>
            <w:r w:rsidR="00000000">
              <w:fldChar w:fldCharType="begin"/>
            </w:r>
            <w:r w:rsidR="00000000">
              <w:instrText xml:space="preserve"> HYPERLINK "mailto:192K@24bit" </w:instrText>
            </w:r>
            <w:r w:rsidR="00000000">
              <w:fldChar w:fldCharType="separate"/>
            </w:r>
            <w:r w:rsidRPr="00EB6F2F">
              <w:rPr>
                <w:rFonts w:ascii="等线" w:eastAsia="等线" w:hAnsi="等线" w:cs="宋体" w:hint="eastAsia"/>
                <w:color w:val="000000"/>
                <w:kern w:val="0"/>
                <w:sz w:val="22"/>
              </w:rPr>
              <w:t>192K@24bit</w:t>
            </w:r>
            <w:r w:rsidR="00000000">
              <w:rPr>
                <w:rFonts w:ascii="等线" w:eastAsia="等线" w:hAnsi="等线" w:cs="宋体"/>
                <w:color w:val="000000"/>
                <w:kern w:val="0"/>
                <w:sz w:val="22"/>
              </w:rPr>
              <w:fldChar w:fldCharType="end"/>
            </w:r>
          </w:p>
          <w:p w14:paraId="1BB0D147" w14:textId="0A2C9C22" w:rsidR="00083F68" w:rsidRPr="00EB6F2F" w:rsidRDefault="00083F68" w:rsidP="00083F68">
            <w:pPr>
              <w:widowControl/>
              <w:jc w:val="center"/>
              <w:rPr>
                <w:rFonts w:ascii="等线" w:eastAsia="等线" w:hAnsi="等线" w:cs="宋体"/>
                <w:color w:val="000000"/>
                <w:kern w:val="0"/>
                <w:sz w:val="22"/>
              </w:rPr>
            </w:pPr>
            <w:r>
              <w:rPr>
                <w:rFonts w:ascii="等线" w:eastAsia="等线" w:hAnsi="等线" w:cs="宋体"/>
                <w:color w:val="000000"/>
                <w:kern w:val="0"/>
                <w:sz w:val="22"/>
              </w:rPr>
              <w:t>AD</w:t>
            </w:r>
            <w:r w:rsidRPr="00EB6F2F">
              <w:rPr>
                <w:rFonts w:ascii="等线" w:eastAsia="等线" w:hAnsi="等线" w:cs="宋体" w:hint="eastAsia"/>
                <w:color w:val="000000"/>
                <w:kern w:val="0"/>
                <w:sz w:val="22"/>
              </w:rPr>
              <w:t>C</w:t>
            </w:r>
            <w:r>
              <w:rPr>
                <w:rFonts w:ascii="等线" w:eastAsia="等线" w:hAnsi="等线" w:cs="宋体" w:hint="eastAsia"/>
                <w:color w:val="000000"/>
                <w:kern w:val="0"/>
                <w:sz w:val="22"/>
              </w:rPr>
              <w:t>：</w:t>
            </w:r>
            <w:r>
              <w:rPr>
                <w:rFonts w:ascii="等线" w:eastAsia="等线" w:hAnsi="等线" w:cs="宋体"/>
                <w:color w:val="000000"/>
                <w:kern w:val="0"/>
                <w:sz w:val="22"/>
              </w:rPr>
              <w:t>192</w:t>
            </w:r>
            <w:r w:rsidRPr="00EB6F2F">
              <w:rPr>
                <w:rFonts w:ascii="等线" w:eastAsia="等线" w:hAnsi="等线" w:cs="宋体" w:hint="eastAsia"/>
                <w:color w:val="000000"/>
                <w:kern w:val="0"/>
                <w:sz w:val="22"/>
              </w:rPr>
              <w:t>K@</w:t>
            </w:r>
            <w:r>
              <w:rPr>
                <w:rFonts w:ascii="等线" w:eastAsia="等线" w:hAnsi="等线" w:cs="宋体"/>
                <w:color w:val="000000"/>
                <w:kern w:val="0"/>
                <w:sz w:val="22"/>
              </w:rPr>
              <w:t>32</w:t>
            </w:r>
            <w:r w:rsidRPr="00EB6F2F">
              <w:rPr>
                <w:rFonts w:ascii="等线" w:eastAsia="等线" w:hAnsi="等线" w:cs="宋体" w:hint="eastAsia"/>
                <w:color w:val="000000"/>
                <w:kern w:val="0"/>
                <w:sz w:val="22"/>
              </w:rPr>
              <w:t>bit</w:t>
            </w:r>
          </w:p>
        </w:tc>
        <w:tc>
          <w:tcPr>
            <w:tcW w:w="1843" w:type="dxa"/>
            <w:tcBorders>
              <w:top w:val="nil"/>
              <w:left w:val="nil"/>
              <w:bottom w:val="single" w:sz="4" w:space="0" w:color="auto"/>
              <w:right w:val="single" w:sz="4" w:space="0" w:color="auto"/>
            </w:tcBorders>
            <w:shd w:val="clear" w:color="auto" w:fill="auto"/>
            <w:noWrap/>
            <w:vAlign w:val="center"/>
            <w:hideMark/>
          </w:tcPr>
          <w:p w14:paraId="6959476A" w14:textId="77777777" w:rsidR="00083F68" w:rsidRPr="00EB6F2F" w:rsidRDefault="00083F68" w:rsidP="00083F68">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14.03%</w:t>
            </w:r>
          </w:p>
        </w:tc>
        <w:tc>
          <w:tcPr>
            <w:tcW w:w="2772" w:type="dxa"/>
            <w:tcBorders>
              <w:top w:val="nil"/>
              <w:left w:val="nil"/>
              <w:bottom w:val="single" w:sz="4" w:space="0" w:color="auto"/>
              <w:right w:val="single" w:sz="4" w:space="0" w:color="auto"/>
            </w:tcBorders>
            <w:shd w:val="clear" w:color="auto" w:fill="auto"/>
            <w:noWrap/>
            <w:vAlign w:val="center"/>
            <w:hideMark/>
          </w:tcPr>
          <w:p w14:paraId="2115974F" w14:textId="77777777" w:rsidR="00083F68" w:rsidRPr="00EB6F2F" w:rsidRDefault="00083F68" w:rsidP="00083F68">
            <w:pPr>
              <w:widowControl/>
              <w:jc w:val="center"/>
              <w:rPr>
                <w:rFonts w:ascii="等线" w:eastAsia="等线" w:hAnsi="等线" w:cs="宋体"/>
                <w:color w:val="000000"/>
                <w:kern w:val="0"/>
                <w:sz w:val="22"/>
              </w:rPr>
            </w:pPr>
            <w:r w:rsidRPr="00EB6F2F">
              <w:rPr>
                <w:rFonts w:ascii="等线" w:eastAsia="等线" w:hAnsi="等线" w:cs="宋体" w:hint="eastAsia"/>
                <w:color w:val="000000"/>
                <w:kern w:val="0"/>
                <w:sz w:val="22"/>
              </w:rPr>
              <w:t>189.134</w:t>
            </w:r>
          </w:p>
        </w:tc>
      </w:tr>
    </w:tbl>
    <w:p w14:paraId="716F84B0" w14:textId="1AE227FC" w:rsidR="00EB6F2F" w:rsidRDefault="00EB6F2F" w:rsidP="00EB6F2F"/>
    <w:p w14:paraId="3AA57EF4" w14:textId="28BF9494" w:rsidR="00BA78F4" w:rsidRPr="00BA78F4" w:rsidRDefault="00BA78F4" w:rsidP="00BA78F4">
      <w:pPr>
        <w:jc w:val="center"/>
        <w:rPr>
          <w:rStyle w:val="af4"/>
        </w:rPr>
      </w:pPr>
      <w:r w:rsidRPr="00BA78F4">
        <w:rPr>
          <w:rStyle w:val="af4"/>
          <w:rFonts w:hint="eastAsia"/>
        </w:rPr>
        <w:t>表</w:t>
      </w:r>
      <w:r w:rsidRPr="00BA78F4">
        <w:rPr>
          <w:rStyle w:val="af4"/>
          <w:rFonts w:hint="eastAsia"/>
        </w:rPr>
        <w:t>1</w:t>
      </w:r>
      <w:r w:rsidRPr="00BA78F4">
        <w:rPr>
          <w:rStyle w:val="af4"/>
        </w:rPr>
        <w:t xml:space="preserve"> </w:t>
      </w:r>
      <w:r w:rsidRPr="00BA78F4">
        <w:rPr>
          <w:rStyle w:val="af4"/>
          <w:rFonts w:hint="eastAsia"/>
        </w:rPr>
        <w:t>系统效率测试表</w:t>
      </w:r>
    </w:p>
    <w:p w14:paraId="512D46F4" w14:textId="7BBB0DFD" w:rsidR="0006555C" w:rsidRDefault="0006555C" w:rsidP="00B6660C">
      <w:pPr>
        <w:pStyle w:val="2"/>
      </w:pPr>
      <w:bookmarkStart w:id="12" w:name="_Toc114162062"/>
      <w:commentRangeStart w:id="13"/>
      <w:r>
        <w:rPr>
          <w:rFonts w:hint="eastAsia"/>
        </w:rPr>
        <w:t>2</w:t>
      </w:r>
      <w:r>
        <w:t xml:space="preserve">.2.2 </w:t>
      </w:r>
      <w:r>
        <w:t>测试方法</w:t>
      </w:r>
      <w:bookmarkEnd w:id="12"/>
    </w:p>
    <w:commentRangeEnd w:id="13"/>
    <w:p w14:paraId="7D496801" w14:textId="77777777" w:rsidR="0006555C" w:rsidRDefault="00977DE6" w:rsidP="0006555C">
      <w:pPr>
        <w:jc w:val="center"/>
        <w:rPr>
          <w:rStyle w:val="af4"/>
        </w:rPr>
      </w:pPr>
      <w:r>
        <w:rPr>
          <w:rStyle w:val="af"/>
        </w:rPr>
        <w:commentReference w:id="13"/>
      </w:r>
    </w:p>
    <w:p w14:paraId="5214A728" w14:textId="77777777" w:rsidR="0006555C" w:rsidRPr="0006555C" w:rsidRDefault="0006555C" w:rsidP="0006555C"/>
    <w:p w14:paraId="298C4748" w14:textId="77777777" w:rsidR="00284485" w:rsidRDefault="00284485">
      <w:pPr>
        <w:widowControl/>
        <w:jc w:val="left"/>
        <w:rPr>
          <w:rFonts w:asciiTheme="majorHAnsi" w:hAnsiTheme="majorHAnsi" w:cstheme="majorBidi"/>
          <w:b/>
          <w:bCs/>
          <w:sz w:val="32"/>
          <w:szCs w:val="32"/>
        </w:rPr>
      </w:pPr>
      <w:r>
        <w:br w:type="page"/>
      </w:r>
    </w:p>
    <w:p w14:paraId="71249ECC" w14:textId="4DFD273A" w:rsidR="00B6660C" w:rsidRDefault="00B6660C" w:rsidP="00B6660C">
      <w:pPr>
        <w:pStyle w:val="2"/>
      </w:pPr>
      <w:bookmarkStart w:id="14" w:name="_Toc114162063"/>
      <w:r>
        <w:rPr>
          <w:rFonts w:hint="eastAsia"/>
        </w:rPr>
        <w:lastRenderedPageBreak/>
        <w:t>2</w:t>
      </w:r>
      <w:r>
        <w:t xml:space="preserve">.2 </w:t>
      </w:r>
      <w:r w:rsidR="0051793C">
        <w:rPr>
          <w:rFonts w:hint="eastAsia"/>
        </w:rPr>
        <w:t>模拟</w:t>
      </w:r>
      <w:r w:rsidRPr="00B6660C">
        <w:rPr>
          <w:rFonts w:hint="eastAsia"/>
        </w:rPr>
        <w:t>音频通路延迟</w:t>
      </w:r>
      <w:bookmarkEnd w:id="14"/>
    </w:p>
    <w:p w14:paraId="0FA04C38" w14:textId="103E6068" w:rsidR="00177595" w:rsidRDefault="00177595" w:rsidP="00177595">
      <w:r>
        <w:tab/>
      </w:r>
      <w:r>
        <w:rPr>
          <w:rFonts w:hint="eastAsia"/>
        </w:rPr>
        <w:t>基于</w:t>
      </w:r>
      <w:r>
        <w:rPr>
          <w:rFonts w:hint="eastAsia"/>
        </w:rPr>
        <w:t>SNC</w:t>
      </w:r>
      <w:r>
        <w:t>8600</w:t>
      </w:r>
      <w:r>
        <w:rPr>
          <w:rFonts w:hint="eastAsia"/>
        </w:rPr>
        <w:t>的模数音频通路，不加入任何算法，在</w:t>
      </w:r>
      <w:r>
        <w:rPr>
          <w:rFonts w:hint="eastAsia"/>
        </w:rPr>
        <w:t>1</w:t>
      </w:r>
      <w:r>
        <w:t>6</w:t>
      </w:r>
      <w:r>
        <w:rPr>
          <w:rFonts w:hint="eastAsia"/>
        </w:rPr>
        <w:t>K\48K\96K</w:t>
      </w:r>
      <w:r>
        <w:t>\192K</w:t>
      </w:r>
      <w:r>
        <w:rPr>
          <w:rFonts w:hint="eastAsia"/>
        </w:rPr>
        <w:t>采样率下分别测得</w:t>
      </w:r>
      <w:r>
        <w:rPr>
          <w:rFonts w:hint="eastAsia"/>
        </w:rPr>
        <w:t>ADC</w:t>
      </w:r>
      <w:r>
        <w:rPr>
          <w:rFonts w:hint="eastAsia"/>
        </w:rPr>
        <w:t>单元、</w:t>
      </w:r>
      <w:r>
        <w:rPr>
          <w:rFonts w:hint="eastAsia"/>
        </w:rPr>
        <w:t>DSP</w:t>
      </w:r>
      <w:r>
        <w:rPr>
          <w:rFonts w:hint="eastAsia"/>
        </w:rPr>
        <w:t>处理（读取</w:t>
      </w:r>
      <w:r>
        <w:rPr>
          <w:rFonts w:hint="eastAsia"/>
        </w:rPr>
        <w:t>ADC</w:t>
      </w:r>
      <w:r>
        <w:rPr>
          <w:rFonts w:hint="eastAsia"/>
        </w:rPr>
        <w:t>数据并发往</w:t>
      </w:r>
      <w:r>
        <w:rPr>
          <w:rFonts w:hint="eastAsia"/>
        </w:rPr>
        <w:t>DAC</w:t>
      </w:r>
      <w:r>
        <w:rPr>
          <w:rFonts w:hint="eastAsia"/>
        </w:rPr>
        <w:t>）、</w:t>
      </w:r>
      <w:r>
        <w:rPr>
          <w:rFonts w:hint="eastAsia"/>
        </w:rPr>
        <w:t>DAC</w:t>
      </w:r>
      <w:r>
        <w:rPr>
          <w:rFonts w:hint="eastAsia"/>
        </w:rPr>
        <w:t>单元的处理时长，以及总耗时。</w:t>
      </w:r>
    </w:p>
    <w:p w14:paraId="2DC498C0" w14:textId="3BE748D3" w:rsidR="00863B19" w:rsidRDefault="00863B19" w:rsidP="00863B19">
      <w:pPr>
        <w:pStyle w:val="3"/>
      </w:pPr>
      <w:bookmarkStart w:id="15" w:name="_Toc114162064"/>
      <w:r>
        <w:rPr>
          <w:rFonts w:hint="eastAsia"/>
        </w:rPr>
        <w:t>2</w:t>
      </w:r>
      <w:r>
        <w:t>.2.1</w:t>
      </w:r>
      <w:r>
        <w:rPr>
          <w:rFonts w:hint="eastAsia"/>
        </w:rPr>
        <w:t>测试结果</w:t>
      </w:r>
      <w:bookmarkEnd w:id="15"/>
    </w:p>
    <w:p w14:paraId="6A24C6E1" w14:textId="77777777" w:rsidR="00863B19" w:rsidRPr="00177595" w:rsidRDefault="00863B19" w:rsidP="00863B19">
      <w:pPr>
        <w:ind w:firstLine="420"/>
      </w:pPr>
      <w:r>
        <w:rPr>
          <w:rFonts w:hint="eastAsia"/>
        </w:rPr>
        <w:t>使用</w:t>
      </w:r>
      <w:r>
        <w:rPr>
          <w:rFonts w:hint="eastAsia"/>
        </w:rPr>
        <w:t>AP</w:t>
      </w:r>
      <w:r>
        <w:rPr>
          <w:rFonts w:hint="eastAsia"/>
        </w:rPr>
        <w:t>和示波器两种测试方法测得结果一致，根据已测数据，采样率越高，总耗时越短</w:t>
      </w:r>
    </w:p>
    <w:p w14:paraId="1FEE8A5F" w14:textId="77777777" w:rsidR="00863B19" w:rsidRPr="005B4B1F" w:rsidRDefault="00863B19" w:rsidP="00863B19"/>
    <w:tbl>
      <w:tblPr>
        <w:tblStyle w:val="a8"/>
        <w:tblW w:w="0" w:type="auto"/>
        <w:jc w:val="center"/>
        <w:tblLook w:val="04A0" w:firstRow="1" w:lastRow="0" w:firstColumn="1" w:lastColumn="0" w:noHBand="0" w:noVBand="1"/>
      </w:tblPr>
      <w:tblGrid>
        <w:gridCol w:w="1129"/>
        <w:gridCol w:w="1701"/>
        <w:gridCol w:w="1701"/>
        <w:gridCol w:w="1843"/>
        <w:gridCol w:w="1922"/>
      </w:tblGrid>
      <w:tr w:rsidR="00863B19" w14:paraId="7E5827A8" w14:textId="77777777" w:rsidTr="00840C87">
        <w:trPr>
          <w:trHeight w:val="634"/>
          <w:jc w:val="center"/>
        </w:trPr>
        <w:tc>
          <w:tcPr>
            <w:tcW w:w="8296" w:type="dxa"/>
            <w:gridSpan w:val="5"/>
            <w:shd w:val="clear" w:color="auto" w:fill="B4C6E7" w:themeFill="accent1" w:themeFillTint="66"/>
          </w:tcPr>
          <w:p w14:paraId="1D3F0FD1" w14:textId="77777777" w:rsidR="00863B19" w:rsidRDefault="00863B19" w:rsidP="00840C87">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工作</w:t>
            </w:r>
            <w:r w:rsidRPr="00EB6F2F">
              <w:rPr>
                <w:rFonts w:ascii="等线" w:eastAsia="等线" w:hAnsi="等线" w:cs="宋体" w:hint="eastAsia"/>
                <w:b/>
                <w:bCs/>
                <w:color w:val="000000"/>
                <w:kern w:val="0"/>
                <w:sz w:val="22"/>
              </w:rPr>
              <w:t>主频：220MHz</w:t>
            </w:r>
          </w:p>
          <w:p w14:paraId="174E8C56" w14:textId="77777777" w:rsidR="00863B19" w:rsidRDefault="00863B19" w:rsidP="00840C87">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测试人员：余应恩</w:t>
            </w:r>
          </w:p>
          <w:p w14:paraId="3B6A76B1" w14:textId="77777777" w:rsidR="00863B19" w:rsidRDefault="00863B19" w:rsidP="00840C87">
            <w:r>
              <w:rPr>
                <w:rFonts w:ascii="等线" w:eastAsia="等线" w:hAnsi="等线" w:cs="宋体" w:hint="eastAsia"/>
                <w:b/>
                <w:bCs/>
                <w:color w:val="000000"/>
                <w:kern w:val="0"/>
                <w:sz w:val="22"/>
              </w:rPr>
              <w:t>测试SDK版本：SDK</w:t>
            </w:r>
            <w:r>
              <w:rPr>
                <w:rFonts w:ascii="等线" w:eastAsia="等线" w:hAnsi="等线" w:cs="宋体"/>
                <w:b/>
                <w:bCs/>
                <w:color w:val="000000"/>
                <w:kern w:val="0"/>
                <w:sz w:val="22"/>
              </w:rPr>
              <w:t>20</w:t>
            </w:r>
            <w:r>
              <w:rPr>
                <w:rFonts w:ascii="等线" w:eastAsia="等线" w:hAnsi="等线" w:cs="宋体" w:hint="eastAsia"/>
                <w:b/>
                <w:bCs/>
                <w:color w:val="000000"/>
                <w:kern w:val="0"/>
                <w:sz w:val="22"/>
              </w:rPr>
              <w:t>_</w:t>
            </w:r>
            <w:r>
              <w:rPr>
                <w:rFonts w:ascii="等线" w:eastAsia="等线" w:hAnsi="等线" w:cs="宋体"/>
                <w:b/>
                <w:bCs/>
                <w:color w:val="000000"/>
                <w:kern w:val="0"/>
                <w:sz w:val="22"/>
              </w:rPr>
              <w:t>V1.0</w:t>
            </w:r>
          </w:p>
        </w:tc>
      </w:tr>
      <w:tr w:rsidR="00863B19" w14:paraId="48B65537" w14:textId="77777777" w:rsidTr="00840C87">
        <w:trPr>
          <w:jc w:val="center"/>
        </w:trPr>
        <w:tc>
          <w:tcPr>
            <w:tcW w:w="1129" w:type="dxa"/>
            <w:shd w:val="clear" w:color="auto" w:fill="D9E2F3" w:themeFill="accent1" w:themeFillTint="33"/>
          </w:tcPr>
          <w:p w14:paraId="16F6638D" w14:textId="77777777" w:rsidR="00863B19" w:rsidRDefault="00863B19" w:rsidP="00840C87">
            <w:pPr>
              <w:jc w:val="center"/>
            </w:pPr>
          </w:p>
        </w:tc>
        <w:tc>
          <w:tcPr>
            <w:tcW w:w="7167" w:type="dxa"/>
            <w:gridSpan w:val="4"/>
            <w:shd w:val="clear" w:color="auto" w:fill="D9E2F3" w:themeFill="accent1" w:themeFillTint="33"/>
          </w:tcPr>
          <w:p w14:paraId="0555D418" w14:textId="77777777" w:rsidR="00863B19" w:rsidRDefault="00863B19" w:rsidP="00840C87">
            <w:pPr>
              <w:jc w:val="center"/>
            </w:pPr>
            <w:r>
              <w:rPr>
                <w:rFonts w:hint="eastAsia"/>
              </w:rPr>
              <w:t>单位延迟（单位</w:t>
            </w:r>
            <w:proofErr w:type="spellStart"/>
            <w:r>
              <w:rPr>
                <w:rFonts w:hint="eastAsia"/>
              </w:rPr>
              <w:t>ms</w:t>
            </w:r>
            <w:proofErr w:type="spellEnd"/>
            <w:r>
              <w:rPr>
                <w:rFonts w:hint="eastAsia"/>
              </w:rPr>
              <w:t>）</w:t>
            </w:r>
          </w:p>
        </w:tc>
      </w:tr>
      <w:tr w:rsidR="00863B19" w14:paraId="1F378738" w14:textId="77777777" w:rsidTr="00840C87">
        <w:trPr>
          <w:jc w:val="center"/>
        </w:trPr>
        <w:tc>
          <w:tcPr>
            <w:tcW w:w="1129" w:type="dxa"/>
            <w:shd w:val="clear" w:color="auto" w:fill="D9E2F3" w:themeFill="accent1" w:themeFillTint="33"/>
          </w:tcPr>
          <w:p w14:paraId="15EFF72D" w14:textId="77777777" w:rsidR="00863B19" w:rsidRDefault="00863B19" w:rsidP="00840C87">
            <w:pPr>
              <w:jc w:val="center"/>
            </w:pPr>
            <w:r>
              <w:rPr>
                <w:rFonts w:hint="eastAsia"/>
              </w:rPr>
              <w:t>采样率</w:t>
            </w:r>
          </w:p>
        </w:tc>
        <w:tc>
          <w:tcPr>
            <w:tcW w:w="1701" w:type="dxa"/>
          </w:tcPr>
          <w:p w14:paraId="31EA24CF" w14:textId="77777777" w:rsidR="00863B19" w:rsidRDefault="00863B19" w:rsidP="00840C87">
            <w:pPr>
              <w:jc w:val="center"/>
            </w:pPr>
            <w:r>
              <w:rPr>
                <w:rFonts w:hint="eastAsia"/>
              </w:rPr>
              <w:t>ADC</w:t>
            </w:r>
          </w:p>
        </w:tc>
        <w:tc>
          <w:tcPr>
            <w:tcW w:w="1701" w:type="dxa"/>
          </w:tcPr>
          <w:p w14:paraId="7E92DA29" w14:textId="77777777" w:rsidR="00863B19" w:rsidRDefault="00863B19" w:rsidP="00840C87">
            <w:pPr>
              <w:jc w:val="center"/>
            </w:pPr>
            <w:r>
              <w:rPr>
                <w:rFonts w:hint="eastAsia"/>
              </w:rPr>
              <w:t>DSP</w:t>
            </w:r>
          </w:p>
        </w:tc>
        <w:tc>
          <w:tcPr>
            <w:tcW w:w="1843" w:type="dxa"/>
          </w:tcPr>
          <w:p w14:paraId="62C8433D" w14:textId="77777777" w:rsidR="00863B19" w:rsidRDefault="00863B19" w:rsidP="00840C87">
            <w:pPr>
              <w:jc w:val="center"/>
            </w:pPr>
            <w:r>
              <w:rPr>
                <w:rFonts w:hint="eastAsia"/>
              </w:rPr>
              <w:t>DAC</w:t>
            </w:r>
          </w:p>
        </w:tc>
        <w:tc>
          <w:tcPr>
            <w:tcW w:w="1922" w:type="dxa"/>
          </w:tcPr>
          <w:p w14:paraId="37C86E2D" w14:textId="77777777" w:rsidR="00863B19" w:rsidRPr="002447FC" w:rsidRDefault="00863B19" w:rsidP="00840C87">
            <w:pPr>
              <w:jc w:val="center"/>
              <w:rPr>
                <w:b/>
                <w:bCs/>
              </w:rPr>
            </w:pPr>
            <w:r w:rsidRPr="002447FC">
              <w:rPr>
                <w:rFonts w:hint="eastAsia"/>
                <w:b/>
                <w:bCs/>
              </w:rPr>
              <w:t>总耗时</w:t>
            </w:r>
          </w:p>
        </w:tc>
      </w:tr>
      <w:tr w:rsidR="00863B19" w14:paraId="442D1CA5" w14:textId="77777777" w:rsidTr="00840C87">
        <w:trPr>
          <w:jc w:val="center"/>
        </w:trPr>
        <w:tc>
          <w:tcPr>
            <w:tcW w:w="1129" w:type="dxa"/>
            <w:shd w:val="clear" w:color="auto" w:fill="D9E2F3" w:themeFill="accent1" w:themeFillTint="33"/>
          </w:tcPr>
          <w:p w14:paraId="304B4523" w14:textId="77777777" w:rsidR="00863B19" w:rsidRDefault="00863B19" w:rsidP="00840C87">
            <w:pPr>
              <w:jc w:val="center"/>
            </w:pPr>
            <w:r>
              <w:rPr>
                <w:rFonts w:hint="eastAsia"/>
              </w:rPr>
              <w:t>1</w:t>
            </w:r>
            <w:r>
              <w:t>6</w:t>
            </w:r>
            <w:r>
              <w:rPr>
                <w:rFonts w:hint="eastAsia"/>
              </w:rPr>
              <w:t>K</w:t>
            </w:r>
          </w:p>
        </w:tc>
        <w:tc>
          <w:tcPr>
            <w:tcW w:w="1701" w:type="dxa"/>
          </w:tcPr>
          <w:p w14:paraId="52A828BB" w14:textId="77777777" w:rsidR="00863B19" w:rsidRDefault="00863B19" w:rsidP="00840C87">
            <w:pPr>
              <w:jc w:val="center"/>
            </w:pPr>
            <w:r>
              <w:rPr>
                <w:rFonts w:hint="eastAsia"/>
              </w:rPr>
              <w:t>3</w:t>
            </w:r>
            <w:r>
              <w:t>.60</w:t>
            </w:r>
            <w:r>
              <w:rPr>
                <w:rFonts w:hint="eastAsia"/>
              </w:rPr>
              <w:t>ms</w:t>
            </w:r>
          </w:p>
        </w:tc>
        <w:tc>
          <w:tcPr>
            <w:tcW w:w="1701" w:type="dxa"/>
          </w:tcPr>
          <w:p w14:paraId="182F5FAF" w14:textId="77777777" w:rsidR="00863B19" w:rsidRDefault="00863B19" w:rsidP="00840C87">
            <w:pPr>
              <w:jc w:val="center"/>
            </w:pPr>
            <w:r>
              <w:t>6.48</w:t>
            </w:r>
            <w:r>
              <w:rPr>
                <w:rFonts w:hint="eastAsia"/>
              </w:rPr>
              <w:t>ms</w:t>
            </w:r>
          </w:p>
        </w:tc>
        <w:tc>
          <w:tcPr>
            <w:tcW w:w="1843" w:type="dxa"/>
          </w:tcPr>
          <w:p w14:paraId="6C767691" w14:textId="77777777" w:rsidR="00863B19" w:rsidRDefault="00863B19" w:rsidP="00840C87">
            <w:pPr>
              <w:jc w:val="center"/>
            </w:pPr>
            <w:r>
              <w:rPr>
                <w:rFonts w:hint="eastAsia"/>
              </w:rPr>
              <w:t>3</w:t>
            </w:r>
            <w:r>
              <w:t>.55</w:t>
            </w:r>
            <w:r>
              <w:rPr>
                <w:rFonts w:hint="eastAsia"/>
              </w:rPr>
              <w:t>ms</w:t>
            </w:r>
          </w:p>
        </w:tc>
        <w:tc>
          <w:tcPr>
            <w:tcW w:w="1922" w:type="dxa"/>
          </w:tcPr>
          <w:p w14:paraId="17AF8925" w14:textId="77777777" w:rsidR="00863B19" w:rsidRPr="002447FC" w:rsidRDefault="00863B19" w:rsidP="00840C87">
            <w:pPr>
              <w:jc w:val="center"/>
              <w:rPr>
                <w:b/>
                <w:bCs/>
              </w:rPr>
            </w:pPr>
            <w:r>
              <w:rPr>
                <w:b/>
                <w:bCs/>
              </w:rPr>
              <w:t>13.60</w:t>
            </w:r>
            <w:r w:rsidRPr="002447FC">
              <w:rPr>
                <w:rFonts w:hint="eastAsia"/>
                <w:b/>
                <w:bCs/>
              </w:rPr>
              <w:t>ms</w:t>
            </w:r>
          </w:p>
        </w:tc>
      </w:tr>
      <w:tr w:rsidR="00863B19" w14:paraId="5D3E0D2A" w14:textId="77777777" w:rsidTr="00840C87">
        <w:trPr>
          <w:jc w:val="center"/>
        </w:trPr>
        <w:tc>
          <w:tcPr>
            <w:tcW w:w="1129" w:type="dxa"/>
            <w:shd w:val="clear" w:color="auto" w:fill="D9E2F3" w:themeFill="accent1" w:themeFillTint="33"/>
          </w:tcPr>
          <w:p w14:paraId="11B0B55E" w14:textId="77777777" w:rsidR="00863B19" w:rsidRDefault="00863B19" w:rsidP="00840C87">
            <w:pPr>
              <w:jc w:val="center"/>
            </w:pPr>
            <w:r>
              <w:rPr>
                <w:rFonts w:hint="eastAsia"/>
              </w:rPr>
              <w:t>4</w:t>
            </w:r>
            <w:r>
              <w:t>8</w:t>
            </w:r>
            <w:r>
              <w:rPr>
                <w:rFonts w:hint="eastAsia"/>
              </w:rPr>
              <w:t>K</w:t>
            </w:r>
          </w:p>
        </w:tc>
        <w:tc>
          <w:tcPr>
            <w:tcW w:w="1701" w:type="dxa"/>
          </w:tcPr>
          <w:p w14:paraId="432A9F4E" w14:textId="77777777" w:rsidR="00863B19" w:rsidRDefault="00863B19" w:rsidP="00840C87">
            <w:pPr>
              <w:jc w:val="center"/>
            </w:pPr>
            <w:r>
              <w:rPr>
                <w:rFonts w:hint="eastAsia"/>
              </w:rPr>
              <w:t>1</w:t>
            </w:r>
            <w:r>
              <w:t>.20</w:t>
            </w:r>
            <w:r>
              <w:rPr>
                <w:rFonts w:hint="eastAsia"/>
              </w:rPr>
              <w:t>ms</w:t>
            </w:r>
          </w:p>
        </w:tc>
        <w:tc>
          <w:tcPr>
            <w:tcW w:w="1701" w:type="dxa"/>
          </w:tcPr>
          <w:p w14:paraId="552E4A1A" w14:textId="77777777" w:rsidR="00863B19" w:rsidRDefault="00863B19" w:rsidP="00840C87">
            <w:pPr>
              <w:jc w:val="center"/>
            </w:pPr>
            <w:r>
              <w:rPr>
                <w:rFonts w:hint="eastAsia"/>
              </w:rPr>
              <w:t>2</w:t>
            </w:r>
            <w:r>
              <w:t>.15</w:t>
            </w:r>
            <w:r>
              <w:rPr>
                <w:rFonts w:hint="eastAsia"/>
              </w:rPr>
              <w:t>ms</w:t>
            </w:r>
          </w:p>
        </w:tc>
        <w:tc>
          <w:tcPr>
            <w:tcW w:w="1843" w:type="dxa"/>
          </w:tcPr>
          <w:p w14:paraId="6BDDAE52" w14:textId="77777777" w:rsidR="00863B19" w:rsidRDefault="00863B19" w:rsidP="00840C87">
            <w:pPr>
              <w:jc w:val="center"/>
            </w:pPr>
            <w:r>
              <w:rPr>
                <w:rFonts w:hint="eastAsia"/>
              </w:rPr>
              <w:t>1</w:t>
            </w:r>
            <w:r>
              <w:t>.28</w:t>
            </w:r>
            <w:r>
              <w:rPr>
                <w:rFonts w:hint="eastAsia"/>
              </w:rPr>
              <w:t>ms</w:t>
            </w:r>
          </w:p>
        </w:tc>
        <w:tc>
          <w:tcPr>
            <w:tcW w:w="1922" w:type="dxa"/>
          </w:tcPr>
          <w:p w14:paraId="327568B1" w14:textId="77777777" w:rsidR="00863B19" w:rsidRPr="002447FC" w:rsidRDefault="00863B19" w:rsidP="00840C87">
            <w:pPr>
              <w:jc w:val="center"/>
              <w:rPr>
                <w:b/>
                <w:bCs/>
              </w:rPr>
            </w:pPr>
            <w:r w:rsidRPr="002447FC">
              <w:rPr>
                <w:rFonts w:hint="eastAsia"/>
                <w:b/>
                <w:bCs/>
              </w:rPr>
              <w:t>4</w:t>
            </w:r>
            <w:r w:rsidRPr="002447FC">
              <w:rPr>
                <w:b/>
                <w:bCs/>
              </w:rPr>
              <w:t>.6</w:t>
            </w:r>
            <w:r>
              <w:rPr>
                <w:b/>
                <w:bCs/>
              </w:rPr>
              <w:t>0</w:t>
            </w:r>
            <w:r w:rsidRPr="002447FC">
              <w:rPr>
                <w:rFonts w:hint="eastAsia"/>
                <w:b/>
                <w:bCs/>
              </w:rPr>
              <w:t>ms</w:t>
            </w:r>
          </w:p>
        </w:tc>
      </w:tr>
      <w:tr w:rsidR="00863B19" w14:paraId="407A7474" w14:textId="77777777" w:rsidTr="00840C87">
        <w:trPr>
          <w:jc w:val="center"/>
        </w:trPr>
        <w:tc>
          <w:tcPr>
            <w:tcW w:w="1129" w:type="dxa"/>
            <w:shd w:val="clear" w:color="auto" w:fill="D9E2F3" w:themeFill="accent1" w:themeFillTint="33"/>
          </w:tcPr>
          <w:p w14:paraId="308BED4F" w14:textId="77777777" w:rsidR="00863B19" w:rsidRDefault="00863B19" w:rsidP="00840C87">
            <w:pPr>
              <w:jc w:val="center"/>
            </w:pPr>
            <w:r>
              <w:rPr>
                <w:rFonts w:hint="eastAsia"/>
              </w:rPr>
              <w:t>9</w:t>
            </w:r>
            <w:r>
              <w:t>6</w:t>
            </w:r>
            <w:r>
              <w:rPr>
                <w:rFonts w:hint="eastAsia"/>
              </w:rPr>
              <w:t>K</w:t>
            </w:r>
          </w:p>
        </w:tc>
        <w:tc>
          <w:tcPr>
            <w:tcW w:w="1701" w:type="dxa"/>
          </w:tcPr>
          <w:p w14:paraId="031BBC81" w14:textId="77777777" w:rsidR="00863B19" w:rsidRDefault="00863B19" w:rsidP="00840C87">
            <w:pPr>
              <w:jc w:val="center"/>
            </w:pPr>
            <w:r>
              <w:rPr>
                <w:rFonts w:hint="eastAsia"/>
              </w:rPr>
              <w:t>0</w:t>
            </w:r>
            <w:r>
              <w:t>.58</w:t>
            </w:r>
            <w:r>
              <w:rPr>
                <w:rFonts w:hint="eastAsia"/>
              </w:rPr>
              <w:t>ms</w:t>
            </w:r>
          </w:p>
        </w:tc>
        <w:tc>
          <w:tcPr>
            <w:tcW w:w="1701" w:type="dxa"/>
          </w:tcPr>
          <w:p w14:paraId="5A1B5B4E" w14:textId="77777777" w:rsidR="00863B19" w:rsidRDefault="00863B19" w:rsidP="00840C87">
            <w:pPr>
              <w:jc w:val="center"/>
            </w:pPr>
            <w:r>
              <w:rPr>
                <w:rFonts w:hint="eastAsia"/>
              </w:rPr>
              <w:t>1</w:t>
            </w:r>
            <w:r>
              <w:t>.07</w:t>
            </w:r>
            <w:r>
              <w:rPr>
                <w:rFonts w:hint="eastAsia"/>
              </w:rPr>
              <w:t>ms</w:t>
            </w:r>
          </w:p>
        </w:tc>
        <w:tc>
          <w:tcPr>
            <w:tcW w:w="1843" w:type="dxa"/>
          </w:tcPr>
          <w:p w14:paraId="668AB340" w14:textId="77777777" w:rsidR="00863B19" w:rsidRDefault="00863B19" w:rsidP="00840C87">
            <w:pPr>
              <w:jc w:val="center"/>
            </w:pPr>
            <w:r>
              <w:rPr>
                <w:rFonts w:hint="eastAsia"/>
              </w:rPr>
              <w:t>0</w:t>
            </w:r>
            <w:r>
              <w:t>.52</w:t>
            </w:r>
            <w:r>
              <w:rPr>
                <w:rFonts w:hint="eastAsia"/>
              </w:rPr>
              <w:t>ms</w:t>
            </w:r>
          </w:p>
        </w:tc>
        <w:tc>
          <w:tcPr>
            <w:tcW w:w="1922" w:type="dxa"/>
          </w:tcPr>
          <w:p w14:paraId="720B8F04" w14:textId="77777777" w:rsidR="00863B19" w:rsidRPr="002447FC" w:rsidRDefault="00863B19" w:rsidP="00840C87">
            <w:pPr>
              <w:jc w:val="center"/>
              <w:rPr>
                <w:b/>
                <w:bCs/>
              </w:rPr>
            </w:pPr>
            <w:r w:rsidRPr="002447FC">
              <w:rPr>
                <w:rFonts w:hint="eastAsia"/>
                <w:b/>
                <w:bCs/>
              </w:rPr>
              <w:t>2</w:t>
            </w:r>
            <w:r w:rsidRPr="002447FC">
              <w:rPr>
                <w:b/>
                <w:bCs/>
              </w:rPr>
              <w:t>.1</w:t>
            </w:r>
            <w:r>
              <w:rPr>
                <w:b/>
                <w:bCs/>
              </w:rPr>
              <w:t>7</w:t>
            </w:r>
            <w:r w:rsidRPr="002447FC">
              <w:rPr>
                <w:rFonts w:hint="eastAsia"/>
                <w:b/>
                <w:bCs/>
              </w:rPr>
              <w:t>ms</w:t>
            </w:r>
          </w:p>
        </w:tc>
      </w:tr>
      <w:tr w:rsidR="00863B19" w:rsidRPr="00AD5B51" w14:paraId="322CD2C3" w14:textId="77777777" w:rsidTr="00840C87">
        <w:trPr>
          <w:jc w:val="center"/>
        </w:trPr>
        <w:tc>
          <w:tcPr>
            <w:tcW w:w="1129" w:type="dxa"/>
            <w:shd w:val="clear" w:color="auto" w:fill="D9E2F3" w:themeFill="accent1" w:themeFillTint="33"/>
          </w:tcPr>
          <w:p w14:paraId="34D2647A" w14:textId="77777777" w:rsidR="00863B19" w:rsidRDefault="00863B19" w:rsidP="00840C87">
            <w:pPr>
              <w:jc w:val="center"/>
            </w:pPr>
            <w:r>
              <w:rPr>
                <w:rFonts w:hint="eastAsia"/>
              </w:rPr>
              <w:t>1</w:t>
            </w:r>
            <w:r>
              <w:t>92</w:t>
            </w:r>
            <w:r>
              <w:rPr>
                <w:rFonts w:hint="eastAsia"/>
              </w:rPr>
              <w:t>K</w:t>
            </w:r>
          </w:p>
        </w:tc>
        <w:tc>
          <w:tcPr>
            <w:tcW w:w="1701" w:type="dxa"/>
            <w:shd w:val="clear" w:color="auto" w:fill="FFF2CC" w:themeFill="accent4" w:themeFillTint="33"/>
          </w:tcPr>
          <w:p w14:paraId="06656A1A" w14:textId="77777777" w:rsidR="00863B19" w:rsidRPr="00AD5B51" w:rsidRDefault="00863B19" w:rsidP="00840C87">
            <w:pPr>
              <w:jc w:val="center"/>
            </w:pPr>
            <w:r w:rsidRPr="00AD5B51">
              <w:rPr>
                <w:rFonts w:hint="eastAsia"/>
              </w:rPr>
              <w:t>0</w:t>
            </w:r>
            <w:r w:rsidRPr="00AD5B51">
              <w:t>.28</w:t>
            </w:r>
            <w:r w:rsidRPr="00AD5B51">
              <w:rPr>
                <w:rFonts w:hint="eastAsia"/>
              </w:rPr>
              <w:t>ms</w:t>
            </w:r>
          </w:p>
        </w:tc>
        <w:tc>
          <w:tcPr>
            <w:tcW w:w="1701" w:type="dxa"/>
            <w:shd w:val="clear" w:color="auto" w:fill="FFF2CC" w:themeFill="accent4" w:themeFillTint="33"/>
          </w:tcPr>
          <w:p w14:paraId="7BA40962" w14:textId="77777777" w:rsidR="00863B19" w:rsidRPr="00AD5B51" w:rsidRDefault="00863B19" w:rsidP="00840C87">
            <w:pPr>
              <w:jc w:val="center"/>
            </w:pPr>
            <w:r w:rsidRPr="00AD5B51">
              <w:rPr>
                <w:rFonts w:hint="eastAsia"/>
              </w:rPr>
              <w:t>0</w:t>
            </w:r>
            <w:r w:rsidRPr="00AD5B51">
              <w:t>.54ms</w:t>
            </w:r>
          </w:p>
        </w:tc>
        <w:tc>
          <w:tcPr>
            <w:tcW w:w="1843" w:type="dxa"/>
            <w:shd w:val="clear" w:color="auto" w:fill="FFF2CC" w:themeFill="accent4" w:themeFillTint="33"/>
          </w:tcPr>
          <w:p w14:paraId="5F08FFAB" w14:textId="77777777" w:rsidR="00863B19" w:rsidRPr="00A5291C" w:rsidRDefault="00863B19" w:rsidP="00840C87">
            <w:pPr>
              <w:jc w:val="center"/>
            </w:pPr>
            <w:r w:rsidRPr="00A5291C">
              <w:rPr>
                <w:rFonts w:hint="eastAsia"/>
              </w:rPr>
              <w:t>0</w:t>
            </w:r>
            <w:r w:rsidRPr="00A5291C">
              <w:t>.29ms</w:t>
            </w:r>
          </w:p>
        </w:tc>
        <w:tc>
          <w:tcPr>
            <w:tcW w:w="1922" w:type="dxa"/>
            <w:shd w:val="clear" w:color="auto" w:fill="FFF2CC" w:themeFill="accent4" w:themeFillTint="33"/>
          </w:tcPr>
          <w:p w14:paraId="774521C1" w14:textId="77777777" w:rsidR="00863B19" w:rsidRPr="00A5291C" w:rsidRDefault="00863B19" w:rsidP="00840C87">
            <w:pPr>
              <w:jc w:val="center"/>
              <w:rPr>
                <w:b/>
                <w:bCs/>
              </w:rPr>
            </w:pPr>
            <w:r w:rsidRPr="00A5291C">
              <w:rPr>
                <w:rFonts w:hint="eastAsia"/>
                <w:b/>
                <w:bCs/>
              </w:rPr>
              <w:t>1</w:t>
            </w:r>
            <w:r w:rsidRPr="00A5291C">
              <w:rPr>
                <w:b/>
                <w:bCs/>
              </w:rPr>
              <w:t>.11ms</w:t>
            </w:r>
          </w:p>
        </w:tc>
      </w:tr>
    </w:tbl>
    <w:p w14:paraId="7C9E612C" w14:textId="77777777" w:rsidR="00863B19" w:rsidRDefault="00863B19" w:rsidP="00863B19"/>
    <w:p w14:paraId="6302C91F" w14:textId="77777777" w:rsidR="00863B19" w:rsidRPr="004C663F" w:rsidRDefault="00863B19" w:rsidP="00863B19">
      <w:pPr>
        <w:jc w:val="center"/>
        <w:rPr>
          <w:b/>
          <w:bCs/>
        </w:rPr>
      </w:pPr>
      <w:r>
        <w:rPr>
          <w:rStyle w:val="af4"/>
          <w:rFonts w:hint="eastAsia"/>
        </w:rPr>
        <w:t>表</w:t>
      </w:r>
      <w:r>
        <w:rPr>
          <w:rStyle w:val="af4"/>
          <w:rFonts w:hint="eastAsia"/>
        </w:rPr>
        <w:t>2</w:t>
      </w:r>
      <w:r>
        <w:rPr>
          <w:rStyle w:val="af4"/>
        </w:rPr>
        <w:t xml:space="preserve"> </w:t>
      </w:r>
      <w:r>
        <w:rPr>
          <w:rStyle w:val="af4"/>
          <w:rFonts w:hint="eastAsia"/>
        </w:rPr>
        <w:t>音频通路测试结果</w:t>
      </w:r>
    </w:p>
    <w:p w14:paraId="49BC2D74" w14:textId="63A7634C" w:rsidR="00B6660C" w:rsidRDefault="00A45474" w:rsidP="00863B19">
      <w:pPr>
        <w:pStyle w:val="3"/>
      </w:pPr>
      <w:bookmarkStart w:id="16" w:name="_Toc114162065"/>
      <w:r>
        <w:rPr>
          <w:rFonts w:hint="eastAsia"/>
        </w:rPr>
        <w:t>2</w:t>
      </w:r>
      <w:r>
        <w:t>.2.</w:t>
      </w:r>
      <w:r w:rsidR="00863B19">
        <w:t>2</w:t>
      </w:r>
      <w:r>
        <w:rPr>
          <w:rFonts w:hint="eastAsia"/>
        </w:rPr>
        <w:t>测试方法</w:t>
      </w:r>
      <w:bookmarkEnd w:id="16"/>
    </w:p>
    <w:p w14:paraId="543B8F15" w14:textId="78FF2A32" w:rsidR="00FE72FC" w:rsidRDefault="00E70BE7" w:rsidP="007F5B0C">
      <w:pPr>
        <w:jc w:val="center"/>
      </w:pPr>
      <w:r>
        <w:rPr>
          <w:noProof/>
        </w:rPr>
        <mc:AlternateContent>
          <mc:Choice Requires="wps">
            <w:drawing>
              <wp:anchor distT="0" distB="0" distL="114300" distR="114300" simplePos="0" relativeHeight="251666432" behindDoc="0" locked="0" layoutInCell="1" allowOverlap="1" wp14:anchorId="2536FC5E" wp14:editId="4F8D48B7">
                <wp:simplePos x="0" y="0"/>
                <wp:positionH relativeFrom="column">
                  <wp:posOffset>1075055</wp:posOffset>
                </wp:positionH>
                <wp:positionV relativeFrom="paragraph">
                  <wp:posOffset>738505</wp:posOffset>
                </wp:positionV>
                <wp:extent cx="277874" cy="0"/>
                <wp:effectExtent l="0" t="0" r="0" b="0"/>
                <wp:wrapNone/>
                <wp:docPr id="16" name="直接连接符 16"/>
                <wp:cNvGraphicFramePr/>
                <a:graphic xmlns:a="http://schemas.openxmlformats.org/drawingml/2006/main">
                  <a:graphicData uri="http://schemas.microsoft.com/office/word/2010/wordprocessingShape">
                    <wps:wsp>
                      <wps:cNvCnPr/>
                      <wps:spPr>
                        <a:xfrm flipH="1">
                          <a:off x="0" y="0"/>
                          <a:ext cx="277874"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anchor>
            </w:drawing>
          </mc:Choice>
          <mc:Fallback>
            <w:pict>
              <v:line w14:anchorId="721188FC" id="直接连接符 16" o:spid="_x0000_s1026" style="position:absolute;left:0;text-align:left;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65pt,58.15pt" to="106.55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" strokecolor="#5b9bd5 [3208]" strokeweight="1pt">
                <v:stroke joinstyle="miter"/>
              </v:line>
            </w:pict>
          </mc:Fallback>
        </mc:AlternateContent>
      </w:r>
      <w:r w:rsidR="00E71EEC">
        <w:rPr>
          <w:noProof/>
        </w:rPr>
        <mc:AlternateContent>
          <mc:Choice Requires="wps">
            <w:drawing>
              <wp:anchor distT="0" distB="0" distL="114300" distR="114300" simplePos="0" relativeHeight="251669504" behindDoc="0" locked="0" layoutInCell="1" allowOverlap="1" wp14:anchorId="408AD61B" wp14:editId="65C9436E">
                <wp:simplePos x="0" y="0"/>
                <wp:positionH relativeFrom="column">
                  <wp:posOffset>1076400</wp:posOffset>
                </wp:positionH>
                <wp:positionV relativeFrom="paragraph">
                  <wp:posOffset>1631837</wp:posOffset>
                </wp:positionV>
                <wp:extent cx="617266" cy="635"/>
                <wp:effectExtent l="0" t="0" r="11430" b="37465"/>
                <wp:wrapNone/>
                <wp:docPr id="20" name="直接连接符 20"/>
                <wp:cNvGraphicFramePr/>
                <a:graphic xmlns:a="http://schemas.openxmlformats.org/drawingml/2006/main">
                  <a:graphicData uri="http://schemas.microsoft.com/office/word/2010/wordprocessingShape">
                    <wps:wsp>
                      <wps:cNvCnPr/>
                      <wps:spPr>
                        <a:xfrm flipH="1">
                          <a:off x="0" y="0"/>
                          <a:ext cx="617266" cy="635"/>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anchor>
            </w:drawing>
          </mc:Choice>
          <mc:Fallback>
            <w:pict>
              <v:line w14:anchorId="1FD016C3" id="直接连接符 20" o:spid="_x0000_s1026" style="position:absolute;left:0;text-align:left;flip:x;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75pt,128.5pt" to="133.35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" strokecolor="#ffc000 [3207]" strokeweight="1pt">
                <v:stroke joinstyle="miter"/>
              </v:line>
            </w:pict>
          </mc:Fallback>
        </mc:AlternateContent>
      </w:r>
      <w:r w:rsidR="007F5B0C">
        <w:rPr>
          <w:rFonts w:hint="eastAsia"/>
          <w:noProof/>
        </w:rPr>
        <mc:AlternateContent>
          <mc:Choice Requires="wpc">
            <w:drawing>
              <wp:inline distT="0" distB="0" distL="0" distR="0" wp14:anchorId="5E5CA970" wp14:editId="338C0C2A">
                <wp:extent cx="5274310" cy="2270760"/>
                <wp:effectExtent l="0" t="0" r="2540" b="0"/>
                <wp:docPr id="1127" name="画布 112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3" name="组合 3"/>
                        <wpg:cNvGrpSpPr/>
                        <wpg:grpSpPr>
                          <a:xfrm>
                            <a:off x="58495" y="61984"/>
                            <a:ext cx="4745517" cy="2162362"/>
                            <a:chOff x="58495" y="252484"/>
                            <a:chExt cx="4745517" cy="2162089"/>
                          </a:xfrm>
                        </wpg:grpSpPr>
                        <wps:wsp>
                          <wps:cNvPr id="1147" name="矩形 1147"/>
                          <wps:cNvSpPr/>
                          <wps:spPr>
                            <a:xfrm>
                              <a:off x="1078173" y="252484"/>
                              <a:ext cx="3725839" cy="1858659"/>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9" name="箭头: 五边形 1129"/>
                          <wps:cNvSpPr/>
                          <wps:spPr>
                            <a:xfrm rot="10800000" flipV="1">
                              <a:off x="1257241" y="379989"/>
                              <a:ext cx="762752" cy="394587"/>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94F29C" w14:textId="77777777" w:rsidR="007F5B0C" w:rsidRDefault="007F5B0C" w:rsidP="007F5B0C">
                                <w:pPr>
                                  <w:jc w:val="center"/>
                                  <w:rPr>
                                    <w:rFonts w:eastAsia="等线" w:cs="Times New Roman"/>
                                    <w:szCs w:val="21"/>
                                  </w:rPr>
                                </w:pPr>
                                <w:r>
                                  <w:rPr>
                                    <w:rFonts w:eastAsia="等线" w:cs="Times New Roman"/>
                                    <w:szCs w:val="21"/>
                                  </w:rPr>
                                  <w:t>GPIO1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0" name="箭头: 五边形 1130"/>
                          <wps:cNvSpPr/>
                          <wps:spPr>
                            <a:xfrm>
                              <a:off x="1257241" y="975195"/>
                              <a:ext cx="834262" cy="3949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9D3108" w14:textId="77777777" w:rsidR="007F5B0C" w:rsidRDefault="007F5B0C" w:rsidP="007F5B0C">
                                <w:pPr>
                                  <w:jc w:val="center"/>
                                  <w:rPr>
                                    <w:rFonts w:eastAsia="等线" w:cs="Times New Roman"/>
                                    <w:szCs w:val="21"/>
                                  </w:rPr>
                                </w:pPr>
                                <w:r>
                                  <w:rPr>
                                    <w:rFonts w:eastAsia="等线" w:cs="Times New Roman"/>
                                    <w:szCs w:val="21"/>
                                  </w:rPr>
                                  <w:t>ADC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1" name="矩形 1131"/>
                          <wps:cNvSpPr/>
                          <wps:spPr>
                            <a:xfrm>
                              <a:off x="2609691" y="975195"/>
                              <a:ext cx="842583" cy="394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D1ED45" w14:textId="77777777" w:rsidR="007F5B0C" w:rsidRDefault="007F5B0C" w:rsidP="007F5B0C">
                                <w:pPr>
                                  <w:jc w:val="center"/>
                                  <w:rPr>
                                    <w:rFonts w:eastAsia="等线" w:cs="Times New Roman"/>
                                    <w:szCs w:val="21"/>
                                  </w:rPr>
                                </w:pPr>
                                <w:r>
                                  <w:rPr>
                                    <w:rFonts w:eastAsia="等线" w:cs="Times New Roman"/>
                                    <w:szCs w:val="21"/>
                                  </w:rPr>
                                  <w:t>DSP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2" name="箭头: 五边形 1132"/>
                          <wps:cNvSpPr/>
                          <wps:spPr>
                            <a:xfrm>
                              <a:off x="4076432" y="975195"/>
                              <a:ext cx="634953" cy="3949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FB4F2F" w14:textId="77777777" w:rsidR="007F5B0C" w:rsidRDefault="007F5B0C" w:rsidP="007F5B0C">
                                <w:pPr>
                                  <w:jc w:val="center"/>
                                  <w:rPr>
                                    <w:rFonts w:eastAsia="等线" w:cs="Times New Roman"/>
                                    <w:szCs w:val="21"/>
                                  </w:rPr>
                                </w:pPr>
                                <w:r>
                                  <w:rPr>
                                    <w:rFonts w:eastAsia="等线" w:cs="Times New Roman"/>
                                    <w:szCs w:val="21"/>
                                  </w:rPr>
                                  <w:t>DAC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4" name="箭头: 五边形 1134"/>
                          <wps:cNvSpPr/>
                          <wps:spPr>
                            <a:xfrm rot="10800000" flipV="1">
                              <a:off x="1257241" y="1570402"/>
                              <a:ext cx="786501" cy="395774"/>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FB603C" w14:textId="77777777" w:rsidR="007F5B0C" w:rsidRDefault="007F5B0C" w:rsidP="007F5B0C">
                                <w:pPr>
                                  <w:jc w:val="center"/>
                                  <w:rPr>
                                    <w:rFonts w:eastAsia="等线" w:cs="Times New Roman"/>
                                    <w:szCs w:val="21"/>
                                  </w:rPr>
                                </w:pPr>
                                <w:r>
                                  <w:rPr>
                                    <w:rFonts w:eastAsia="等线" w:cs="Times New Roman"/>
                                    <w:szCs w:val="21"/>
                                  </w:rPr>
                                  <w:t>GPIO2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5" name="连接符: 肘形 1135"/>
                          <wps:cNvCnPr/>
                          <wps:spPr>
                            <a:xfrm>
                              <a:off x="1257241" y="579978"/>
                              <a:ext cx="45716" cy="593817"/>
                            </a:xfrm>
                            <a:prstGeom prst="bentConnector3">
                              <a:avLst>
                                <a:gd name="adj1" fmla="val -772482"/>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136" name="直接箭头连接符 1136"/>
                          <wps:cNvCnPr/>
                          <wps:spPr>
                            <a:xfrm>
                              <a:off x="2090616" y="1170424"/>
                              <a:ext cx="519994" cy="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137" name="直接箭头连接符 1137"/>
                          <wps:cNvCnPr/>
                          <wps:spPr>
                            <a:xfrm>
                              <a:off x="3452590" y="1170424"/>
                              <a:ext cx="623912" cy="1229"/>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138" name="连接符: 肘形 1138"/>
                          <wps:cNvCnPr/>
                          <wps:spPr>
                            <a:xfrm flipH="1">
                              <a:off x="2042995" y="1175185"/>
                              <a:ext cx="1876286" cy="592985"/>
                            </a:xfrm>
                            <a:prstGeom prst="bentConnector3">
                              <a:avLst>
                                <a:gd name="adj1" fmla="val 54"/>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1139" name="连接符: 肘形 1139"/>
                          <wps:cNvCnPr/>
                          <wps:spPr>
                            <a:xfrm rot="10800000" flipV="1">
                              <a:off x="634622" y="1174984"/>
                              <a:ext cx="4078987" cy="1104339"/>
                            </a:xfrm>
                            <a:prstGeom prst="bentConnector3">
                              <a:avLst>
                                <a:gd name="adj1" fmla="val -9724"/>
                              </a:avLst>
                            </a:prstGeom>
                            <a:ln>
                              <a:solidFill>
                                <a:srgbClr val="FF0000"/>
                              </a:solidFill>
                            </a:ln>
                          </wps:spPr>
                          <wps:style>
                            <a:lnRef idx="2">
                              <a:schemeClr val="accent2"/>
                            </a:lnRef>
                            <a:fillRef idx="0">
                              <a:schemeClr val="accent2"/>
                            </a:fillRef>
                            <a:effectRef idx="1">
                              <a:schemeClr val="accent2"/>
                            </a:effectRef>
                            <a:fontRef idx="minor">
                              <a:schemeClr val="tx1"/>
                            </a:fontRef>
                          </wps:style>
                          <wps:bodyPr/>
                        </wps:wsp>
                        <wps:wsp>
                          <wps:cNvPr id="1140" name="连接符: 肘形 1140"/>
                          <wps:cNvCnPr/>
                          <wps:spPr>
                            <a:xfrm flipH="1" flipV="1">
                              <a:off x="2019184" y="670449"/>
                              <a:ext cx="407957" cy="499974"/>
                            </a:xfrm>
                            <a:prstGeom prst="bentConnector3">
                              <a:avLst>
                                <a:gd name="adj1" fmla="val -3205"/>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1141" name="直接箭头连接符 1141"/>
                          <wps:cNvCnPr/>
                          <wps:spPr>
                            <a:xfrm flipH="1">
                              <a:off x="2019184" y="527600"/>
                              <a:ext cx="766705" cy="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142" name="连接符: 肘形 1142"/>
                          <wps:cNvCnPr/>
                          <wps:spPr>
                            <a:xfrm flipH="1">
                              <a:off x="2019184" y="527600"/>
                              <a:ext cx="485739" cy="1147559"/>
                            </a:xfrm>
                            <a:prstGeom prst="bentConnector3">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144" name="文本框 1144"/>
                          <wps:cNvSpPr txBox="1"/>
                          <wps:spPr>
                            <a:xfrm>
                              <a:off x="58495" y="742459"/>
                              <a:ext cx="560070" cy="303492"/>
                            </a:xfrm>
                            <a:prstGeom prst="rect">
                              <a:avLst/>
                            </a:prstGeom>
                            <a:solidFill>
                              <a:schemeClr val="lt1"/>
                            </a:solidFill>
                            <a:ln w="6350">
                              <a:solidFill>
                                <a:prstClr val="black"/>
                              </a:solidFill>
                            </a:ln>
                          </wps:spPr>
                          <wps:txbx>
                            <w:txbxContent>
                              <w:p w14:paraId="0F7A2CCA" w14:textId="749F0C43" w:rsidR="007F5B0C" w:rsidRDefault="005055A2">
                                <w:r>
                                  <w:rPr>
                                    <w:rFonts w:hint="eastAsia"/>
                                  </w:rPr>
                                  <w:t>探头</w:t>
                                </w:r>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45" name="文本框 1145"/>
                          <wps:cNvSpPr txBox="1"/>
                          <wps:spPr>
                            <a:xfrm>
                              <a:off x="74552" y="1611115"/>
                              <a:ext cx="560070" cy="304762"/>
                            </a:xfrm>
                            <a:prstGeom prst="rect">
                              <a:avLst/>
                            </a:prstGeom>
                            <a:solidFill>
                              <a:schemeClr val="lt1"/>
                            </a:solidFill>
                            <a:ln w="6350">
                              <a:solidFill>
                                <a:prstClr val="black"/>
                              </a:solidFill>
                            </a:ln>
                          </wps:spPr>
                          <wps:txbx>
                            <w:txbxContent>
                              <w:p w14:paraId="19DC5357" w14:textId="2028E5CF" w:rsidR="005055A2" w:rsidRDefault="005055A2">
                                <w:r>
                                  <w:rPr>
                                    <w:rFonts w:hint="eastAsia"/>
                                  </w:rPr>
                                  <w:t>探头</w:t>
                                </w:r>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46" name="文本框 1146"/>
                          <wps:cNvSpPr txBox="1"/>
                          <wps:spPr>
                            <a:xfrm>
                              <a:off x="74552" y="2110446"/>
                              <a:ext cx="560070" cy="304127"/>
                            </a:xfrm>
                            <a:prstGeom prst="rect">
                              <a:avLst/>
                            </a:prstGeom>
                            <a:solidFill>
                              <a:schemeClr val="lt1"/>
                            </a:solidFill>
                            <a:ln w="6350">
                              <a:solidFill>
                                <a:prstClr val="black"/>
                              </a:solidFill>
                            </a:ln>
                          </wps:spPr>
                          <wps:txbx>
                            <w:txbxContent>
                              <w:p w14:paraId="46962037" w14:textId="10015BAD" w:rsidR="005055A2" w:rsidRDefault="005055A2">
                                <w:r>
                                  <w:rPr>
                                    <w:rFonts w:hint="eastAsia"/>
                                  </w:rPr>
                                  <w:t>探头</w:t>
                                </w:r>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2" name="文本框 202"/>
                          <wps:cNvSpPr txBox="1"/>
                          <wps:spPr>
                            <a:xfrm>
                              <a:off x="2796151" y="388980"/>
                              <a:ext cx="690245" cy="281269"/>
                            </a:xfrm>
                            <a:prstGeom prst="rect">
                              <a:avLst/>
                            </a:prstGeom>
                            <a:solidFill>
                              <a:schemeClr val="lt1"/>
                            </a:solidFill>
                            <a:ln w="6350">
                              <a:solidFill>
                                <a:prstClr val="black"/>
                              </a:solidFill>
                            </a:ln>
                          </wps:spPr>
                          <wps:txbx>
                            <w:txbxContent>
                              <w:p w14:paraId="3A9CC356" w14:textId="6CF3F389" w:rsidR="00E662C6" w:rsidRPr="00E662C6" w:rsidRDefault="00E662C6">
                                <w:pPr>
                                  <w:rPr>
                                    <w:sz w:val="15"/>
                                    <w:szCs w:val="15"/>
                                  </w:rPr>
                                </w:pPr>
                                <w:r w:rsidRPr="00E662C6">
                                  <w:rPr>
                                    <w:rFonts w:hint="eastAsia"/>
                                    <w:sz w:val="15"/>
                                    <w:szCs w:val="15"/>
                                  </w:rPr>
                                  <w:t>起始拉高</w:t>
                                </w:r>
                                <w:r w:rsidRPr="00E662C6">
                                  <w:rPr>
                                    <w:rFonts w:hint="eastAsia"/>
                                    <w:sz w:val="15"/>
                                    <w:szCs w:val="15"/>
                                  </w:rPr>
                                  <w:t>I</w:t>
                                </w:r>
                                <w:r w:rsidRPr="00E662C6">
                                  <w:rPr>
                                    <w:sz w:val="15"/>
                                    <w:szCs w:val="15"/>
                                  </w:rPr>
                                  <w: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5E5CA970" id="画布 1127" o:spid="_x0000_s1026" editas="canvas" style="width:415.3pt;height:178.8pt;mso-position-horizontal-relative:char;mso-position-vertical-relative:line" coordsize="52743,22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2707;visibility:visible;mso-wrap-style:square" filled="t">
                  <v:fill o:detectmouseclick="t"/>
                  <v:path o:connecttype="none"/>
                </v:shape>
                <v:group id="组合 3" o:spid="_x0000_s1028" style="position:absolute;left:584;top:619;width:47456;height:21624" coordorigin="584,2524" coordsize="47455,2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矩形 1147" o:spid="_x0000_s1029" style="position:absolute;left:10781;top:2524;width:37259;height:18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" filled="f" strokecolor="#1f3763 [1604]" strokeweight=".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箭头: 五边形 1129" o:spid="_x0000_s1030" type="#_x0000_t15" style="position:absolute;left:12572;top:3799;width:7627;height:3946;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" adj="16013" fillcolor="#4472c4 [3204]" strokecolor="#1f3763 [1604]" strokeweight="1pt">
                    <v:textbox>
                      <w:txbxContent>
                        <w:p w14:paraId="5894F29C" w14:textId="77777777" w:rsidR="007F5B0C" w:rsidRDefault="007F5B0C" w:rsidP="007F5B0C">
                          <w:pPr>
                            <w:jc w:val="center"/>
                            <w:rPr>
                              <w:rFonts w:eastAsia="等线" w:cs="Times New Roman"/>
                              <w:szCs w:val="21"/>
                            </w:rPr>
                          </w:pPr>
                          <w:r>
                            <w:rPr>
                              <w:rFonts w:eastAsia="等线" w:cs="Times New Roman"/>
                              <w:szCs w:val="21"/>
                            </w:rPr>
                            <w:t>GPIO1</w:t>
                          </w:r>
                        </w:p>
                      </w:txbxContent>
                    </v:textbox>
                  </v:shape>
                  <v:shape id="箭头: 五边形 1130" o:spid="_x0000_s1031" type="#_x0000_t15" style="position:absolute;left:12572;top:9751;width:8343;height:3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" adj="16488" fillcolor="#4472c4 [3204]" strokecolor="#1f3763 [1604]" strokeweight="1pt">
                    <v:textbox>
                      <w:txbxContent>
                        <w:p w14:paraId="409D3108" w14:textId="77777777" w:rsidR="007F5B0C" w:rsidRDefault="007F5B0C" w:rsidP="007F5B0C">
                          <w:pPr>
                            <w:jc w:val="center"/>
                            <w:rPr>
                              <w:rFonts w:eastAsia="等线" w:cs="Times New Roman"/>
                              <w:szCs w:val="21"/>
                            </w:rPr>
                          </w:pPr>
                          <w:r>
                            <w:rPr>
                              <w:rFonts w:eastAsia="等线" w:cs="Times New Roman"/>
                              <w:szCs w:val="21"/>
                            </w:rPr>
                            <w:t>ADC</w:t>
                          </w:r>
                        </w:p>
                      </w:txbxContent>
                    </v:textbox>
                  </v:shape>
                  <v:rect id="矩形 1131" o:spid="_x0000_s1032" style="position:absolute;left:26096;top:9751;width:8426;height:3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" fillcolor="#4472c4 [3204]" strokecolor="#1f3763 [1604]" strokeweight="1pt">
                    <v:textbox>
                      <w:txbxContent>
                        <w:p w14:paraId="48D1ED45" w14:textId="77777777" w:rsidR="007F5B0C" w:rsidRDefault="007F5B0C" w:rsidP="007F5B0C">
                          <w:pPr>
                            <w:jc w:val="center"/>
                            <w:rPr>
                              <w:rFonts w:eastAsia="等线" w:cs="Times New Roman"/>
                              <w:szCs w:val="21"/>
                            </w:rPr>
                          </w:pPr>
                          <w:r>
                            <w:rPr>
                              <w:rFonts w:eastAsia="等线" w:cs="Times New Roman"/>
                              <w:szCs w:val="21"/>
                            </w:rPr>
                            <w:t>DSP DATA</w:t>
                          </w:r>
                        </w:p>
                      </w:txbxContent>
                    </v:textbox>
                  </v:rect>
                  <v:shape id="箭头: 五边形 1132" o:spid="_x0000_s1033" type="#_x0000_t15" style="position:absolute;left:40764;top:9751;width:6349;height:3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" adj="14883" fillcolor="#4472c4 [3204]" strokecolor="#1f3763 [1604]" strokeweight="1pt">
                    <v:textbox>
                      <w:txbxContent>
                        <w:p w14:paraId="0AFB4F2F" w14:textId="77777777" w:rsidR="007F5B0C" w:rsidRDefault="007F5B0C" w:rsidP="007F5B0C">
                          <w:pPr>
                            <w:jc w:val="center"/>
                            <w:rPr>
                              <w:rFonts w:eastAsia="等线" w:cs="Times New Roman"/>
                              <w:szCs w:val="21"/>
                            </w:rPr>
                          </w:pPr>
                          <w:r>
                            <w:rPr>
                              <w:rFonts w:eastAsia="等线" w:cs="Times New Roman"/>
                              <w:szCs w:val="21"/>
                            </w:rPr>
                            <w:t>DAC</w:t>
                          </w:r>
                        </w:p>
                      </w:txbxContent>
                    </v:textbox>
                  </v:shape>
                  <v:shape id="箭头: 五边形 1134" o:spid="_x0000_s1034" type="#_x0000_t15" style="position:absolute;left:12572;top:15704;width:7865;height:3957;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" adj="16165" fillcolor="#4472c4 [3204]" strokecolor="#1f3763 [1604]" strokeweight="1pt">
                    <v:textbox>
                      <w:txbxContent>
                        <w:p w14:paraId="08FB603C" w14:textId="77777777" w:rsidR="007F5B0C" w:rsidRDefault="007F5B0C" w:rsidP="007F5B0C">
                          <w:pPr>
                            <w:jc w:val="center"/>
                            <w:rPr>
                              <w:rFonts w:eastAsia="等线" w:cs="Times New Roman"/>
                              <w:szCs w:val="21"/>
                            </w:rPr>
                          </w:pPr>
                          <w:r>
                            <w:rPr>
                              <w:rFonts w:eastAsia="等线" w:cs="Times New Roman"/>
                              <w:szCs w:val="21"/>
                            </w:rPr>
                            <w:t>GPIO2</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135" o:spid="_x0000_s1035" type="#_x0000_t34" style="position:absolute;left:12572;top:5799;width:457;height:593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" adj="-166856" strokecolor="#70ad47 [3209]" strokeweight="1pt">
                    <v:stroke endarrow="block"/>
                  </v:shape>
                  <v:shapetype id="_x0000_t32" coordsize="21600,21600" o:spt="32" o:oned="t" path="m,l21600,21600e" filled="f">
                    <v:path arrowok="t" fillok="f" o:connecttype="none"/>
                    <o:lock v:ext="edit" shapetype="t"/>
                  </v:shapetype>
                  <v:shape id="直接箭头连接符 1136" o:spid="_x0000_s1036" type="#_x0000_t32" style="position:absolute;left:20906;top:11704;width:5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" strokecolor="#70ad47 [3209]" strokeweight="1pt">
                    <v:stroke endarrow="block" joinstyle="miter"/>
                  </v:shape>
                  <v:shape id="直接箭头连接符 1137" o:spid="_x0000_s1037" type="#_x0000_t32" style="position:absolute;left:34525;top:11704;width:6240;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" strokecolor="#70ad47 [3209]" strokeweight="1pt">
                    <v:stroke endarrow="block" joinstyle="miter"/>
                  </v:shape>
                  <v:shape id="连接符: 肘形 1138" o:spid="_x0000_s1038" type="#_x0000_t34" style="position:absolute;left:20429;top:11751;width:18763;height:593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" adj="12" strokecolor="#a5a5a5 [3206]" strokeweight="1pt">
                    <v:stroke endarrow="block"/>
                  </v:shape>
                  <v:shape id="连接符: 肘形 1139" o:spid="_x0000_s1039" type="#_x0000_t34" style="position:absolute;left:6346;top:11749;width:40790;height:1104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" adj="-2100" strokecolor="red" strokeweight="1pt"/>
                  <v:shape id="连接符: 肘形 1140" o:spid="_x0000_s1040" type="#_x0000_t34" style="position:absolute;left:20191;top:6704;width:4080;height:500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" adj="-692" strokecolor="#a5a5a5 [3206]" strokeweight="1pt">
                    <v:stroke endarrow="block"/>
                  </v:shape>
                  <v:shape id="直接箭头连接符 1141" o:spid="_x0000_s1041" type="#_x0000_t32" style="position:absolute;left:20191;top:5276;width:76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" strokecolor="#70ad47 [3209]" strokeweight="1pt">
                    <v:stroke endarrow="block" joinstyle="miter"/>
                  </v:shape>
                  <v:shape id="连接符: 肘形 1142" o:spid="_x0000_s1042" type="#_x0000_t34" style="position:absolute;left:20191;top:5276;width:4858;height:1147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" strokecolor="#70ad47 [3209]" strokeweight="1pt">
                    <v:stroke endarrow="block"/>
                  </v:shape>
                  <v:shapetype id="_x0000_t202" coordsize="21600,21600" o:spt="202" path="m,l,21600r21600,l21600,xe">
                    <v:stroke joinstyle="miter"/>
                    <v:path gradientshapeok="t" o:connecttype="rect"/>
                  </v:shapetype>
                  <v:shape id="文本框 1144" o:spid="_x0000_s1043" type="#_x0000_t202" style="position:absolute;left:584;top:7424;width:5601;height:30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" fillcolor="white [3201]" strokeweight=".5pt">
                    <v:textbox>
                      <w:txbxContent>
                        <w:p w14:paraId="0F7A2CCA" w14:textId="749F0C43" w:rsidR="007F5B0C" w:rsidRDefault="005055A2">
                          <w:r>
                            <w:rPr>
                              <w:rFonts w:hint="eastAsia"/>
                            </w:rPr>
                            <w:t>探头</w:t>
                          </w:r>
                          <w:r>
                            <w:rPr>
                              <w:rFonts w:hint="eastAsia"/>
                            </w:rPr>
                            <w:t>1</w:t>
                          </w:r>
                        </w:p>
                      </w:txbxContent>
                    </v:textbox>
                  </v:shape>
                  <v:shape id="文本框 1145" o:spid="_x0000_s1044" type="#_x0000_t202" style="position:absolute;left:745;top:16111;width:5601;height:30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" fillcolor="white [3201]" strokeweight=".5pt">
                    <v:textbox>
                      <w:txbxContent>
                        <w:p w14:paraId="19DC5357" w14:textId="2028E5CF" w:rsidR="005055A2" w:rsidRDefault="005055A2">
                          <w:r>
                            <w:rPr>
                              <w:rFonts w:hint="eastAsia"/>
                            </w:rPr>
                            <w:t>探头</w:t>
                          </w:r>
                          <w:r>
                            <w:t>2</w:t>
                          </w:r>
                        </w:p>
                      </w:txbxContent>
                    </v:textbox>
                  </v:shape>
                  <v:shape id="文本框 1146" o:spid="_x0000_s1045" type="#_x0000_t202" style="position:absolute;left:745;top:21104;width:5601;height:30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" fillcolor="white [3201]" strokeweight=".5pt">
                    <v:textbox>
                      <w:txbxContent>
                        <w:p w14:paraId="46962037" w14:textId="10015BAD" w:rsidR="005055A2" w:rsidRDefault="005055A2">
                          <w:r>
                            <w:rPr>
                              <w:rFonts w:hint="eastAsia"/>
                            </w:rPr>
                            <w:t>探头</w:t>
                          </w:r>
                          <w:r>
                            <w:t>3</w:t>
                          </w:r>
                        </w:p>
                      </w:txbxContent>
                    </v:textbox>
                  </v:shape>
                  <v:shape id="文本框 202" o:spid="_x0000_s1046" type="#_x0000_t202" style="position:absolute;left:27961;top:3889;width:6902;height:2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" fillcolor="white [3201]" strokeweight=".5pt">
                    <v:textbox>
                      <w:txbxContent>
                        <w:p w14:paraId="3A9CC356" w14:textId="6CF3F389" w:rsidR="00E662C6" w:rsidRPr="00E662C6" w:rsidRDefault="00E662C6">
                          <w:pPr>
                            <w:rPr>
                              <w:sz w:val="15"/>
                              <w:szCs w:val="15"/>
                            </w:rPr>
                          </w:pPr>
                          <w:r w:rsidRPr="00E662C6">
                            <w:rPr>
                              <w:rFonts w:hint="eastAsia"/>
                              <w:sz w:val="15"/>
                              <w:szCs w:val="15"/>
                            </w:rPr>
                            <w:t>起始拉高</w:t>
                          </w:r>
                          <w:r w:rsidRPr="00E662C6">
                            <w:rPr>
                              <w:rFonts w:hint="eastAsia"/>
                              <w:sz w:val="15"/>
                              <w:szCs w:val="15"/>
                            </w:rPr>
                            <w:t>I</w:t>
                          </w:r>
                          <w:r w:rsidRPr="00E662C6">
                            <w:rPr>
                              <w:sz w:val="15"/>
                              <w:szCs w:val="15"/>
                            </w:rPr>
                            <w:t>O</w:t>
                          </w:r>
                        </w:p>
                      </w:txbxContent>
                    </v:textbox>
                  </v:shape>
                </v:group>
                <w10:anchorlock/>
              </v:group>
            </w:pict>
          </mc:Fallback>
        </mc:AlternateContent>
      </w:r>
    </w:p>
    <w:p w14:paraId="78387952" w14:textId="2596A6B8" w:rsidR="007B10B8" w:rsidRPr="00FE72FC" w:rsidRDefault="008674DA" w:rsidP="00C833A9">
      <w:pPr>
        <w:jc w:val="center"/>
        <w:rPr>
          <w:rStyle w:val="af4"/>
        </w:rPr>
      </w:pPr>
      <w:r>
        <w:rPr>
          <w:rStyle w:val="af4"/>
          <w:rFonts w:hint="eastAsia"/>
        </w:rPr>
        <w:t>图</w:t>
      </w:r>
      <w:r>
        <w:rPr>
          <w:rStyle w:val="af4"/>
          <w:rFonts w:hint="eastAsia"/>
        </w:rPr>
        <w:t>2</w:t>
      </w:r>
      <w:r>
        <w:rPr>
          <w:rStyle w:val="af4"/>
        </w:rPr>
        <w:t xml:space="preserve"> </w:t>
      </w:r>
      <w:r w:rsidR="006061D8" w:rsidRPr="00FE72FC">
        <w:rPr>
          <w:rStyle w:val="af4"/>
          <w:rFonts w:hint="eastAsia"/>
        </w:rPr>
        <w:t>通</w:t>
      </w:r>
      <w:r w:rsidR="00F659A7" w:rsidRPr="00FE72FC">
        <w:rPr>
          <w:rStyle w:val="af4"/>
          <w:rFonts w:hint="eastAsia"/>
        </w:rPr>
        <w:t>路延迟测试框图</w:t>
      </w:r>
    </w:p>
    <w:p w14:paraId="721878E2" w14:textId="2FC701E8" w:rsidR="00FF458A" w:rsidRDefault="0055732C" w:rsidP="00585D28">
      <w:pPr>
        <w:pStyle w:val="ae"/>
        <w:numPr>
          <w:ilvl w:val="0"/>
          <w:numId w:val="2"/>
        </w:numPr>
        <w:ind w:firstLineChars="0"/>
      </w:pPr>
      <w:r>
        <w:rPr>
          <w:rFonts w:hint="eastAsia"/>
        </w:rPr>
        <w:t>测试步骤：</w:t>
      </w:r>
    </w:p>
    <w:p w14:paraId="448E3FEB" w14:textId="4CDC83B7" w:rsidR="0055732C" w:rsidRDefault="0055732C" w:rsidP="00EB6F48">
      <w:pPr>
        <w:pStyle w:val="ae"/>
        <w:numPr>
          <w:ilvl w:val="0"/>
          <w:numId w:val="1"/>
        </w:numPr>
        <w:ind w:firstLineChars="0"/>
      </w:pPr>
      <w:r>
        <w:t>SNC8600</w:t>
      </w:r>
      <w:r>
        <w:rPr>
          <w:rFonts w:hint="eastAsia"/>
        </w:rPr>
        <w:t>控制</w:t>
      </w:r>
      <w:r>
        <w:t>GPIO1</w:t>
      </w:r>
      <w:r w:rsidR="00EB6F48">
        <w:rPr>
          <w:rFonts w:hint="eastAsia"/>
        </w:rPr>
        <w:t>、</w:t>
      </w:r>
      <w:r w:rsidR="00EB6F48">
        <w:rPr>
          <w:rFonts w:hint="eastAsia"/>
        </w:rPr>
        <w:t>GPIO</w:t>
      </w:r>
      <w:r w:rsidR="00EB6F48">
        <w:t>2</w:t>
      </w:r>
      <w:r w:rsidR="00EB6F48">
        <w:rPr>
          <w:rFonts w:hint="eastAsia"/>
        </w:rPr>
        <w:t>同时</w:t>
      </w:r>
      <w:r>
        <w:rPr>
          <w:rFonts w:hint="eastAsia"/>
        </w:rPr>
        <w:t>输出高电平，</w:t>
      </w:r>
      <w:r>
        <w:rPr>
          <w:rFonts w:hint="eastAsia"/>
        </w:rPr>
        <w:t>G</w:t>
      </w:r>
      <w:r>
        <w:t>PIO</w:t>
      </w:r>
      <w:r>
        <w:rPr>
          <w:rFonts w:hint="eastAsia"/>
        </w:rPr>
        <w:t>电平</w:t>
      </w:r>
      <w:r w:rsidR="00EB6F48">
        <w:rPr>
          <w:rFonts w:hint="eastAsia"/>
        </w:rPr>
        <w:t>输出接</w:t>
      </w:r>
      <w:r w:rsidR="00EB6F48">
        <w:rPr>
          <w:rFonts w:hint="eastAsia"/>
        </w:rPr>
        <w:t>A</w:t>
      </w:r>
      <w:r w:rsidR="00EB6F48">
        <w:t>DC</w:t>
      </w:r>
      <w:r w:rsidR="00705D2A">
        <w:rPr>
          <w:rFonts w:hint="eastAsia"/>
        </w:rPr>
        <w:t>-</w:t>
      </w:r>
      <w:r w:rsidR="00705D2A">
        <w:t>L</w:t>
      </w:r>
      <w:r w:rsidR="00EB6F48">
        <w:rPr>
          <w:rFonts w:hint="eastAsia"/>
        </w:rPr>
        <w:t>输入</w:t>
      </w:r>
    </w:p>
    <w:p w14:paraId="298A9AEE" w14:textId="57BC9C8B" w:rsidR="00EB6F48" w:rsidRDefault="00EB6F48" w:rsidP="00EB6F48">
      <w:pPr>
        <w:pStyle w:val="ae"/>
        <w:numPr>
          <w:ilvl w:val="0"/>
          <w:numId w:val="1"/>
        </w:numPr>
        <w:ind w:firstLineChars="0"/>
      </w:pPr>
      <w:r>
        <w:t>C</w:t>
      </w:r>
      <w:r>
        <w:rPr>
          <w:rFonts w:hint="eastAsia"/>
        </w:rPr>
        <w:t>odec</w:t>
      </w:r>
      <w:r>
        <w:rPr>
          <w:rFonts w:hint="eastAsia"/>
        </w:rPr>
        <w:t>里面读</w:t>
      </w:r>
      <w:r w:rsidR="00705D2A">
        <w:rPr>
          <w:rFonts w:hint="eastAsia"/>
        </w:rPr>
        <w:t>取</w:t>
      </w:r>
      <w:r>
        <w:rPr>
          <w:rFonts w:hint="eastAsia"/>
        </w:rPr>
        <w:t>A</w:t>
      </w:r>
      <w:r>
        <w:t>DC</w:t>
      </w:r>
      <w:r w:rsidR="00705D2A">
        <w:rPr>
          <w:rFonts w:hint="eastAsia"/>
        </w:rPr>
        <w:t>-</w:t>
      </w:r>
      <w:r w:rsidR="00705D2A">
        <w:t>L</w:t>
      </w:r>
      <w:r>
        <w:rPr>
          <w:rFonts w:hint="eastAsia"/>
        </w:rPr>
        <w:t>的数据判断是读到高电平信号就拉</w:t>
      </w:r>
      <w:r w:rsidR="00705D2A">
        <w:rPr>
          <w:rFonts w:hint="eastAsia"/>
        </w:rPr>
        <w:t>低</w:t>
      </w:r>
      <w:r w:rsidR="00705D2A">
        <w:rPr>
          <w:rFonts w:hint="eastAsia"/>
        </w:rPr>
        <w:t>G</w:t>
      </w:r>
      <w:r w:rsidR="00705D2A">
        <w:t>PIO1</w:t>
      </w:r>
    </w:p>
    <w:p w14:paraId="57FA335D" w14:textId="7BAEAF72" w:rsidR="00705D2A" w:rsidRDefault="00705D2A" w:rsidP="00EB6F48">
      <w:pPr>
        <w:pStyle w:val="ae"/>
        <w:numPr>
          <w:ilvl w:val="0"/>
          <w:numId w:val="1"/>
        </w:numPr>
        <w:ind w:firstLineChars="0"/>
      </w:pPr>
      <w:r>
        <w:rPr>
          <w:rFonts w:hint="eastAsia"/>
        </w:rPr>
        <w:t>Codec</w:t>
      </w:r>
      <w:r>
        <w:rPr>
          <w:rFonts w:hint="eastAsia"/>
        </w:rPr>
        <w:t>往</w:t>
      </w:r>
      <w:r>
        <w:rPr>
          <w:rFonts w:hint="eastAsia"/>
        </w:rPr>
        <w:t>D</w:t>
      </w:r>
      <w:r>
        <w:t>AC-L</w:t>
      </w:r>
      <w:r>
        <w:rPr>
          <w:rFonts w:hint="eastAsia"/>
        </w:rPr>
        <w:t>写数据判断是高电平数据就拉低</w:t>
      </w:r>
      <w:r>
        <w:rPr>
          <w:rFonts w:hint="eastAsia"/>
        </w:rPr>
        <w:t>G</w:t>
      </w:r>
      <w:r>
        <w:t>PIO2</w:t>
      </w:r>
    </w:p>
    <w:p w14:paraId="7B0A890B" w14:textId="6EC9149C" w:rsidR="00705D2A" w:rsidRDefault="00705D2A" w:rsidP="00EB6F48">
      <w:pPr>
        <w:pStyle w:val="ae"/>
        <w:numPr>
          <w:ilvl w:val="0"/>
          <w:numId w:val="1"/>
        </w:numPr>
        <w:ind w:firstLineChars="0"/>
      </w:pPr>
      <w:r>
        <w:rPr>
          <w:rFonts w:hint="eastAsia"/>
        </w:rPr>
        <w:t>用示波器测量</w:t>
      </w:r>
      <w:r>
        <w:rPr>
          <w:rFonts w:hint="eastAsia"/>
        </w:rPr>
        <w:t>G</w:t>
      </w:r>
      <w:r>
        <w:t>PIO1</w:t>
      </w:r>
      <w:r>
        <w:rPr>
          <w:rFonts w:hint="eastAsia"/>
        </w:rPr>
        <w:t>、</w:t>
      </w:r>
      <w:r>
        <w:rPr>
          <w:rFonts w:hint="eastAsia"/>
        </w:rPr>
        <w:t>G</w:t>
      </w:r>
      <w:r>
        <w:t>PIO2</w:t>
      </w:r>
      <w:r>
        <w:rPr>
          <w:rFonts w:hint="eastAsia"/>
        </w:rPr>
        <w:t>、</w:t>
      </w:r>
      <w:r>
        <w:rPr>
          <w:rFonts w:hint="eastAsia"/>
        </w:rPr>
        <w:t>D</w:t>
      </w:r>
      <w:r>
        <w:t>AC-L</w:t>
      </w:r>
      <w:r>
        <w:rPr>
          <w:rFonts w:hint="eastAsia"/>
        </w:rPr>
        <w:t>输出</w:t>
      </w:r>
      <w:r w:rsidR="00EA43B6">
        <w:rPr>
          <w:rFonts w:hint="eastAsia"/>
        </w:rPr>
        <w:t>的</w:t>
      </w:r>
      <w:commentRangeStart w:id="17"/>
      <w:r w:rsidR="00EA43B6">
        <w:rPr>
          <w:rFonts w:hint="eastAsia"/>
        </w:rPr>
        <w:t>波形</w:t>
      </w:r>
      <w:commentRangeEnd w:id="17"/>
      <w:r w:rsidR="009F7397">
        <w:rPr>
          <w:rStyle w:val="af"/>
        </w:rPr>
        <w:commentReference w:id="17"/>
      </w:r>
      <w:r w:rsidR="00EA43B6">
        <w:rPr>
          <w:rFonts w:hint="eastAsia"/>
        </w:rPr>
        <w:t>，下图是</w:t>
      </w:r>
      <w:r w:rsidR="00EA43B6">
        <w:rPr>
          <w:rFonts w:hint="eastAsia"/>
        </w:rPr>
        <w:t>4</w:t>
      </w:r>
      <w:r w:rsidR="00EA43B6">
        <w:t>8K</w:t>
      </w:r>
      <w:r w:rsidR="00EA43B6">
        <w:rPr>
          <w:rFonts w:hint="eastAsia"/>
        </w:rPr>
        <w:t>采样率下测量的波形</w:t>
      </w:r>
    </w:p>
    <w:p w14:paraId="0DD0E96A" w14:textId="5542BE2B" w:rsidR="00EA43B6" w:rsidRDefault="005055A2" w:rsidP="00FE72FC">
      <w:pPr>
        <w:pStyle w:val="ae"/>
        <w:ind w:left="360" w:firstLineChars="0" w:firstLine="0"/>
        <w:jc w:val="center"/>
      </w:pPr>
      <w:r>
        <w:rPr>
          <w:rFonts w:hint="eastAsia"/>
          <w:noProof/>
        </w:rPr>
        <w:lastRenderedPageBreak/>
        <mc:AlternateContent>
          <mc:Choice Requires="wpc">
            <w:drawing>
              <wp:inline distT="0" distB="0" distL="0" distR="0" wp14:anchorId="1E57A148" wp14:editId="5669FC3F">
                <wp:extent cx="5274310" cy="3076575"/>
                <wp:effectExtent l="0" t="0" r="2540" b="9525"/>
                <wp:docPr id="1148" name="画布 114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149" name="图片 1149" descr="图形用户界面&#10;&#10;中度可信度描述已自动生成">
                            <a:extLst>
                              <a:ext uri="{FF2B5EF4-FFF2-40B4-BE49-F238E27FC236}">
                                <a16:creationId xmlns:a16="http://schemas.microsoft.com/office/drawing/2014/main" id="{726CA5B0-88F9-F607-1639-5AF4747C7100}"/>
                              </a:ext>
                            </a:extLst>
                          </pic:cNvPr>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61416"/>
                            <a:ext cx="5209836" cy="2814160"/>
                          </a:xfrm>
                          <a:prstGeom prst="rect">
                            <a:avLst/>
                          </a:prstGeom>
                          <a:noFill/>
                          <a:ln>
                            <a:noFill/>
                          </a:ln>
                        </pic:spPr>
                      </pic:pic>
                      <wps:wsp>
                        <wps:cNvPr id="1150" name="直接连接符 1150"/>
                        <wps:cNvCnPr/>
                        <wps:spPr>
                          <a:xfrm>
                            <a:off x="2200804" y="466254"/>
                            <a:ext cx="0" cy="2032502"/>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151" name="直接连接符 1151"/>
                        <wps:cNvCnPr/>
                        <wps:spPr>
                          <a:xfrm>
                            <a:off x="2975687" y="466254"/>
                            <a:ext cx="0" cy="1724685"/>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92" name="直接连接符 192"/>
                        <wps:cNvCnPr/>
                        <wps:spPr>
                          <a:xfrm>
                            <a:off x="2481462" y="425513"/>
                            <a:ext cx="0" cy="1738265"/>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93" name="直接连接符 193"/>
                        <wps:cNvCnPr/>
                        <wps:spPr>
                          <a:xfrm>
                            <a:off x="3260059" y="466254"/>
                            <a:ext cx="0" cy="2032502"/>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94" name="直接箭头连接符 194"/>
                        <wps:cNvCnPr/>
                        <wps:spPr>
                          <a:xfrm>
                            <a:off x="2218098" y="1765426"/>
                            <a:ext cx="254310" cy="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195" name="直接箭头连接符 195"/>
                        <wps:cNvCnPr/>
                        <wps:spPr>
                          <a:xfrm>
                            <a:off x="2481462" y="1837853"/>
                            <a:ext cx="494225" cy="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196" name="直接箭头连接符 196"/>
                        <wps:cNvCnPr/>
                        <wps:spPr>
                          <a:xfrm>
                            <a:off x="2975687" y="1937442"/>
                            <a:ext cx="310721" cy="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197" name="直接箭头连接符 197"/>
                        <wps:cNvCnPr/>
                        <wps:spPr>
                          <a:xfrm>
                            <a:off x="2209044" y="2331267"/>
                            <a:ext cx="1041961" cy="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198" name="文本框 198"/>
                        <wps:cNvSpPr txBox="1"/>
                        <wps:spPr>
                          <a:xfrm>
                            <a:off x="2194962" y="1733772"/>
                            <a:ext cx="275590" cy="244475"/>
                          </a:xfrm>
                          <a:prstGeom prst="rect">
                            <a:avLst/>
                          </a:prstGeom>
                          <a:noFill/>
                          <a:ln w="6350">
                            <a:solidFill>
                              <a:prstClr val="black"/>
                            </a:solidFill>
                          </a:ln>
                        </wps:spPr>
                        <wps:txbx>
                          <w:txbxContent>
                            <w:p w14:paraId="324B392D" w14:textId="0602CA57" w:rsidR="00A5291C" w:rsidRPr="00ED4BEF" w:rsidRDefault="00A5291C">
                              <w:pPr>
                                <w:rPr>
                                  <w:color w:val="FFFFFF" w:themeColor="background1"/>
                                  <w:sz w:val="13"/>
                                  <w:szCs w:val="13"/>
                                </w:rPr>
                              </w:pPr>
                              <w:r w:rsidRPr="00ED4BEF">
                                <w:rPr>
                                  <w:color w:val="FFFFFF" w:themeColor="background1"/>
                                  <w:sz w:val="13"/>
                                  <w:szCs w:val="13"/>
                                </w:rPr>
                                <w:t>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9" name="文本框 199"/>
                        <wps:cNvSpPr txBox="1"/>
                        <wps:spPr>
                          <a:xfrm>
                            <a:off x="2618399" y="1751847"/>
                            <a:ext cx="275590" cy="244475"/>
                          </a:xfrm>
                          <a:prstGeom prst="rect">
                            <a:avLst/>
                          </a:prstGeom>
                          <a:noFill/>
                          <a:ln w="6350">
                            <a:solidFill>
                              <a:prstClr val="black"/>
                            </a:solidFill>
                          </a:ln>
                        </wps:spPr>
                        <wps:txbx>
                          <w:txbxContent>
                            <w:p w14:paraId="5864E3E7" w14:textId="7D87CE64" w:rsidR="00A5291C" w:rsidRPr="00ED4BEF" w:rsidRDefault="00A5291C">
                              <w:pPr>
                                <w:rPr>
                                  <w:color w:val="FFFFFF" w:themeColor="background1"/>
                                  <w:sz w:val="13"/>
                                  <w:szCs w:val="13"/>
                                </w:rPr>
                              </w:pPr>
                              <w:r w:rsidRPr="00ED4BEF">
                                <w:rPr>
                                  <w:color w:val="FFFFFF" w:themeColor="background1"/>
                                  <w:sz w:val="13"/>
                                  <w:szCs w:val="13"/>
                                </w:rPr>
                                <w:t>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0" name="文本框 200"/>
                        <wps:cNvSpPr txBox="1"/>
                        <wps:spPr>
                          <a:xfrm>
                            <a:off x="2984469" y="1837853"/>
                            <a:ext cx="275590" cy="244475"/>
                          </a:xfrm>
                          <a:prstGeom prst="rect">
                            <a:avLst/>
                          </a:prstGeom>
                          <a:noFill/>
                          <a:ln w="6350">
                            <a:solidFill>
                              <a:prstClr val="black"/>
                            </a:solidFill>
                          </a:ln>
                        </wps:spPr>
                        <wps:txbx>
                          <w:txbxContent>
                            <w:p w14:paraId="03B296AA" w14:textId="1D45A15E" w:rsidR="00A5291C" w:rsidRPr="00ED4BEF" w:rsidRDefault="00A5291C">
                              <w:pPr>
                                <w:rPr>
                                  <w:color w:val="FFFFFF" w:themeColor="background1"/>
                                  <w:sz w:val="13"/>
                                  <w:szCs w:val="13"/>
                                </w:rPr>
                              </w:pPr>
                              <w:r w:rsidRPr="00ED4BEF">
                                <w:rPr>
                                  <w:color w:val="FFFFFF" w:themeColor="background1"/>
                                  <w:sz w:val="13"/>
                                  <w:szCs w:val="13"/>
                                </w:rPr>
                                <w:t>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1" name="文本框 201"/>
                        <wps:cNvSpPr txBox="1"/>
                        <wps:spPr>
                          <a:xfrm>
                            <a:off x="2569814" y="2222624"/>
                            <a:ext cx="275590" cy="244475"/>
                          </a:xfrm>
                          <a:prstGeom prst="rect">
                            <a:avLst/>
                          </a:prstGeom>
                          <a:noFill/>
                          <a:ln w="6350">
                            <a:solidFill>
                              <a:prstClr val="black"/>
                            </a:solidFill>
                          </a:ln>
                        </wps:spPr>
                        <wps:txbx>
                          <w:txbxContent>
                            <w:p w14:paraId="0FA8A582" w14:textId="71AB495F" w:rsidR="00A5291C" w:rsidRPr="00ED4BEF" w:rsidRDefault="00A5291C">
                              <w:pPr>
                                <w:rPr>
                                  <w:color w:val="FFFFFF" w:themeColor="background1"/>
                                  <w:sz w:val="13"/>
                                  <w:szCs w:val="13"/>
                                </w:rPr>
                              </w:pPr>
                              <w:r w:rsidRPr="00ED4BEF">
                                <w:rPr>
                                  <w:color w:val="FFFFFF" w:themeColor="background1"/>
                                  <w:sz w:val="13"/>
                                  <w:szCs w:val="13"/>
                                </w:rPr>
                                <w:t>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3" name="文本框 203"/>
                        <wps:cNvSpPr txBox="1"/>
                        <wps:spPr>
                          <a:xfrm>
                            <a:off x="164955" y="683536"/>
                            <a:ext cx="417195" cy="235585"/>
                          </a:xfrm>
                          <a:prstGeom prst="rect">
                            <a:avLst/>
                          </a:prstGeom>
                          <a:noFill/>
                          <a:ln w="6350">
                            <a:solidFill>
                              <a:prstClr val="black"/>
                            </a:solidFill>
                          </a:ln>
                        </wps:spPr>
                        <wps:txbx>
                          <w:txbxContent>
                            <w:p w14:paraId="74A59ED5" w14:textId="21FA5946" w:rsidR="00E662C6" w:rsidRPr="00E662C6" w:rsidRDefault="00E662C6">
                              <w:pPr>
                                <w:rPr>
                                  <w:color w:val="FFFFFF" w:themeColor="background1"/>
                                  <w:sz w:val="13"/>
                                  <w:szCs w:val="13"/>
                                </w:rPr>
                              </w:pPr>
                              <w:r w:rsidRPr="00E662C6">
                                <w:rPr>
                                  <w:rFonts w:hint="eastAsia"/>
                                  <w:color w:val="FFFFFF" w:themeColor="background1"/>
                                  <w:sz w:val="13"/>
                                  <w:szCs w:val="13"/>
                                </w:rPr>
                                <w:t>G</w:t>
                              </w:r>
                              <w:r w:rsidRPr="00E662C6">
                                <w:rPr>
                                  <w:color w:val="FFFFFF" w:themeColor="background1"/>
                                  <w:sz w:val="13"/>
                                  <w:szCs w:val="13"/>
                                </w:rPr>
                                <w:t>PIO1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4" name="文本框 204"/>
                        <wps:cNvSpPr txBox="1"/>
                        <wps:spPr>
                          <a:xfrm>
                            <a:off x="164955" y="1186003"/>
                            <a:ext cx="417195" cy="235585"/>
                          </a:xfrm>
                          <a:prstGeom prst="rect">
                            <a:avLst/>
                          </a:prstGeom>
                          <a:noFill/>
                          <a:ln w="6350">
                            <a:solidFill>
                              <a:prstClr val="black"/>
                            </a:solidFill>
                          </a:ln>
                        </wps:spPr>
                        <wps:txbx>
                          <w:txbxContent>
                            <w:p w14:paraId="4D33A74B" w14:textId="0FF3C8A2" w:rsidR="00ED4BEF" w:rsidRPr="00E662C6" w:rsidRDefault="00ED4BEF">
                              <w:pPr>
                                <w:rPr>
                                  <w:color w:val="FFFFFF" w:themeColor="background1"/>
                                  <w:sz w:val="13"/>
                                  <w:szCs w:val="13"/>
                                </w:rPr>
                              </w:pPr>
                              <w:r w:rsidRPr="00E662C6">
                                <w:rPr>
                                  <w:rFonts w:hint="eastAsia"/>
                                  <w:color w:val="FFFFFF" w:themeColor="background1"/>
                                  <w:sz w:val="13"/>
                                  <w:szCs w:val="13"/>
                                </w:rPr>
                                <w:t>G</w:t>
                              </w:r>
                              <w:r w:rsidRPr="00E662C6">
                                <w:rPr>
                                  <w:color w:val="FFFFFF" w:themeColor="background1"/>
                                  <w:sz w:val="13"/>
                                  <w:szCs w:val="13"/>
                                </w:rPr>
                                <w:t>PIO</w:t>
                              </w:r>
                              <w:r>
                                <w:rPr>
                                  <w:color w:val="FFFFFF" w:themeColor="background1"/>
                                  <w:sz w:val="13"/>
                                  <w:szCs w:val="13"/>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1" name="文本框 211"/>
                        <wps:cNvSpPr txBox="1"/>
                        <wps:spPr>
                          <a:xfrm>
                            <a:off x="164955" y="1539089"/>
                            <a:ext cx="429895" cy="235585"/>
                          </a:xfrm>
                          <a:prstGeom prst="rect">
                            <a:avLst/>
                          </a:prstGeom>
                          <a:noFill/>
                          <a:ln w="6350">
                            <a:solidFill>
                              <a:prstClr val="black"/>
                            </a:solidFill>
                          </a:ln>
                        </wps:spPr>
                        <wps:txbx>
                          <w:txbxContent>
                            <w:p w14:paraId="250FEE98" w14:textId="21D792E2" w:rsidR="00ED4BEF" w:rsidRPr="00E662C6" w:rsidRDefault="00ED4BEF">
                              <w:pPr>
                                <w:rPr>
                                  <w:color w:val="FFFFFF" w:themeColor="background1"/>
                                  <w:sz w:val="13"/>
                                  <w:szCs w:val="13"/>
                                </w:rPr>
                              </w:pPr>
                              <w:r>
                                <w:rPr>
                                  <w:color w:val="FFFFFF" w:themeColor="background1"/>
                                  <w:sz w:val="13"/>
                                  <w:szCs w:val="13"/>
                                </w:rPr>
                                <w:t>DAC-L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E57A148" id="画布 1148" o:spid="_x0000_s1047" editas="canvas" style="width:415.3pt;height:242.25pt;mso-position-horizontal-relative:char;mso-position-vertical-relative:line" coordsize="52743,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">
                <v:shape id="_x0000_s1048" type="#_x0000_t75" style="position:absolute;width:52743;height:30765;visibility:visible;mso-wrap-style:square" filled="t">
                  <v:fill o:detectmouseclick="t"/>
                  <v:path o:connecttype="none"/>
                </v:shape>
                <v:shape id="图片 1149" o:spid="_x0000_s1049" type="#_x0000_t75" alt="图形用户界面&#10;&#10;中度可信度描述已自动生成" style="position:absolute;top:614;width:52098;height:28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">
                  <v:imagedata r:id="rId21" o:title="图形用户界面&#10;&#10;中度可信度描述已自动生成"/>
                </v:shape>
                <v:line id="直接连接符 1150" o:spid="_x0000_s1050" style="position:absolute;visibility:visible;mso-wrap-style:square" from="22008,4662" to="22008,24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" strokecolor="#ed7d31 [3205]">
                  <v:stroke dashstyle="dash"/>
                </v:line>
                <v:line id="直接连接符 1151" o:spid="_x0000_s1051" style="position:absolute;visibility:visible;mso-wrap-style:square" from="29756,4662" to="29756,2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" strokecolor="#ed7d31 [3205]">
                  <v:stroke dashstyle="dash"/>
                </v:line>
                <v:line id="直接连接符 192" o:spid="_x0000_s1052" style="position:absolute;visibility:visible;mso-wrap-style:square" from="24814,4255" to="24814,21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" strokecolor="#ed7d31 [3205]">
                  <v:stroke dashstyle="dash"/>
                </v:line>
                <v:line id="直接连接符 193" o:spid="_x0000_s1053" style="position:absolute;visibility:visible;mso-wrap-style:square" from="32600,4662" to="32600,24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" strokecolor="#ed7d31 [3205]">
                  <v:stroke dashstyle="dash"/>
                </v:line>
                <v:shape id="直接箭头连接符 194" o:spid="_x0000_s1054" type="#_x0000_t32" style="position:absolute;left:22180;top:17654;width:25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" strokecolor="#4472c4 [3204]" strokeweight="1pt">
                  <v:stroke startarrow="block" endarrow="block" joinstyle="miter"/>
                </v:shape>
                <v:shape id="直接箭头连接符 195" o:spid="_x0000_s1055" type="#_x0000_t32" style="position:absolute;left:24814;top:18378;width:49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" strokecolor="#4472c4 [3204]" strokeweight="1pt">
                  <v:stroke startarrow="block" endarrow="block" joinstyle="miter"/>
                </v:shape>
                <v:shape id="直接箭头连接符 196" o:spid="_x0000_s1056" type="#_x0000_t32" style="position:absolute;left:29756;top:19374;width:31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" strokecolor="#4472c4 [3204]" strokeweight="1pt">
                  <v:stroke startarrow="block" endarrow="block" joinstyle="miter"/>
                </v:shape>
                <v:shape id="直接箭头连接符 197" o:spid="_x0000_s1057" type="#_x0000_t32" style="position:absolute;left:22090;top:23312;width:10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" strokecolor="#4472c4 [3204]" strokeweight="1pt">
                  <v:stroke startarrow="block" endarrow="block" joinstyle="miter"/>
                </v:shape>
                <v:shape id="文本框 198" o:spid="_x0000_s1058" type="#_x0000_t202" style="position:absolute;left:21949;top:17337;width:2756;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" filled="f" strokeweight=".5pt">
                  <v:textbox>
                    <w:txbxContent>
                      <w:p w14:paraId="324B392D" w14:textId="0602CA57" w:rsidR="00A5291C" w:rsidRPr="00ED4BEF" w:rsidRDefault="00A5291C">
                        <w:pPr>
                          <w:rPr>
                            <w:color w:val="FFFFFF" w:themeColor="background1"/>
                            <w:sz w:val="13"/>
                            <w:szCs w:val="13"/>
                          </w:rPr>
                        </w:pPr>
                        <w:r w:rsidRPr="00ED4BEF">
                          <w:rPr>
                            <w:color w:val="FFFFFF" w:themeColor="background1"/>
                            <w:sz w:val="13"/>
                            <w:szCs w:val="13"/>
                          </w:rPr>
                          <w:t>T1</w:t>
                        </w:r>
                      </w:p>
                    </w:txbxContent>
                  </v:textbox>
                </v:shape>
                <v:shape id="文本框 199" o:spid="_x0000_s1059" type="#_x0000_t202" style="position:absolute;left:26183;top:17518;width:2756;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" filled="f" strokeweight=".5pt">
                  <v:textbox>
                    <w:txbxContent>
                      <w:p w14:paraId="5864E3E7" w14:textId="7D87CE64" w:rsidR="00A5291C" w:rsidRPr="00ED4BEF" w:rsidRDefault="00A5291C">
                        <w:pPr>
                          <w:rPr>
                            <w:color w:val="FFFFFF" w:themeColor="background1"/>
                            <w:sz w:val="13"/>
                            <w:szCs w:val="13"/>
                          </w:rPr>
                        </w:pPr>
                        <w:r w:rsidRPr="00ED4BEF">
                          <w:rPr>
                            <w:color w:val="FFFFFF" w:themeColor="background1"/>
                            <w:sz w:val="13"/>
                            <w:szCs w:val="13"/>
                          </w:rPr>
                          <w:t>T2</w:t>
                        </w:r>
                      </w:p>
                    </w:txbxContent>
                  </v:textbox>
                </v:shape>
                <v:shape id="文本框 200" o:spid="_x0000_s1060" type="#_x0000_t202" style="position:absolute;left:29844;top:18378;width:2756;height:24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" filled="f" strokeweight=".5pt">
                  <v:textbox>
                    <w:txbxContent>
                      <w:p w14:paraId="03B296AA" w14:textId="1D45A15E" w:rsidR="00A5291C" w:rsidRPr="00ED4BEF" w:rsidRDefault="00A5291C">
                        <w:pPr>
                          <w:rPr>
                            <w:color w:val="FFFFFF" w:themeColor="background1"/>
                            <w:sz w:val="13"/>
                            <w:szCs w:val="13"/>
                          </w:rPr>
                        </w:pPr>
                        <w:r w:rsidRPr="00ED4BEF">
                          <w:rPr>
                            <w:color w:val="FFFFFF" w:themeColor="background1"/>
                            <w:sz w:val="13"/>
                            <w:szCs w:val="13"/>
                          </w:rPr>
                          <w:t>T3</w:t>
                        </w:r>
                      </w:p>
                    </w:txbxContent>
                  </v:textbox>
                </v:shape>
                <v:shape id="文本框 201" o:spid="_x0000_s1061" type="#_x0000_t202" style="position:absolute;left:25698;top:22226;width:2756;height:24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" filled="f" strokeweight=".5pt">
                  <v:textbox>
                    <w:txbxContent>
                      <w:p w14:paraId="0FA8A582" w14:textId="71AB495F" w:rsidR="00A5291C" w:rsidRPr="00ED4BEF" w:rsidRDefault="00A5291C">
                        <w:pPr>
                          <w:rPr>
                            <w:color w:val="FFFFFF" w:themeColor="background1"/>
                            <w:sz w:val="13"/>
                            <w:szCs w:val="13"/>
                          </w:rPr>
                        </w:pPr>
                        <w:r w:rsidRPr="00ED4BEF">
                          <w:rPr>
                            <w:color w:val="FFFFFF" w:themeColor="background1"/>
                            <w:sz w:val="13"/>
                            <w:szCs w:val="13"/>
                          </w:rPr>
                          <w:t>T4</w:t>
                        </w:r>
                      </w:p>
                    </w:txbxContent>
                  </v:textbox>
                </v:shape>
                <v:shape id="文本框 203" o:spid="_x0000_s1062" type="#_x0000_t202" style="position:absolute;left:1649;top:6835;width:4172;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" filled="f" strokeweight=".5pt">
                  <v:textbox>
                    <w:txbxContent>
                      <w:p w14:paraId="74A59ED5" w14:textId="21FA5946" w:rsidR="00E662C6" w:rsidRPr="00E662C6" w:rsidRDefault="00E662C6">
                        <w:pPr>
                          <w:rPr>
                            <w:color w:val="FFFFFF" w:themeColor="background1"/>
                            <w:sz w:val="13"/>
                            <w:szCs w:val="13"/>
                          </w:rPr>
                        </w:pPr>
                        <w:r w:rsidRPr="00E662C6">
                          <w:rPr>
                            <w:rFonts w:hint="eastAsia"/>
                            <w:color w:val="FFFFFF" w:themeColor="background1"/>
                            <w:sz w:val="13"/>
                            <w:szCs w:val="13"/>
                          </w:rPr>
                          <w:t>G</w:t>
                        </w:r>
                        <w:r w:rsidRPr="00E662C6">
                          <w:rPr>
                            <w:color w:val="FFFFFF" w:themeColor="background1"/>
                            <w:sz w:val="13"/>
                            <w:szCs w:val="13"/>
                          </w:rPr>
                          <w:t>PIO1</w:t>
                        </w:r>
                      </w:p>
                    </w:txbxContent>
                  </v:textbox>
                </v:shape>
                <v:shape id="文本框 204" o:spid="_x0000_s1063" type="#_x0000_t202" style="position:absolute;left:1649;top:11860;width:4172;height:23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" filled="f" strokeweight=".5pt">
                  <v:textbox>
                    <w:txbxContent>
                      <w:p w14:paraId="4D33A74B" w14:textId="0FF3C8A2" w:rsidR="00ED4BEF" w:rsidRPr="00E662C6" w:rsidRDefault="00ED4BEF">
                        <w:pPr>
                          <w:rPr>
                            <w:color w:val="FFFFFF" w:themeColor="background1"/>
                            <w:sz w:val="13"/>
                            <w:szCs w:val="13"/>
                          </w:rPr>
                        </w:pPr>
                        <w:r w:rsidRPr="00E662C6">
                          <w:rPr>
                            <w:rFonts w:hint="eastAsia"/>
                            <w:color w:val="FFFFFF" w:themeColor="background1"/>
                            <w:sz w:val="13"/>
                            <w:szCs w:val="13"/>
                          </w:rPr>
                          <w:t>G</w:t>
                        </w:r>
                        <w:r w:rsidRPr="00E662C6">
                          <w:rPr>
                            <w:color w:val="FFFFFF" w:themeColor="background1"/>
                            <w:sz w:val="13"/>
                            <w:szCs w:val="13"/>
                          </w:rPr>
                          <w:t>PIO</w:t>
                        </w:r>
                        <w:r>
                          <w:rPr>
                            <w:color w:val="FFFFFF" w:themeColor="background1"/>
                            <w:sz w:val="13"/>
                            <w:szCs w:val="13"/>
                          </w:rPr>
                          <w:t>2</w:t>
                        </w:r>
                      </w:p>
                    </w:txbxContent>
                  </v:textbox>
                </v:shape>
                <v:shape id="文本框 211" o:spid="_x0000_s1064" type="#_x0000_t202" style="position:absolute;left:1649;top:15390;width:4299;height:23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" filled="f" strokeweight=".5pt">
                  <v:textbox>
                    <w:txbxContent>
                      <w:p w14:paraId="250FEE98" w14:textId="21D792E2" w:rsidR="00ED4BEF" w:rsidRPr="00E662C6" w:rsidRDefault="00ED4BEF">
                        <w:pPr>
                          <w:rPr>
                            <w:color w:val="FFFFFF" w:themeColor="background1"/>
                            <w:sz w:val="13"/>
                            <w:szCs w:val="13"/>
                          </w:rPr>
                        </w:pPr>
                        <w:r>
                          <w:rPr>
                            <w:color w:val="FFFFFF" w:themeColor="background1"/>
                            <w:sz w:val="13"/>
                            <w:szCs w:val="13"/>
                          </w:rPr>
                          <w:t>DAC-L</w:t>
                        </w:r>
                      </w:p>
                    </w:txbxContent>
                  </v:textbox>
                </v:shape>
                <w10:anchorlock/>
              </v:group>
            </w:pict>
          </mc:Fallback>
        </mc:AlternateContent>
      </w:r>
    </w:p>
    <w:p w14:paraId="5D144D27" w14:textId="030AF3D0" w:rsidR="00F659A7" w:rsidRPr="007B10B8" w:rsidRDefault="007B10B8" w:rsidP="00F659A7">
      <w:pPr>
        <w:pStyle w:val="ae"/>
        <w:ind w:left="360" w:firstLineChars="0" w:firstLine="0"/>
        <w:jc w:val="center"/>
        <w:rPr>
          <w:rStyle w:val="af4"/>
        </w:rPr>
      </w:pPr>
      <w:r w:rsidRPr="007B10B8">
        <w:rPr>
          <w:rStyle w:val="af4"/>
        </w:rPr>
        <w:t>图</w:t>
      </w:r>
      <w:r w:rsidRPr="007B10B8">
        <w:rPr>
          <w:rStyle w:val="af4"/>
          <w:rFonts w:hint="eastAsia"/>
        </w:rPr>
        <w:t>3</w:t>
      </w:r>
      <w:r w:rsidRPr="007B10B8">
        <w:rPr>
          <w:rStyle w:val="af4"/>
        </w:rPr>
        <w:t xml:space="preserve"> </w:t>
      </w:r>
      <w:r w:rsidR="00F659A7" w:rsidRPr="007B10B8">
        <w:rPr>
          <w:rStyle w:val="af4"/>
        </w:rPr>
        <w:t>48K</w:t>
      </w:r>
      <w:r w:rsidR="00F659A7" w:rsidRPr="007B10B8">
        <w:rPr>
          <w:rStyle w:val="af4"/>
          <w:rFonts w:hint="eastAsia"/>
        </w:rPr>
        <w:t>采样率示波器波形图</w:t>
      </w:r>
    </w:p>
    <w:p w14:paraId="710F891D" w14:textId="77777777" w:rsidR="007B10B8" w:rsidRDefault="007B10B8" w:rsidP="00F659A7">
      <w:pPr>
        <w:pStyle w:val="ae"/>
        <w:ind w:left="360" w:firstLineChars="0" w:firstLine="0"/>
        <w:jc w:val="center"/>
      </w:pPr>
    </w:p>
    <w:p w14:paraId="3086421D" w14:textId="40FE69A9" w:rsidR="00AC44E0" w:rsidRDefault="00AC44E0" w:rsidP="00AC44E0">
      <w:r>
        <w:t xml:space="preserve">T1: ADC </w:t>
      </w:r>
      <w:commentRangeStart w:id="18"/>
      <w:r>
        <w:rPr>
          <w:rFonts w:hint="eastAsia"/>
        </w:rPr>
        <w:t>延迟</w:t>
      </w:r>
      <w:commentRangeEnd w:id="18"/>
      <w:r w:rsidR="002D4D38">
        <w:rPr>
          <w:rStyle w:val="af"/>
        </w:rPr>
        <w:commentReference w:id="18"/>
      </w:r>
      <w:r>
        <w:rPr>
          <w:rFonts w:hint="eastAsia"/>
        </w:rPr>
        <w:t>时间</w:t>
      </w:r>
    </w:p>
    <w:p w14:paraId="244929B5" w14:textId="6DD9F18D" w:rsidR="00AC44E0" w:rsidRDefault="00AC44E0" w:rsidP="00AC44E0">
      <w:r>
        <w:rPr>
          <w:rFonts w:hint="eastAsia"/>
        </w:rPr>
        <w:t>T</w:t>
      </w:r>
      <w:r>
        <w:t>2: DSP</w:t>
      </w:r>
      <w:r w:rsidR="00C964B0">
        <w:rPr>
          <w:rFonts w:hint="eastAsia"/>
        </w:rPr>
        <w:t>数据处理时间</w:t>
      </w:r>
    </w:p>
    <w:p w14:paraId="5D148E5B" w14:textId="01FF19F8" w:rsidR="00C964B0" w:rsidRDefault="00C964B0" w:rsidP="00AC44E0">
      <w:r>
        <w:rPr>
          <w:rFonts w:hint="eastAsia"/>
        </w:rPr>
        <w:t>T</w:t>
      </w:r>
      <w:r>
        <w:t>3</w:t>
      </w:r>
      <w:r>
        <w:rPr>
          <w:rFonts w:hint="eastAsia"/>
        </w:rPr>
        <w:t>:</w:t>
      </w:r>
      <w:r>
        <w:t xml:space="preserve"> DAC</w:t>
      </w:r>
      <w:commentRangeStart w:id="19"/>
      <w:r>
        <w:rPr>
          <w:rFonts w:hint="eastAsia"/>
        </w:rPr>
        <w:t>延迟</w:t>
      </w:r>
      <w:commentRangeEnd w:id="19"/>
      <w:r w:rsidR="002D4D38">
        <w:rPr>
          <w:rStyle w:val="af"/>
        </w:rPr>
        <w:commentReference w:id="19"/>
      </w:r>
      <w:r>
        <w:rPr>
          <w:rFonts w:hint="eastAsia"/>
        </w:rPr>
        <w:t>时间</w:t>
      </w:r>
    </w:p>
    <w:p w14:paraId="3293ED53" w14:textId="009D7EF5" w:rsidR="00C964B0" w:rsidRDefault="00C964B0" w:rsidP="00AC44E0">
      <w:r>
        <w:rPr>
          <w:rFonts w:hint="eastAsia"/>
        </w:rPr>
        <w:t>T</w:t>
      </w:r>
      <w:r>
        <w:t>4</w:t>
      </w:r>
      <w:r>
        <w:rPr>
          <w:rFonts w:hint="eastAsia"/>
        </w:rPr>
        <w:t>:</w:t>
      </w:r>
      <w:r>
        <w:t xml:space="preserve"> </w:t>
      </w:r>
      <w:r>
        <w:rPr>
          <w:rFonts w:hint="eastAsia"/>
        </w:rPr>
        <w:t>通路整体延迟时间</w:t>
      </w:r>
    </w:p>
    <w:p w14:paraId="1C25EAF1" w14:textId="6B7B6100" w:rsidR="007217C1" w:rsidRDefault="007217C1" w:rsidP="007217C1"/>
    <w:p w14:paraId="59945413" w14:textId="72F153D7" w:rsidR="00B6660C" w:rsidRDefault="0051793C" w:rsidP="0051793C">
      <w:pPr>
        <w:pStyle w:val="2"/>
      </w:pPr>
      <w:bookmarkStart w:id="20" w:name="_Toc114162066"/>
      <w:r>
        <w:t>2.</w:t>
      </w:r>
      <w:r w:rsidR="00B6660C">
        <w:t xml:space="preserve">3 </w:t>
      </w:r>
      <w:r>
        <w:rPr>
          <w:rFonts w:hint="eastAsia"/>
        </w:rPr>
        <w:t>算法资源一览表</w:t>
      </w:r>
      <w:bookmarkEnd w:id="20"/>
    </w:p>
    <w:tbl>
      <w:tblPr>
        <w:tblStyle w:val="a8"/>
        <w:tblW w:w="9736" w:type="dxa"/>
        <w:jc w:val="center"/>
        <w:tblLook w:val="04A0" w:firstRow="1" w:lastRow="0" w:firstColumn="1" w:lastColumn="0" w:noHBand="0" w:noVBand="1"/>
      </w:tblPr>
      <w:tblGrid>
        <w:gridCol w:w="1073"/>
        <w:gridCol w:w="667"/>
        <w:gridCol w:w="705"/>
        <w:gridCol w:w="845"/>
        <w:gridCol w:w="958"/>
        <w:gridCol w:w="1076"/>
        <w:gridCol w:w="663"/>
        <w:gridCol w:w="1305"/>
        <w:gridCol w:w="682"/>
        <w:gridCol w:w="883"/>
        <w:gridCol w:w="879"/>
      </w:tblGrid>
      <w:tr w:rsidR="007E4BD9" w14:paraId="0311DAB0" w14:textId="77777777" w:rsidTr="00556996">
        <w:trPr>
          <w:trHeight w:val="635"/>
          <w:jc w:val="center"/>
        </w:trPr>
        <w:tc>
          <w:tcPr>
            <w:tcW w:w="9736" w:type="dxa"/>
            <w:gridSpan w:val="11"/>
            <w:shd w:val="clear" w:color="auto" w:fill="B4C6E7" w:themeFill="accent1" w:themeFillTint="66"/>
          </w:tcPr>
          <w:p w14:paraId="6B9049F8" w14:textId="7D6B10F1" w:rsidR="007E4BD9" w:rsidRDefault="007E4BD9" w:rsidP="007827BF">
            <w:pPr>
              <w:widowControl/>
              <w:jc w:val="left"/>
              <w:rPr>
                <w:rFonts w:ascii="等线" w:eastAsia="等线" w:hAnsi="等线" w:cs="宋体"/>
                <w:b/>
                <w:bCs/>
                <w:color w:val="000000"/>
                <w:kern w:val="0"/>
                <w:sz w:val="22"/>
              </w:rPr>
            </w:pPr>
            <w:r>
              <w:rPr>
                <w:rFonts w:ascii="等线" w:eastAsia="等线" w:hAnsi="等线" w:cs="宋体" w:hint="eastAsia"/>
                <w:b/>
                <w:bCs/>
                <w:color w:val="000000"/>
                <w:kern w:val="0"/>
                <w:sz w:val="22"/>
              </w:rPr>
              <w:t>工作</w:t>
            </w:r>
            <w:r w:rsidRPr="00EB6F2F">
              <w:rPr>
                <w:rFonts w:ascii="等线" w:eastAsia="等线" w:hAnsi="等线" w:cs="宋体" w:hint="eastAsia"/>
                <w:b/>
                <w:bCs/>
                <w:color w:val="000000"/>
                <w:kern w:val="0"/>
                <w:sz w:val="22"/>
              </w:rPr>
              <w:t>主频：220MHz</w:t>
            </w:r>
          </w:p>
          <w:p w14:paraId="5F34AE5C" w14:textId="77777777" w:rsidR="007E4BD9" w:rsidRDefault="007E4BD9" w:rsidP="007827BF">
            <w:r>
              <w:rPr>
                <w:rFonts w:ascii="等线" w:eastAsia="等线" w:hAnsi="等线" w:cs="宋体" w:hint="eastAsia"/>
                <w:b/>
                <w:bCs/>
                <w:color w:val="000000"/>
                <w:kern w:val="0"/>
                <w:sz w:val="22"/>
              </w:rPr>
              <w:t>测试SDK版本：SDK</w:t>
            </w:r>
            <w:r>
              <w:rPr>
                <w:rFonts w:ascii="等线" w:eastAsia="等线" w:hAnsi="等线" w:cs="宋体"/>
                <w:b/>
                <w:bCs/>
                <w:color w:val="000000"/>
                <w:kern w:val="0"/>
                <w:sz w:val="22"/>
              </w:rPr>
              <w:t>20</w:t>
            </w:r>
            <w:r>
              <w:rPr>
                <w:rFonts w:ascii="等线" w:eastAsia="等线" w:hAnsi="等线" w:cs="宋体" w:hint="eastAsia"/>
                <w:b/>
                <w:bCs/>
                <w:color w:val="000000"/>
                <w:kern w:val="0"/>
                <w:sz w:val="22"/>
              </w:rPr>
              <w:t>_</w:t>
            </w:r>
            <w:r>
              <w:rPr>
                <w:rFonts w:ascii="等线" w:eastAsia="等线" w:hAnsi="等线" w:cs="宋体"/>
                <w:b/>
                <w:bCs/>
                <w:color w:val="000000"/>
                <w:kern w:val="0"/>
                <w:sz w:val="22"/>
              </w:rPr>
              <w:t>V1.0</w:t>
            </w:r>
          </w:p>
        </w:tc>
      </w:tr>
      <w:tr w:rsidR="00DC52E7" w14:paraId="32584904" w14:textId="77777777" w:rsidTr="000E1070">
        <w:trPr>
          <w:trHeight w:val="312"/>
          <w:jc w:val="center"/>
        </w:trPr>
        <w:tc>
          <w:tcPr>
            <w:tcW w:w="1740" w:type="dxa"/>
            <w:gridSpan w:val="2"/>
            <w:shd w:val="clear" w:color="auto" w:fill="D9E2F3" w:themeFill="accent1" w:themeFillTint="33"/>
            <w:vAlign w:val="center"/>
          </w:tcPr>
          <w:p w14:paraId="3BB0A145" w14:textId="77777777" w:rsidR="00DC52E7" w:rsidRPr="00732EAA" w:rsidRDefault="00DC52E7" w:rsidP="007E4BD9">
            <w:pPr>
              <w:jc w:val="center"/>
            </w:pPr>
          </w:p>
        </w:tc>
        <w:tc>
          <w:tcPr>
            <w:tcW w:w="705" w:type="dxa"/>
            <w:shd w:val="clear" w:color="auto" w:fill="D9E2F3" w:themeFill="accent1" w:themeFillTint="33"/>
            <w:vAlign w:val="center"/>
          </w:tcPr>
          <w:p w14:paraId="40EF400E" w14:textId="4E4FAC3A" w:rsidR="00DC52E7" w:rsidRDefault="00DC52E7" w:rsidP="007E4BD9">
            <w:pPr>
              <w:jc w:val="center"/>
            </w:pPr>
            <w:r>
              <w:rPr>
                <w:rFonts w:hint="eastAsia"/>
              </w:rPr>
              <w:t>软件</w:t>
            </w:r>
            <w:r>
              <w:rPr>
                <w:rFonts w:hint="eastAsia"/>
              </w:rPr>
              <w:t>AGC</w:t>
            </w:r>
          </w:p>
        </w:tc>
        <w:tc>
          <w:tcPr>
            <w:tcW w:w="845" w:type="dxa"/>
            <w:shd w:val="clear" w:color="auto" w:fill="D9E2F3" w:themeFill="accent1" w:themeFillTint="33"/>
            <w:vAlign w:val="center"/>
          </w:tcPr>
          <w:p w14:paraId="35792178" w14:textId="78C33BEA" w:rsidR="00DC52E7" w:rsidRDefault="00DC52E7" w:rsidP="007E4BD9">
            <w:pPr>
              <w:jc w:val="center"/>
            </w:pPr>
            <w:r>
              <w:rPr>
                <w:rFonts w:hint="eastAsia"/>
              </w:rPr>
              <w:t>软件</w:t>
            </w:r>
            <w:r>
              <w:rPr>
                <w:rFonts w:hint="eastAsia"/>
              </w:rPr>
              <w:t>DRC</w:t>
            </w:r>
          </w:p>
        </w:tc>
        <w:tc>
          <w:tcPr>
            <w:tcW w:w="958" w:type="dxa"/>
            <w:shd w:val="clear" w:color="auto" w:fill="D9E2F3" w:themeFill="accent1" w:themeFillTint="33"/>
            <w:vAlign w:val="center"/>
          </w:tcPr>
          <w:p w14:paraId="4EE8DF46" w14:textId="77777777" w:rsidR="00DC52E7" w:rsidRDefault="00DC52E7" w:rsidP="007E4BD9">
            <w:pPr>
              <w:jc w:val="center"/>
            </w:pPr>
            <w:r>
              <w:rPr>
                <w:rFonts w:hint="eastAsia"/>
              </w:rPr>
              <w:t>硬件</w:t>
            </w:r>
            <w:r>
              <w:rPr>
                <w:rFonts w:hint="eastAsia"/>
              </w:rPr>
              <w:t>EQ</w:t>
            </w:r>
          </w:p>
          <w:p w14:paraId="0305BDE8" w14:textId="2FAA7010" w:rsidR="00DC52E7" w:rsidRDefault="00DC52E7" w:rsidP="007E4BD9">
            <w:pPr>
              <w:jc w:val="center"/>
            </w:pPr>
            <w:r>
              <w:rPr>
                <w:rFonts w:hint="eastAsia"/>
              </w:rPr>
              <w:t>4</w:t>
            </w:r>
            <w:r>
              <w:rPr>
                <w:rFonts w:hint="eastAsia"/>
              </w:rPr>
              <w:t>段</w:t>
            </w:r>
          </w:p>
        </w:tc>
        <w:tc>
          <w:tcPr>
            <w:tcW w:w="1076" w:type="dxa"/>
            <w:shd w:val="clear" w:color="auto" w:fill="D9E2F3" w:themeFill="accent1" w:themeFillTint="33"/>
            <w:vAlign w:val="center"/>
          </w:tcPr>
          <w:p w14:paraId="544F63CC" w14:textId="77777777" w:rsidR="00DC52E7" w:rsidRDefault="00DC52E7" w:rsidP="007E4BD9">
            <w:pPr>
              <w:jc w:val="center"/>
            </w:pPr>
            <w:r>
              <w:rPr>
                <w:rFonts w:hint="eastAsia"/>
              </w:rPr>
              <w:t>硬件</w:t>
            </w:r>
            <w:r>
              <w:rPr>
                <w:rFonts w:hint="eastAsia"/>
              </w:rPr>
              <w:t>EQ</w:t>
            </w:r>
          </w:p>
          <w:p w14:paraId="5C9D6E5A" w14:textId="5F8C40FC" w:rsidR="00DC52E7" w:rsidRDefault="00DC52E7" w:rsidP="007E4BD9">
            <w:pPr>
              <w:jc w:val="center"/>
            </w:pPr>
            <w:r>
              <w:t>8</w:t>
            </w:r>
            <w:r>
              <w:rPr>
                <w:rFonts w:hint="eastAsia"/>
              </w:rPr>
              <w:t>段</w:t>
            </w:r>
          </w:p>
        </w:tc>
        <w:tc>
          <w:tcPr>
            <w:tcW w:w="663" w:type="dxa"/>
            <w:shd w:val="clear" w:color="auto" w:fill="D9E2F3" w:themeFill="accent1" w:themeFillTint="33"/>
            <w:vAlign w:val="center"/>
          </w:tcPr>
          <w:p w14:paraId="0E53216F" w14:textId="51B30A42" w:rsidR="00DC52E7" w:rsidRDefault="00DC52E7" w:rsidP="007E4BD9">
            <w:pPr>
              <w:jc w:val="center"/>
            </w:pPr>
            <w:r>
              <w:rPr>
                <w:rFonts w:hint="eastAsia"/>
              </w:rPr>
              <w:t>软件</w:t>
            </w:r>
            <w:r>
              <w:rPr>
                <w:rFonts w:hint="eastAsia"/>
              </w:rPr>
              <w:t>EQ</w:t>
            </w:r>
          </w:p>
        </w:tc>
        <w:tc>
          <w:tcPr>
            <w:tcW w:w="1305" w:type="dxa"/>
            <w:shd w:val="clear" w:color="auto" w:fill="D9E2F3" w:themeFill="accent1" w:themeFillTint="33"/>
            <w:vAlign w:val="center"/>
          </w:tcPr>
          <w:p w14:paraId="263662FD" w14:textId="5E823223" w:rsidR="00DC52E7" w:rsidRDefault="00DC52E7" w:rsidP="007E4BD9">
            <w:pPr>
              <w:jc w:val="center"/>
            </w:pPr>
            <w:r>
              <w:rPr>
                <w:rFonts w:hint="eastAsia"/>
              </w:rPr>
              <w:t>Compressor</w:t>
            </w:r>
          </w:p>
        </w:tc>
        <w:tc>
          <w:tcPr>
            <w:tcW w:w="682" w:type="dxa"/>
            <w:shd w:val="clear" w:color="auto" w:fill="D9E2F3" w:themeFill="accent1" w:themeFillTint="33"/>
            <w:vAlign w:val="center"/>
          </w:tcPr>
          <w:p w14:paraId="604BC6E2" w14:textId="271C226F" w:rsidR="00DC52E7" w:rsidRPr="00DC52E7" w:rsidRDefault="00DC52E7" w:rsidP="007E4BD9">
            <w:pPr>
              <w:jc w:val="center"/>
            </w:pPr>
            <w:r w:rsidRPr="00DC52E7">
              <w:rPr>
                <w:rFonts w:hint="eastAsia"/>
              </w:rPr>
              <w:t>SRC</w:t>
            </w:r>
          </w:p>
        </w:tc>
        <w:tc>
          <w:tcPr>
            <w:tcW w:w="883" w:type="dxa"/>
            <w:shd w:val="clear" w:color="auto" w:fill="D9E2F3" w:themeFill="accent1" w:themeFillTint="33"/>
            <w:vAlign w:val="center"/>
          </w:tcPr>
          <w:p w14:paraId="7CCBB3D2" w14:textId="1356D033" w:rsidR="00DC52E7" w:rsidRDefault="00DC52E7" w:rsidP="007E4BD9">
            <w:pPr>
              <w:jc w:val="center"/>
            </w:pPr>
            <w:r>
              <w:rPr>
                <w:rFonts w:hint="eastAsia"/>
              </w:rPr>
              <w:t>Treble</w:t>
            </w:r>
          </w:p>
        </w:tc>
        <w:tc>
          <w:tcPr>
            <w:tcW w:w="879" w:type="dxa"/>
            <w:shd w:val="clear" w:color="auto" w:fill="D9E2F3" w:themeFill="accent1" w:themeFillTint="33"/>
            <w:vAlign w:val="center"/>
          </w:tcPr>
          <w:p w14:paraId="67B8A9D5" w14:textId="047DFE09" w:rsidR="00DC52E7" w:rsidRDefault="00DC52E7" w:rsidP="007E4BD9">
            <w:pPr>
              <w:jc w:val="center"/>
            </w:pPr>
            <w:r>
              <w:rPr>
                <w:rFonts w:hint="eastAsia"/>
              </w:rPr>
              <w:t>Bass</w:t>
            </w:r>
          </w:p>
        </w:tc>
      </w:tr>
      <w:tr w:rsidR="00DC52E7" w14:paraId="2BF3C1B7" w14:textId="77777777" w:rsidTr="000E1070">
        <w:trPr>
          <w:trHeight w:val="300"/>
          <w:jc w:val="center"/>
        </w:trPr>
        <w:tc>
          <w:tcPr>
            <w:tcW w:w="1740" w:type="dxa"/>
            <w:gridSpan w:val="2"/>
            <w:shd w:val="clear" w:color="auto" w:fill="D9E2F3" w:themeFill="accent1" w:themeFillTint="33"/>
            <w:vAlign w:val="center"/>
          </w:tcPr>
          <w:p w14:paraId="44872EA3" w14:textId="57C82901" w:rsidR="00DC52E7" w:rsidRDefault="00DC52E7" w:rsidP="007E4BD9">
            <w:pPr>
              <w:jc w:val="center"/>
            </w:pPr>
            <w:r>
              <w:rPr>
                <w:rFonts w:hint="eastAsia"/>
              </w:rPr>
              <w:t>耗时</w:t>
            </w:r>
            <w:r w:rsidR="007E4BD9">
              <w:rPr>
                <w:rFonts w:hint="eastAsia"/>
              </w:rPr>
              <w:t>（</w:t>
            </w:r>
            <w:r w:rsidR="007E4BD9">
              <w:rPr>
                <w:rFonts w:hint="eastAsia"/>
              </w:rPr>
              <w:t>us</w:t>
            </w:r>
            <w:r w:rsidR="007E4BD9">
              <w:rPr>
                <w:rFonts w:hint="eastAsia"/>
              </w:rPr>
              <w:t>）</w:t>
            </w:r>
          </w:p>
        </w:tc>
        <w:tc>
          <w:tcPr>
            <w:tcW w:w="705" w:type="dxa"/>
            <w:vAlign w:val="center"/>
          </w:tcPr>
          <w:p w14:paraId="2E0CD076" w14:textId="5524CD5A" w:rsidR="00DC52E7" w:rsidRDefault="00DC52E7" w:rsidP="007E4BD9">
            <w:pPr>
              <w:jc w:val="center"/>
            </w:pPr>
            <w:r>
              <w:rPr>
                <w:rFonts w:hint="eastAsia"/>
              </w:rPr>
              <w:t>0</w:t>
            </w:r>
            <w:r>
              <w:t xml:space="preserve">.663 </w:t>
            </w:r>
          </w:p>
        </w:tc>
        <w:tc>
          <w:tcPr>
            <w:tcW w:w="845" w:type="dxa"/>
            <w:vAlign w:val="center"/>
          </w:tcPr>
          <w:p w14:paraId="3CA61077" w14:textId="17D01B4D" w:rsidR="00DC52E7" w:rsidRDefault="00DC52E7" w:rsidP="007E4BD9">
            <w:pPr>
              <w:jc w:val="center"/>
            </w:pPr>
            <w:r>
              <w:rPr>
                <w:rFonts w:hint="eastAsia"/>
              </w:rPr>
              <w:t>5</w:t>
            </w:r>
            <w:r>
              <w:t>.67</w:t>
            </w:r>
          </w:p>
        </w:tc>
        <w:tc>
          <w:tcPr>
            <w:tcW w:w="958" w:type="dxa"/>
            <w:vAlign w:val="center"/>
          </w:tcPr>
          <w:p w14:paraId="49D277A7" w14:textId="0884DB7C" w:rsidR="00DC52E7" w:rsidRDefault="00DC52E7" w:rsidP="007E4BD9">
            <w:pPr>
              <w:jc w:val="center"/>
            </w:pPr>
            <w:r>
              <w:rPr>
                <w:rFonts w:hint="eastAsia"/>
              </w:rPr>
              <w:t>0</w:t>
            </w:r>
            <w:r>
              <w:t>.584</w:t>
            </w:r>
          </w:p>
        </w:tc>
        <w:tc>
          <w:tcPr>
            <w:tcW w:w="1076" w:type="dxa"/>
            <w:vAlign w:val="center"/>
          </w:tcPr>
          <w:p w14:paraId="606D53C2" w14:textId="476627BF" w:rsidR="00DC52E7" w:rsidRDefault="00DC52E7" w:rsidP="007E4BD9">
            <w:pPr>
              <w:jc w:val="center"/>
            </w:pPr>
            <w:r>
              <w:rPr>
                <w:rFonts w:hint="eastAsia"/>
              </w:rPr>
              <w:t>1</w:t>
            </w:r>
            <w:r>
              <w:t>.095</w:t>
            </w:r>
          </w:p>
        </w:tc>
        <w:tc>
          <w:tcPr>
            <w:tcW w:w="663" w:type="dxa"/>
            <w:vAlign w:val="center"/>
          </w:tcPr>
          <w:p w14:paraId="2A451404" w14:textId="1E9F4D83" w:rsidR="00DC52E7" w:rsidRDefault="00DC52E7" w:rsidP="007E4BD9">
            <w:pPr>
              <w:jc w:val="center"/>
            </w:pPr>
          </w:p>
        </w:tc>
        <w:tc>
          <w:tcPr>
            <w:tcW w:w="1305" w:type="dxa"/>
            <w:vAlign w:val="center"/>
          </w:tcPr>
          <w:p w14:paraId="371DA8D5" w14:textId="77777777" w:rsidR="00DC52E7" w:rsidRDefault="00DC52E7" w:rsidP="007E4BD9">
            <w:pPr>
              <w:jc w:val="center"/>
            </w:pPr>
          </w:p>
        </w:tc>
        <w:tc>
          <w:tcPr>
            <w:tcW w:w="682" w:type="dxa"/>
            <w:vAlign w:val="center"/>
          </w:tcPr>
          <w:p w14:paraId="311C9EEE" w14:textId="77777777" w:rsidR="00DC52E7" w:rsidRPr="00DC52E7" w:rsidRDefault="00DC52E7" w:rsidP="007E4BD9">
            <w:pPr>
              <w:jc w:val="center"/>
            </w:pPr>
          </w:p>
        </w:tc>
        <w:tc>
          <w:tcPr>
            <w:tcW w:w="883" w:type="dxa"/>
            <w:vAlign w:val="center"/>
          </w:tcPr>
          <w:p w14:paraId="7D5F36D9" w14:textId="77777777" w:rsidR="00DC52E7" w:rsidRDefault="00DC52E7" w:rsidP="007E4BD9">
            <w:pPr>
              <w:jc w:val="center"/>
            </w:pPr>
          </w:p>
        </w:tc>
        <w:tc>
          <w:tcPr>
            <w:tcW w:w="879" w:type="dxa"/>
            <w:vAlign w:val="center"/>
          </w:tcPr>
          <w:p w14:paraId="3B3CF0EF" w14:textId="2DBE6CC3" w:rsidR="00DC52E7" w:rsidRDefault="00DC52E7" w:rsidP="007E4BD9">
            <w:pPr>
              <w:jc w:val="center"/>
            </w:pPr>
          </w:p>
        </w:tc>
      </w:tr>
      <w:tr w:rsidR="00DC52E7" w14:paraId="395C9185" w14:textId="77777777" w:rsidTr="000E1070">
        <w:trPr>
          <w:trHeight w:val="312"/>
          <w:jc w:val="center"/>
        </w:trPr>
        <w:tc>
          <w:tcPr>
            <w:tcW w:w="1073" w:type="dxa"/>
            <w:vMerge w:val="restart"/>
            <w:shd w:val="clear" w:color="auto" w:fill="D9E2F3" w:themeFill="accent1" w:themeFillTint="33"/>
            <w:vAlign w:val="center"/>
          </w:tcPr>
          <w:p w14:paraId="415B487F" w14:textId="51F49E33" w:rsidR="00DC52E7" w:rsidRDefault="00DC52E7" w:rsidP="007E4BD9">
            <w:pPr>
              <w:jc w:val="center"/>
            </w:pPr>
            <w:r>
              <w:rPr>
                <w:rFonts w:hint="eastAsia"/>
              </w:rPr>
              <w:t>算力（</w:t>
            </w:r>
            <w:proofErr w:type="spellStart"/>
            <w:r>
              <w:rPr>
                <w:rFonts w:hint="eastAsia"/>
              </w:rPr>
              <w:t>Mips</w:t>
            </w:r>
            <w:proofErr w:type="spellEnd"/>
            <w:r>
              <w:rPr>
                <w:rFonts w:hint="eastAsia"/>
              </w:rPr>
              <w:t>）</w:t>
            </w:r>
          </w:p>
        </w:tc>
        <w:tc>
          <w:tcPr>
            <w:tcW w:w="667" w:type="dxa"/>
            <w:shd w:val="clear" w:color="auto" w:fill="D9E2F3" w:themeFill="accent1" w:themeFillTint="33"/>
            <w:vAlign w:val="center"/>
          </w:tcPr>
          <w:p w14:paraId="2C2CFC7A" w14:textId="5A5277CD" w:rsidR="00DC52E7" w:rsidRDefault="00DC52E7" w:rsidP="007E4BD9">
            <w:pPr>
              <w:jc w:val="center"/>
            </w:pPr>
            <w:r>
              <w:rPr>
                <w:rFonts w:hint="eastAsia"/>
              </w:rPr>
              <w:t>1</w:t>
            </w:r>
            <w:r>
              <w:t>6</w:t>
            </w:r>
            <w:r>
              <w:rPr>
                <w:rFonts w:hint="eastAsia"/>
              </w:rPr>
              <w:t>K</w:t>
            </w:r>
          </w:p>
        </w:tc>
        <w:tc>
          <w:tcPr>
            <w:tcW w:w="705" w:type="dxa"/>
            <w:vAlign w:val="center"/>
          </w:tcPr>
          <w:p w14:paraId="65F900C2" w14:textId="44AFED3C" w:rsidR="00DC52E7" w:rsidRDefault="00DC52E7" w:rsidP="007E4BD9">
            <w:pPr>
              <w:jc w:val="center"/>
            </w:pPr>
          </w:p>
        </w:tc>
        <w:tc>
          <w:tcPr>
            <w:tcW w:w="845" w:type="dxa"/>
            <w:vAlign w:val="center"/>
          </w:tcPr>
          <w:p w14:paraId="1C9EFD67" w14:textId="77777777" w:rsidR="00DC52E7" w:rsidRDefault="00DC52E7" w:rsidP="007E4BD9">
            <w:pPr>
              <w:jc w:val="center"/>
            </w:pPr>
          </w:p>
        </w:tc>
        <w:tc>
          <w:tcPr>
            <w:tcW w:w="958" w:type="dxa"/>
            <w:vAlign w:val="center"/>
          </w:tcPr>
          <w:p w14:paraId="1A6C139D" w14:textId="77777777" w:rsidR="00DC52E7" w:rsidRDefault="00DC52E7" w:rsidP="007E4BD9">
            <w:pPr>
              <w:jc w:val="center"/>
            </w:pPr>
          </w:p>
        </w:tc>
        <w:tc>
          <w:tcPr>
            <w:tcW w:w="1076" w:type="dxa"/>
            <w:vAlign w:val="center"/>
          </w:tcPr>
          <w:p w14:paraId="0EDFD4EA" w14:textId="77777777" w:rsidR="00DC52E7" w:rsidRDefault="00DC52E7" w:rsidP="007E4BD9">
            <w:pPr>
              <w:jc w:val="center"/>
            </w:pPr>
          </w:p>
        </w:tc>
        <w:tc>
          <w:tcPr>
            <w:tcW w:w="663" w:type="dxa"/>
            <w:vAlign w:val="center"/>
          </w:tcPr>
          <w:p w14:paraId="3F39348B" w14:textId="5D332A04" w:rsidR="00DC52E7" w:rsidRDefault="00DC52E7" w:rsidP="007E4BD9">
            <w:pPr>
              <w:jc w:val="center"/>
            </w:pPr>
          </w:p>
        </w:tc>
        <w:tc>
          <w:tcPr>
            <w:tcW w:w="1305" w:type="dxa"/>
            <w:vAlign w:val="center"/>
          </w:tcPr>
          <w:p w14:paraId="10A18F6B" w14:textId="77777777" w:rsidR="00DC52E7" w:rsidRDefault="00DC52E7" w:rsidP="007E4BD9">
            <w:pPr>
              <w:jc w:val="center"/>
            </w:pPr>
          </w:p>
        </w:tc>
        <w:tc>
          <w:tcPr>
            <w:tcW w:w="682" w:type="dxa"/>
            <w:vAlign w:val="center"/>
          </w:tcPr>
          <w:p w14:paraId="40EFE356" w14:textId="77777777" w:rsidR="00DC52E7" w:rsidRPr="00DC52E7" w:rsidRDefault="00DC52E7" w:rsidP="007E4BD9">
            <w:pPr>
              <w:jc w:val="center"/>
            </w:pPr>
          </w:p>
        </w:tc>
        <w:tc>
          <w:tcPr>
            <w:tcW w:w="883" w:type="dxa"/>
            <w:vAlign w:val="center"/>
          </w:tcPr>
          <w:p w14:paraId="411A4043" w14:textId="77777777" w:rsidR="00DC52E7" w:rsidRDefault="00DC52E7" w:rsidP="007E4BD9">
            <w:pPr>
              <w:jc w:val="center"/>
            </w:pPr>
          </w:p>
        </w:tc>
        <w:tc>
          <w:tcPr>
            <w:tcW w:w="879" w:type="dxa"/>
            <w:vAlign w:val="center"/>
          </w:tcPr>
          <w:p w14:paraId="07EA0F60" w14:textId="48C82402" w:rsidR="00DC52E7" w:rsidRDefault="00DC52E7" w:rsidP="007E4BD9">
            <w:pPr>
              <w:jc w:val="center"/>
            </w:pPr>
          </w:p>
        </w:tc>
      </w:tr>
      <w:tr w:rsidR="00DC52E7" w14:paraId="1E72B82E" w14:textId="77777777" w:rsidTr="000E1070">
        <w:trPr>
          <w:trHeight w:val="312"/>
          <w:jc w:val="center"/>
        </w:trPr>
        <w:tc>
          <w:tcPr>
            <w:tcW w:w="1073" w:type="dxa"/>
            <w:vMerge/>
            <w:shd w:val="clear" w:color="auto" w:fill="D9E2F3" w:themeFill="accent1" w:themeFillTint="33"/>
            <w:vAlign w:val="center"/>
          </w:tcPr>
          <w:p w14:paraId="65119F32" w14:textId="77777777" w:rsidR="00DC52E7" w:rsidRDefault="00DC52E7" w:rsidP="007E4BD9">
            <w:pPr>
              <w:jc w:val="center"/>
            </w:pPr>
          </w:p>
        </w:tc>
        <w:tc>
          <w:tcPr>
            <w:tcW w:w="667" w:type="dxa"/>
            <w:shd w:val="clear" w:color="auto" w:fill="D9E2F3" w:themeFill="accent1" w:themeFillTint="33"/>
            <w:vAlign w:val="center"/>
          </w:tcPr>
          <w:p w14:paraId="70151B26" w14:textId="28CAE298" w:rsidR="00DC52E7" w:rsidRDefault="00DC52E7" w:rsidP="007E4BD9">
            <w:pPr>
              <w:jc w:val="center"/>
            </w:pPr>
            <w:r>
              <w:rPr>
                <w:rFonts w:hint="eastAsia"/>
              </w:rPr>
              <w:t>4</w:t>
            </w:r>
            <w:r>
              <w:t>8</w:t>
            </w:r>
            <w:r>
              <w:rPr>
                <w:rFonts w:hint="eastAsia"/>
              </w:rPr>
              <w:t>K</w:t>
            </w:r>
          </w:p>
        </w:tc>
        <w:tc>
          <w:tcPr>
            <w:tcW w:w="705" w:type="dxa"/>
            <w:vAlign w:val="center"/>
          </w:tcPr>
          <w:p w14:paraId="74BF86C6" w14:textId="77777777" w:rsidR="00DC52E7" w:rsidRDefault="00DC52E7" w:rsidP="007E4BD9">
            <w:pPr>
              <w:jc w:val="center"/>
            </w:pPr>
          </w:p>
        </w:tc>
        <w:tc>
          <w:tcPr>
            <w:tcW w:w="845" w:type="dxa"/>
            <w:vAlign w:val="center"/>
          </w:tcPr>
          <w:p w14:paraId="72A25170" w14:textId="77777777" w:rsidR="00DC52E7" w:rsidRDefault="00DC52E7" w:rsidP="007E4BD9">
            <w:pPr>
              <w:jc w:val="center"/>
            </w:pPr>
          </w:p>
        </w:tc>
        <w:tc>
          <w:tcPr>
            <w:tcW w:w="958" w:type="dxa"/>
            <w:vAlign w:val="center"/>
          </w:tcPr>
          <w:p w14:paraId="581B2B19" w14:textId="77777777" w:rsidR="00DC52E7" w:rsidRDefault="00DC52E7" w:rsidP="007E4BD9">
            <w:pPr>
              <w:jc w:val="center"/>
            </w:pPr>
          </w:p>
        </w:tc>
        <w:tc>
          <w:tcPr>
            <w:tcW w:w="1076" w:type="dxa"/>
            <w:vAlign w:val="center"/>
          </w:tcPr>
          <w:p w14:paraId="2E59D19F" w14:textId="77777777" w:rsidR="00DC52E7" w:rsidRDefault="00DC52E7" w:rsidP="007E4BD9">
            <w:pPr>
              <w:jc w:val="center"/>
            </w:pPr>
          </w:p>
        </w:tc>
        <w:tc>
          <w:tcPr>
            <w:tcW w:w="663" w:type="dxa"/>
            <w:vAlign w:val="center"/>
          </w:tcPr>
          <w:p w14:paraId="25515033" w14:textId="3BF7D958" w:rsidR="00DC52E7" w:rsidRDefault="00DC52E7" w:rsidP="007E4BD9">
            <w:pPr>
              <w:jc w:val="center"/>
            </w:pPr>
          </w:p>
        </w:tc>
        <w:tc>
          <w:tcPr>
            <w:tcW w:w="1305" w:type="dxa"/>
            <w:vAlign w:val="center"/>
          </w:tcPr>
          <w:p w14:paraId="3B7E8081" w14:textId="77777777" w:rsidR="00DC52E7" w:rsidRDefault="00DC52E7" w:rsidP="007E4BD9">
            <w:pPr>
              <w:jc w:val="center"/>
            </w:pPr>
          </w:p>
        </w:tc>
        <w:tc>
          <w:tcPr>
            <w:tcW w:w="682" w:type="dxa"/>
            <w:vAlign w:val="center"/>
          </w:tcPr>
          <w:p w14:paraId="37C42E2F" w14:textId="77777777" w:rsidR="00DC52E7" w:rsidRPr="00DC52E7" w:rsidRDefault="00DC52E7" w:rsidP="007E4BD9">
            <w:pPr>
              <w:jc w:val="center"/>
            </w:pPr>
          </w:p>
        </w:tc>
        <w:tc>
          <w:tcPr>
            <w:tcW w:w="883" w:type="dxa"/>
            <w:vAlign w:val="center"/>
          </w:tcPr>
          <w:p w14:paraId="14C0056A" w14:textId="77777777" w:rsidR="00DC52E7" w:rsidRDefault="00DC52E7" w:rsidP="007E4BD9">
            <w:pPr>
              <w:jc w:val="center"/>
            </w:pPr>
          </w:p>
        </w:tc>
        <w:tc>
          <w:tcPr>
            <w:tcW w:w="879" w:type="dxa"/>
            <w:vAlign w:val="center"/>
          </w:tcPr>
          <w:p w14:paraId="3C337DED" w14:textId="27201485" w:rsidR="00DC52E7" w:rsidRDefault="00DC52E7" w:rsidP="007E4BD9">
            <w:pPr>
              <w:jc w:val="center"/>
            </w:pPr>
          </w:p>
        </w:tc>
      </w:tr>
      <w:tr w:rsidR="00DC52E7" w14:paraId="4CDB3C3F" w14:textId="77777777" w:rsidTr="000E1070">
        <w:trPr>
          <w:trHeight w:val="312"/>
          <w:jc w:val="center"/>
        </w:trPr>
        <w:tc>
          <w:tcPr>
            <w:tcW w:w="1073" w:type="dxa"/>
            <w:vMerge/>
            <w:shd w:val="clear" w:color="auto" w:fill="D9E2F3" w:themeFill="accent1" w:themeFillTint="33"/>
            <w:vAlign w:val="center"/>
          </w:tcPr>
          <w:p w14:paraId="330608C9" w14:textId="77777777" w:rsidR="00DC52E7" w:rsidRDefault="00DC52E7" w:rsidP="007E4BD9">
            <w:pPr>
              <w:jc w:val="center"/>
            </w:pPr>
          </w:p>
        </w:tc>
        <w:tc>
          <w:tcPr>
            <w:tcW w:w="667" w:type="dxa"/>
            <w:shd w:val="clear" w:color="auto" w:fill="D9E2F3" w:themeFill="accent1" w:themeFillTint="33"/>
            <w:vAlign w:val="center"/>
          </w:tcPr>
          <w:p w14:paraId="098BDBD8" w14:textId="0A63A302" w:rsidR="00DC52E7" w:rsidRDefault="00DC52E7" w:rsidP="007E4BD9">
            <w:pPr>
              <w:jc w:val="center"/>
            </w:pPr>
            <w:r>
              <w:rPr>
                <w:rFonts w:hint="eastAsia"/>
              </w:rPr>
              <w:t>9</w:t>
            </w:r>
            <w:r>
              <w:t>6</w:t>
            </w:r>
            <w:r>
              <w:rPr>
                <w:rFonts w:hint="eastAsia"/>
              </w:rPr>
              <w:t>K</w:t>
            </w:r>
          </w:p>
        </w:tc>
        <w:tc>
          <w:tcPr>
            <w:tcW w:w="705" w:type="dxa"/>
            <w:vAlign w:val="center"/>
          </w:tcPr>
          <w:p w14:paraId="557D9242" w14:textId="77777777" w:rsidR="00DC52E7" w:rsidRDefault="00DC52E7" w:rsidP="007E4BD9">
            <w:pPr>
              <w:jc w:val="center"/>
            </w:pPr>
          </w:p>
        </w:tc>
        <w:tc>
          <w:tcPr>
            <w:tcW w:w="845" w:type="dxa"/>
            <w:vAlign w:val="center"/>
          </w:tcPr>
          <w:p w14:paraId="4D60CEEF" w14:textId="77777777" w:rsidR="00DC52E7" w:rsidRDefault="00DC52E7" w:rsidP="007E4BD9">
            <w:pPr>
              <w:jc w:val="center"/>
            </w:pPr>
          </w:p>
        </w:tc>
        <w:tc>
          <w:tcPr>
            <w:tcW w:w="958" w:type="dxa"/>
            <w:vAlign w:val="center"/>
          </w:tcPr>
          <w:p w14:paraId="15EF8251" w14:textId="77777777" w:rsidR="00DC52E7" w:rsidRDefault="00DC52E7" w:rsidP="007E4BD9">
            <w:pPr>
              <w:jc w:val="center"/>
            </w:pPr>
          </w:p>
        </w:tc>
        <w:tc>
          <w:tcPr>
            <w:tcW w:w="1076" w:type="dxa"/>
            <w:vAlign w:val="center"/>
          </w:tcPr>
          <w:p w14:paraId="0AEB83A6" w14:textId="77777777" w:rsidR="00DC52E7" w:rsidRDefault="00DC52E7" w:rsidP="007E4BD9">
            <w:pPr>
              <w:jc w:val="center"/>
            </w:pPr>
          </w:p>
        </w:tc>
        <w:tc>
          <w:tcPr>
            <w:tcW w:w="663" w:type="dxa"/>
            <w:vAlign w:val="center"/>
          </w:tcPr>
          <w:p w14:paraId="20670896" w14:textId="46CB93A2" w:rsidR="00DC52E7" w:rsidRDefault="00DC52E7" w:rsidP="007E4BD9">
            <w:pPr>
              <w:jc w:val="center"/>
            </w:pPr>
          </w:p>
        </w:tc>
        <w:tc>
          <w:tcPr>
            <w:tcW w:w="1305" w:type="dxa"/>
            <w:vAlign w:val="center"/>
          </w:tcPr>
          <w:p w14:paraId="2BC12DF2" w14:textId="77777777" w:rsidR="00DC52E7" w:rsidRDefault="00DC52E7" w:rsidP="007E4BD9">
            <w:pPr>
              <w:jc w:val="center"/>
            </w:pPr>
          </w:p>
        </w:tc>
        <w:tc>
          <w:tcPr>
            <w:tcW w:w="682" w:type="dxa"/>
            <w:vAlign w:val="center"/>
          </w:tcPr>
          <w:p w14:paraId="545CEA68" w14:textId="77777777" w:rsidR="00DC52E7" w:rsidRPr="00DC52E7" w:rsidRDefault="00DC52E7" w:rsidP="007E4BD9">
            <w:pPr>
              <w:jc w:val="center"/>
            </w:pPr>
          </w:p>
        </w:tc>
        <w:tc>
          <w:tcPr>
            <w:tcW w:w="883" w:type="dxa"/>
            <w:vAlign w:val="center"/>
          </w:tcPr>
          <w:p w14:paraId="7EAE661E" w14:textId="77777777" w:rsidR="00DC52E7" w:rsidRDefault="00DC52E7" w:rsidP="007E4BD9">
            <w:pPr>
              <w:jc w:val="center"/>
            </w:pPr>
          </w:p>
        </w:tc>
        <w:tc>
          <w:tcPr>
            <w:tcW w:w="879" w:type="dxa"/>
            <w:vAlign w:val="center"/>
          </w:tcPr>
          <w:p w14:paraId="64E8AA54" w14:textId="259C77D8" w:rsidR="00DC52E7" w:rsidRDefault="00DC52E7" w:rsidP="007E4BD9">
            <w:pPr>
              <w:jc w:val="center"/>
            </w:pPr>
          </w:p>
        </w:tc>
      </w:tr>
      <w:tr w:rsidR="00DC52E7" w14:paraId="4383E93E" w14:textId="77777777" w:rsidTr="000E1070">
        <w:trPr>
          <w:trHeight w:val="312"/>
          <w:jc w:val="center"/>
        </w:trPr>
        <w:tc>
          <w:tcPr>
            <w:tcW w:w="1073" w:type="dxa"/>
            <w:vMerge/>
            <w:shd w:val="clear" w:color="auto" w:fill="D9E2F3" w:themeFill="accent1" w:themeFillTint="33"/>
            <w:vAlign w:val="center"/>
          </w:tcPr>
          <w:p w14:paraId="2D47D289" w14:textId="77777777" w:rsidR="00DC52E7" w:rsidRDefault="00DC52E7" w:rsidP="007E4BD9">
            <w:pPr>
              <w:jc w:val="center"/>
            </w:pPr>
          </w:p>
        </w:tc>
        <w:tc>
          <w:tcPr>
            <w:tcW w:w="667" w:type="dxa"/>
            <w:shd w:val="clear" w:color="auto" w:fill="D9E2F3" w:themeFill="accent1" w:themeFillTint="33"/>
            <w:vAlign w:val="center"/>
          </w:tcPr>
          <w:p w14:paraId="37648A6B" w14:textId="2B7149A3" w:rsidR="00DC52E7" w:rsidRDefault="00DC52E7" w:rsidP="007E4BD9">
            <w:pPr>
              <w:jc w:val="center"/>
            </w:pPr>
            <w:r>
              <w:rPr>
                <w:rFonts w:hint="eastAsia"/>
              </w:rPr>
              <w:t>1</w:t>
            </w:r>
            <w:r>
              <w:t>92</w:t>
            </w:r>
            <w:r>
              <w:rPr>
                <w:rFonts w:hint="eastAsia"/>
              </w:rPr>
              <w:t>K</w:t>
            </w:r>
          </w:p>
        </w:tc>
        <w:tc>
          <w:tcPr>
            <w:tcW w:w="705" w:type="dxa"/>
            <w:vAlign w:val="center"/>
          </w:tcPr>
          <w:p w14:paraId="271EEAA3" w14:textId="77777777" w:rsidR="00DC52E7" w:rsidRDefault="00DC52E7" w:rsidP="007E4BD9">
            <w:pPr>
              <w:jc w:val="center"/>
            </w:pPr>
          </w:p>
        </w:tc>
        <w:tc>
          <w:tcPr>
            <w:tcW w:w="845" w:type="dxa"/>
            <w:vAlign w:val="center"/>
          </w:tcPr>
          <w:p w14:paraId="681C38CB" w14:textId="77777777" w:rsidR="00DC52E7" w:rsidRDefault="00DC52E7" w:rsidP="007E4BD9">
            <w:pPr>
              <w:jc w:val="center"/>
            </w:pPr>
          </w:p>
        </w:tc>
        <w:tc>
          <w:tcPr>
            <w:tcW w:w="958" w:type="dxa"/>
            <w:vAlign w:val="center"/>
          </w:tcPr>
          <w:p w14:paraId="1DBBABD3" w14:textId="77777777" w:rsidR="00DC52E7" w:rsidRDefault="00DC52E7" w:rsidP="007E4BD9">
            <w:pPr>
              <w:jc w:val="center"/>
            </w:pPr>
          </w:p>
        </w:tc>
        <w:tc>
          <w:tcPr>
            <w:tcW w:w="1076" w:type="dxa"/>
            <w:vAlign w:val="center"/>
          </w:tcPr>
          <w:p w14:paraId="3B246DC0" w14:textId="77777777" w:rsidR="00DC52E7" w:rsidRDefault="00DC52E7" w:rsidP="007E4BD9">
            <w:pPr>
              <w:jc w:val="center"/>
            </w:pPr>
          </w:p>
        </w:tc>
        <w:tc>
          <w:tcPr>
            <w:tcW w:w="663" w:type="dxa"/>
            <w:vAlign w:val="center"/>
          </w:tcPr>
          <w:p w14:paraId="43BB7C98" w14:textId="082629F6" w:rsidR="00DC52E7" w:rsidRDefault="00DC52E7" w:rsidP="007E4BD9">
            <w:pPr>
              <w:jc w:val="center"/>
            </w:pPr>
          </w:p>
        </w:tc>
        <w:tc>
          <w:tcPr>
            <w:tcW w:w="1305" w:type="dxa"/>
            <w:vAlign w:val="center"/>
          </w:tcPr>
          <w:p w14:paraId="0AA79CE0" w14:textId="77777777" w:rsidR="00DC52E7" w:rsidRDefault="00DC52E7" w:rsidP="007E4BD9">
            <w:pPr>
              <w:jc w:val="center"/>
            </w:pPr>
          </w:p>
        </w:tc>
        <w:tc>
          <w:tcPr>
            <w:tcW w:w="682" w:type="dxa"/>
            <w:vAlign w:val="center"/>
          </w:tcPr>
          <w:p w14:paraId="18E22FDA" w14:textId="77777777" w:rsidR="00DC52E7" w:rsidRPr="00DC52E7" w:rsidRDefault="00DC52E7" w:rsidP="007E4BD9">
            <w:pPr>
              <w:jc w:val="center"/>
            </w:pPr>
          </w:p>
        </w:tc>
        <w:tc>
          <w:tcPr>
            <w:tcW w:w="883" w:type="dxa"/>
            <w:vAlign w:val="center"/>
          </w:tcPr>
          <w:p w14:paraId="5A769C4B" w14:textId="77777777" w:rsidR="00DC52E7" w:rsidRDefault="00DC52E7" w:rsidP="007E4BD9">
            <w:pPr>
              <w:jc w:val="center"/>
            </w:pPr>
          </w:p>
        </w:tc>
        <w:tc>
          <w:tcPr>
            <w:tcW w:w="879" w:type="dxa"/>
            <w:vAlign w:val="center"/>
          </w:tcPr>
          <w:p w14:paraId="19A0A919" w14:textId="03908623" w:rsidR="00DC52E7" w:rsidRDefault="00DC52E7" w:rsidP="007E4BD9">
            <w:pPr>
              <w:jc w:val="center"/>
            </w:pPr>
          </w:p>
        </w:tc>
      </w:tr>
    </w:tbl>
    <w:p w14:paraId="2F2A6587" w14:textId="562E9379" w:rsidR="00C34850" w:rsidRDefault="00C34850" w:rsidP="00C34850"/>
    <w:p w14:paraId="631B323B" w14:textId="66A2FD0E" w:rsidR="00476653" w:rsidRDefault="007E3A71" w:rsidP="00476653">
      <w:pPr>
        <w:pStyle w:val="3"/>
      </w:pPr>
      <w:bookmarkStart w:id="21" w:name="_Toc114162067"/>
      <w:r>
        <w:rPr>
          <w:rFonts w:hint="eastAsia"/>
        </w:rPr>
        <w:lastRenderedPageBreak/>
        <w:t>2</w:t>
      </w:r>
      <w:r>
        <w:t>.</w:t>
      </w:r>
      <w:r>
        <w:rPr>
          <w:rFonts w:hint="eastAsia"/>
        </w:rPr>
        <w:t>最后</w:t>
      </w:r>
      <w:r>
        <w:rPr>
          <w:rFonts w:hint="eastAsia"/>
        </w:rPr>
        <w:t xml:space="preserve"> </w:t>
      </w:r>
      <w:r w:rsidR="00476653">
        <w:rPr>
          <w:rFonts w:hint="eastAsia"/>
        </w:rPr>
        <w:t>通路资源实例</w:t>
      </w:r>
      <w:bookmarkEnd w:id="21"/>
    </w:p>
    <w:p w14:paraId="53DC68B7" w14:textId="2BB1E7ED" w:rsidR="009036A6" w:rsidRDefault="009036A6" w:rsidP="00C34850">
      <w:r>
        <w:rPr>
          <w:rFonts w:hint="eastAsia"/>
          <w:noProof/>
        </w:rPr>
        <mc:AlternateContent>
          <mc:Choice Requires="wpc">
            <w:drawing>
              <wp:inline distT="0" distB="0" distL="0" distR="0" wp14:anchorId="295B499B" wp14:editId="40BA8D34">
                <wp:extent cx="6223000" cy="2687320"/>
                <wp:effectExtent l="0" t="0" r="6350" b="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 name="矩形: 圆角 6"/>
                        <wps:cNvSpPr/>
                        <wps:spPr>
                          <a:xfrm>
                            <a:off x="1046480" y="689610"/>
                            <a:ext cx="596900" cy="4381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304A2944" w14:textId="1B2E8AB4" w:rsidR="009036A6" w:rsidRDefault="009036A6" w:rsidP="009036A6">
                              <w:pPr>
                                <w:jc w:val="center"/>
                              </w:pPr>
                              <w:r>
                                <w:rPr>
                                  <w:rFonts w:hint="eastAsia"/>
                                </w:rPr>
                                <w:t>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矩形: 圆角 46"/>
                        <wps:cNvSpPr/>
                        <wps:spPr>
                          <a:xfrm>
                            <a:off x="4660900" y="685800"/>
                            <a:ext cx="589280" cy="4381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064C83A9" w14:textId="4778B385" w:rsidR="009036A6" w:rsidRDefault="009036A6" w:rsidP="009036A6">
                              <w:pPr>
                                <w:jc w:val="center"/>
                              </w:pPr>
                              <w:r>
                                <w:rPr>
                                  <w:rFonts w:hint="eastAsia"/>
                                </w:rPr>
                                <w:t>DAC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椭圆 8"/>
                        <wps:cNvSpPr/>
                        <wps:spPr>
                          <a:xfrm>
                            <a:off x="2114550" y="537210"/>
                            <a:ext cx="736600" cy="736600"/>
                          </a:xfrm>
                          <a:prstGeom prst="ellipse">
                            <a:avLst/>
                          </a:prstGeom>
                          <a:noFill/>
                        </wps:spPr>
                        <wps:style>
                          <a:lnRef idx="1">
                            <a:schemeClr val="accent2"/>
                          </a:lnRef>
                          <a:fillRef idx="2">
                            <a:schemeClr val="accent2"/>
                          </a:fillRef>
                          <a:effectRef idx="1">
                            <a:schemeClr val="accent2"/>
                          </a:effectRef>
                          <a:fontRef idx="minor">
                            <a:schemeClr val="dk1"/>
                          </a:fontRef>
                        </wps:style>
                        <wps:txbx>
                          <w:txbxContent>
                            <w:p w14:paraId="2A12FB22" w14:textId="66DB9E99" w:rsidR="009036A6" w:rsidRDefault="009036A6" w:rsidP="009036A6">
                              <w:pPr>
                                <w:jc w:val="center"/>
                              </w:pPr>
                              <w:r>
                                <w:rPr>
                                  <w:rFonts w:hint="eastAsia"/>
                                </w:rPr>
                                <w:t>AGC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椭圆 50"/>
                        <wps:cNvSpPr/>
                        <wps:spPr>
                          <a:xfrm>
                            <a:off x="3284220" y="535940"/>
                            <a:ext cx="1127760" cy="736600"/>
                          </a:xfrm>
                          <a:prstGeom prst="ellipse">
                            <a:avLst/>
                          </a:prstGeom>
                          <a:noFill/>
                        </wps:spPr>
                        <wps:style>
                          <a:lnRef idx="1">
                            <a:schemeClr val="accent2"/>
                          </a:lnRef>
                          <a:fillRef idx="2">
                            <a:schemeClr val="accent2"/>
                          </a:fillRef>
                          <a:effectRef idx="1">
                            <a:schemeClr val="accent2"/>
                          </a:effectRef>
                          <a:fontRef idx="minor">
                            <a:schemeClr val="dk1"/>
                          </a:fontRef>
                        </wps:style>
                        <wps:txbx>
                          <w:txbxContent>
                            <w:p w14:paraId="6D303BAB" w14:textId="268698AA" w:rsidR="009036A6" w:rsidRDefault="00223D75" w:rsidP="009036A6">
                              <w:pPr>
                                <w:jc w:val="center"/>
                              </w:pPr>
                              <w:r>
                                <w:rPr>
                                  <w:rFonts w:hint="eastAsia"/>
                                </w:rPr>
                                <w:t>硬件</w:t>
                              </w:r>
                              <w:r w:rsidR="009036A6">
                                <w:t>EQ</w:t>
                              </w:r>
                              <w:r>
                                <w:t xml:space="preserve"> </w:t>
                              </w:r>
                              <w:r w:rsidR="000C3973">
                                <w:t xml:space="preserve"> </w:t>
                              </w:r>
                              <w:r w:rsidR="00B2050A">
                                <w:t>4</w:t>
                              </w:r>
                              <w:r w:rsidR="009036A6">
                                <w:rPr>
                                  <w:rFonts w:hint="eastAsia"/>
                                </w:rPr>
                                <w:t>段</w:t>
                              </w:r>
                              <w:r w:rsidR="00C242B7">
                                <w:rPr>
                                  <w:rFonts w:hint="eastAsia"/>
                                </w:rPr>
                                <w:t>/</w:t>
                              </w:r>
                              <w:r w:rsidR="00C242B7">
                                <w:t>8</w:t>
                              </w:r>
                              <w:r w:rsidR="00C242B7">
                                <w:rPr>
                                  <w:rFonts w:hint="eastAsia"/>
                                </w:rPr>
                                <w:t>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文本框 9"/>
                        <wps:cNvSpPr txBox="1"/>
                        <wps:spPr>
                          <a:xfrm>
                            <a:off x="2166620" y="1285240"/>
                            <a:ext cx="627380" cy="247650"/>
                          </a:xfrm>
                          <a:prstGeom prst="rect">
                            <a:avLst/>
                          </a:prstGeom>
                          <a:ln>
                            <a:noFill/>
                          </a:ln>
                        </wps:spPr>
                        <wps:style>
                          <a:lnRef idx="1">
                            <a:schemeClr val="accent2"/>
                          </a:lnRef>
                          <a:fillRef idx="2">
                            <a:schemeClr val="accent2"/>
                          </a:fillRef>
                          <a:effectRef idx="1">
                            <a:schemeClr val="accent2"/>
                          </a:effectRef>
                          <a:fontRef idx="minor">
                            <a:schemeClr val="dk1"/>
                          </a:fontRef>
                        </wps:style>
                        <wps:txbx>
                          <w:txbxContent>
                            <w:p w14:paraId="67F82402" w14:textId="487E0756" w:rsidR="009036A6" w:rsidRDefault="009036A6">
                              <w:r>
                                <w:rPr>
                                  <w:rFonts w:hint="eastAsia"/>
                                </w:rPr>
                                <w:t>0</w:t>
                              </w:r>
                              <w:r>
                                <w:t>.663us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3" name="文本框 53"/>
                        <wps:cNvSpPr txBox="1"/>
                        <wps:spPr>
                          <a:xfrm>
                            <a:off x="3506470" y="1283970"/>
                            <a:ext cx="627380" cy="247650"/>
                          </a:xfrm>
                          <a:prstGeom prst="rect">
                            <a:avLst/>
                          </a:prstGeom>
                          <a:ln>
                            <a:noFill/>
                          </a:ln>
                        </wps:spPr>
                        <wps:style>
                          <a:lnRef idx="1">
                            <a:schemeClr val="accent2"/>
                          </a:lnRef>
                          <a:fillRef idx="2">
                            <a:schemeClr val="accent2"/>
                          </a:fillRef>
                          <a:effectRef idx="1">
                            <a:schemeClr val="accent2"/>
                          </a:effectRef>
                          <a:fontRef idx="minor">
                            <a:schemeClr val="dk1"/>
                          </a:fontRef>
                        </wps:style>
                        <wps:txbx>
                          <w:txbxContent>
                            <w:p w14:paraId="63B0B332" w14:textId="6C613DA8" w:rsidR="00FC7639" w:rsidRDefault="00F2764D">
                              <w:r>
                                <w:t>1.095</w:t>
                              </w:r>
                              <w:r w:rsidR="00FC7639">
                                <w:t>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连接符: 肘形 10"/>
                        <wps:cNvCnPr>
                          <a:stCxn id="6" idx="3"/>
                          <a:endCxn id="8" idx="2"/>
                        </wps:cNvCnPr>
                        <wps:spPr>
                          <a:xfrm flipV="1">
                            <a:off x="1643380" y="905510"/>
                            <a:ext cx="471170" cy="31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连接符: 肘形 12"/>
                        <wps:cNvCnPr>
                          <a:stCxn id="8" idx="6"/>
                          <a:endCxn id="50" idx="2"/>
                        </wps:cNvCnPr>
                        <wps:spPr>
                          <a:xfrm flipV="1">
                            <a:off x="2851150" y="904240"/>
                            <a:ext cx="433070" cy="127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连接符: 肘形 59"/>
                        <wps:cNvCnPr>
                          <a:stCxn id="50" idx="6"/>
                          <a:endCxn id="46" idx="1"/>
                        </wps:cNvCnPr>
                        <wps:spPr>
                          <a:xfrm>
                            <a:off x="4411980" y="904240"/>
                            <a:ext cx="248920" cy="63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フリーフォーム: 図形 176">
                          <a:extLst>
                            <a:ext uri="{FF2B5EF4-FFF2-40B4-BE49-F238E27FC236}">
                              <a16:creationId xmlns:a16="http://schemas.microsoft.com/office/drawing/2014/main" id="{0391D855-834F-498D-BE54-EEA2431CA2D4}"/>
                            </a:ext>
                          </a:extLst>
                        </wps:cNvPr>
                        <wps:cNvSpPr/>
                        <wps:spPr>
                          <a:xfrm>
                            <a:off x="141533" y="444160"/>
                            <a:ext cx="423617" cy="543900"/>
                          </a:xfrm>
                          <a:custGeom>
                            <a:avLst/>
                            <a:gdLst>
                              <a:gd name="connsiteX0" fmla="*/ 0 w 1883743"/>
                              <a:gd name="connsiteY0" fmla="*/ 883569 h 957058"/>
                              <a:gd name="connsiteX1" fmla="*/ 333580 w 1883743"/>
                              <a:gd name="connsiteY1" fmla="*/ 447953 h 957058"/>
                              <a:gd name="connsiteX2" fmla="*/ 541576 w 1883743"/>
                              <a:gd name="connsiteY2" fmla="*/ 564 h 957058"/>
                              <a:gd name="connsiteX3" fmla="*/ 769195 w 1883743"/>
                              <a:gd name="connsiteY3" fmla="*/ 542140 h 957058"/>
                              <a:gd name="connsiteX4" fmla="*/ 937947 w 1883743"/>
                              <a:gd name="connsiteY4" fmla="*/ 907116 h 957058"/>
                              <a:gd name="connsiteX5" fmla="*/ 1318620 w 1883743"/>
                              <a:gd name="connsiteY5" fmla="*/ 793306 h 957058"/>
                              <a:gd name="connsiteX6" fmla="*/ 1883743 w 1883743"/>
                              <a:gd name="connsiteY6" fmla="*/ 950285 h 957058"/>
                              <a:gd name="connsiteX0" fmla="*/ 0 w 1883743"/>
                              <a:gd name="connsiteY0" fmla="*/ 890311 h 1007715"/>
                              <a:gd name="connsiteX1" fmla="*/ 262940 w 1883743"/>
                              <a:gd name="connsiteY1" fmla="*/ 972724 h 1007715"/>
                              <a:gd name="connsiteX2" fmla="*/ 541576 w 1883743"/>
                              <a:gd name="connsiteY2" fmla="*/ 7306 h 1007715"/>
                              <a:gd name="connsiteX3" fmla="*/ 769195 w 1883743"/>
                              <a:gd name="connsiteY3" fmla="*/ 548882 h 1007715"/>
                              <a:gd name="connsiteX4" fmla="*/ 937947 w 1883743"/>
                              <a:gd name="connsiteY4" fmla="*/ 913858 h 1007715"/>
                              <a:gd name="connsiteX5" fmla="*/ 1318620 w 1883743"/>
                              <a:gd name="connsiteY5" fmla="*/ 800048 h 1007715"/>
                              <a:gd name="connsiteX6" fmla="*/ 1883743 w 1883743"/>
                              <a:gd name="connsiteY6" fmla="*/ 957027 h 1007715"/>
                              <a:gd name="connsiteX0" fmla="*/ 0 w 1883743"/>
                              <a:gd name="connsiteY0" fmla="*/ 352529 h 438708"/>
                              <a:gd name="connsiteX1" fmla="*/ 262940 w 1883743"/>
                              <a:gd name="connsiteY1" fmla="*/ 434942 h 438708"/>
                              <a:gd name="connsiteX2" fmla="*/ 427766 w 1883743"/>
                              <a:gd name="connsiteY2" fmla="*/ 124909 h 438708"/>
                              <a:gd name="connsiteX3" fmla="*/ 769195 w 1883743"/>
                              <a:gd name="connsiteY3" fmla="*/ 11100 h 438708"/>
                              <a:gd name="connsiteX4" fmla="*/ 937947 w 1883743"/>
                              <a:gd name="connsiteY4" fmla="*/ 376076 h 438708"/>
                              <a:gd name="connsiteX5" fmla="*/ 1318620 w 1883743"/>
                              <a:gd name="connsiteY5" fmla="*/ 262266 h 438708"/>
                              <a:gd name="connsiteX6" fmla="*/ 1883743 w 1883743"/>
                              <a:gd name="connsiteY6" fmla="*/ 419245 h 438708"/>
                              <a:gd name="connsiteX0" fmla="*/ 0 w 1883743"/>
                              <a:gd name="connsiteY0" fmla="*/ 897058 h 983237"/>
                              <a:gd name="connsiteX1" fmla="*/ 262940 w 1883743"/>
                              <a:gd name="connsiteY1" fmla="*/ 979471 h 983237"/>
                              <a:gd name="connsiteX2" fmla="*/ 427766 w 1883743"/>
                              <a:gd name="connsiteY2" fmla="*/ 669438 h 983237"/>
                              <a:gd name="connsiteX3" fmla="*/ 576896 w 1883743"/>
                              <a:gd name="connsiteY3" fmla="*/ 2280 h 983237"/>
                              <a:gd name="connsiteX4" fmla="*/ 937947 w 1883743"/>
                              <a:gd name="connsiteY4" fmla="*/ 920605 h 983237"/>
                              <a:gd name="connsiteX5" fmla="*/ 1318620 w 1883743"/>
                              <a:gd name="connsiteY5" fmla="*/ 806795 h 983237"/>
                              <a:gd name="connsiteX6" fmla="*/ 1883743 w 1883743"/>
                              <a:gd name="connsiteY6" fmla="*/ 963774 h 983237"/>
                              <a:gd name="connsiteX0" fmla="*/ 0 w 1883743"/>
                              <a:gd name="connsiteY0" fmla="*/ 895047 h 977884"/>
                              <a:gd name="connsiteX1" fmla="*/ 262940 w 1883743"/>
                              <a:gd name="connsiteY1" fmla="*/ 977460 h 977884"/>
                              <a:gd name="connsiteX2" fmla="*/ 435614 w 1883743"/>
                              <a:gd name="connsiteY2" fmla="*/ 824406 h 977884"/>
                              <a:gd name="connsiteX3" fmla="*/ 576896 w 1883743"/>
                              <a:gd name="connsiteY3" fmla="*/ 269 h 977884"/>
                              <a:gd name="connsiteX4" fmla="*/ 937947 w 1883743"/>
                              <a:gd name="connsiteY4" fmla="*/ 918594 h 977884"/>
                              <a:gd name="connsiteX5" fmla="*/ 1318620 w 1883743"/>
                              <a:gd name="connsiteY5" fmla="*/ 804784 h 977884"/>
                              <a:gd name="connsiteX6" fmla="*/ 1883743 w 1883743"/>
                              <a:gd name="connsiteY6" fmla="*/ 961763 h 977884"/>
                              <a:gd name="connsiteX0" fmla="*/ 0 w 1883743"/>
                              <a:gd name="connsiteY0" fmla="*/ 895032 h 968521"/>
                              <a:gd name="connsiteX1" fmla="*/ 251166 w 1883743"/>
                              <a:gd name="connsiteY1" fmla="*/ 722354 h 968521"/>
                              <a:gd name="connsiteX2" fmla="*/ 435614 w 1883743"/>
                              <a:gd name="connsiteY2" fmla="*/ 824391 h 968521"/>
                              <a:gd name="connsiteX3" fmla="*/ 576896 w 1883743"/>
                              <a:gd name="connsiteY3" fmla="*/ 254 h 968521"/>
                              <a:gd name="connsiteX4" fmla="*/ 937947 w 1883743"/>
                              <a:gd name="connsiteY4" fmla="*/ 918579 h 968521"/>
                              <a:gd name="connsiteX5" fmla="*/ 1318620 w 1883743"/>
                              <a:gd name="connsiteY5" fmla="*/ 804769 h 968521"/>
                              <a:gd name="connsiteX6" fmla="*/ 1883743 w 1883743"/>
                              <a:gd name="connsiteY6" fmla="*/ 961748 h 968521"/>
                              <a:gd name="connsiteX0" fmla="*/ 0 w 1883743"/>
                              <a:gd name="connsiteY0" fmla="*/ 894780 h 968269"/>
                              <a:gd name="connsiteX1" fmla="*/ 251166 w 1883743"/>
                              <a:gd name="connsiteY1" fmla="*/ 722102 h 968269"/>
                              <a:gd name="connsiteX2" fmla="*/ 443463 w 1883743"/>
                              <a:gd name="connsiteY2" fmla="*/ 910477 h 968269"/>
                              <a:gd name="connsiteX3" fmla="*/ 576896 w 1883743"/>
                              <a:gd name="connsiteY3" fmla="*/ 2 h 968269"/>
                              <a:gd name="connsiteX4" fmla="*/ 937947 w 1883743"/>
                              <a:gd name="connsiteY4" fmla="*/ 918327 h 968269"/>
                              <a:gd name="connsiteX5" fmla="*/ 1318620 w 1883743"/>
                              <a:gd name="connsiteY5" fmla="*/ 804517 h 968269"/>
                              <a:gd name="connsiteX6" fmla="*/ 1883743 w 1883743"/>
                              <a:gd name="connsiteY6" fmla="*/ 961496 h 968269"/>
                              <a:gd name="connsiteX0" fmla="*/ 0 w 1883743"/>
                              <a:gd name="connsiteY0" fmla="*/ 894780 h 966335"/>
                              <a:gd name="connsiteX1" fmla="*/ 251166 w 1883743"/>
                              <a:gd name="connsiteY1" fmla="*/ 722102 h 966335"/>
                              <a:gd name="connsiteX2" fmla="*/ 443463 w 1883743"/>
                              <a:gd name="connsiteY2" fmla="*/ 910477 h 966335"/>
                              <a:gd name="connsiteX3" fmla="*/ 576896 w 1883743"/>
                              <a:gd name="connsiteY3" fmla="*/ 2 h 966335"/>
                              <a:gd name="connsiteX4" fmla="*/ 937947 w 1883743"/>
                              <a:gd name="connsiteY4" fmla="*/ 918327 h 966335"/>
                              <a:gd name="connsiteX5" fmla="*/ 1177339 w 1883743"/>
                              <a:gd name="connsiteY5" fmla="*/ 714254 h 966335"/>
                              <a:gd name="connsiteX6" fmla="*/ 1883743 w 1883743"/>
                              <a:gd name="connsiteY6" fmla="*/ 961496 h 966335"/>
                              <a:gd name="connsiteX0" fmla="*/ 0 w 1452052"/>
                              <a:gd name="connsiteY0" fmla="*/ 894780 h 950890"/>
                              <a:gd name="connsiteX1" fmla="*/ 251166 w 1452052"/>
                              <a:gd name="connsiteY1" fmla="*/ 722102 h 950890"/>
                              <a:gd name="connsiteX2" fmla="*/ 443463 w 1452052"/>
                              <a:gd name="connsiteY2" fmla="*/ 910477 h 950890"/>
                              <a:gd name="connsiteX3" fmla="*/ 576896 w 1452052"/>
                              <a:gd name="connsiteY3" fmla="*/ 2 h 950890"/>
                              <a:gd name="connsiteX4" fmla="*/ 937947 w 1452052"/>
                              <a:gd name="connsiteY4" fmla="*/ 918327 h 950890"/>
                              <a:gd name="connsiteX5" fmla="*/ 1177339 w 1452052"/>
                              <a:gd name="connsiteY5" fmla="*/ 714254 h 950890"/>
                              <a:gd name="connsiteX6" fmla="*/ 1452052 w 1452052"/>
                              <a:gd name="connsiteY6" fmla="*/ 945798 h 950890"/>
                              <a:gd name="connsiteX0" fmla="*/ 0 w 1452052"/>
                              <a:gd name="connsiteY0" fmla="*/ 902628 h 958738"/>
                              <a:gd name="connsiteX1" fmla="*/ 251166 w 1452052"/>
                              <a:gd name="connsiteY1" fmla="*/ 729950 h 958738"/>
                              <a:gd name="connsiteX2" fmla="*/ 443463 w 1452052"/>
                              <a:gd name="connsiteY2" fmla="*/ 918325 h 958738"/>
                              <a:gd name="connsiteX3" fmla="*/ 675008 w 1452052"/>
                              <a:gd name="connsiteY3" fmla="*/ 1 h 958738"/>
                              <a:gd name="connsiteX4" fmla="*/ 937947 w 1452052"/>
                              <a:gd name="connsiteY4" fmla="*/ 926175 h 958738"/>
                              <a:gd name="connsiteX5" fmla="*/ 1177339 w 1452052"/>
                              <a:gd name="connsiteY5" fmla="*/ 722102 h 958738"/>
                              <a:gd name="connsiteX6" fmla="*/ 1452052 w 1452052"/>
                              <a:gd name="connsiteY6" fmla="*/ 953646 h 958738"/>
                              <a:gd name="connsiteX0" fmla="*/ 0 w 1452052"/>
                              <a:gd name="connsiteY0" fmla="*/ 922250 h 978360"/>
                              <a:gd name="connsiteX1" fmla="*/ 251166 w 1452052"/>
                              <a:gd name="connsiteY1" fmla="*/ 749572 h 978360"/>
                              <a:gd name="connsiteX2" fmla="*/ 443463 w 1452052"/>
                              <a:gd name="connsiteY2" fmla="*/ 937947 h 978360"/>
                              <a:gd name="connsiteX3" fmla="*/ 612217 w 1452052"/>
                              <a:gd name="connsiteY3" fmla="*/ 1 h 978360"/>
                              <a:gd name="connsiteX4" fmla="*/ 937947 w 1452052"/>
                              <a:gd name="connsiteY4" fmla="*/ 945797 h 978360"/>
                              <a:gd name="connsiteX5" fmla="*/ 1177339 w 1452052"/>
                              <a:gd name="connsiteY5" fmla="*/ 741724 h 978360"/>
                              <a:gd name="connsiteX6" fmla="*/ 1452052 w 1452052"/>
                              <a:gd name="connsiteY6" fmla="*/ 973268 h 978360"/>
                              <a:gd name="connsiteX0" fmla="*/ 0 w 1452052"/>
                              <a:gd name="connsiteY0" fmla="*/ 941872 h 997982"/>
                              <a:gd name="connsiteX1" fmla="*/ 251166 w 1452052"/>
                              <a:gd name="connsiteY1" fmla="*/ 769194 h 997982"/>
                              <a:gd name="connsiteX2" fmla="*/ 443463 w 1452052"/>
                              <a:gd name="connsiteY2" fmla="*/ 957569 h 997982"/>
                              <a:gd name="connsiteX3" fmla="*/ 718177 w 1452052"/>
                              <a:gd name="connsiteY3" fmla="*/ 1 h 997982"/>
                              <a:gd name="connsiteX4" fmla="*/ 937947 w 1452052"/>
                              <a:gd name="connsiteY4" fmla="*/ 965419 h 997982"/>
                              <a:gd name="connsiteX5" fmla="*/ 1177339 w 1452052"/>
                              <a:gd name="connsiteY5" fmla="*/ 761346 h 997982"/>
                              <a:gd name="connsiteX6" fmla="*/ 1452052 w 1452052"/>
                              <a:gd name="connsiteY6" fmla="*/ 992890 h 997982"/>
                              <a:gd name="connsiteX0" fmla="*/ 0 w 1452052"/>
                              <a:gd name="connsiteY0" fmla="*/ 961494 h 1017604"/>
                              <a:gd name="connsiteX1" fmla="*/ 251166 w 1452052"/>
                              <a:gd name="connsiteY1" fmla="*/ 788816 h 1017604"/>
                              <a:gd name="connsiteX2" fmla="*/ 443463 w 1452052"/>
                              <a:gd name="connsiteY2" fmla="*/ 977191 h 1017604"/>
                              <a:gd name="connsiteX3" fmla="*/ 663235 w 1452052"/>
                              <a:gd name="connsiteY3" fmla="*/ 1 h 1017604"/>
                              <a:gd name="connsiteX4" fmla="*/ 937947 w 1452052"/>
                              <a:gd name="connsiteY4" fmla="*/ 985041 h 1017604"/>
                              <a:gd name="connsiteX5" fmla="*/ 1177339 w 1452052"/>
                              <a:gd name="connsiteY5" fmla="*/ 780968 h 1017604"/>
                              <a:gd name="connsiteX6" fmla="*/ 1452052 w 1452052"/>
                              <a:gd name="connsiteY6" fmla="*/ 1012512 h 1017604"/>
                              <a:gd name="connsiteX0" fmla="*/ 0 w 1452052"/>
                              <a:gd name="connsiteY0" fmla="*/ 961494 h 1017604"/>
                              <a:gd name="connsiteX1" fmla="*/ 223695 w 1452052"/>
                              <a:gd name="connsiteY1" fmla="*/ 722100 h 1017604"/>
                              <a:gd name="connsiteX2" fmla="*/ 443463 w 1452052"/>
                              <a:gd name="connsiteY2" fmla="*/ 977191 h 1017604"/>
                              <a:gd name="connsiteX3" fmla="*/ 663235 w 1452052"/>
                              <a:gd name="connsiteY3" fmla="*/ 1 h 1017604"/>
                              <a:gd name="connsiteX4" fmla="*/ 937947 w 1452052"/>
                              <a:gd name="connsiteY4" fmla="*/ 985041 h 1017604"/>
                              <a:gd name="connsiteX5" fmla="*/ 1177339 w 1452052"/>
                              <a:gd name="connsiteY5" fmla="*/ 780968 h 1017604"/>
                              <a:gd name="connsiteX6" fmla="*/ 1452052 w 1452052"/>
                              <a:gd name="connsiteY6" fmla="*/ 1012512 h 1017604"/>
                              <a:gd name="connsiteX0" fmla="*/ 0 w 1452052"/>
                              <a:gd name="connsiteY0" fmla="*/ 961494 h 1016865"/>
                              <a:gd name="connsiteX1" fmla="*/ 223695 w 1452052"/>
                              <a:gd name="connsiteY1" fmla="*/ 722100 h 1016865"/>
                              <a:gd name="connsiteX2" fmla="*/ 443463 w 1452052"/>
                              <a:gd name="connsiteY2" fmla="*/ 977191 h 1016865"/>
                              <a:gd name="connsiteX3" fmla="*/ 663235 w 1452052"/>
                              <a:gd name="connsiteY3" fmla="*/ 1 h 1016865"/>
                              <a:gd name="connsiteX4" fmla="*/ 937947 w 1452052"/>
                              <a:gd name="connsiteY4" fmla="*/ 985041 h 1016865"/>
                              <a:gd name="connsiteX5" fmla="*/ 1177339 w 1452052"/>
                              <a:gd name="connsiteY5" fmla="*/ 729950 h 1016865"/>
                              <a:gd name="connsiteX6" fmla="*/ 1452052 w 1452052"/>
                              <a:gd name="connsiteY6" fmla="*/ 1012512 h 1016865"/>
                              <a:gd name="connsiteX0" fmla="*/ 0 w 1397110"/>
                              <a:gd name="connsiteY0" fmla="*/ 961494 h 1012989"/>
                              <a:gd name="connsiteX1" fmla="*/ 223695 w 1397110"/>
                              <a:gd name="connsiteY1" fmla="*/ 722100 h 1012989"/>
                              <a:gd name="connsiteX2" fmla="*/ 443463 w 1397110"/>
                              <a:gd name="connsiteY2" fmla="*/ 977191 h 1012989"/>
                              <a:gd name="connsiteX3" fmla="*/ 663235 w 1397110"/>
                              <a:gd name="connsiteY3" fmla="*/ 1 h 1012989"/>
                              <a:gd name="connsiteX4" fmla="*/ 937947 w 1397110"/>
                              <a:gd name="connsiteY4" fmla="*/ 985041 h 1012989"/>
                              <a:gd name="connsiteX5" fmla="*/ 1177339 w 1397110"/>
                              <a:gd name="connsiteY5" fmla="*/ 729950 h 1012989"/>
                              <a:gd name="connsiteX6" fmla="*/ 1397110 w 1397110"/>
                              <a:gd name="connsiteY6" fmla="*/ 1008587 h 1012989"/>
                              <a:gd name="connsiteX0" fmla="*/ 0 w 1393186"/>
                              <a:gd name="connsiteY0" fmla="*/ 961494 h 1024619"/>
                              <a:gd name="connsiteX1" fmla="*/ 223695 w 1393186"/>
                              <a:gd name="connsiteY1" fmla="*/ 722100 h 1024619"/>
                              <a:gd name="connsiteX2" fmla="*/ 443463 w 1393186"/>
                              <a:gd name="connsiteY2" fmla="*/ 977191 h 1024619"/>
                              <a:gd name="connsiteX3" fmla="*/ 663235 w 1393186"/>
                              <a:gd name="connsiteY3" fmla="*/ 1 h 1024619"/>
                              <a:gd name="connsiteX4" fmla="*/ 937947 w 1393186"/>
                              <a:gd name="connsiteY4" fmla="*/ 985041 h 1024619"/>
                              <a:gd name="connsiteX5" fmla="*/ 1177339 w 1393186"/>
                              <a:gd name="connsiteY5" fmla="*/ 729950 h 1024619"/>
                              <a:gd name="connsiteX6" fmla="*/ 1393186 w 1393186"/>
                              <a:gd name="connsiteY6" fmla="*/ 1020361 h 1024619"/>
                              <a:gd name="connsiteX0" fmla="*/ 0 w 1393186"/>
                              <a:gd name="connsiteY0" fmla="*/ 961494 h 1020361"/>
                              <a:gd name="connsiteX1" fmla="*/ 223695 w 1393186"/>
                              <a:gd name="connsiteY1" fmla="*/ 722100 h 1020361"/>
                              <a:gd name="connsiteX2" fmla="*/ 443463 w 1393186"/>
                              <a:gd name="connsiteY2" fmla="*/ 977191 h 1020361"/>
                              <a:gd name="connsiteX3" fmla="*/ 663235 w 1393186"/>
                              <a:gd name="connsiteY3" fmla="*/ 1 h 1020361"/>
                              <a:gd name="connsiteX4" fmla="*/ 937947 w 1393186"/>
                              <a:gd name="connsiteY4" fmla="*/ 985041 h 1020361"/>
                              <a:gd name="connsiteX5" fmla="*/ 1177339 w 1393186"/>
                              <a:gd name="connsiteY5" fmla="*/ 729950 h 1020361"/>
                              <a:gd name="connsiteX6" fmla="*/ 1259753 w 1393186"/>
                              <a:gd name="connsiteY6" fmla="*/ 769196 h 1020361"/>
                              <a:gd name="connsiteX7" fmla="*/ 1393186 w 1393186"/>
                              <a:gd name="connsiteY7" fmla="*/ 1020361 h 1020361"/>
                              <a:gd name="connsiteX0" fmla="*/ 0 w 1393186"/>
                              <a:gd name="connsiteY0" fmla="*/ 961494 h 1056132"/>
                              <a:gd name="connsiteX1" fmla="*/ 223695 w 1393186"/>
                              <a:gd name="connsiteY1" fmla="*/ 722100 h 1056132"/>
                              <a:gd name="connsiteX2" fmla="*/ 443463 w 1393186"/>
                              <a:gd name="connsiteY2" fmla="*/ 977191 h 1056132"/>
                              <a:gd name="connsiteX3" fmla="*/ 663235 w 1393186"/>
                              <a:gd name="connsiteY3" fmla="*/ 1 h 1056132"/>
                              <a:gd name="connsiteX4" fmla="*/ 937947 w 1393186"/>
                              <a:gd name="connsiteY4" fmla="*/ 985041 h 1056132"/>
                              <a:gd name="connsiteX5" fmla="*/ 1177339 w 1393186"/>
                              <a:gd name="connsiteY5" fmla="*/ 729950 h 1056132"/>
                              <a:gd name="connsiteX6" fmla="*/ 1295073 w 1393186"/>
                              <a:gd name="connsiteY6" fmla="*/ 1043908 h 1056132"/>
                              <a:gd name="connsiteX7" fmla="*/ 1393186 w 1393186"/>
                              <a:gd name="connsiteY7" fmla="*/ 1020361 h 1056132"/>
                              <a:gd name="connsiteX0" fmla="*/ 0 w 1404960"/>
                              <a:gd name="connsiteY0" fmla="*/ 961494 h 1050130"/>
                              <a:gd name="connsiteX1" fmla="*/ 223695 w 1404960"/>
                              <a:gd name="connsiteY1" fmla="*/ 722100 h 1050130"/>
                              <a:gd name="connsiteX2" fmla="*/ 443463 w 1404960"/>
                              <a:gd name="connsiteY2" fmla="*/ 977191 h 1050130"/>
                              <a:gd name="connsiteX3" fmla="*/ 663235 w 1404960"/>
                              <a:gd name="connsiteY3" fmla="*/ 1 h 1050130"/>
                              <a:gd name="connsiteX4" fmla="*/ 937947 w 1404960"/>
                              <a:gd name="connsiteY4" fmla="*/ 985041 h 1050130"/>
                              <a:gd name="connsiteX5" fmla="*/ 1177339 w 1404960"/>
                              <a:gd name="connsiteY5" fmla="*/ 729950 h 1050130"/>
                              <a:gd name="connsiteX6" fmla="*/ 1295073 w 1404960"/>
                              <a:gd name="connsiteY6" fmla="*/ 1043908 h 1050130"/>
                              <a:gd name="connsiteX7" fmla="*/ 1404960 w 1404960"/>
                              <a:gd name="connsiteY7" fmla="*/ 883005 h 1050130"/>
                              <a:gd name="connsiteX0" fmla="*/ 0 w 1404960"/>
                              <a:gd name="connsiteY0" fmla="*/ 961494 h 1050130"/>
                              <a:gd name="connsiteX1" fmla="*/ 223695 w 1404960"/>
                              <a:gd name="connsiteY1" fmla="*/ 722100 h 1050130"/>
                              <a:gd name="connsiteX2" fmla="*/ 227619 w 1404960"/>
                              <a:gd name="connsiteY2" fmla="*/ 729950 h 1050130"/>
                              <a:gd name="connsiteX3" fmla="*/ 443463 w 1404960"/>
                              <a:gd name="connsiteY3" fmla="*/ 977191 h 1050130"/>
                              <a:gd name="connsiteX4" fmla="*/ 663235 w 1404960"/>
                              <a:gd name="connsiteY4" fmla="*/ 1 h 1050130"/>
                              <a:gd name="connsiteX5" fmla="*/ 937947 w 1404960"/>
                              <a:gd name="connsiteY5" fmla="*/ 985041 h 1050130"/>
                              <a:gd name="connsiteX6" fmla="*/ 1177339 w 1404960"/>
                              <a:gd name="connsiteY6" fmla="*/ 729950 h 1050130"/>
                              <a:gd name="connsiteX7" fmla="*/ 1295073 w 1404960"/>
                              <a:gd name="connsiteY7" fmla="*/ 1043908 h 1050130"/>
                              <a:gd name="connsiteX8" fmla="*/ 1404960 w 1404960"/>
                              <a:gd name="connsiteY8" fmla="*/ 883005 h 1050130"/>
                              <a:gd name="connsiteX0" fmla="*/ 0 w 1404960"/>
                              <a:gd name="connsiteY0" fmla="*/ 961494 h 1050130"/>
                              <a:gd name="connsiteX1" fmla="*/ 223695 w 1404960"/>
                              <a:gd name="connsiteY1" fmla="*/ 722100 h 1050130"/>
                              <a:gd name="connsiteX2" fmla="*/ 333580 w 1404960"/>
                              <a:gd name="connsiteY2" fmla="*/ 859457 h 1050130"/>
                              <a:gd name="connsiteX3" fmla="*/ 443463 w 1404960"/>
                              <a:gd name="connsiteY3" fmla="*/ 977191 h 1050130"/>
                              <a:gd name="connsiteX4" fmla="*/ 663235 w 1404960"/>
                              <a:gd name="connsiteY4" fmla="*/ 1 h 1050130"/>
                              <a:gd name="connsiteX5" fmla="*/ 937947 w 1404960"/>
                              <a:gd name="connsiteY5" fmla="*/ 985041 h 1050130"/>
                              <a:gd name="connsiteX6" fmla="*/ 1177339 w 1404960"/>
                              <a:gd name="connsiteY6" fmla="*/ 729950 h 1050130"/>
                              <a:gd name="connsiteX7" fmla="*/ 1295073 w 1404960"/>
                              <a:gd name="connsiteY7" fmla="*/ 1043908 h 1050130"/>
                              <a:gd name="connsiteX8" fmla="*/ 1404960 w 1404960"/>
                              <a:gd name="connsiteY8" fmla="*/ 883005 h 1050130"/>
                              <a:gd name="connsiteX0" fmla="*/ 0 w 1404960"/>
                              <a:gd name="connsiteY0" fmla="*/ 961494 h 1050130"/>
                              <a:gd name="connsiteX1" fmla="*/ 188375 w 1404960"/>
                              <a:gd name="connsiteY1" fmla="*/ 1043906 h 1050130"/>
                              <a:gd name="connsiteX2" fmla="*/ 333580 w 1404960"/>
                              <a:gd name="connsiteY2" fmla="*/ 859457 h 1050130"/>
                              <a:gd name="connsiteX3" fmla="*/ 443463 w 1404960"/>
                              <a:gd name="connsiteY3" fmla="*/ 977191 h 1050130"/>
                              <a:gd name="connsiteX4" fmla="*/ 663235 w 1404960"/>
                              <a:gd name="connsiteY4" fmla="*/ 1 h 1050130"/>
                              <a:gd name="connsiteX5" fmla="*/ 937947 w 1404960"/>
                              <a:gd name="connsiteY5" fmla="*/ 985041 h 1050130"/>
                              <a:gd name="connsiteX6" fmla="*/ 1177339 w 1404960"/>
                              <a:gd name="connsiteY6" fmla="*/ 729950 h 1050130"/>
                              <a:gd name="connsiteX7" fmla="*/ 1295073 w 1404960"/>
                              <a:gd name="connsiteY7" fmla="*/ 1043908 h 1050130"/>
                              <a:gd name="connsiteX8" fmla="*/ 1404960 w 1404960"/>
                              <a:gd name="connsiteY8" fmla="*/ 883005 h 1050130"/>
                              <a:gd name="connsiteX0" fmla="*/ 0 w 1404960"/>
                              <a:gd name="connsiteY0" fmla="*/ 961494 h 1050130"/>
                              <a:gd name="connsiteX1" fmla="*/ 188375 w 1404960"/>
                              <a:gd name="connsiteY1" fmla="*/ 1043906 h 1050130"/>
                              <a:gd name="connsiteX2" fmla="*/ 313957 w 1404960"/>
                              <a:gd name="connsiteY2" fmla="*/ 726026 h 1050130"/>
                              <a:gd name="connsiteX3" fmla="*/ 443463 w 1404960"/>
                              <a:gd name="connsiteY3" fmla="*/ 977191 h 1050130"/>
                              <a:gd name="connsiteX4" fmla="*/ 663235 w 1404960"/>
                              <a:gd name="connsiteY4" fmla="*/ 1 h 1050130"/>
                              <a:gd name="connsiteX5" fmla="*/ 937947 w 1404960"/>
                              <a:gd name="connsiteY5" fmla="*/ 985041 h 1050130"/>
                              <a:gd name="connsiteX6" fmla="*/ 1177339 w 1404960"/>
                              <a:gd name="connsiteY6" fmla="*/ 729950 h 1050130"/>
                              <a:gd name="connsiteX7" fmla="*/ 1295073 w 1404960"/>
                              <a:gd name="connsiteY7" fmla="*/ 1043908 h 1050130"/>
                              <a:gd name="connsiteX8" fmla="*/ 1404960 w 1404960"/>
                              <a:gd name="connsiteY8" fmla="*/ 883005 h 1050130"/>
                              <a:gd name="connsiteX0" fmla="*/ 0 w 1404960"/>
                              <a:gd name="connsiteY0" fmla="*/ 961494 h 1050130"/>
                              <a:gd name="connsiteX1" fmla="*/ 188375 w 1404960"/>
                              <a:gd name="connsiteY1" fmla="*/ 1043906 h 1050130"/>
                              <a:gd name="connsiteX2" fmla="*/ 313957 w 1404960"/>
                              <a:gd name="connsiteY2" fmla="*/ 726026 h 1050130"/>
                              <a:gd name="connsiteX3" fmla="*/ 443463 w 1404960"/>
                              <a:gd name="connsiteY3" fmla="*/ 977191 h 1050130"/>
                              <a:gd name="connsiteX4" fmla="*/ 663235 w 1404960"/>
                              <a:gd name="connsiteY4" fmla="*/ 1 h 1050130"/>
                              <a:gd name="connsiteX5" fmla="*/ 937947 w 1404960"/>
                              <a:gd name="connsiteY5" fmla="*/ 985041 h 1050130"/>
                              <a:gd name="connsiteX6" fmla="*/ 1094926 w 1404960"/>
                              <a:gd name="connsiteY6" fmla="*/ 726025 h 1050130"/>
                              <a:gd name="connsiteX7" fmla="*/ 1295073 w 1404960"/>
                              <a:gd name="connsiteY7" fmla="*/ 1043908 h 1050130"/>
                              <a:gd name="connsiteX8" fmla="*/ 1404960 w 1404960"/>
                              <a:gd name="connsiteY8" fmla="*/ 883005 h 1050130"/>
                              <a:gd name="connsiteX0" fmla="*/ 0 w 1404960"/>
                              <a:gd name="connsiteY0" fmla="*/ 961494 h 1047907"/>
                              <a:gd name="connsiteX1" fmla="*/ 188375 w 1404960"/>
                              <a:gd name="connsiteY1" fmla="*/ 1043906 h 1047907"/>
                              <a:gd name="connsiteX2" fmla="*/ 313957 w 1404960"/>
                              <a:gd name="connsiteY2" fmla="*/ 726026 h 1047907"/>
                              <a:gd name="connsiteX3" fmla="*/ 443463 w 1404960"/>
                              <a:gd name="connsiteY3" fmla="*/ 977191 h 1047907"/>
                              <a:gd name="connsiteX4" fmla="*/ 663235 w 1404960"/>
                              <a:gd name="connsiteY4" fmla="*/ 1 h 1047907"/>
                              <a:gd name="connsiteX5" fmla="*/ 937947 w 1404960"/>
                              <a:gd name="connsiteY5" fmla="*/ 985041 h 1047907"/>
                              <a:gd name="connsiteX6" fmla="*/ 1094926 w 1404960"/>
                              <a:gd name="connsiteY6" fmla="*/ 726025 h 1047907"/>
                              <a:gd name="connsiteX7" fmla="*/ 1208735 w 1404960"/>
                              <a:gd name="connsiteY7" fmla="*/ 1039983 h 1047907"/>
                              <a:gd name="connsiteX8" fmla="*/ 1404960 w 1404960"/>
                              <a:gd name="connsiteY8" fmla="*/ 883005 h 1047907"/>
                              <a:gd name="connsiteX0" fmla="*/ 0 w 1397111"/>
                              <a:gd name="connsiteY0" fmla="*/ 847685 h 1046293"/>
                              <a:gd name="connsiteX1" fmla="*/ 180526 w 1397111"/>
                              <a:gd name="connsiteY1" fmla="*/ 1043906 h 1046293"/>
                              <a:gd name="connsiteX2" fmla="*/ 306108 w 1397111"/>
                              <a:gd name="connsiteY2" fmla="*/ 726026 h 1046293"/>
                              <a:gd name="connsiteX3" fmla="*/ 435614 w 1397111"/>
                              <a:gd name="connsiteY3" fmla="*/ 977191 h 1046293"/>
                              <a:gd name="connsiteX4" fmla="*/ 655386 w 1397111"/>
                              <a:gd name="connsiteY4" fmla="*/ 1 h 1046293"/>
                              <a:gd name="connsiteX5" fmla="*/ 930098 w 1397111"/>
                              <a:gd name="connsiteY5" fmla="*/ 985041 h 1046293"/>
                              <a:gd name="connsiteX6" fmla="*/ 1087077 w 1397111"/>
                              <a:gd name="connsiteY6" fmla="*/ 726025 h 1046293"/>
                              <a:gd name="connsiteX7" fmla="*/ 1200886 w 1397111"/>
                              <a:gd name="connsiteY7" fmla="*/ 1039983 h 1046293"/>
                              <a:gd name="connsiteX8" fmla="*/ 1397111 w 1397111"/>
                              <a:gd name="connsiteY8" fmla="*/ 883005 h 1046293"/>
                              <a:gd name="connsiteX0" fmla="*/ 0 w 1397111"/>
                              <a:gd name="connsiteY0" fmla="*/ 906552 h 1046293"/>
                              <a:gd name="connsiteX1" fmla="*/ 180526 w 1397111"/>
                              <a:gd name="connsiteY1" fmla="*/ 1043906 h 1046293"/>
                              <a:gd name="connsiteX2" fmla="*/ 306108 w 1397111"/>
                              <a:gd name="connsiteY2" fmla="*/ 726026 h 1046293"/>
                              <a:gd name="connsiteX3" fmla="*/ 435614 w 1397111"/>
                              <a:gd name="connsiteY3" fmla="*/ 977191 h 1046293"/>
                              <a:gd name="connsiteX4" fmla="*/ 655386 w 1397111"/>
                              <a:gd name="connsiteY4" fmla="*/ 1 h 1046293"/>
                              <a:gd name="connsiteX5" fmla="*/ 930098 w 1397111"/>
                              <a:gd name="connsiteY5" fmla="*/ 985041 h 1046293"/>
                              <a:gd name="connsiteX6" fmla="*/ 1087077 w 1397111"/>
                              <a:gd name="connsiteY6" fmla="*/ 726025 h 1046293"/>
                              <a:gd name="connsiteX7" fmla="*/ 1200886 w 1397111"/>
                              <a:gd name="connsiteY7" fmla="*/ 1039983 h 1046293"/>
                              <a:gd name="connsiteX8" fmla="*/ 1397111 w 1397111"/>
                              <a:gd name="connsiteY8" fmla="*/ 883005 h 1046293"/>
                              <a:gd name="connsiteX0" fmla="*/ 0 w 1397111"/>
                              <a:gd name="connsiteY0" fmla="*/ 906656 h 1066598"/>
                              <a:gd name="connsiteX1" fmla="*/ 180526 w 1397111"/>
                              <a:gd name="connsiteY1" fmla="*/ 1044010 h 1066598"/>
                              <a:gd name="connsiteX2" fmla="*/ 306108 w 1397111"/>
                              <a:gd name="connsiteY2" fmla="*/ 726130 h 1066598"/>
                              <a:gd name="connsiteX3" fmla="*/ 435614 w 1397111"/>
                              <a:gd name="connsiteY3" fmla="*/ 977295 h 1066598"/>
                              <a:gd name="connsiteX4" fmla="*/ 655386 w 1397111"/>
                              <a:gd name="connsiteY4" fmla="*/ 105 h 1066598"/>
                              <a:gd name="connsiteX5" fmla="*/ 922249 w 1397111"/>
                              <a:gd name="connsiteY5" fmla="*/ 1044012 h 1066598"/>
                              <a:gd name="connsiteX6" fmla="*/ 1087077 w 1397111"/>
                              <a:gd name="connsiteY6" fmla="*/ 726129 h 1066598"/>
                              <a:gd name="connsiteX7" fmla="*/ 1200886 w 1397111"/>
                              <a:gd name="connsiteY7" fmla="*/ 1040087 h 1066598"/>
                              <a:gd name="connsiteX8" fmla="*/ 1397111 w 1397111"/>
                              <a:gd name="connsiteY8" fmla="*/ 883109 h 1066598"/>
                              <a:gd name="connsiteX0" fmla="*/ 0 w 1397111"/>
                              <a:gd name="connsiteY0" fmla="*/ 906555 h 1066497"/>
                              <a:gd name="connsiteX1" fmla="*/ 180526 w 1397111"/>
                              <a:gd name="connsiteY1" fmla="*/ 1043909 h 1066497"/>
                              <a:gd name="connsiteX2" fmla="*/ 306108 w 1397111"/>
                              <a:gd name="connsiteY2" fmla="*/ 726029 h 1066497"/>
                              <a:gd name="connsiteX3" fmla="*/ 435614 w 1397111"/>
                              <a:gd name="connsiteY3" fmla="*/ 1032136 h 1066497"/>
                              <a:gd name="connsiteX4" fmla="*/ 655386 w 1397111"/>
                              <a:gd name="connsiteY4" fmla="*/ 4 h 1066497"/>
                              <a:gd name="connsiteX5" fmla="*/ 922249 w 1397111"/>
                              <a:gd name="connsiteY5" fmla="*/ 1043911 h 1066497"/>
                              <a:gd name="connsiteX6" fmla="*/ 1087077 w 1397111"/>
                              <a:gd name="connsiteY6" fmla="*/ 726028 h 1066497"/>
                              <a:gd name="connsiteX7" fmla="*/ 1200886 w 1397111"/>
                              <a:gd name="connsiteY7" fmla="*/ 1039986 h 1066497"/>
                              <a:gd name="connsiteX8" fmla="*/ 1397111 w 1397111"/>
                              <a:gd name="connsiteY8" fmla="*/ 883008 h 1066497"/>
                              <a:gd name="connsiteX0" fmla="*/ 0 w 1373564"/>
                              <a:gd name="connsiteY0" fmla="*/ 906555 h 1066497"/>
                              <a:gd name="connsiteX1" fmla="*/ 180526 w 1373564"/>
                              <a:gd name="connsiteY1" fmla="*/ 1043909 h 1066497"/>
                              <a:gd name="connsiteX2" fmla="*/ 306108 w 1373564"/>
                              <a:gd name="connsiteY2" fmla="*/ 726029 h 1066497"/>
                              <a:gd name="connsiteX3" fmla="*/ 435614 w 1373564"/>
                              <a:gd name="connsiteY3" fmla="*/ 1032136 h 1066497"/>
                              <a:gd name="connsiteX4" fmla="*/ 655386 w 1373564"/>
                              <a:gd name="connsiteY4" fmla="*/ 4 h 1066497"/>
                              <a:gd name="connsiteX5" fmla="*/ 922249 w 1373564"/>
                              <a:gd name="connsiteY5" fmla="*/ 1043911 h 1066497"/>
                              <a:gd name="connsiteX6" fmla="*/ 1087077 w 1373564"/>
                              <a:gd name="connsiteY6" fmla="*/ 726028 h 1066497"/>
                              <a:gd name="connsiteX7" fmla="*/ 1200886 w 1373564"/>
                              <a:gd name="connsiteY7" fmla="*/ 1039986 h 1066497"/>
                              <a:gd name="connsiteX8" fmla="*/ 1373564 w 1373564"/>
                              <a:gd name="connsiteY8" fmla="*/ 914403 h 1066497"/>
                              <a:gd name="connsiteX0" fmla="*/ 0 w 1373564"/>
                              <a:gd name="connsiteY0" fmla="*/ 906555 h 1066497"/>
                              <a:gd name="connsiteX1" fmla="*/ 180526 w 1373564"/>
                              <a:gd name="connsiteY1" fmla="*/ 1043909 h 1066497"/>
                              <a:gd name="connsiteX2" fmla="*/ 306108 w 1373564"/>
                              <a:gd name="connsiteY2" fmla="*/ 726029 h 1066497"/>
                              <a:gd name="connsiteX3" fmla="*/ 435614 w 1373564"/>
                              <a:gd name="connsiteY3" fmla="*/ 1032136 h 1066497"/>
                              <a:gd name="connsiteX4" fmla="*/ 655386 w 1373564"/>
                              <a:gd name="connsiteY4" fmla="*/ 4 h 1066497"/>
                              <a:gd name="connsiteX5" fmla="*/ 922249 w 1373564"/>
                              <a:gd name="connsiteY5" fmla="*/ 1043911 h 1066497"/>
                              <a:gd name="connsiteX6" fmla="*/ 1087077 w 1373564"/>
                              <a:gd name="connsiteY6" fmla="*/ 726028 h 1066497"/>
                              <a:gd name="connsiteX7" fmla="*/ 1200886 w 1373564"/>
                              <a:gd name="connsiteY7" fmla="*/ 1039986 h 1066497"/>
                              <a:gd name="connsiteX8" fmla="*/ 1373564 w 1373564"/>
                              <a:gd name="connsiteY8" fmla="*/ 914403 h 1066497"/>
                              <a:gd name="connsiteX0" fmla="*/ 0 w 1373564"/>
                              <a:gd name="connsiteY0" fmla="*/ 906555 h 1066497"/>
                              <a:gd name="connsiteX1" fmla="*/ 180526 w 1373564"/>
                              <a:gd name="connsiteY1" fmla="*/ 1043909 h 1066497"/>
                              <a:gd name="connsiteX2" fmla="*/ 306108 w 1373564"/>
                              <a:gd name="connsiteY2" fmla="*/ 726029 h 1066497"/>
                              <a:gd name="connsiteX3" fmla="*/ 435614 w 1373564"/>
                              <a:gd name="connsiteY3" fmla="*/ 1032136 h 1066497"/>
                              <a:gd name="connsiteX4" fmla="*/ 655386 w 1373564"/>
                              <a:gd name="connsiteY4" fmla="*/ 4 h 1066497"/>
                              <a:gd name="connsiteX5" fmla="*/ 922249 w 1373564"/>
                              <a:gd name="connsiteY5" fmla="*/ 1043911 h 1066497"/>
                              <a:gd name="connsiteX6" fmla="*/ 1087077 w 1373564"/>
                              <a:gd name="connsiteY6" fmla="*/ 726028 h 1066497"/>
                              <a:gd name="connsiteX7" fmla="*/ 1200886 w 1373564"/>
                              <a:gd name="connsiteY7" fmla="*/ 1039986 h 1066497"/>
                              <a:gd name="connsiteX8" fmla="*/ 1373564 w 1373564"/>
                              <a:gd name="connsiteY8" fmla="*/ 914403 h 10664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373564" h="1066497">
                                <a:moveTo>
                                  <a:pt x="0" y="906555"/>
                                </a:moveTo>
                                <a:cubicBezTo>
                                  <a:pt x="149129" y="750556"/>
                                  <a:pt x="129508" y="1073997"/>
                                  <a:pt x="180526" y="1043909"/>
                                </a:cubicBezTo>
                                <a:cubicBezTo>
                                  <a:pt x="231544" y="1013821"/>
                                  <a:pt x="269480" y="683514"/>
                                  <a:pt x="306108" y="726029"/>
                                </a:cubicBezTo>
                                <a:cubicBezTo>
                                  <a:pt x="342736" y="768544"/>
                                  <a:pt x="377401" y="1153140"/>
                                  <a:pt x="435614" y="1032136"/>
                                </a:cubicBezTo>
                                <a:cubicBezTo>
                                  <a:pt x="493827" y="911132"/>
                                  <a:pt x="574280" y="-1958"/>
                                  <a:pt x="655386" y="4"/>
                                </a:cubicBezTo>
                                <a:cubicBezTo>
                                  <a:pt x="736492" y="1966"/>
                                  <a:pt x="850301" y="922907"/>
                                  <a:pt x="922249" y="1043911"/>
                                </a:cubicBezTo>
                                <a:cubicBezTo>
                                  <a:pt x="994198" y="1164915"/>
                                  <a:pt x="1033443" y="762002"/>
                                  <a:pt x="1087077" y="726028"/>
                                </a:cubicBezTo>
                                <a:cubicBezTo>
                                  <a:pt x="1140711" y="690054"/>
                                  <a:pt x="1164912" y="991584"/>
                                  <a:pt x="1200886" y="1039986"/>
                                </a:cubicBezTo>
                                <a:cubicBezTo>
                                  <a:pt x="1236861" y="1088388"/>
                                  <a:pt x="1351325" y="872542"/>
                                  <a:pt x="1373564" y="914403"/>
                                </a:cubicBezTo>
                              </a:path>
                            </a:pathLst>
                          </a:custGeom>
                        </wps:spPr>
                        <wps:style>
                          <a:lnRef idx="1">
                            <a:schemeClr val="dk1"/>
                          </a:lnRef>
                          <a:fillRef idx="0">
                            <a:schemeClr val="dk1"/>
                          </a:fillRef>
                          <a:effectRef idx="0">
                            <a:schemeClr val="dk1"/>
                          </a:effectRef>
                          <a:fontRef idx="minor">
                            <a:schemeClr val="tx1"/>
                          </a:fontRef>
                        </wps:style>
                        <wps:bodyPr rtlCol="0" anchor="ctr"/>
                      </wps:wsp>
                      <wps:wsp>
                        <wps:cNvPr id="61" name="フリーフォーム: 図形 176"/>
                        <wps:cNvSpPr/>
                        <wps:spPr>
                          <a:xfrm>
                            <a:off x="5619750" y="447040"/>
                            <a:ext cx="423617" cy="543900"/>
                          </a:xfrm>
                          <a:custGeom>
                            <a:avLst/>
                            <a:gdLst>
                              <a:gd name="connsiteX0" fmla="*/ 0 w 1883743"/>
                              <a:gd name="connsiteY0" fmla="*/ 883569 h 957058"/>
                              <a:gd name="connsiteX1" fmla="*/ 333580 w 1883743"/>
                              <a:gd name="connsiteY1" fmla="*/ 447953 h 957058"/>
                              <a:gd name="connsiteX2" fmla="*/ 541576 w 1883743"/>
                              <a:gd name="connsiteY2" fmla="*/ 564 h 957058"/>
                              <a:gd name="connsiteX3" fmla="*/ 769195 w 1883743"/>
                              <a:gd name="connsiteY3" fmla="*/ 542140 h 957058"/>
                              <a:gd name="connsiteX4" fmla="*/ 937947 w 1883743"/>
                              <a:gd name="connsiteY4" fmla="*/ 907116 h 957058"/>
                              <a:gd name="connsiteX5" fmla="*/ 1318620 w 1883743"/>
                              <a:gd name="connsiteY5" fmla="*/ 793306 h 957058"/>
                              <a:gd name="connsiteX6" fmla="*/ 1883743 w 1883743"/>
                              <a:gd name="connsiteY6" fmla="*/ 950285 h 957058"/>
                              <a:gd name="connsiteX0" fmla="*/ 0 w 1883743"/>
                              <a:gd name="connsiteY0" fmla="*/ 890311 h 1007715"/>
                              <a:gd name="connsiteX1" fmla="*/ 262940 w 1883743"/>
                              <a:gd name="connsiteY1" fmla="*/ 972724 h 1007715"/>
                              <a:gd name="connsiteX2" fmla="*/ 541576 w 1883743"/>
                              <a:gd name="connsiteY2" fmla="*/ 7306 h 1007715"/>
                              <a:gd name="connsiteX3" fmla="*/ 769195 w 1883743"/>
                              <a:gd name="connsiteY3" fmla="*/ 548882 h 1007715"/>
                              <a:gd name="connsiteX4" fmla="*/ 937947 w 1883743"/>
                              <a:gd name="connsiteY4" fmla="*/ 913858 h 1007715"/>
                              <a:gd name="connsiteX5" fmla="*/ 1318620 w 1883743"/>
                              <a:gd name="connsiteY5" fmla="*/ 800048 h 1007715"/>
                              <a:gd name="connsiteX6" fmla="*/ 1883743 w 1883743"/>
                              <a:gd name="connsiteY6" fmla="*/ 957027 h 1007715"/>
                              <a:gd name="connsiteX0" fmla="*/ 0 w 1883743"/>
                              <a:gd name="connsiteY0" fmla="*/ 352529 h 438708"/>
                              <a:gd name="connsiteX1" fmla="*/ 262940 w 1883743"/>
                              <a:gd name="connsiteY1" fmla="*/ 434942 h 438708"/>
                              <a:gd name="connsiteX2" fmla="*/ 427766 w 1883743"/>
                              <a:gd name="connsiteY2" fmla="*/ 124909 h 438708"/>
                              <a:gd name="connsiteX3" fmla="*/ 769195 w 1883743"/>
                              <a:gd name="connsiteY3" fmla="*/ 11100 h 438708"/>
                              <a:gd name="connsiteX4" fmla="*/ 937947 w 1883743"/>
                              <a:gd name="connsiteY4" fmla="*/ 376076 h 438708"/>
                              <a:gd name="connsiteX5" fmla="*/ 1318620 w 1883743"/>
                              <a:gd name="connsiteY5" fmla="*/ 262266 h 438708"/>
                              <a:gd name="connsiteX6" fmla="*/ 1883743 w 1883743"/>
                              <a:gd name="connsiteY6" fmla="*/ 419245 h 438708"/>
                              <a:gd name="connsiteX0" fmla="*/ 0 w 1883743"/>
                              <a:gd name="connsiteY0" fmla="*/ 897058 h 983237"/>
                              <a:gd name="connsiteX1" fmla="*/ 262940 w 1883743"/>
                              <a:gd name="connsiteY1" fmla="*/ 979471 h 983237"/>
                              <a:gd name="connsiteX2" fmla="*/ 427766 w 1883743"/>
                              <a:gd name="connsiteY2" fmla="*/ 669438 h 983237"/>
                              <a:gd name="connsiteX3" fmla="*/ 576896 w 1883743"/>
                              <a:gd name="connsiteY3" fmla="*/ 2280 h 983237"/>
                              <a:gd name="connsiteX4" fmla="*/ 937947 w 1883743"/>
                              <a:gd name="connsiteY4" fmla="*/ 920605 h 983237"/>
                              <a:gd name="connsiteX5" fmla="*/ 1318620 w 1883743"/>
                              <a:gd name="connsiteY5" fmla="*/ 806795 h 983237"/>
                              <a:gd name="connsiteX6" fmla="*/ 1883743 w 1883743"/>
                              <a:gd name="connsiteY6" fmla="*/ 963774 h 983237"/>
                              <a:gd name="connsiteX0" fmla="*/ 0 w 1883743"/>
                              <a:gd name="connsiteY0" fmla="*/ 895047 h 977884"/>
                              <a:gd name="connsiteX1" fmla="*/ 262940 w 1883743"/>
                              <a:gd name="connsiteY1" fmla="*/ 977460 h 977884"/>
                              <a:gd name="connsiteX2" fmla="*/ 435614 w 1883743"/>
                              <a:gd name="connsiteY2" fmla="*/ 824406 h 977884"/>
                              <a:gd name="connsiteX3" fmla="*/ 576896 w 1883743"/>
                              <a:gd name="connsiteY3" fmla="*/ 269 h 977884"/>
                              <a:gd name="connsiteX4" fmla="*/ 937947 w 1883743"/>
                              <a:gd name="connsiteY4" fmla="*/ 918594 h 977884"/>
                              <a:gd name="connsiteX5" fmla="*/ 1318620 w 1883743"/>
                              <a:gd name="connsiteY5" fmla="*/ 804784 h 977884"/>
                              <a:gd name="connsiteX6" fmla="*/ 1883743 w 1883743"/>
                              <a:gd name="connsiteY6" fmla="*/ 961763 h 977884"/>
                              <a:gd name="connsiteX0" fmla="*/ 0 w 1883743"/>
                              <a:gd name="connsiteY0" fmla="*/ 895032 h 968521"/>
                              <a:gd name="connsiteX1" fmla="*/ 251166 w 1883743"/>
                              <a:gd name="connsiteY1" fmla="*/ 722354 h 968521"/>
                              <a:gd name="connsiteX2" fmla="*/ 435614 w 1883743"/>
                              <a:gd name="connsiteY2" fmla="*/ 824391 h 968521"/>
                              <a:gd name="connsiteX3" fmla="*/ 576896 w 1883743"/>
                              <a:gd name="connsiteY3" fmla="*/ 254 h 968521"/>
                              <a:gd name="connsiteX4" fmla="*/ 937947 w 1883743"/>
                              <a:gd name="connsiteY4" fmla="*/ 918579 h 968521"/>
                              <a:gd name="connsiteX5" fmla="*/ 1318620 w 1883743"/>
                              <a:gd name="connsiteY5" fmla="*/ 804769 h 968521"/>
                              <a:gd name="connsiteX6" fmla="*/ 1883743 w 1883743"/>
                              <a:gd name="connsiteY6" fmla="*/ 961748 h 968521"/>
                              <a:gd name="connsiteX0" fmla="*/ 0 w 1883743"/>
                              <a:gd name="connsiteY0" fmla="*/ 894780 h 968269"/>
                              <a:gd name="connsiteX1" fmla="*/ 251166 w 1883743"/>
                              <a:gd name="connsiteY1" fmla="*/ 722102 h 968269"/>
                              <a:gd name="connsiteX2" fmla="*/ 443463 w 1883743"/>
                              <a:gd name="connsiteY2" fmla="*/ 910477 h 968269"/>
                              <a:gd name="connsiteX3" fmla="*/ 576896 w 1883743"/>
                              <a:gd name="connsiteY3" fmla="*/ 2 h 968269"/>
                              <a:gd name="connsiteX4" fmla="*/ 937947 w 1883743"/>
                              <a:gd name="connsiteY4" fmla="*/ 918327 h 968269"/>
                              <a:gd name="connsiteX5" fmla="*/ 1318620 w 1883743"/>
                              <a:gd name="connsiteY5" fmla="*/ 804517 h 968269"/>
                              <a:gd name="connsiteX6" fmla="*/ 1883743 w 1883743"/>
                              <a:gd name="connsiteY6" fmla="*/ 961496 h 968269"/>
                              <a:gd name="connsiteX0" fmla="*/ 0 w 1883743"/>
                              <a:gd name="connsiteY0" fmla="*/ 894780 h 966335"/>
                              <a:gd name="connsiteX1" fmla="*/ 251166 w 1883743"/>
                              <a:gd name="connsiteY1" fmla="*/ 722102 h 966335"/>
                              <a:gd name="connsiteX2" fmla="*/ 443463 w 1883743"/>
                              <a:gd name="connsiteY2" fmla="*/ 910477 h 966335"/>
                              <a:gd name="connsiteX3" fmla="*/ 576896 w 1883743"/>
                              <a:gd name="connsiteY3" fmla="*/ 2 h 966335"/>
                              <a:gd name="connsiteX4" fmla="*/ 937947 w 1883743"/>
                              <a:gd name="connsiteY4" fmla="*/ 918327 h 966335"/>
                              <a:gd name="connsiteX5" fmla="*/ 1177339 w 1883743"/>
                              <a:gd name="connsiteY5" fmla="*/ 714254 h 966335"/>
                              <a:gd name="connsiteX6" fmla="*/ 1883743 w 1883743"/>
                              <a:gd name="connsiteY6" fmla="*/ 961496 h 966335"/>
                              <a:gd name="connsiteX0" fmla="*/ 0 w 1452052"/>
                              <a:gd name="connsiteY0" fmla="*/ 894780 h 950890"/>
                              <a:gd name="connsiteX1" fmla="*/ 251166 w 1452052"/>
                              <a:gd name="connsiteY1" fmla="*/ 722102 h 950890"/>
                              <a:gd name="connsiteX2" fmla="*/ 443463 w 1452052"/>
                              <a:gd name="connsiteY2" fmla="*/ 910477 h 950890"/>
                              <a:gd name="connsiteX3" fmla="*/ 576896 w 1452052"/>
                              <a:gd name="connsiteY3" fmla="*/ 2 h 950890"/>
                              <a:gd name="connsiteX4" fmla="*/ 937947 w 1452052"/>
                              <a:gd name="connsiteY4" fmla="*/ 918327 h 950890"/>
                              <a:gd name="connsiteX5" fmla="*/ 1177339 w 1452052"/>
                              <a:gd name="connsiteY5" fmla="*/ 714254 h 950890"/>
                              <a:gd name="connsiteX6" fmla="*/ 1452052 w 1452052"/>
                              <a:gd name="connsiteY6" fmla="*/ 945798 h 950890"/>
                              <a:gd name="connsiteX0" fmla="*/ 0 w 1452052"/>
                              <a:gd name="connsiteY0" fmla="*/ 902628 h 958738"/>
                              <a:gd name="connsiteX1" fmla="*/ 251166 w 1452052"/>
                              <a:gd name="connsiteY1" fmla="*/ 729950 h 958738"/>
                              <a:gd name="connsiteX2" fmla="*/ 443463 w 1452052"/>
                              <a:gd name="connsiteY2" fmla="*/ 918325 h 958738"/>
                              <a:gd name="connsiteX3" fmla="*/ 675008 w 1452052"/>
                              <a:gd name="connsiteY3" fmla="*/ 1 h 958738"/>
                              <a:gd name="connsiteX4" fmla="*/ 937947 w 1452052"/>
                              <a:gd name="connsiteY4" fmla="*/ 926175 h 958738"/>
                              <a:gd name="connsiteX5" fmla="*/ 1177339 w 1452052"/>
                              <a:gd name="connsiteY5" fmla="*/ 722102 h 958738"/>
                              <a:gd name="connsiteX6" fmla="*/ 1452052 w 1452052"/>
                              <a:gd name="connsiteY6" fmla="*/ 953646 h 958738"/>
                              <a:gd name="connsiteX0" fmla="*/ 0 w 1452052"/>
                              <a:gd name="connsiteY0" fmla="*/ 922250 h 978360"/>
                              <a:gd name="connsiteX1" fmla="*/ 251166 w 1452052"/>
                              <a:gd name="connsiteY1" fmla="*/ 749572 h 978360"/>
                              <a:gd name="connsiteX2" fmla="*/ 443463 w 1452052"/>
                              <a:gd name="connsiteY2" fmla="*/ 937947 h 978360"/>
                              <a:gd name="connsiteX3" fmla="*/ 612217 w 1452052"/>
                              <a:gd name="connsiteY3" fmla="*/ 1 h 978360"/>
                              <a:gd name="connsiteX4" fmla="*/ 937947 w 1452052"/>
                              <a:gd name="connsiteY4" fmla="*/ 945797 h 978360"/>
                              <a:gd name="connsiteX5" fmla="*/ 1177339 w 1452052"/>
                              <a:gd name="connsiteY5" fmla="*/ 741724 h 978360"/>
                              <a:gd name="connsiteX6" fmla="*/ 1452052 w 1452052"/>
                              <a:gd name="connsiteY6" fmla="*/ 973268 h 978360"/>
                              <a:gd name="connsiteX0" fmla="*/ 0 w 1452052"/>
                              <a:gd name="connsiteY0" fmla="*/ 941872 h 997982"/>
                              <a:gd name="connsiteX1" fmla="*/ 251166 w 1452052"/>
                              <a:gd name="connsiteY1" fmla="*/ 769194 h 997982"/>
                              <a:gd name="connsiteX2" fmla="*/ 443463 w 1452052"/>
                              <a:gd name="connsiteY2" fmla="*/ 957569 h 997982"/>
                              <a:gd name="connsiteX3" fmla="*/ 718177 w 1452052"/>
                              <a:gd name="connsiteY3" fmla="*/ 1 h 997982"/>
                              <a:gd name="connsiteX4" fmla="*/ 937947 w 1452052"/>
                              <a:gd name="connsiteY4" fmla="*/ 965419 h 997982"/>
                              <a:gd name="connsiteX5" fmla="*/ 1177339 w 1452052"/>
                              <a:gd name="connsiteY5" fmla="*/ 761346 h 997982"/>
                              <a:gd name="connsiteX6" fmla="*/ 1452052 w 1452052"/>
                              <a:gd name="connsiteY6" fmla="*/ 992890 h 997982"/>
                              <a:gd name="connsiteX0" fmla="*/ 0 w 1452052"/>
                              <a:gd name="connsiteY0" fmla="*/ 961494 h 1017604"/>
                              <a:gd name="connsiteX1" fmla="*/ 251166 w 1452052"/>
                              <a:gd name="connsiteY1" fmla="*/ 788816 h 1017604"/>
                              <a:gd name="connsiteX2" fmla="*/ 443463 w 1452052"/>
                              <a:gd name="connsiteY2" fmla="*/ 977191 h 1017604"/>
                              <a:gd name="connsiteX3" fmla="*/ 663235 w 1452052"/>
                              <a:gd name="connsiteY3" fmla="*/ 1 h 1017604"/>
                              <a:gd name="connsiteX4" fmla="*/ 937947 w 1452052"/>
                              <a:gd name="connsiteY4" fmla="*/ 985041 h 1017604"/>
                              <a:gd name="connsiteX5" fmla="*/ 1177339 w 1452052"/>
                              <a:gd name="connsiteY5" fmla="*/ 780968 h 1017604"/>
                              <a:gd name="connsiteX6" fmla="*/ 1452052 w 1452052"/>
                              <a:gd name="connsiteY6" fmla="*/ 1012512 h 1017604"/>
                              <a:gd name="connsiteX0" fmla="*/ 0 w 1452052"/>
                              <a:gd name="connsiteY0" fmla="*/ 961494 h 1017604"/>
                              <a:gd name="connsiteX1" fmla="*/ 223695 w 1452052"/>
                              <a:gd name="connsiteY1" fmla="*/ 722100 h 1017604"/>
                              <a:gd name="connsiteX2" fmla="*/ 443463 w 1452052"/>
                              <a:gd name="connsiteY2" fmla="*/ 977191 h 1017604"/>
                              <a:gd name="connsiteX3" fmla="*/ 663235 w 1452052"/>
                              <a:gd name="connsiteY3" fmla="*/ 1 h 1017604"/>
                              <a:gd name="connsiteX4" fmla="*/ 937947 w 1452052"/>
                              <a:gd name="connsiteY4" fmla="*/ 985041 h 1017604"/>
                              <a:gd name="connsiteX5" fmla="*/ 1177339 w 1452052"/>
                              <a:gd name="connsiteY5" fmla="*/ 780968 h 1017604"/>
                              <a:gd name="connsiteX6" fmla="*/ 1452052 w 1452052"/>
                              <a:gd name="connsiteY6" fmla="*/ 1012512 h 1017604"/>
                              <a:gd name="connsiteX0" fmla="*/ 0 w 1452052"/>
                              <a:gd name="connsiteY0" fmla="*/ 961494 h 1016865"/>
                              <a:gd name="connsiteX1" fmla="*/ 223695 w 1452052"/>
                              <a:gd name="connsiteY1" fmla="*/ 722100 h 1016865"/>
                              <a:gd name="connsiteX2" fmla="*/ 443463 w 1452052"/>
                              <a:gd name="connsiteY2" fmla="*/ 977191 h 1016865"/>
                              <a:gd name="connsiteX3" fmla="*/ 663235 w 1452052"/>
                              <a:gd name="connsiteY3" fmla="*/ 1 h 1016865"/>
                              <a:gd name="connsiteX4" fmla="*/ 937947 w 1452052"/>
                              <a:gd name="connsiteY4" fmla="*/ 985041 h 1016865"/>
                              <a:gd name="connsiteX5" fmla="*/ 1177339 w 1452052"/>
                              <a:gd name="connsiteY5" fmla="*/ 729950 h 1016865"/>
                              <a:gd name="connsiteX6" fmla="*/ 1452052 w 1452052"/>
                              <a:gd name="connsiteY6" fmla="*/ 1012512 h 1016865"/>
                              <a:gd name="connsiteX0" fmla="*/ 0 w 1397110"/>
                              <a:gd name="connsiteY0" fmla="*/ 961494 h 1012989"/>
                              <a:gd name="connsiteX1" fmla="*/ 223695 w 1397110"/>
                              <a:gd name="connsiteY1" fmla="*/ 722100 h 1012989"/>
                              <a:gd name="connsiteX2" fmla="*/ 443463 w 1397110"/>
                              <a:gd name="connsiteY2" fmla="*/ 977191 h 1012989"/>
                              <a:gd name="connsiteX3" fmla="*/ 663235 w 1397110"/>
                              <a:gd name="connsiteY3" fmla="*/ 1 h 1012989"/>
                              <a:gd name="connsiteX4" fmla="*/ 937947 w 1397110"/>
                              <a:gd name="connsiteY4" fmla="*/ 985041 h 1012989"/>
                              <a:gd name="connsiteX5" fmla="*/ 1177339 w 1397110"/>
                              <a:gd name="connsiteY5" fmla="*/ 729950 h 1012989"/>
                              <a:gd name="connsiteX6" fmla="*/ 1397110 w 1397110"/>
                              <a:gd name="connsiteY6" fmla="*/ 1008587 h 1012989"/>
                              <a:gd name="connsiteX0" fmla="*/ 0 w 1393186"/>
                              <a:gd name="connsiteY0" fmla="*/ 961494 h 1024619"/>
                              <a:gd name="connsiteX1" fmla="*/ 223695 w 1393186"/>
                              <a:gd name="connsiteY1" fmla="*/ 722100 h 1024619"/>
                              <a:gd name="connsiteX2" fmla="*/ 443463 w 1393186"/>
                              <a:gd name="connsiteY2" fmla="*/ 977191 h 1024619"/>
                              <a:gd name="connsiteX3" fmla="*/ 663235 w 1393186"/>
                              <a:gd name="connsiteY3" fmla="*/ 1 h 1024619"/>
                              <a:gd name="connsiteX4" fmla="*/ 937947 w 1393186"/>
                              <a:gd name="connsiteY4" fmla="*/ 985041 h 1024619"/>
                              <a:gd name="connsiteX5" fmla="*/ 1177339 w 1393186"/>
                              <a:gd name="connsiteY5" fmla="*/ 729950 h 1024619"/>
                              <a:gd name="connsiteX6" fmla="*/ 1393186 w 1393186"/>
                              <a:gd name="connsiteY6" fmla="*/ 1020361 h 1024619"/>
                              <a:gd name="connsiteX0" fmla="*/ 0 w 1393186"/>
                              <a:gd name="connsiteY0" fmla="*/ 961494 h 1020361"/>
                              <a:gd name="connsiteX1" fmla="*/ 223695 w 1393186"/>
                              <a:gd name="connsiteY1" fmla="*/ 722100 h 1020361"/>
                              <a:gd name="connsiteX2" fmla="*/ 443463 w 1393186"/>
                              <a:gd name="connsiteY2" fmla="*/ 977191 h 1020361"/>
                              <a:gd name="connsiteX3" fmla="*/ 663235 w 1393186"/>
                              <a:gd name="connsiteY3" fmla="*/ 1 h 1020361"/>
                              <a:gd name="connsiteX4" fmla="*/ 937947 w 1393186"/>
                              <a:gd name="connsiteY4" fmla="*/ 985041 h 1020361"/>
                              <a:gd name="connsiteX5" fmla="*/ 1177339 w 1393186"/>
                              <a:gd name="connsiteY5" fmla="*/ 729950 h 1020361"/>
                              <a:gd name="connsiteX6" fmla="*/ 1259753 w 1393186"/>
                              <a:gd name="connsiteY6" fmla="*/ 769196 h 1020361"/>
                              <a:gd name="connsiteX7" fmla="*/ 1393186 w 1393186"/>
                              <a:gd name="connsiteY7" fmla="*/ 1020361 h 1020361"/>
                              <a:gd name="connsiteX0" fmla="*/ 0 w 1393186"/>
                              <a:gd name="connsiteY0" fmla="*/ 961494 h 1056132"/>
                              <a:gd name="connsiteX1" fmla="*/ 223695 w 1393186"/>
                              <a:gd name="connsiteY1" fmla="*/ 722100 h 1056132"/>
                              <a:gd name="connsiteX2" fmla="*/ 443463 w 1393186"/>
                              <a:gd name="connsiteY2" fmla="*/ 977191 h 1056132"/>
                              <a:gd name="connsiteX3" fmla="*/ 663235 w 1393186"/>
                              <a:gd name="connsiteY3" fmla="*/ 1 h 1056132"/>
                              <a:gd name="connsiteX4" fmla="*/ 937947 w 1393186"/>
                              <a:gd name="connsiteY4" fmla="*/ 985041 h 1056132"/>
                              <a:gd name="connsiteX5" fmla="*/ 1177339 w 1393186"/>
                              <a:gd name="connsiteY5" fmla="*/ 729950 h 1056132"/>
                              <a:gd name="connsiteX6" fmla="*/ 1295073 w 1393186"/>
                              <a:gd name="connsiteY6" fmla="*/ 1043908 h 1056132"/>
                              <a:gd name="connsiteX7" fmla="*/ 1393186 w 1393186"/>
                              <a:gd name="connsiteY7" fmla="*/ 1020361 h 1056132"/>
                              <a:gd name="connsiteX0" fmla="*/ 0 w 1404960"/>
                              <a:gd name="connsiteY0" fmla="*/ 961494 h 1050130"/>
                              <a:gd name="connsiteX1" fmla="*/ 223695 w 1404960"/>
                              <a:gd name="connsiteY1" fmla="*/ 722100 h 1050130"/>
                              <a:gd name="connsiteX2" fmla="*/ 443463 w 1404960"/>
                              <a:gd name="connsiteY2" fmla="*/ 977191 h 1050130"/>
                              <a:gd name="connsiteX3" fmla="*/ 663235 w 1404960"/>
                              <a:gd name="connsiteY3" fmla="*/ 1 h 1050130"/>
                              <a:gd name="connsiteX4" fmla="*/ 937947 w 1404960"/>
                              <a:gd name="connsiteY4" fmla="*/ 985041 h 1050130"/>
                              <a:gd name="connsiteX5" fmla="*/ 1177339 w 1404960"/>
                              <a:gd name="connsiteY5" fmla="*/ 729950 h 1050130"/>
                              <a:gd name="connsiteX6" fmla="*/ 1295073 w 1404960"/>
                              <a:gd name="connsiteY6" fmla="*/ 1043908 h 1050130"/>
                              <a:gd name="connsiteX7" fmla="*/ 1404960 w 1404960"/>
                              <a:gd name="connsiteY7" fmla="*/ 883005 h 1050130"/>
                              <a:gd name="connsiteX0" fmla="*/ 0 w 1404960"/>
                              <a:gd name="connsiteY0" fmla="*/ 961494 h 1050130"/>
                              <a:gd name="connsiteX1" fmla="*/ 223695 w 1404960"/>
                              <a:gd name="connsiteY1" fmla="*/ 722100 h 1050130"/>
                              <a:gd name="connsiteX2" fmla="*/ 227619 w 1404960"/>
                              <a:gd name="connsiteY2" fmla="*/ 729950 h 1050130"/>
                              <a:gd name="connsiteX3" fmla="*/ 443463 w 1404960"/>
                              <a:gd name="connsiteY3" fmla="*/ 977191 h 1050130"/>
                              <a:gd name="connsiteX4" fmla="*/ 663235 w 1404960"/>
                              <a:gd name="connsiteY4" fmla="*/ 1 h 1050130"/>
                              <a:gd name="connsiteX5" fmla="*/ 937947 w 1404960"/>
                              <a:gd name="connsiteY5" fmla="*/ 985041 h 1050130"/>
                              <a:gd name="connsiteX6" fmla="*/ 1177339 w 1404960"/>
                              <a:gd name="connsiteY6" fmla="*/ 729950 h 1050130"/>
                              <a:gd name="connsiteX7" fmla="*/ 1295073 w 1404960"/>
                              <a:gd name="connsiteY7" fmla="*/ 1043908 h 1050130"/>
                              <a:gd name="connsiteX8" fmla="*/ 1404960 w 1404960"/>
                              <a:gd name="connsiteY8" fmla="*/ 883005 h 1050130"/>
                              <a:gd name="connsiteX0" fmla="*/ 0 w 1404960"/>
                              <a:gd name="connsiteY0" fmla="*/ 961494 h 1050130"/>
                              <a:gd name="connsiteX1" fmla="*/ 223695 w 1404960"/>
                              <a:gd name="connsiteY1" fmla="*/ 722100 h 1050130"/>
                              <a:gd name="connsiteX2" fmla="*/ 333580 w 1404960"/>
                              <a:gd name="connsiteY2" fmla="*/ 859457 h 1050130"/>
                              <a:gd name="connsiteX3" fmla="*/ 443463 w 1404960"/>
                              <a:gd name="connsiteY3" fmla="*/ 977191 h 1050130"/>
                              <a:gd name="connsiteX4" fmla="*/ 663235 w 1404960"/>
                              <a:gd name="connsiteY4" fmla="*/ 1 h 1050130"/>
                              <a:gd name="connsiteX5" fmla="*/ 937947 w 1404960"/>
                              <a:gd name="connsiteY5" fmla="*/ 985041 h 1050130"/>
                              <a:gd name="connsiteX6" fmla="*/ 1177339 w 1404960"/>
                              <a:gd name="connsiteY6" fmla="*/ 729950 h 1050130"/>
                              <a:gd name="connsiteX7" fmla="*/ 1295073 w 1404960"/>
                              <a:gd name="connsiteY7" fmla="*/ 1043908 h 1050130"/>
                              <a:gd name="connsiteX8" fmla="*/ 1404960 w 1404960"/>
                              <a:gd name="connsiteY8" fmla="*/ 883005 h 1050130"/>
                              <a:gd name="connsiteX0" fmla="*/ 0 w 1404960"/>
                              <a:gd name="connsiteY0" fmla="*/ 961494 h 1050130"/>
                              <a:gd name="connsiteX1" fmla="*/ 188375 w 1404960"/>
                              <a:gd name="connsiteY1" fmla="*/ 1043906 h 1050130"/>
                              <a:gd name="connsiteX2" fmla="*/ 333580 w 1404960"/>
                              <a:gd name="connsiteY2" fmla="*/ 859457 h 1050130"/>
                              <a:gd name="connsiteX3" fmla="*/ 443463 w 1404960"/>
                              <a:gd name="connsiteY3" fmla="*/ 977191 h 1050130"/>
                              <a:gd name="connsiteX4" fmla="*/ 663235 w 1404960"/>
                              <a:gd name="connsiteY4" fmla="*/ 1 h 1050130"/>
                              <a:gd name="connsiteX5" fmla="*/ 937947 w 1404960"/>
                              <a:gd name="connsiteY5" fmla="*/ 985041 h 1050130"/>
                              <a:gd name="connsiteX6" fmla="*/ 1177339 w 1404960"/>
                              <a:gd name="connsiteY6" fmla="*/ 729950 h 1050130"/>
                              <a:gd name="connsiteX7" fmla="*/ 1295073 w 1404960"/>
                              <a:gd name="connsiteY7" fmla="*/ 1043908 h 1050130"/>
                              <a:gd name="connsiteX8" fmla="*/ 1404960 w 1404960"/>
                              <a:gd name="connsiteY8" fmla="*/ 883005 h 1050130"/>
                              <a:gd name="connsiteX0" fmla="*/ 0 w 1404960"/>
                              <a:gd name="connsiteY0" fmla="*/ 961494 h 1050130"/>
                              <a:gd name="connsiteX1" fmla="*/ 188375 w 1404960"/>
                              <a:gd name="connsiteY1" fmla="*/ 1043906 h 1050130"/>
                              <a:gd name="connsiteX2" fmla="*/ 313957 w 1404960"/>
                              <a:gd name="connsiteY2" fmla="*/ 726026 h 1050130"/>
                              <a:gd name="connsiteX3" fmla="*/ 443463 w 1404960"/>
                              <a:gd name="connsiteY3" fmla="*/ 977191 h 1050130"/>
                              <a:gd name="connsiteX4" fmla="*/ 663235 w 1404960"/>
                              <a:gd name="connsiteY4" fmla="*/ 1 h 1050130"/>
                              <a:gd name="connsiteX5" fmla="*/ 937947 w 1404960"/>
                              <a:gd name="connsiteY5" fmla="*/ 985041 h 1050130"/>
                              <a:gd name="connsiteX6" fmla="*/ 1177339 w 1404960"/>
                              <a:gd name="connsiteY6" fmla="*/ 729950 h 1050130"/>
                              <a:gd name="connsiteX7" fmla="*/ 1295073 w 1404960"/>
                              <a:gd name="connsiteY7" fmla="*/ 1043908 h 1050130"/>
                              <a:gd name="connsiteX8" fmla="*/ 1404960 w 1404960"/>
                              <a:gd name="connsiteY8" fmla="*/ 883005 h 1050130"/>
                              <a:gd name="connsiteX0" fmla="*/ 0 w 1404960"/>
                              <a:gd name="connsiteY0" fmla="*/ 961494 h 1050130"/>
                              <a:gd name="connsiteX1" fmla="*/ 188375 w 1404960"/>
                              <a:gd name="connsiteY1" fmla="*/ 1043906 h 1050130"/>
                              <a:gd name="connsiteX2" fmla="*/ 313957 w 1404960"/>
                              <a:gd name="connsiteY2" fmla="*/ 726026 h 1050130"/>
                              <a:gd name="connsiteX3" fmla="*/ 443463 w 1404960"/>
                              <a:gd name="connsiteY3" fmla="*/ 977191 h 1050130"/>
                              <a:gd name="connsiteX4" fmla="*/ 663235 w 1404960"/>
                              <a:gd name="connsiteY4" fmla="*/ 1 h 1050130"/>
                              <a:gd name="connsiteX5" fmla="*/ 937947 w 1404960"/>
                              <a:gd name="connsiteY5" fmla="*/ 985041 h 1050130"/>
                              <a:gd name="connsiteX6" fmla="*/ 1094926 w 1404960"/>
                              <a:gd name="connsiteY6" fmla="*/ 726025 h 1050130"/>
                              <a:gd name="connsiteX7" fmla="*/ 1295073 w 1404960"/>
                              <a:gd name="connsiteY7" fmla="*/ 1043908 h 1050130"/>
                              <a:gd name="connsiteX8" fmla="*/ 1404960 w 1404960"/>
                              <a:gd name="connsiteY8" fmla="*/ 883005 h 1050130"/>
                              <a:gd name="connsiteX0" fmla="*/ 0 w 1404960"/>
                              <a:gd name="connsiteY0" fmla="*/ 961494 h 1047907"/>
                              <a:gd name="connsiteX1" fmla="*/ 188375 w 1404960"/>
                              <a:gd name="connsiteY1" fmla="*/ 1043906 h 1047907"/>
                              <a:gd name="connsiteX2" fmla="*/ 313957 w 1404960"/>
                              <a:gd name="connsiteY2" fmla="*/ 726026 h 1047907"/>
                              <a:gd name="connsiteX3" fmla="*/ 443463 w 1404960"/>
                              <a:gd name="connsiteY3" fmla="*/ 977191 h 1047907"/>
                              <a:gd name="connsiteX4" fmla="*/ 663235 w 1404960"/>
                              <a:gd name="connsiteY4" fmla="*/ 1 h 1047907"/>
                              <a:gd name="connsiteX5" fmla="*/ 937947 w 1404960"/>
                              <a:gd name="connsiteY5" fmla="*/ 985041 h 1047907"/>
                              <a:gd name="connsiteX6" fmla="*/ 1094926 w 1404960"/>
                              <a:gd name="connsiteY6" fmla="*/ 726025 h 1047907"/>
                              <a:gd name="connsiteX7" fmla="*/ 1208735 w 1404960"/>
                              <a:gd name="connsiteY7" fmla="*/ 1039983 h 1047907"/>
                              <a:gd name="connsiteX8" fmla="*/ 1404960 w 1404960"/>
                              <a:gd name="connsiteY8" fmla="*/ 883005 h 1047907"/>
                              <a:gd name="connsiteX0" fmla="*/ 0 w 1397111"/>
                              <a:gd name="connsiteY0" fmla="*/ 847685 h 1046293"/>
                              <a:gd name="connsiteX1" fmla="*/ 180526 w 1397111"/>
                              <a:gd name="connsiteY1" fmla="*/ 1043906 h 1046293"/>
                              <a:gd name="connsiteX2" fmla="*/ 306108 w 1397111"/>
                              <a:gd name="connsiteY2" fmla="*/ 726026 h 1046293"/>
                              <a:gd name="connsiteX3" fmla="*/ 435614 w 1397111"/>
                              <a:gd name="connsiteY3" fmla="*/ 977191 h 1046293"/>
                              <a:gd name="connsiteX4" fmla="*/ 655386 w 1397111"/>
                              <a:gd name="connsiteY4" fmla="*/ 1 h 1046293"/>
                              <a:gd name="connsiteX5" fmla="*/ 930098 w 1397111"/>
                              <a:gd name="connsiteY5" fmla="*/ 985041 h 1046293"/>
                              <a:gd name="connsiteX6" fmla="*/ 1087077 w 1397111"/>
                              <a:gd name="connsiteY6" fmla="*/ 726025 h 1046293"/>
                              <a:gd name="connsiteX7" fmla="*/ 1200886 w 1397111"/>
                              <a:gd name="connsiteY7" fmla="*/ 1039983 h 1046293"/>
                              <a:gd name="connsiteX8" fmla="*/ 1397111 w 1397111"/>
                              <a:gd name="connsiteY8" fmla="*/ 883005 h 1046293"/>
                              <a:gd name="connsiteX0" fmla="*/ 0 w 1397111"/>
                              <a:gd name="connsiteY0" fmla="*/ 906552 h 1046293"/>
                              <a:gd name="connsiteX1" fmla="*/ 180526 w 1397111"/>
                              <a:gd name="connsiteY1" fmla="*/ 1043906 h 1046293"/>
                              <a:gd name="connsiteX2" fmla="*/ 306108 w 1397111"/>
                              <a:gd name="connsiteY2" fmla="*/ 726026 h 1046293"/>
                              <a:gd name="connsiteX3" fmla="*/ 435614 w 1397111"/>
                              <a:gd name="connsiteY3" fmla="*/ 977191 h 1046293"/>
                              <a:gd name="connsiteX4" fmla="*/ 655386 w 1397111"/>
                              <a:gd name="connsiteY4" fmla="*/ 1 h 1046293"/>
                              <a:gd name="connsiteX5" fmla="*/ 930098 w 1397111"/>
                              <a:gd name="connsiteY5" fmla="*/ 985041 h 1046293"/>
                              <a:gd name="connsiteX6" fmla="*/ 1087077 w 1397111"/>
                              <a:gd name="connsiteY6" fmla="*/ 726025 h 1046293"/>
                              <a:gd name="connsiteX7" fmla="*/ 1200886 w 1397111"/>
                              <a:gd name="connsiteY7" fmla="*/ 1039983 h 1046293"/>
                              <a:gd name="connsiteX8" fmla="*/ 1397111 w 1397111"/>
                              <a:gd name="connsiteY8" fmla="*/ 883005 h 1046293"/>
                              <a:gd name="connsiteX0" fmla="*/ 0 w 1397111"/>
                              <a:gd name="connsiteY0" fmla="*/ 906656 h 1066598"/>
                              <a:gd name="connsiteX1" fmla="*/ 180526 w 1397111"/>
                              <a:gd name="connsiteY1" fmla="*/ 1044010 h 1066598"/>
                              <a:gd name="connsiteX2" fmla="*/ 306108 w 1397111"/>
                              <a:gd name="connsiteY2" fmla="*/ 726130 h 1066598"/>
                              <a:gd name="connsiteX3" fmla="*/ 435614 w 1397111"/>
                              <a:gd name="connsiteY3" fmla="*/ 977295 h 1066598"/>
                              <a:gd name="connsiteX4" fmla="*/ 655386 w 1397111"/>
                              <a:gd name="connsiteY4" fmla="*/ 105 h 1066598"/>
                              <a:gd name="connsiteX5" fmla="*/ 922249 w 1397111"/>
                              <a:gd name="connsiteY5" fmla="*/ 1044012 h 1066598"/>
                              <a:gd name="connsiteX6" fmla="*/ 1087077 w 1397111"/>
                              <a:gd name="connsiteY6" fmla="*/ 726129 h 1066598"/>
                              <a:gd name="connsiteX7" fmla="*/ 1200886 w 1397111"/>
                              <a:gd name="connsiteY7" fmla="*/ 1040087 h 1066598"/>
                              <a:gd name="connsiteX8" fmla="*/ 1397111 w 1397111"/>
                              <a:gd name="connsiteY8" fmla="*/ 883109 h 1066598"/>
                              <a:gd name="connsiteX0" fmla="*/ 0 w 1397111"/>
                              <a:gd name="connsiteY0" fmla="*/ 906555 h 1066497"/>
                              <a:gd name="connsiteX1" fmla="*/ 180526 w 1397111"/>
                              <a:gd name="connsiteY1" fmla="*/ 1043909 h 1066497"/>
                              <a:gd name="connsiteX2" fmla="*/ 306108 w 1397111"/>
                              <a:gd name="connsiteY2" fmla="*/ 726029 h 1066497"/>
                              <a:gd name="connsiteX3" fmla="*/ 435614 w 1397111"/>
                              <a:gd name="connsiteY3" fmla="*/ 1032136 h 1066497"/>
                              <a:gd name="connsiteX4" fmla="*/ 655386 w 1397111"/>
                              <a:gd name="connsiteY4" fmla="*/ 4 h 1066497"/>
                              <a:gd name="connsiteX5" fmla="*/ 922249 w 1397111"/>
                              <a:gd name="connsiteY5" fmla="*/ 1043911 h 1066497"/>
                              <a:gd name="connsiteX6" fmla="*/ 1087077 w 1397111"/>
                              <a:gd name="connsiteY6" fmla="*/ 726028 h 1066497"/>
                              <a:gd name="connsiteX7" fmla="*/ 1200886 w 1397111"/>
                              <a:gd name="connsiteY7" fmla="*/ 1039986 h 1066497"/>
                              <a:gd name="connsiteX8" fmla="*/ 1397111 w 1397111"/>
                              <a:gd name="connsiteY8" fmla="*/ 883008 h 1066497"/>
                              <a:gd name="connsiteX0" fmla="*/ 0 w 1373564"/>
                              <a:gd name="connsiteY0" fmla="*/ 906555 h 1066497"/>
                              <a:gd name="connsiteX1" fmla="*/ 180526 w 1373564"/>
                              <a:gd name="connsiteY1" fmla="*/ 1043909 h 1066497"/>
                              <a:gd name="connsiteX2" fmla="*/ 306108 w 1373564"/>
                              <a:gd name="connsiteY2" fmla="*/ 726029 h 1066497"/>
                              <a:gd name="connsiteX3" fmla="*/ 435614 w 1373564"/>
                              <a:gd name="connsiteY3" fmla="*/ 1032136 h 1066497"/>
                              <a:gd name="connsiteX4" fmla="*/ 655386 w 1373564"/>
                              <a:gd name="connsiteY4" fmla="*/ 4 h 1066497"/>
                              <a:gd name="connsiteX5" fmla="*/ 922249 w 1373564"/>
                              <a:gd name="connsiteY5" fmla="*/ 1043911 h 1066497"/>
                              <a:gd name="connsiteX6" fmla="*/ 1087077 w 1373564"/>
                              <a:gd name="connsiteY6" fmla="*/ 726028 h 1066497"/>
                              <a:gd name="connsiteX7" fmla="*/ 1200886 w 1373564"/>
                              <a:gd name="connsiteY7" fmla="*/ 1039986 h 1066497"/>
                              <a:gd name="connsiteX8" fmla="*/ 1373564 w 1373564"/>
                              <a:gd name="connsiteY8" fmla="*/ 914403 h 1066497"/>
                              <a:gd name="connsiteX0" fmla="*/ 0 w 1373564"/>
                              <a:gd name="connsiteY0" fmla="*/ 906555 h 1066497"/>
                              <a:gd name="connsiteX1" fmla="*/ 180526 w 1373564"/>
                              <a:gd name="connsiteY1" fmla="*/ 1043909 h 1066497"/>
                              <a:gd name="connsiteX2" fmla="*/ 306108 w 1373564"/>
                              <a:gd name="connsiteY2" fmla="*/ 726029 h 1066497"/>
                              <a:gd name="connsiteX3" fmla="*/ 435614 w 1373564"/>
                              <a:gd name="connsiteY3" fmla="*/ 1032136 h 1066497"/>
                              <a:gd name="connsiteX4" fmla="*/ 655386 w 1373564"/>
                              <a:gd name="connsiteY4" fmla="*/ 4 h 1066497"/>
                              <a:gd name="connsiteX5" fmla="*/ 922249 w 1373564"/>
                              <a:gd name="connsiteY5" fmla="*/ 1043911 h 1066497"/>
                              <a:gd name="connsiteX6" fmla="*/ 1087077 w 1373564"/>
                              <a:gd name="connsiteY6" fmla="*/ 726028 h 1066497"/>
                              <a:gd name="connsiteX7" fmla="*/ 1200886 w 1373564"/>
                              <a:gd name="connsiteY7" fmla="*/ 1039986 h 1066497"/>
                              <a:gd name="connsiteX8" fmla="*/ 1373564 w 1373564"/>
                              <a:gd name="connsiteY8" fmla="*/ 914403 h 1066497"/>
                              <a:gd name="connsiteX0" fmla="*/ 0 w 1373564"/>
                              <a:gd name="connsiteY0" fmla="*/ 906555 h 1066497"/>
                              <a:gd name="connsiteX1" fmla="*/ 180526 w 1373564"/>
                              <a:gd name="connsiteY1" fmla="*/ 1043909 h 1066497"/>
                              <a:gd name="connsiteX2" fmla="*/ 306108 w 1373564"/>
                              <a:gd name="connsiteY2" fmla="*/ 726029 h 1066497"/>
                              <a:gd name="connsiteX3" fmla="*/ 435614 w 1373564"/>
                              <a:gd name="connsiteY3" fmla="*/ 1032136 h 1066497"/>
                              <a:gd name="connsiteX4" fmla="*/ 655386 w 1373564"/>
                              <a:gd name="connsiteY4" fmla="*/ 4 h 1066497"/>
                              <a:gd name="connsiteX5" fmla="*/ 922249 w 1373564"/>
                              <a:gd name="connsiteY5" fmla="*/ 1043911 h 1066497"/>
                              <a:gd name="connsiteX6" fmla="*/ 1087077 w 1373564"/>
                              <a:gd name="connsiteY6" fmla="*/ 726028 h 1066497"/>
                              <a:gd name="connsiteX7" fmla="*/ 1200886 w 1373564"/>
                              <a:gd name="connsiteY7" fmla="*/ 1039986 h 1066497"/>
                              <a:gd name="connsiteX8" fmla="*/ 1373564 w 1373564"/>
                              <a:gd name="connsiteY8" fmla="*/ 914403 h 10664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373564" h="1066497">
                                <a:moveTo>
                                  <a:pt x="0" y="906555"/>
                                </a:moveTo>
                                <a:cubicBezTo>
                                  <a:pt x="149129" y="750556"/>
                                  <a:pt x="129508" y="1073997"/>
                                  <a:pt x="180526" y="1043909"/>
                                </a:cubicBezTo>
                                <a:cubicBezTo>
                                  <a:pt x="231544" y="1013821"/>
                                  <a:pt x="269480" y="683514"/>
                                  <a:pt x="306108" y="726029"/>
                                </a:cubicBezTo>
                                <a:cubicBezTo>
                                  <a:pt x="342736" y="768544"/>
                                  <a:pt x="377401" y="1153140"/>
                                  <a:pt x="435614" y="1032136"/>
                                </a:cubicBezTo>
                                <a:cubicBezTo>
                                  <a:pt x="493827" y="911132"/>
                                  <a:pt x="574280" y="-1958"/>
                                  <a:pt x="655386" y="4"/>
                                </a:cubicBezTo>
                                <a:cubicBezTo>
                                  <a:pt x="736492" y="1966"/>
                                  <a:pt x="850301" y="922907"/>
                                  <a:pt x="922249" y="1043911"/>
                                </a:cubicBezTo>
                                <a:cubicBezTo>
                                  <a:pt x="994198" y="1164915"/>
                                  <a:pt x="1033443" y="762002"/>
                                  <a:pt x="1087077" y="726028"/>
                                </a:cubicBezTo>
                                <a:cubicBezTo>
                                  <a:pt x="1140711" y="690054"/>
                                  <a:pt x="1164912" y="991584"/>
                                  <a:pt x="1200886" y="1039986"/>
                                </a:cubicBezTo>
                                <a:cubicBezTo>
                                  <a:pt x="1236861" y="1088388"/>
                                  <a:pt x="1351325" y="872542"/>
                                  <a:pt x="1373564" y="914403"/>
                                </a:cubicBezTo>
                              </a:path>
                            </a:pathLst>
                          </a:custGeom>
                        </wps:spPr>
                        <wps:style>
                          <a:lnRef idx="1">
                            <a:schemeClr val="dk1"/>
                          </a:lnRef>
                          <a:fillRef idx="0">
                            <a:schemeClr val="dk1"/>
                          </a:fillRef>
                          <a:effectRef idx="0">
                            <a:schemeClr val="dk1"/>
                          </a:effectRef>
                          <a:fontRef idx="minor">
                            <a:schemeClr val="tx1"/>
                          </a:fontRef>
                        </wps:style>
                        <wps:bodyPr rtlCol="0" anchor="ctr"/>
                      </wps:wsp>
                      <wps:wsp>
                        <wps:cNvPr id="13" name="直接箭头连接符 13"/>
                        <wps:cNvCnPr>
                          <a:stCxn id="60" idx="8"/>
                          <a:endCxn id="6" idx="1"/>
                        </wps:cNvCnPr>
                        <wps:spPr>
                          <a:xfrm flipV="1">
                            <a:off x="565150" y="908685"/>
                            <a:ext cx="481330" cy="1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a:stCxn id="46" idx="3"/>
                          <a:endCxn id="61" idx="0"/>
                        </wps:cNvCnPr>
                        <wps:spPr>
                          <a:xfrm>
                            <a:off x="5250180" y="904875"/>
                            <a:ext cx="369570" cy="4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连接符 15"/>
                        <wps:cNvCnPr/>
                        <wps:spPr>
                          <a:xfrm>
                            <a:off x="1046480" y="102870"/>
                            <a:ext cx="0" cy="251841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67" name="直接连接符 67"/>
                        <wps:cNvCnPr/>
                        <wps:spPr>
                          <a:xfrm>
                            <a:off x="5250180" y="267970"/>
                            <a:ext cx="0" cy="235331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17" name="直接箭头连接符 17"/>
                        <wps:cNvCnPr>
                          <a:stCxn id="113" idx="3"/>
                        </wps:cNvCnPr>
                        <wps:spPr>
                          <a:xfrm>
                            <a:off x="4271010" y="2136140"/>
                            <a:ext cx="979170" cy="0"/>
                          </a:xfrm>
                          <a:prstGeom prst="straightConnector1">
                            <a:avLst/>
                          </a:prstGeom>
                          <a:ln>
                            <a:prstDash val="dash"/>
                            <a:tailEnd type="triangle"/>
                          </a:ln>
                        </wps:spPr>
                        <wps:style>
                          <a:lnRef idx="1">
                            <a:schemeClr val="accent3"/>
                          </a:lnRef>
                          <a:fillRef idx="0">
                            <a:schemeClr val="accent3"/>
                          </a:fillRef>
                          <a:effectRef idx="0">
                            <a:schemeClr val="accent3"/>
                          </a:effectRef>
                          <a:fontRef idx="minor">
                            <a:schemeClr val="tx1"/>
                          </a:fontRef>
                        </wps:style>
                        <wps:bodyPr/>
                      </wps:wsp>
                      <wps:wsp>
                        <wps:cNvPr id="69" name="直接箭头连接符 69"/>
                        <wps:cNvCnPr>
                          <a:stCxn id="113" idx="1"/>
                        </wps:cNvCnPr>
                        <wps:spPr>
                          <a:xfrm flipH="1">
                            <a:off x="1046480" y="2136140"/>
                            <a:ext cx="1270000" cy="0"/>
                          </a:xfrm>
                          <a:prstGeom prst="straightConnector1">
                            <a:avLst/>
                          </a:prstGeom>
                          <a:ln>
                            <a:prstDash val="dash"/>
                            <a:tailEnd type="triangle"/>
                          </a:ln>
                        </wps:spPr>
                        <wps:style>
                          <a:lnRef idx="1">
                            <a:schemeClr val="accent3"/>
                          </a:lnRef>
                          <a:fillRef idx="0">
                            <a:schemeClr val="accent3"/>
                          </a:fillRef>
                          <a:effectRef idx="0">
                            <a:schemeClr val="accent3"/>
                          </a:effectRef>
                          <a:fontRef idx="minor">
                            <a:schemeClr val="tx1"/>
                          </a:fontRef>
                        </wps:style>
                        <wps:bodyPr/>
                      </wps:wsp>
                      <wps:wsp>
                        <wps:cNvPr id="113" name="文本框 113"/>
                        <wps:cNvSpPr txBox="1"/>
                        <wps:spPr>
                          <a:xfrm>
                            <a:off x="2316480" y="1803400"/>
                            <a:ext cx="1814195" cy="665480"/>
                          </a:xfrm>
                          <a:prstGeom prst="rect">
                            <a:avLst/>
                          </a:prstGeom>
                          <a:noFill/>
                          <a:ln>
                            <a:solidFill>
                              <a:schemeClr val="bg2">
                                <a:lumMod val="75000"/>
                              </a:schemeClr>
                            </a:solidFill>
                          </a:ln>
                        </wps:spPr>
                        <wps:style>
                          <a:lnRef idx="1">
                            <a:schemeClr val="accent3"/>
                          </a:lnRef>
                          <a:fillRef idx="2">
                            <a:schemeClr val="accent3"/>
                          </a:fillRef>
                          <a:effectRef idx="1">
                            <a:schemeClr val="accent3"/>
                          </a:effectRef>
                          <a:fontRef idx="minor">
                            <a:schemeClr val="dk1"/>
                          </a:fontRef>
                        </wps:style>
                        <wps:txbx>
                          <w:txbxContent>
                            <w:p w14:paraId="340ED018" w14:textId="7A7B56E1" w:rsidR="00EA7CF6" w:rsidRDefault="00EA7CF6">
                              <w:proofErr w:type="spellStart"/>
                              <w:r>
                                <w:t>Δt</w:t>
                              </w:r>
                              <w:proofErr w:type="spellEnd"/>
                              <w:r>
                                <w:t xml:space="preserve"> </w:t>
                              </w:r>
                              <w:hyperlink r:id="rId22" w:history="1">
                                <w:r w:rsidR="00EF5294" w:rsidRPr="00C0289C">
                                  <w:rPr>
                                    <w:rStyle w:val="ad"/>
                                  </w:rPr>
                                  <w:t>&lt;= 13.6ms</w:t>
                                </w:r>
                                <w:r w:rsidR="00EF5294">
                                  <w:rPr>
                                    <w:rStyle w:val="ad"/>
                                  </w:rPr>
                                  <w:t xml:space="preserve"> </w:t>
                                </w:r>
                                <w:r w:rsidR="00EF5294" w:rsidRPr="00C0289C">
                                  <w:rPr>
                                    <w:rStyle w:val="ad"/>
                                  </w:rPr>
                                  <w:t>@16K</w:t>
                                </w:r>
                              </w:hyperlink>
                              <w:r w:rsidR="00181AA8">
                                <w:t xml:space="preserve"> </w:t>
                              </w:r>
                              <w:r w:rsidR="00181AA8">
                                <w:rPr>
                                  <w:rFonts w:hint="eastAsia"/>
                                </w:rPr>
                                <w:t>采样率</w:t>
                              </w:r>
                            </w:p>
                            <w:p w14:paraId="427E6F08" w14:textId="4BAE070F" w:rsidR="00EF5294" w:rsidRDefault="00EF5294" w:rsidP="00EF5294">
                              <w:proofErr w:type="spellStart"/>
                              <w:r>
                                <w:t>Δt</w:t>
                              </w:r>
                              <w:proofErr w:type="spellEnd"/>
                              <w:r>
                                <w:t xml:space="preserve"> </w:t>
                              </w:r>
                              <w:hyperlink r:id="rId23" w:history="1">
                                <w:r w:rsidRPr="00EF5294">
                                  <w:rPr>
                                    <w:rStyle w:val="ad"/>
                                  </w:rPr>
                                  <w:t xml:space="preserve">&lt;= </w:t>
                                </w:r>
                                <w:r w:rsidRPr="00C0289C">
                                  <w:rPr>
                                    <w:rStyle w:val="ad"/>
                                  </w:rPr>
                                  <w:t>4.6ms</w:t>
                                </w:r>
                                <w:r>
                                  <w:rPr>
                                    <w:rStyle w:val="ad"/>
                                  </w:rPr>
                                  <w:t xml:space="preserve"> </w:t>
                                </w:r>
                                <w:r w:rsidRPr="00C0289C">
                                  <w:rPr>
                                    <w:rStyle w:val="ad"/>
                                  </w:rPr>
                                  <w:t>@48K</w:t>
                                </w:r>
                              </w:hyperlink>
                              <w:r>
                                <w:t xml:space="preserve"> </w:t>
                              </w:r>
                              <w:r>
                                <w:rPr>
                                  <w:rFonts w:hint="eastAsia"/>
                                </w:rPr>
                                <w:t>采样率</w:t>
                              </w:r>
                            </w:p>
                            <w:p w14:paraId="50679B15" w14:textId="6E51A735" w:rsidR="00C93A15" w:rsidRDefault="00C93A15" w:rsidP="00C93A15">
                              <w:proofErr w:type="spellStart"/>
                              <w:r>
                                <w:t>Δt</w:t>
                              </w:r>
                              <w:proofErr w:type="spellEnd"/>
                              <w:r>
                                <w:t xml:space="preserve"> </w:t>
                              </w:r>
                              <w:hyperlink r:id="rId24" w:history="1">
                                <w:r w:rsidRPr="00EF5294">
                                  <w:rPr>
                                    <w:rStyle w:val="ad"/>
                                  </w:rPr>
                                  <w:t xml:space="preserve">&lt;= </w:t>
                                </w:r>
                                <w:r>
                                  <w:rPr>
                                    <w:rStyle w:val="ad"/>
                                  </w:rPr>
                                  <w:t>2.17</w:t>
                                </w:r>
                                <w:r w:rsidRPr="00C0289C">
                                  <w:rPr>
                                    <w:rStyle w:val="ad"/>
                                  </w:rPr>
                                  <w:t>ms</w:t>
                                </w:r>
                                <w:r>
                                  <w:rPr>
                                    <w:rStyle w:val="ad"/>
                                  </w:rPr>
                                  <w:t xml:space="preserve"> </w:t>
                                </w:r>
                                <w:r w:rsidRPr="00C0289C">
                                  <w:rPr>
                                    <w:rStyle w:val="ad"/>
                                  </w:rPr>
                                  <w:t>@</w:t>
                                </w:r>
                                <w:r w:rsidR="004F2D4E">
                                  <w:rPr>
                                    <w:rStyle w:val="ad"/>
                                  </w:rPr>
                                  <w:t>96</w:t>
                                </w:r>
                                <w:r w:rsidRPr="00C0289C">
                                  <w:rPr>
                                    <w:rStyle w:val="ad"/>
                                  </w:rPr>
                                  <w:t>K</w:t>
                                </w:r>
                              </w:hyperlink>
                              <w:r>
                                <w:t xml:space="preserve"> </w:t>
                              </w:r>
                              <w:r>
                                <w:rPr>
                                  <w:rFonts w:hint="eastAsia"/>
                                </w:rPr>
                                <w:t>采样率</w:t>
                              </w:r>
                            </w:p>
                            <w:p w14:paraId="6532294F" w14:textId="77777777" w:rsidR="00C93A15" w:rsidRDefault="00C93A15" w:rsidP="00EF5294"/>
                            <w:p w14:paraId="52026F8E" w14:textId="77777777" w:rsidR="00EF5294" w:rsidRDefault="00EF5294"/>
                            <w:p w14:paraId="17A52518" w14:textId="77777777" w:rsidR="00181AA8" w:rsidRDefault="00181AA8"/>
                            <w:p w14:paraId="0362F1D4" w14:textId="77777777" w:rsidR="00181AA8" w:rsidRDefault="00181AA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95B499B" id="画布 5" o:spid="_x0000_s1065" editas="canvas" style="width:490pt;height:211.6pt;mso-position-horizontal-relative:char;mso-position-vertical-relative:line" coordsize="62230,26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">
                <v:shape id="_x0000_s1066" type="#_x0000_t75" style="position:absolute;width:62230;height:26873;visibility:visible;mso-wrap-style:square" filled="t">
                  <v:fill o:detectmouseclick="t"/>
                  <v:path o:connecttype="none"/>
                </v:shape>
                <v:roundrect id="矩形: 圆角 6" o:spid="_x0000_s1067" style="position:absolute;left:10464;top:6896;width:5969;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" fillcolor="#9ecb81 [2169]" strokecolor="#70ad47 [3209]" strokeweight=".5pt">
                  <v:fill color2="#8ac066 [2617]" rotate="t" colors="0 #b5d5a7;.5 #aace99;1 #9cca86" focus="100%" type="gradient">
                    <o:fill v:ext="view" type="gradientUnscaled"/>
                  </v:fill>
                  <v:stroke joinstyle="miter"/>
                  <v:textbox>
                    <w:txbxContent>
                      <w:p w14:paraId="304A2944" w14:textId="1B2E8AB4" w:rsidR="009036A6" w:rsidRDefault="009036A6" w:rsidP="009036A6">
                        <w:pPr>
                          <w:jc w:val="center"/>
                        </w:pPr>
                        <w:r>
                          <w:rPr>
                            <w:rFonts w:hint="eastAsia"/>
                          </w:rPr>
                          <w:t>ADC</w:t>
                        </w:r>
                      </w:p>
                    </w:txbxContent>
                  </v:textbox>
                </v:roundrect>
                <v:roundrect id="矩形: 圆角 46" o:spid="_x0000_s1068" style="position:absolute;left:46609;top:6858;width:5892;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064C83A9" w14:textId="4778B385" w:rsidR="009036A6" w:rsidRDefault="009036A6" w:rsidP="009036A6">
                        <w:pPr>
                          <w:jc w:val="center"/>
                        </w:pPr>
                        <w:r>
                          <w:rPr>
                            <w:rFonts w:hint="eastAsia"/>
                          </w:rPr>
                          <w:t>DAC</w:t>
                        </w:r>
                      </w:p>
                    </w:txbxContent>
                  </v:textbox>
                </v:roundrect>
                <v:oval id="椭圆 8" o:spid="_x0000_s1069" style="position:absolute;left:21145;top:5372;width:7366;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" filled="f" strokecolor="#ed7d31 [3205]" strokeweight=".5pt">
                  <v:stroke joinstyle="miter"/>
                  <v:textbox>
                    <w:txbxContent>
                      <w:p w14:paraId="2A12FB22" w14:textId="66DB9E99" w:rsidR="009036A6" w:rsidRDefault="009036A6" w:rsidP="009036A6">
                        <w:pPr>
                          <w:jc w:val="center"/>
                        </w:pPr>
                        <w:r>
                          <w:rPr>
                            <w:rFonts w:hint="eastAsia"/>
                          </w:rPr>
                          <w:t>AGC</w:t>
                        </w:r>
                      </w:p>
                    </w:txbxContent>
                  </v:textbox>
                </v:oval>
                <v:oval id="椭圆 50" o:spid="_x0000_s1070" style="position:absolute;left:32842;top:5359;width:11277;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" filled="f" strokecolor="#ed7d31 [3205]" strokeweight=".5pt">
                  <v:stroke joinstyle="miter"/>
                  <v:textbox>
                    <w:txbxContent>
                      <w:p w14:paraId="6D303BAB" w14:textId="268698AA" w:rsidR="009036A6" w:rsidRDefault="00223D75" w:rsidP="009036A6">
                        <w:pPr>
                          <w:jc w:val="center"/>
                          <w:rPr>
                            <w:rFonts w:hint="eastAsia"/>
                          </w:rPr>
                        </w:pPr>
                        <w:r>
                          <w:rPr>
                            <w:rFonts w:hint="eastAsia"/>
                          </w:rPr>
                          <w:t>硬件</w:t>
                        </w:r>
                        <w:r w:rsidR="009036A6">
                          <w:t>EQ</w:t>
                        </w:r>
                        <w:r>
                          <w:t xml:space="preserve"> </w:t>
                        </w:r>
                        <w:r w:rsidR="000C3973">
                          <w:t xml:space="preserve"> </w:t>
                        </w:r>
                        <w:r w:rsidR="00B2050A">
                          <w:t>4</w:t>
                        </w:r>
                        <w:r w:rsidR="009036A6">
                          <w:rPr>
                            <w:rFonts w:hint="eastAsia"/>
                          </w:rPr>
                          <w:t>段</w:t>
                        </w:r>
                        <w:r w:rsidR="00C242B7">
                          <w:rPr>
                            <w:rFonts w:hint="eastAsia"/>
                          </w:rPr>
                          <w:t>/</w:t>
                        </w:r>
                        <w:r w:rsidR="00C242B7">
                          <w:t>8</w:t>
                        </w:r>
                        <w:r w:rsidR="00C242B7">
                          <w:rPr>
                            <w:rFonts w:hint="eastAsia"/>
                          </w:rPr>
                          <w:t>段</w:t>
                        </w:r>
                      </w:p>
                    </w:txbxContent>
                  </v:textbox>
                </v:oval>
                <v:shape id="文本框 9" o:spid="_x0000_s1071" type="#_x0000_t202" style="position:absolute;left:21666;top:12852;width:6274;height:24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" fillcolor="#f3a875 [2165]" stroked="f" strokeweight=".5pt">
                  <v:fill color2="#f09558 [2613]" rotate="t" colors="0 #f7bda4;.5 #f5b195;1 #f8a581" focus="100%" type="gradient">
                    <o:fill v:ext="view" type="gradientUnscaled"/>
                  </v:fill>
                  <v:textbox>
                    <w:txbxContent>
                      <w:p w14:paraId="67F82402" w14:textId="487E0756" w:rsidR="009036A6" w:rsidRDefault="009036A6">
                        <w:r>
                          <w:rPr>
                            <w:rFonts w:hint="eastAsia"/>
                          </w:rPr>
                          <w:t>0</w:t>
                        </w:r>
                        <w:r>
                          <w:t>.663us</w:t>
                        </w:r>
                      </w:p>
                    </w:txbxContent>
                  </v:textbox>
                </v:shape>
                <v:shape id="文本框 53" o:spid="_x0000_s1072" type="#_x0000_t202" style="position:absolute;left:35064;top:12839;width:6274;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" fillcolor="#f3a875 [2165]" stroked="f" strokeweight=".5pt">
                  <v:fill color2="#f09558 [2613]" rotate="t" colors="0 #f7bda4;.5 #f5b195;1 #f8a581" focus="100%" type="gradient">
                    <o:fill v:ext="view" type="gradientUnscaled"/>
                  </v:fill>
                  <v:textbox>
                    <w:txbxContent>
                      <w:p w14:paraId="63B0B332" w14:textId="6C613DA8" w:rsidR="00FC7639" w:rsidRDefault="00F2764D">
                        <w:r>
                          <w:t>1.095</w:t>
                        </w:r>
                        <w:r w:rsidR="00FC7639">
                          <w:t>us</w:t>
                        </w:r>
                      </w:p>
                    </w:txbxContent>
                  </v:textbox>
                </v:shape>
                <v:shape id="连接符: 肘形 10" o:spid="_x0000_s1073" type="#_x0000_t34" style="position:absolute;left:16433;top:9055;width:4712;height:3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" strokecolor="#4472c4 [3204]" strokeweight=".5pt">
                  <v:stroke endarrow="block"/>
                </v:shape>
                <v:shape id="连接符: 肘形 12" o:spid="_x0000_s1074" type="#_x0000_t34" style="position:absolute;left:28511;top:9042;width:4331;height:1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" strokecolor="#4472c4 [3204]" strokeweight=".5pt">
                  <v:stroke endarrow="block"/>
                </v:shape>
                <v:shape id="连接符: 肘形 59" o:spid="_x0000_s1075" type="#_x0000_t34" style="position:absolute;left:44119;top:9042;width:2490;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" strokecolor="#4472c4 [3204]" strokeweight=".5pt">
                  <v:stroke endarrow="block"/>
                </v:shape>
                <v:shape id="フリーフォーム: 図形 176" o:spid="_x0000_s1076" style="position:absolute;left:1415;top:4441;width:4236;height:5439;visibility:visible;mso-wrap-style:square;v-text-anchor:middle" coordsize="1373564,106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" path="m,906555v149129,-155999,129508,167442,180526,137354c231544,1013821,269480,683514,306108,726029v36628,42515,71293,427111,129506,306107c493827,911132,574280,-1958,655386,4v81106,1962,194915,922903,266863,1043907c994198,1164915,1033443,762002,1087077,726028v53634,-35974,77835,265556,113809,313958c1236861,1088388,1351325,872542,1373564,914403e" filled="f" strokecolor="black [3200]" strokeweight=".5pt">
                  <v:stroke joinstyle="miter"/>
                  <v:path arrowok="t" o:connecttype="custom" o:connectlocs="0,462332;55676,532380;94406,370266;134346,526376;202126,2;284428,532381;335262,370265;370362,530380;423617,466334" o:connectangles="0,0,0,0,0,0,0,0,0"/>
                </v:shape>
                <v:shape id="フリーフォーム: 図形 176" o:spid="_x0000_s1077" style="position:absolute;left:56197;top:4470;width:4236;height:5439;visibility:visible;mso-wrap-style:square;v-text-anchor:middle" coordsize="1373564,1066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" path="m,906555v149129,-155999,129508,167442,180526,137354c231544,1013821,269480,683514,306108,726029v36628,42515,71293,427111,129506,306107c493827,911132,574280,-1958,655386,4v81106,1962,194915,922903,266863,1043907c994198,1164915,1033443,762002,1087077,726028v53634,-35974,77835,265556,113809,313958c1236861,1088388,1351325,872542,1373564,914403e" filled="f" strokecolor="black [3200]" strokeweight=".5pt">
                  <v:stroke joinstyle="miter"/>
                  <v:path arrowok="t" o:connecttype="custom" o:connectlocs="0,462332;55676,532380;94406,370266;134346,526376;202126,2;284428,532381;335262,370265;370362,530380;423617,466334" o:connectangles="0,0,0,0,0,0,0,0,0"/>
                </v:shape>
                <v:shape id="直接箭头连接符 13" o:spid="_x0000_s1078" type="#_x0000_t32" style="position:absolute;left:5651;top:9086;width:4813;height: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v:shape>
                <v:shape id="直接箭头连接符 63" o:spid="_x0000_s1079" type="#_x0000_t32" style="position:absolute;left:52501;top:9048;width:3696;height: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" strokecolor="#4472c4 [3204]" strokeweight=".5pt">
                  <v:stroke endarrow="block" joinstyle="miter"/>
                </v:shape>
                <v:line id="直接连接符 15" o:spid="_x0000_s1080" style="position:absolute;visibility:visible;mso-wrap-style:square" from="10464,1028" to="10464,2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" strokecolor="#a5a5a5 [3206]" strokeweight=".5pt">
                  <v:stroke joinstyle="miter"/>
                </v:line>
                <v:line id="直接连接符 67" o:spid="_x0000_s1081" style="position:absolute;visibility:visible;mso-wrap-style:square" from="52501,2679" to="52501,2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" strokecolor="#a5a5a5 [3206]" strokeweight=".5pt">
                  <v:stroke joinstyle="miter"/>
                </v:line>
                <v:shape id="直接箭头连接符 17" o:spid="_x0000_s1082" type="#_x0000_t32" style="position:absolute;left:42710;top:21361;width:97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" strokecolor="#a5a5a5 [3206]" strokeweight=".5pt">
                  <v:stroke dashstyle="dash" endarrow="block" joinstyle="miter"/>
                </v:shape>
                <v:shape id="直接箭头连接符 69" o:spid="_x0000_s1083" type="#_x0000_t32" style="position:absolute;left:10464;top:21361;width:127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" strokecolor="#a5a5a5 [3206]" strokeweight=".5pt">
                  <v:stroke dashstyle="dash" endarrow="block" joinstyle="miter"/>
                </v:shape>
                <v:shape id="文本框 113" o:spid="_x0000_s1084" type="#_x0000_t202" style="position:absolute;left:23164;top:18034;width:18142;height:66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" filled="f" strokecolor="#aeaaaa [2414]" strokeweight=".5pt">
                  <v:textbox>
                    <w:txbxContent>
                      <w:p w14:paraId="340ED018" w14:textId="7A7B56E1" w:rsidR="00EA7CF6" w:rsidRDefault="00EA7CF6">
                        <w:r>
                          <w:t xml:space="preserve">Δt </w:t>
                        </w:r>
                        <w:hyperlink r:id="rId25" w:history="1">
                          <w:r w:rsidR="00EF5294" w:rsidRPr="00C0289C">
                            <w:rPr>
                              <w:rStyle w:val="ad"/>
                            </w:rPr>
                            <w:t>&lt;= 13.6ms</w:t>
                          </w:r>
                          <w:r w:rsidR="00EF5294">
                            <w:rPr>
                              <w:rStyle w:val="ad"/>
                            </w:rPr>
                            <w:t xml:space="preserve"> </w:t>
                          </w:r>
                          <w:r w:rsidR="00EF5294" w:rsidRPr="00C0289C">
                            <w:rPr>
                              <w:rStyle w:val="ad"/>
                            </w:rPr>
                            <w:t>@16K</w:t>
                          </w:r>
                        </w:hyperlink>
                        <w:r w:rsidR="00181AA8">
                          <w:t xml:space="preserve"> </w:t>
                        </w:r>
                        <w:r w:rsidR="00181AA8">
                          <w:rPr>
                            <w:rFonts w:hint="eastAsia"/>
                          </w:rPr>
                          <w:t>采样率</w:t>
                        </w:r>
                      </w:p>
                      <w:p w14:paraId="427E6F08" w14:textId="4BAE070F" w:rsidR="00EF5294" w:rsidRDefault="00EF5294" w:rsidP="00EF5294">
                        <w:r>
                          <w:t xml:space="preserve">Δt </w:t>
                        </w:r>
                        <w:hyperlink r:id="rId26" w:history="1">
                          <w:r w:rsidRPr="00EF5294">
                            <w:rPr>
                              <w:rStyle w:val="ad"/>
                            </w:rPr>
                            <w:t xml:space="preserve">&lt;= </w:t>
                          </w:r>
                          <w:r w:rsidRPr="00C0289C">
                            <w:rPr>
                              <w:rStyle w:val="ad"/>
                            </w:rPr>
                            <w:t>4</w:t>
                          </w:r>
                          <w:r w:rsidRPr="00C0289C">
                            <w:rPr>
                              <w:rStyle w:val="ad"/>
                            </w:rPr>
                            <w:t>.6ms</w:t>
                          </w:r>
                          <w:r>
                            <w:rPr>
                              <w:rStyle w:val="ad"/>
                            </w:rPr>
                            <w:t xml:space="preserve"> </w:t>
                          </w:r>
                          <w:r w:rsidRPr="00C0289C">
                            <w:rPr>
                              <w:rStyle w:val="ad"/>
                            </w:rPr>
                            <w:t>@</w:t>
                          </w:r>
                          <w:r w:rsidRPr="00C0289C">
                            <w:rPr>
                              <w:rStyle w:val="ad"/>
                            </w:rPr>
                            <w:t>48</w:t>
                          </w:r>
                          <w:r w:rsidRPr="00C0289C">
                            <w:rPr>
                              <w:rStyle w:val="ad"/>
                            </w:rPr>
                            <w:t>K</w:t>
                          </w:r>
                        </w:hyperlink>
                        <w:r>
                          <w:t xml:space="preserve"> </w:t>
                        </w:r>
                        <w:r>
                          <w:rPr>
                            <w:rFonts w:hint="eastAsia"/>
                          </w:rPr>
                          <w:t>采样率</w:t>
                        </w:r>
                      </w:p>
                      <w:p w14:paraId="50679B15" w14:textId="6E51A735" w:rsidR="00C93A15" w:rsidRDefault="00C93A15" w:rsidP="00C93A15">
                        <w:r>
                          <w:t xml:space="preserve">Δt </w:t>
                        </w:r>
                        <w:hyperlink r:id="rId27" w:history="1">
                          <w:r w:rsidRPr="00EF5294">
                            <w:rPr>
                              <w:rStyle w:val="ad"/>
                            </w:rPr>
                            <w:t xml:space="preserve">&lt;= </w:t>
                          </w:r>
                          <w:r>
                            <w:rPr>
                              <w:rStyle w:val="ad"/>
                            </w:rPr>
                            <w:t>2.17</w:t>
                          </w:r>
                          <w:r w:rsidRPr="00C0289C">
                            <w:rPr>
                              <w:rStyle w:val="ad"/>
                            </w:rPr>
                            <w:t>ms</w:t>
                          </w:r>
                          <w:r>
                            <w:rPr>
                              <w:rStyle w:val="ad"/>
                            </w:rPr>
                            <w:t xml:space="preserve"> </w:t>
                          </w:r>
                          <w:r w:rsidRPr="00C0289C">
                            <w:rPr>
                              <w:rStyle w:val="ad"/>
                            </w:rPr>
                            <w:t>@</w:t>
                          </w:r>
                          <w:r w:rsidR="004F2D4E">
                            <w:rPr>
                              <w:rStyle w:val="ad"/>
                            </w:rPr>
                            <w:t>96</w:t>
                          </w:r>
                          <w:r w:rsidRPr="00C0289C">
                            <w:rPr>
                              <w:rStyle w:val="ad"/>
                            </w:rPr>
                            <w:t>K</w:t>
                          </w:r>
                        </w:hyperlink>
                        <w:r>
                          <w:t xml:space="preserve"> </w:t>
                        </w:r>
                        <w:r>
                          <w:rPr>
                            <w:rFonts w:hint="eastAsia"/>
                          </w:rPr>
                          <w:t>采样率</w:t>
                        </w:r>
                      </w:p>
                      <w:p w14:paraId="6532294F" w14:textId="77777777" w:rsidR="00C93A15" w:rsidRDefault="00C93A15" w:rsidP="00EF5294">
                        <w:pPr>
                          <w:rPr>
                            <w:rFonts w:hint="eastAsia"/>
                          </w:rPr>
                        </w:pPr>
                      </w:p>
                      <w:p w14:paraId="52026F8E" w14:textId="77777777" w:rsidR="00EF5294" w:rsidRDefault="00EF5294">
                        <w:pPr>
                          <w:rPr>
                            <w:rFonts w:hint="eastAsia"/>
                          </w:rPr>
                        </w:pPr>
                      </w:p>
                      <w:p w14:paraId="17A52518" w14:textId="77777777" w:rsidR="00181AA8" w:rsidRDefault="00181AA8">
                        <w:pPr>
                          <w:rPr>
                            <w:rFonts w:hint="eastAsia"/>
                          </w:rPr>
                        </w:pPr>
                      </w:p>
                      <w:p w14:paraId="0362F1D4" w14:textId="77777777" w:rsidR="00181AA8" w:rsidRDefault="00181AA8">
                        <w:pPr>
                          <w:rPr>
                            <w:rFonts w:hint="eastAsia"/>
                          </w:rPr>
                        </w:pPr>
                      </w:p>
                    </w:txbxContent>
                  </v:textbox>
                </v:shape>
                <w10:anchorlock/>
              </v:group>
            </w:pict>
          </mc:Fallback>
        </mc:AlternateContent>
      </w:r>
    </w:p>
    <w:p w14:paraId="63C09EFF" w14:textId="77777777" w:rsidR="0030655F" w:rsidRPr="00C34850" w:rsidRDefault="0030655F" w:rsidP="00C34850"/>
    <w:p w14:paraId="2A760FD4" w14:textId="149B69CF" w:rsidR="0051793C" w:rsidRDefault="0051793C" w:rsidP="0051793C"/>
    <w:p w14:paraId="54C3B673" w14:textId="77777777" w:rsidR="00B6660C" w:rsidRPr="00EB6F2F" w:rsidRDefault="00B6660C" w:rsidP="00EB6F2F"/>
    <w:p w14:paraId="56CF82B3" w14:textId="3E8D964C" w:rsidR="00D93F79" w:rsidRPr="00D93F79" w:rsidRDefault="00D93F79" w:rsidP="00D93F79"/>
    <w:sectPr w:rsidR="00D93F79" w:rsidRPr="00D93F79" w:rsidSect="00E74AFC">
      <w:headerReference w:type="default" r:id="rId28"/>
      <w:footerReference w:type="default" r:id="rId29"/>
      <w:pgSz w:w="11906" w:h="16838"/>
      <w:pgMar w:top="1440" w:right="1080" w:bottom="1440" w:left="108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Bai Rong" w:date="2022-09-15T14:16:00Z" w:initials="BR">
    <w:p w14:paraId="1D683492" w14:textId="7098C174" w:rsidR="00977DE6" w:rsidRDefault="00977DE6">
      <w:pPr>
        <w:pStyle w:val="af0"/>
      </w:pPr>
      <w:r>
        <w:rPr>
          <w:rStyle w:val="af"/>
        </w:rPr>
        <w:annotationRef/>
      </w:r>
      <w:r>
        <w:rPr>
          <w:rFonts w:hint="eastAsia"/>
        </w:rPr>
        <w:t>这里补充一下</w:t>
      </w:r>
    </w:p>
  </w:comment>
  <w:comment w:id="17" w:author="Bai Rong" w:date="2022-09-15T14:04:00Z" w:initials="BR">
    <w:p w14:paraId="4ED2109F" w14:textId="40D56AE8" w:rsidR="009F7397" w:rsidRDefault="009F7397">
      <w:pPr>
        <w:pStyle w:val="af0"/>
      </w:pPr>
      <w:r>
        <w:rPr>
          <w:rStyle w:val="af"/>
        </w:rPr>
        <w:annotationRef/>
      </w:r>
      <w:r>
        <w:rPr>
          <w:rFonts w:hint="eastAsia"/>
        </w:rPr>
        <w:t>改成电平</w:t>
      </w:r>
    </w:p>
  </w:comment>
  <w:comment w:id="18" w:author="Bai Rong" w:date="2022-09-15T14:04:00Z" w:initials="BR">
    <w:p w14:paraId="2A9121C9" w14:textId="0E921538" w:rsidR="002D4D38" w:rsidRDefault="002D4D38">
      <w:pPr>
        <w:pStyle w:val="af0"/>
      </w:pPr>
      <w:r>
        <w:rPr>
          <w:rStyle w:val="af"/>
        </w:rPr>
        <w:annotationRef/>
      </w:r>
      <w:r>
        <w:rPr>
          <w:rFonts w:hint="eastAsia"/>
        </w:rPr>
        <w:t>改成处理时间</w:t>
      </w:r>
    </w:p>
  </w:comment>
  <w:comment w:id="19" w:author="Bai Rong" w:date="2022-09-15T14:04:00Z" w:initials="BR">
    <w:p w14:paraId="1544B321" w14:textId="4E2DE8CB" w:rsidR="002D4D38" w:rsidRDefault="002D4D38">
      <w:pPr>
        <w:pStyle w:val="af0"/>
      </w:pPr>
      <w:r>
        <w:rPr>
          <w:rStyle w:val="af"/>
        </w:rPr>
        <w:annotationRef/>
      </w:r>
      <w:r>
        <w:rPr>
          <w:rFonts w:hint="eastAsia"/>
        </w:rPr>
        <w:t>改成处理时间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683492" w15:done="0"/>
  <w15:commentEx w15:paraId="4ED2109F" w15:done="0"/>
  <w15:commentEx w15:paraId="2A9121C9" w15:done="0"/>
  <w15:commentEx w15:paraId="1544B3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DB22E" w16cex:dateUtc="2022-09-15T06:16:00Z"/>
  <w16cex:commentExtensible w16cex:durableId="26CDAF56" w16cex:dateUtc="2022-09-15T06:04:00Z"/>
  <w16cex:commentExtensible w16cex:durableId="26CDAF80" w16cex:dateUtc="2022-09-15T06:04:00Z"/>
  <w16cex:commentExtensible w16cex:durableId="26CDAF8B" w16cex:dateUtc="2022-09-15T0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683492" w16cid:durableId="26CDB22E"/>
  <w16cid:commentId w16cid:paraId="4ED2109F" w16cid:durableId="26CDAF56"/>
  <w16cid:commentId w16cid:paraId="2A9121C9" w16cid:durableId="26CDAF80"/>
  <w16cid:commentId w16cid:paraId="1544B321" w16cid:durableId="26CDAF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5592F" w14:textId="77777777" w:rsidR="00575936" w:rsidRDefault="00575936" w:rsidP="00544B1F">
      <w:r>
        <w:separator/>
      </w:r>
    </w:p>
  </w:endnote>
  <w:endnote w:type="continuationSeparator" w:id="0">
    <w:p w14:paraId="0A580170" w14:textId="77777777" w:rsidR="00575936" w:rsidRDefault="00575936" w:rsidP="00544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2A098" w14:textId="4D47C8DF" w:rsidR="00544B1F" w:rsidRDefault="00544B1F">
    <w:pPr>
      <w:pStyle w:val="a5"/>
    </w:pPr>
    <w:r w:rsidRPr="00D34744">
      <w:rPr>
        <w:rFonts w:ascii="Arial" w:hAnsi="Arial" w:cs="Arial"/>
        <w:kern w:val="0"/>
        <w:sz w:val="16"/>
        <w:szCs w:val="16"/>
      </w:rPr>
      <w:t>Copyright (c) 20</w:t>
    </w:r>
    <w:r w:rsidR="006B67C7">
      <w:rPr>
        <w:rFonts w:ascii="Arial" w:hAnsi="Arial" w:cs="Arial"/>
        <w:kern w:val="0"/>
        <w:sz w:val="16"/>
        <w:szCs w:val="16"/>
      </w:rPr>
      <w:t>22</w:t>
    </w:r>
    <w:r w:rsidRPr="00D34744">
      <w:rPr>
        <w:rFonts w:ascii="Arial" w:hAnsi="Arial" w:cs="Arial"/>
        <w:kern w:val="0"/>
        <w:sz w:val="16"/>
        <w:szCs w:val="16"/>
      </w:rPr>
      <w:t xml:space="preserve"> </w:t>
    </w:r>
    <w:proofErr w:type="spellStart"/>
    <w:r w:rsidRPr="00D34744">
      <w:rPr>
        <w:rFonts w:ascii="Arial" w:hAnsi="Arial" w:cs="Arial"/>
        <w:kern w:val="0"/>
        <w:sz w:val="16"/>
        <w:szCs w:val="16"/>
      </w:rPr>
      <w:t>Soundec</w:t>
    </w:r>
    <w:proofErr w:type="spellEnd"/>
    <w:r w:rsidRPr="00D34744">
      <w:rPr>
        <w:rFonts w:ascii="Arial" w:hAnsi="Arial" w:cs="Arial"/>
        <w:kern w:val="0"/>
        <w:sz w:val="16"/>
        <w:szCs w:val="16"/>
      </w:rPr>
      <w:t xml:space="preserve"> Co. Ltd</w:t>
    </w:r>
    <w:r>
      <w:ptab w:relativeTo="margin" w:alignment="center" w:leader="none"/>
    </w:r>
    <w:r>
      <w:fldChar w:fldCharType="begin"/>
    </w:r>
    <w:r>
      <w:instrText>PAGE   \* MERGEFORMAT</w:instrText>
    </w:r>
    <w:r>
      <w:fldChar w:fldCharType="separate"/>
    </w:r>
    <w:r w:rsidRPr="00544B1F">
      <w:t>1</w:t>
    </w:r>
    <w:r>
      <w:fldChar w:fldCharType="end"/>
    </w:r>
    <w:r>
      <w:ptab w:relativeTo="margin" w:alignment="right" w:leader="none"/>
    </w:r>
    <w:r w:rsidRPr="00616F62">
      <w:t>深圳市九音科技有限公司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98062" w14:textId="77777777" w:rsidR="00575936" w:rsidRDefault="00575936" w:rsidP="00544B1F">
      <w:r>
        <w:separator/>
      </w:r>
    </w:p>
  </w:footnote>
  <w:footnote w:type="continuationSeparator" w:id="0">
    <w:p w14:paraId="3ED9175E" w14:textId="77777777" w:rsidR="00575936" w:rsidRDefault="00575936" w:rsidP="00544B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04FD" w14:textId="77777777" w:rsidR="00544B1F" w:rsidRDefault="002E612C" w:rsidP="00AC38C3">
    <w:pPr>
      <w:pStyle w:val="a3"/>
      <w:jc w:val="right"/>
    </w:pPr>
    <w:r>
      <w:rPr>
        <w:noProof/>
      </w:rPr>
      <mc:AlternateContent>
        <mc:Choice Requires="wps">
          <w:drawing>
            <wp:anchor distT="0" distB="0" distL="114300" distR="114300" simplePos="0" relativeHeight="251659264" behindDoc="0" locked="0" layoutInCell="1" allowOverlap="1" wp14:anchorId="5490DD70" wp14:editId="548BF737">
              <wp:simplePos x="0" y="0"/>
              <wp:positionH relativeFrom="margin">
                <wp:posOffset>19050</wp:posOffset>
              </wp:positionH>
              <wp:positionV relativeFrom="paragraph">
                <wp:posOffset>-222885</wp:posOffset>
              </wp:positionV>
              <wp:extent cx="1619250" cy="51435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619250" cy="514350"/>
                      </a:xfrm>
                      <a:prstGeom prst="rect">
                        <a:avLst/>
                      </a:prstGeom>
                      <a:solidFill>
                        <a:schemeClr val="lt1"/>
                      </a:solidFill>
                      <a:ln w="6350">
                        <a:noFill/>
                      </a:ln>
                    </wps:spPr>
                    <wps:txbx>
                      <w:txbxContent>
                        <w:p w14:paraId="1897D78B" w14:textId="77777777" w:rsidR="002E612C" w:rsidRDefault="002E612C">
                          <w:r>
                            <w:rPr>
                              <w:rFonts w:hint="eastAsia"/>
                              <w:noProof/>
                            </w:rPr>
                            <w:drawing>
                              <wp:inline distT="0" distB="0" distL="0" distR="0" wp14:anchorId="58B6267A" wp14:editId="5EEEEA63">
                                <wp:extent cx="1380490" cy="5047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UNDEC-Letter.png"/>
                                        <pic:cNvPicPr/>
                                      </pic:nvPicPr>
                                      <pic:blipFill>
                                        <a:blip r:embed="rId1">
                                          <a:extLst>
                                            <a:ext uri="{28A0092B-C50C-407E-A947-70E740481C1C}">
                                              <a14:useLocalDpi xmlns:a14="http://schemas.microsoft.com/office/drawing/2010/main" val="0"/>
                                            </a:ext>
                                          </a:extLst>
                                        </a:blip>
                                        <a:stretch>
                                          <a:fillRect/>
                                        </a:stretch>
                                      </pic:blipFill>
                                      <pic:spPr>
                                        <a:xfrm>
                                          <a:off x="0" y="0"/>
                                          <a:ext cx="1713104" cy="6264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90DD70" id="_x0000_t202" coordsize="21600,21600" o:spt="202" path="m,l,21600r21600,l21600,xe">
              <v:stroke joinstyle="miter"/>
              <v:path gradientshapeok="t" o:connecttype="rect"/>
            </v:shapetype>
            <v:shape id="文本框 4" o:spid="_x0000_s1085" type="#_x0000_t202" style="position:absolute;left:0;text-align:left;margin-left:1.5pt;margin-top:-17.55pt;width:127.5pt;height: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" fillcolor="white [3201]" stroked="f" strokeweight=".5pt">
              <v:textbox>
                <w:txbxContent>
                  <w:p w14:paraId="1897D78B" w14:textId="77777777" w:rsidR="002E612C" w:rsidRDefault="002E612C">
                    <w:r>
                      <w:rPr>
                        <w:rFonts w:hint="eastAsia"/>
                        <w:noProof/>
                      </w:rPr>
                      <w:drawing>
                        <wp:inline distT="0" distB="0" distL="0" distR="0" wp14:anchorId="58B6267A" wp14:editId="5EEEEA63">
                          <wp:extent cx="1380490" cy="5047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UNDEC-Letter.png"/>
                                  <pic:cNvPicPr/>
                                </pic:nvPicPr>
                                <pic:blipFill>
                                  <a:blip r:embed="rId2">
                                    <a:extLst>
                                      <a:ext uri="{28A0092B-C50C-407E-A947-70E740481C1C}">
                                        <a14:useLocalDpi xmlns:a14="http://schemas.microsoft.com/office/drawing/2010/main" val="0"/>
                                      </a:ext>
                                    </a:extLst>
                                  </a:blip>
                                  <a:stretch>
                                    <a:fillRect/>
                                  </a:stretch>
                                </pic:blipFill>
                                <pic:spPr>
                                  <a:xfrm>
                                    <a:off x="0" y="0"/>
                                    <a:ext cx="1713104" cy="626420"/>
                                  </a:xfrm>
                                  <a:prstGeom prst="rect">
                                    <a:avLst/>
                                  </a:prstGeom>
                                </pic:spPr>
                              </pic:pic>
                            </a:graphicData>
                          </a:graphic>
                        </wp:inline>
                      </w:drawing>
                    </w:r>
                  </w:p>
                </w:txbxContent>
              </v:textbox>
              <w10:wrap anchorx="margin"/>
            </v:shape>
          </w:pict>
        </mc:Fallback>
      </mc:AlternateContent>
    </w:r>
  </w:p>
  <w:p w14:paraId="6CA53666" w14:textId="3B1249BC" w:rsidR="00286750" w:rsidRDefault="00000000" w:rsidP="00AC38C3">
    <w:pPr>
      <w:pStyle w:val="a3"/>
      <w:jc w:val="right"/>
    </w:pPr>
    <w:sdt>
      <w:sdtPr>
        <w:rPr>
          <w:rFonts w:hint="eastAsia"/>
        </w:rPr>
        <w:alias w:val="标题"/>
        <w:tag w:val=""/>
        <w:id w:val="1221487220"/>
        <w:dataBinding w:prefixMappings="xmlns:ns0='http://purl.org/dc/elements/1.1/' xmlns:ns1='http://schemas.openxmlformats.org/package/2006/metadata/core-properties' " w:xpath="/ns1:coreProperties[1]/ns0:title[1]" w:storeItemID="{6C3C8BC8-F283-45AE-878A-BAB7291924A1}"/>
        <w:text/>
      </w:sdtPr>
      <w:sdtContent>
        <w:r w:rsidR="00EB6F2F">
          <w:rPr>
            <w:rFonts w:hint="eastAsia"/>
          </w:rPr>
          <w:t>SNC8600 SDK</w:t>
        </w:r>
        <w:r w:rsidR="00EB6F2F">
          <w:rPr>
            <w:rFonts w:hint="eastAsia"/>
          </w:rPr>
          <w:t>性能测试报告</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4972"/>
    <w:multiLevelType w:val="hybridMultilevel"/>
    <w:tmpl w:val="9A203432"/>
    <w:lvl w:ilvl="0" w:tplc="E20220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4C15DE"/>
    <w:multiLevelType w:val="hybridMultilevel"/>
    <w:tmpl w:val="1E527A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A1F4E32"/>
    <w:multiLevelType w:val="hybridMultilevel"/>
    <w:tmpl w:val="47B676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76222034">
    <w:abstractNumId w:val="0"/>
  </w:num>
  <w:num w:numId="2" w16cid:durableId="886188898">
    <w:abstractNumId w:val="2"/>
  </w:num>
  <w:num w:numId="3" w16cid:durableId="25822279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i Rong">
    <w15:presenceInfo w15:providerId="Windows Live" w15:userId="ed9b1f8d9d247d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F2F"/>
    <w:rsid w:val="00006629"/>
    <w:rsid w:val="000458B0"/>
    <w:rsid w:val="0006555C"/>
    <w:rsid w:val="000719E3"/>
    <w:rsid w:val="00083F68"/>
    <w:rsid w:val="000A4DC1"/>
    <w:rsid w:val="000A76D0"/>
    <w:rsid w:val="000C3973"/>
    <w:rsid w:val="000D006A"/>
    <w:rsid w:val="000D728A"/>
    <w:rsid w:val="000E1070"/>
    <w:rsid w:val="00134545"/>
    <w:rsid w:val="00134BB6"/>
    <w:rsid w:val="00141E88"/>
    <w:rsid w:val="001457C8"/>
    <w:rsid w:val="00177595"/>
    <w:rsid w:val="00181AA8"/>
    <w:rsid w:val="00184B0D"/>
    <w:rsid w:val="001B0449"/>
    <w:rsid w:val="001B5DF2"/>
    <w:rsid w:val="001C6AA2"/>
    <w:rsid w:val="001E452A"/>
    <w:rsid w:val="001F43D4"/>
    <w:rsid w:val="00201F97"/>
    <w:rsid w:val="00223D75"/>
    <w:rsid w:val="00240907"/>
    <w:rsid w:val="002447FC"/>
    <w:rsid w:val="00246B1C"/>
    <w:rsid w:val="00284485"/>
    <w:rsid w:val="00286295"/>
    <w:rsid w:val="00286750"/>
    <w:rsid w:val="00291A6B"/>
    <w:rsid w:val="00294408"/>
    <w:rsid w:val="002A44CE"/>
    <w:rsid w:val="002A598C"/>
    <w:rsid w:val="002A7380"/>
    <w:rsid w:val="002C562E"/>
    <w:rsid w:val="002C56A1"/>
    <w:rsid w:val="002D4D38"/>
    <w:rsid w:val="002D6E6A"/>
    <w:rsid w:val="002E57E7"/>
    <w:rsid w:val="002E612C"/>
    <w:rsid w:val="00301977"/>
    <w:rsid w:val="0030655F"/>
    <w:rsid w:val="00330635"/>
    <w:rsid w:val="00333A6C"/>
    <w:rsid w:val="0035018E"/>
    <w:rsid w:val="00360300"/>
    <w:rsid w:val="00377636"/>
    <w:rsid w:val="003816A4"/>
    <w:rsid w:val="003D75EF"/>
    <w:rsid w:val="003F0AE8"/>
    <w:rsid w:val="003F515E"/>
    <w:rsid w:val="003F5E2B"/>
    <w:rsid w:val="0045528D"/>
    <w:rsid w:val="00476653"/>
    <w:rsid w:val="004C663F"/>
    <w:rsid w:val="004D22C2"/>
    <w:rsid w:val="004F2D4E"/>
    <w:rsid w:val="005055A2"/>
    <w:rsid w:val="0050713D"/>
    <w:rsid w:val="0051793C"/>
    <w:rsid w:val="00530747"/>
    <w:rsid w:val="00530BBC"/>
    <w:rsid w:val="0053289C"/>
    <w:rsid w:val="00535550"/>
    <w:rsid w:val="00544B1F"/>
    <w:rsid w:val="00546A0A"/>
    <w:rsid w:val="00550D0A"/>
    <w:rsid w:val="00552F65"/>
    <w:rsid w:val="0055732C"/>
    <w:rsid w:val="00575936"/>
    <w:rsid w:val="00585D28"/>
    <w:rsid w:val="005B4B1F"/>
    <w:rsid w:val="005E7AB7"/>
    <w:rsid w:val="006061D8"/>
    <w:rsid w:val="006238BB"/>
    <w:rsid w:val="00633C9B"/>
    <w:rsid w:val="00663A24"/>
    <w:rsid w:val="00664327"/>
    <w:rsid w:val="006B67C7"/>
    <w:rsid w:val="00705D2A"/>
    <w:rsid w:val="007217C1"/>
    <w:rsid w:val="00731FFE"/>
    <w:rsid w:val="00732EAA"/>
    <w:rsid w:val="007477FE"/>
    <w:rsid w:val="00753593"/>
    <w:rsid w:val="00770A97"/>
    <w:rsid w:val="00782350"/>
    <w:rsid w:val="0079781A"/>
    <w:rsid w:val="007B10B8"/>
    <w:rsid w:val="007C4473"/>
    <w:rsid w:val="007E3A71"/>
    <w:rsid w:val="007E4BD9"/>
    <w:rsid w:val="007F5B0C"/>
    <w:rsid w:val="007F65BA"/>
    <w:rsid w:val="00813C58"/>
    <w:rsid w:val="00824517"/>
    <w:rsid w:val="0085532E"/>
    <w:rsid w:val="00863B19"/>
    <w:rsid w:val="008674DA"/>
    <w:rsid w:val="008A5558"/>
    <w:rsid w:val="008C225F"/>
    <w:rsid w:val="009036A6"/>
    <w:rsid w:val="0092581F"/>
    <w:rsid w:val="0095660D"/>
    <w:rsid w:val="00977DE6"/>
    <w:rsid w:val="009F521E"/>
    <w:rsid w:val="009F7397"/>
    <w:rsid w:val="00A10842"/>
    <w:rsid w:val="00A11F5C"/>
    <w:rsid w:val="00A33F80"/>
    <w:rsid w:val="00A41179"/>
    <w:rsid w:val="00A45474"/>
    <w:rsid w:val="00A5291C"/>
    <w:rsid w:val="00A6668B"/>
    <w:rsid w:val="00A82A62"/>
    <w:rsid w:val="00A8612F"/>
    <w:rsid w:val="00A97C53"/>
    <w:rsid w:val="00AC38C3"/>
    <w:rsid w:val="00AC44E0"/>
    <w:rsid w:val="00AD5B51"/>
    <w:rsid w:val="00B03268"/>
    <w:rsid w:val="00B128F3"/>
    <w:rsid w:val="00B2050A"/>
    <w:rsid w:val="00B6660C"/>
    <w:rsid w:val="00BA2868"/>
    <w:rsid w:val="00BA78F4"/>
    <w:rsid w:val="00BD132C"/>
    <w:rsid w:val="00BE568C"/>
    <w:rsid w:val="00C00621"/>
    <w:rsid w:val="00C242B7"/>
    <w:rsid w:val="00C33F39"/>
    <w:rsid w:val="00C34850"/>
    <w:rsid w:val="00C833A9"/>
    <w:rsid w:val="00C93A15"/>
    <w:rsid w:val="00C95513"/>
    <w:rsid w:val="00C964B0"/>
    <w:rsid w:val="00CA040D"/>
    <w:rsid w:val="00CA4738"/>
    <w:rsid w:val="00CA7ECA"/>
    <w:rsid w:val="00CB2077"/>
    <w:rsid w:val="00CE0CB0"/>
    <w:rsid w:val="00D17FBE"/>
    <w:rsid w:val="00D51CEF"/>
    <w:rsid w:val="00D56C53"/>
    <w:rsid w:val="00D571C7"/>
    <w:rsid w:val="00D57745"/>
    <w:rsid w:val="00D7651B"/>
    <w:rsid w:val="00D77CC9"/>
    <w:rsid w:val="00D93F79"/>
    <w:rsid w:val="00DC15B8"/>
    <w:rsid w:val="00DC52E7"/>
    <w:rsid w:val="00DE651A"/>
    <w:rsid w:val="00E1172C"/>
    <w:rsid w:val="00E15641"/>
    <w:rsid w:val="00E662C6"/>
    <w:rsid w:val="00E70BE7"/>
    <w:rsid w:val="00E71EEC"/>
    <w:rsid w:val="00E74AFC"/>
    <w:rsid w:val="00E91934"/>
    <w:rsid w:val="00EA1F1C"/>
    <w:rsid w:val="00EA43B6"/>
    <w:rsid w:val="00EA7CF6"/>
    <w:rsid w:val="00EB6F2F"/>
    <w:rsid w:val="00EB6F48"/>
    <w:rsid w:val="00EC006D"/>
    <w:rsid w:val="00ED4BEF"/>
    <w:rsid w:val="00ED5D4B"/>
    <w:rsid w:val="00EF5294"/>
    <w:rsid w:val="00F227B6"/>
    <w:rsid w:val="00F2764D"/>
    <w:rsid w:val="00F635EF"/>
    <w:rsid w:val="00F659A7"/>
    <w:rsid w:val="00F80804"/>
    <w:rsid w:val="00F91FD7"/>
    <w:rsid w:val="00FA6EDC"/>
    <w:rsid w:val="00FC07A0"/>
    <w:rsid w:val="00FC7639"/>
    <w:rsid w:val="00FE04EE"/>
    <w:rsid w:val="00FE72FC"/>
    <w:rsid w:val="00FF4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6887D"/>
  <w15:chartTrackingRefBased/>
  <w15:docId w15:val="{91E4A0E4-0065-4903-8423-A7487371D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75EF"/>
    <w:pPr>
      <w:widowControl w:val="0"/>
      <w:jc w:val="both"/>
    </w:pPr>
    <w:rPr>
      <w:rFonts w:eastAsia="宋体"/>
    </w:rPr>
  </w:style>
  <w:style w:type="paragraph" w:styleId="1">
    <w:name w:val="heading 1"/>
    <w:basedOn w:val="a"/>
    <w:next w:val="a"/>
    <w:link w:val="10"/>
    <w:uiPriority w:val="9"/>
    <w:qFormat/>
    <w:rsid w:val="002C562E"/>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294408"/>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autoRedefine/>
    <w:uiPriority w:val="9"/>
    <w:unhideWhenUsed/>
    <w:qFormat/>
    <w:rsid w:val="00294408"/>
    <w:pPr>
      <w:keepNext/>
      <w:keepLines/>
      <w:spacing w:before="260" w:after="260" w:line="416" w:lineRule="auto"/>
      <w:outlineLvl w:val="2"/>
    </w:pPr>
    <w:rPr>
      <w:b/>
      <w:bCs/>
      <w:sz w:val="32"/>
      <w:szCs w:val="32"/>
    </w:rPr>
  </w:style>
  <w:style w:type="paragraph" w:styleId="4">
    <w:name w:val="heading 4"/>
    <w:basedOn w:val="a"/>
    <w:next w:val="a"/>
    <w:link w:val="40"/>
    <w:autoRedefine/>
    <w:uiPriority w:val="9"/>
    <w:unhideWhenUsed/>
    <w:qFormat/>
    <w:rsid w:val="00294408"/>
    <w:pPr>
      <w:keepNext/>
      <w:keepLines/>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0"/>
    <w:autoRedefine/>
    <w:uiPriority w:val="9"/>
    <w:unhideWhenUsed/>
    <w:qFormat/>
    <w:rsid w:val="00294408"/>
    <w:pPr>
      <w:keepNext/>
      <w:keepLines/>
      <w:spacing w:before="280" w:after="290" w:line="376" w:lineRule="auto"/>
      <w:outlineLvl w:val="4"/>
    </w:pPr>
    <w:rPr>
      <w:b/>
      <w:bCs/>
      <w:sz w:val="28"/>
      <w:szCs w:val="28"/>
    </w:rPr>
  </w:style>
  <w:style w:type="paragraph" w:styleId="6">
    <w:name w:val="heading 6"/>
    <w:basedOn w:val="a"/>
    <w:next w:val="a"/>
    <w:link w:val="60"/>
    <w:autoRedefine/>
    <w:uiPriority w:val="9"/>
    <w:unhideWhenUsed/>
    <w:qFormat/>
    <w:rsid w:val="00294408"/>
    <w:pPr>
      <w:keepNext/>
      <w:keepLines/>
      <w:spacing w:before="240" w:after="64" w:line="320" w:lineRule="auto"/>
      <w:outlineLvl w:val="5"/>
    </w:pPr>
    <w:rPr>
      <w:rFonts w:asciiTheme="majorHAnsi"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4B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4B1F"/>
    <w:rPr>
      <w:sz w:val="18"/>
      <w:szCs w:val="18"/>
    </w:rPr>
  </w:style>
  <w:style w:type="paragraph" w:styleId="a5">
    <w:name w:val="footer"/>
    <w:basedOn w:val="a"/>
    <w:link w:val="a6"/>
    <w:uiPriority w:val="99"/>
    <w:unhideWhenUsed/>
    <w:rsid w:val="00544B1F"/>
    <w:pPr>
      <w:tabs>
        <w:tab w:val="center" w:pos="4153"/>
        <w:tab w:val="right" w:pos="8306"/>
      </w:tabs>
      <w:snapToGrid w:val="0"/>
      <w:jc w:val="left"/>
    </w:pPr>
    <w:rPr>
      <w:sz w:val="18"/>
      <w:szCs w:val="18"/>
    </w:rPr>
  </w:style>
  <w:style w:type="character" w:customStyle="1" w:styleId="a6">
    <w:name w:val="页脚 字符"/>
    <w:basedOn w:val="a0"/>
    <w:link w:val="a5"/>
    <w:uiPriority w:val="99"/>
    <w:rsid w:val="00544B1F"/>
    <w:rPr>
      <w:sz w:val="18"/>
      <w:szCs w:val="18"/>
    </w:rPr>
  </w:style>
  <w:style w:type="character" w:styleId="a7">
    <w:name w:val="Placeholder Text"/>
    <w:basedOn w:val="a0"/>
    <w:uiPriority w:val="99"/>
    <w:semiHidden/>
    <w:rsid w:val="00544B1F"/>
    <w:rPr>
      <w:color w:val="808080"/>
    </w:rPr>
  </w:style>
  <w:style w:type="character" w:customStyle="1" w:styleId="10">
    <w:name w:val="标题 1 字符"/>
    <w:basedOn w:val="a0"/>
    <w:link w:val="1"/>
    <w:uiPriority w:val="9"/>
    <w:rsid w:val="002C562E"/>
    <w:rPr>
      <w:b/>
      <w:bCs/>
      <w:kern w:val="44"/>
      <w:sz w:val="44"/>
      <w:szCs w:val="44"/>
    </w:rPr>
  </w:style>
  <w:style w:type="table" w:styleId="a8">
    <w:name w:val="Table Grid"/>
    <w:basedOn w:val="a1"/>
    <w:uiPriority w:val="39"/>
    <w:rsid w:val="002C56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autoRedefine/>
    <w:uiPriority w:val="10"/>
    <w:qFormat/>
    <w:rsid w:val="001B0449"/>
    <w:pPr>
      <w:spacing w:before="240" w:after="60"/>
      <w:jc w:val="center"/>
      <w:outlineLvl w:val="0"/>
    </w:pPr>
    <w:rPr>
      <w:rFonts w:asciiTheme="majorHAnsi" w:hAnsiTheme="majorHAnsi" w:cstheme="majorBidi"/>
      <w:b/>
      <w:bCs/>
      <w:sz w:val="44"/>
      <w:szCs w:val="32"/>
    </w:rPr>
  </w:style>
  <w:style w:type="character" w:customStyle="1" w:styleId="aa">
    <w:name w:val="标题 字符"/>
    <w:basedOn w:val="a0"/>
    <w:link w:val="a9"/>
    <w:uiPriority w:val="10"/>
    <w:rsid w:val="001B0449"/>
    <w:rPr>
      <w:rFonts w:asciiTheme="majorHAnsi" w:eastAsia="宋体" w:hAnsiTheme="majorHAnsi" w:cstheme="majorBidi"/>
      <w:b/>
      <w:bCs/>
      <w:sz w:val="44"/>
      <w:szCs w:val="32"/>
    </w:rPr>
  </w:style>
  <w:style w:type="paragraph" w:styleId="ab">
    <w:name w:val="Subtitle"/>
    <w:basedOn w:val="a"/>
    <w:next w:val="a"/>
    <w:link w:val="ac"/>
    <w:autoRedefine/>
    <w:uiPriority w:val="11"/>
    <w:qFormat/>
    <w:rsid w:val="00294408"/>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294408"/>
    <w:rPr>
      <w:rFonts w:eastAsia="宋体"/>
      <w:b/>
      <w:bCs/>
      <w:kern w:val="28"/>
      <w:sz w:val="32"/>
      <w:szCs w:val="32"/>
    </w:rPr>
  </w:style>
  <w:style w:type="character" w:customStyle="1" w:styleId="20">
    <w:name w:val="标题 2 字符"/>
    <w:basedOn w:val="a0"/>
    <w:link w:val="2"/>
    <w:uiPriority w:val="9"/>
    <w:rsid w:val="00294408"/>
    <w:rPr>
      <w:rFonts w:asciiTheme="majorHAnsi" w:eastAsia="宋体" w:hAnsiTheme="majorHAnsi" w:cstheme="majorBidi"/>
      <w:b/>
      <w:bCs/>
      <w:sz w:val="32"/>
      <w:szCs w:val="32"/>
    </w:rPr>
  </w:style>
  <w:style w:type="character" w:customStyle="1" w:styleId="30">
    <w:name w:val="标题 3 字符"/>
    <w:basedOn w:val="a0"/>
    <w:link w:val="3"/>
    <w:uiPriority w:val="9"/>
    <w:rsid w:val="00294408"/>
    <w:rPr>
      <w:rFonts w:eastAsia="宋体"/>
      <w:b/>
      <w:bCs/>
      <w:sz w:val="32"/>
      <w:szCs w:val="32"/>
    </w:rPr>
  </w:style>
  <w:style w:type="character" w:customStyle="1" w:styleId="40">
    <w:name w:val="标题 4 字符"/>
    <w:basedOn w:val="a0"/>
    <w:link w:val="4"/>
    <w:uiPriority w:val="9"/>
    <w:rsid w:val="00294408"/>
    <w:rPr>
      <w:rFonts w:asciiTheme="majorHAnsi" w:eastAsia="宋体" w:hAnsiTheme="majorHAnsi" w:cstheme="majorBidi"/>
      <w:b/>
      <w:bCs/>
      <w:sz w:val="28"/>
      <w:szCs w:val="28"/>
    </w:rPr>
  </w:style>
  <w:style w:type="character" w:customStyle="1" w:styleId="50">
    <w:name w:val="标题 5 字符"/>
    <w:basedOn w:val="a0"/>
    <w:link w:val="5"/>
    <w:uiPriority w:val="9"/>
    <w:rsid w:val="00294408"/>
    <w:rPr>
      <w:rFonts w:eastAsia="宋体"/>
      <w:b/>
      <w:bCs/>
      <w:sz w:val="28"/>
      <w:szCs w:val="28"/>
    </w:rPr>
  </w:style>
  <w:style w:type="character" w:customStyle="1" w:styleId="60">
    <w:name w:val="标题 6 字符"/>
    <w:basedOn w:val="a0"/>
    <w:link w:val="6"/>
    <w:uiPriority w:val="9"/>
    <w:rsid w:val="00294408"/>
    <w:rPr>
      <w:rFonts w:asciiTheme="majorHAnsi" w:eastAsia="宋体" w:hAnsiTheme="majorHAnsi" w:cstheme="majorBidi"/>
      <w:b/>
      <w:bCs/>
      <w:sz w:val="24"/>
      <w:szCs w:val="24"/>
    </w:rPr>
  </w:style>
  <w:style w:type="paragraph" w:styleId="TOC">
    <w:name w:val="TOC Heading"/>
    <w:basedOn w:val="1"/>
    <w:next w:val="a"/>
    <w:uiPriority w:val="39"/>
    <w:unhideWhenUsed/>
    <w:qFormat/>
    <w:rsid w:val="00552F6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52F65"/>
  </w:style>
  <w:style w:type="paragraph" w:styleId="TOC2">
    <w:name w:val="toc 2"/>
    <w:basedOn w:val="a"/>
    <w:next w:val="a"/>
    <w:autoRedefine/>
    <w:uiPriority w:val="39"/>
    <w:unhideWhenUsed/>
    <w:rsid w:val="00552F65"/>
    <w:pPr>
      <w:ind w:leftChars="200" w:left="420"/>
    </w:pPr>
  </w:style>
  <w:style w:type="character" w:styleId="ad">
    <w:name w:val="Hyperlink"/>
    <w:basedOn w:val="a0"/>
    <w:uiPriority w:val="99"/>
    <w:unhideWhenUsed/>
    <w:rsid w:val="00552F65"/>
    <w:rPr>
      <w:color w:val="0563C1" w:themeColor="hyperlink"/>
      <w:u w:val="single"/>
    </w:rPr>
  </w:style>
  <w:style w:type="paragraph" w:styleId="ae">
    <w:name w:val="List Paragraph"/>
    <w:basedOn w:val="a"/>
    <w:uiPriority w:val="34"/>
    <w:qFormat/>
    <w:rsid w:val="00EB6F48"/>
    <w:pPr>
      <w:ind w:firstLineChars="200" w:firstLine="420"/>
    </w:pPr>
  </w:style>
  <w:style w:type="character" w:styleId="af">
    <w:name w:val="annotation reference"/>
    <w:basedOn w:val="a0"/>
    <w:uiPriority w:val="99"/>
    <w:semiHidden/>
    <w:unhideWhenUsed/>
    <w:rsid w:val="009F7397"/>
    <w:rPr>
      <w:sz w:val="21"/>
      <w:szCs w:val="21"/>
    </w:rPr>
  </w:style>
  <w:style w:type="paragraph" w:styleId="af0">
    <w:name w:val="annotation text"/>
    <w:basedOn w:val="a"/>
    <w:link w:val="af1"/>
    <w:uiPriority w:val="99"/>
    <w:semiHidden/>
    <w:unhideWhenUsed/>
    <w:rsid w:val="009F7397"/>
    <w:pPr>
      <w:jc w:val="left"/>
    </w:pPr>
  </w:style>
  <w:style w:type="character" w:customStyle="1" w:styleId="af1">
    <w:name w:val="批注文字 字符"/>
    <w:basedOn w:val="a0"/>
    <w:link w:val="af0"/>
    <w:uiPriority w:val="99"/>
    <w:semiHidden/>
    <w:rsid w:val="009F7397"/>
    <w:rPr>
      <w:rFonts w:eastAsia="宋体"/>
    </w:rPr>
  </w:style>
  <w:style w:type="paragraph" w:styleId="af2">
    <w:name w:val="annotation subject"/>
    <w:basedOn w:val="af0"/>
    <w:next w:val="af0"/>
    <w:link w:val="af3"/>
    <w:uiPriority w:val="99"/>
    <w:semiHidden/>
    <w:unhideWhenUsed/>
    <w:rsid w:val="009F7397"/>
    <w:rPr>
      <w:b/>
      <w:bCs/>
    </w:rPr>
  </w:style>
  <w:style w:type="character" w:customStyle="1" w:styleId="af3">
    <w:name w:val="批注主题 字符"/>
    <w:basedOn w:val="af1"/>
    <w:link w:val="af2"/>
    <w:uiPriority w:val="99"/>
    <w:semiHidden/>
    <w:rsid w:val="009F7397"/>
    <w:rPr>
      <w:rFonts w:eastAsia="宋体"/>
      <w:b/>
      <w:bCs/>
    </w:rPr>
  </w:style>
  <w:style w:type="character" w:styleId="af4">
    <w:name w:val="Strong"/>
    <w:basedOn w:val="a0"/>
    <w:uiPriority w:val="22"/>
    <w:qFormat/>
    <w:rsid w:val="00FE72FC"/>
    <w:rPr>
      <w:b/>
      <w:bCs/>
    </w:rPr>
  </w:style>
  <w:style w:type="paragraph" w:styleId="TOC3">
    <w:name w:val="toc 3"/>
    <w:basedOn w:val="a"/>
    <w:next w:val="a"/>
    <w:autoRedefine/>
    <w:uiPriority w:val="39"/>
    <w:unhideWhenUsed/>
    <w:rsid w:val="00BA2868"/>
    <w:pPr>
      <w:ind w:leftChars="400" w:left="840"/>
    </w:pPr>
  </w:style>
  <w:style w:type="character" w:styleId="af5">
    <w:name w:val="Unresolved Mention"/>
    <w:basedOn w:val="a0"/>
    <w:uiPriority w:val="99"/>
    <w:semiHidden/>
    <w:unhideWhenUsed/>
    <w:rsid w:val="00181A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056999">
      <w:bodyDiv w:val="1"/>
      <w:marLeft w:val="0"/>
      <w:marRight w:val="0"/>
      <w:marTop w:val="0"/>
      <w:marBottom w:val="0"/>
      <w:divBdr>
        <w:top w:val="none" w:sz="0" w:space="0" w:color="auto"/>
        <w:left w:val="none" w:sz="0" w:space="0" w:color="auto"/>
        <w:bottom w:val="none" w:sz="0" w:space="0" w:color="auto"/>
        <w:right w:val="none" w:sz="0" w:space="0" w:color="auto"/>
      </w:divBdr>
    </w:div>
    <w:div w:id="204690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26" Type="http://schemas.openxmlformats.org/officeDocument/2006/relationships/hyperlink" Target="mailto:=4.601ms@48K"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16/09/relationships/commentsIds" Target="commentsIds.xml"/><Relationship Id="rId25" Type="http://schemas.openxmlformats.org/officeDocument/2006/relationships/hyperlink" Target="mailto:%3c=%2013.601ms@16K" TargetMode="External"/><Relationship Id="rId3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mailto:=4.601ms@48K" TargetMode="External"/><Relationship Id="rId32" Type="http://schemas.openxmlformats.org/officeDocument/2006/relationships/glossaryDocument" Target="glossary/document.xml"/><Relationship Id="rId5" Type="http://schemas.openxmlformats.org/officeDocument/2006/relationships/webSettings" Target="webSettings.xml"/><Relationship Id="rId23" Type="http://schemas.openxmlformats.org/officeDocument/2006/relationships/hyperlink" Target="mailto:=4.601ms@48K" TargetMode="External"/><Relationship Id="rId28" Type="http://schemas.openxmlformats.org/officeDocument/2006/relationships/header" Target="header1.xml"/><Relationship Id="rId10" Type="http://schemas.openxmlformats.org/officeDocument/2006/relationships/comments" Target="comments.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mailto:%3c=%2013.601ms@16K" TargetMode="External"/><Relationship Id="rId27" Type="http://schemas.openxmlformats.org/officeDocument/2006/relationships/hyperlink" Target="mailto:=4.601ms@48K"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a\Documents\&#33258;&#23450;&#20041;%20Office%20&#27169;&#26495;\Soundec&#25991;&#26723;&#27169;&#26495;.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8A3A24D62149A3ABC9496481B9E85B"/>
        <w:category>
          <w:name w:val="常规"/>
          <w:gallery w:val="placeholder"/>
        </w:category>
        <w:types>
          <w:type w:val="bbPlcHdr"/>
        </w:types>
        <w:behaviors>
          <w:behavior w:val="content"/>
        </w:behaviors>
        <w:guid w:val="{7C95E0B3-BEF0-448C-8B7D-EEF58C391DA5}"/>
      </w:docPartPr>
      <w:docPartBody>
        <w:p w:rsidR="00975431" w:rsidRDefault="00EC39AB">
          <w:pPr>
            <w:pStyle w:val="928A3A24D62149A3ABC9496481B9E85B"/>
          </w:pPr>
          <w:r w:rsidRPr="0033598E">
            <w:rPr>
              <w:rStyle w:val="a3"/>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9AB"/>
    <w:rsid w:val="003E694D"/>
    <w:rsid w:val="004357DF"/>
    <w:rsid w:val="00573F3A"/>
    <w:rsid w:val="00975431"/>
    <w:rsid w:val="0099140F"/>
    <w:rsid w:val="00B1274A"/>
    <w:rsid w:val="00EC39AB"/>
    <w:rsid w:val="00F065AE"/>
    <w:rsid w:val="00FA2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928A3A24D62149A3ABC9496481B9E85B">
    <w:name w:val="928A3A24D62149A3ABC9496481B9E85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378E5-1659-4FF3-8537-C7CEB31E5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Soundec文档模板.dotm</Template>
  <TotalTime>161</TotalTime>
  <Pages>9</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SNC8600 SDK性能测试报告</dc:title>
  <dc:subject/>
  <dc:creator>Rong Bai</dc:creator>
  <cp:keywords/>
  <dc:description/>
  <cp:lastModifiedBy>Bai Rong</cp:lastModifiedBy>
  <cp:revision>69</cp:revision>
  <dcterms:created xsi:type="dcterms:W3CDTF">2022-09-15T04:34:00Z</dcterms:created>
  <dcterms:modified xsi:type="dcterms:W3CDTF">2022-09-22T07:34:00Z</dcterms:modified>
</cp:coreProperties>
</file>